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360C2" w14:textId="77777777" w:rsidR="00A47191" w:rsidRDefault="00712523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0"/>
      <w:r w:rsidRPr="00177B4A">
        <w:rPr>
          <w:rFonts w:ascii="Arial" w:hAnsi="Arial" w:cs="Arial"/>
          <w:sz w:val="24"/>
          <w:szCs w:val="24"/>
        </w:rPr>
        <w:t>Para comenzar tenemos que tener definido lo que liderazgo significa</w:t>
      </w:r>
      <w:r w:rsidR="00785426" w:rsidRPr="00177B4A">
        <w:rPr>
          <w:rFonts w:ascii="Arial" w:hAnsi="Arial" w:cs="Arial"/>
          <w:sz w:val="24"/>
          <w:szCs w:val="24"/>
        </w:rPr>
        <w:t xml:space="preserve"> que en este caso sería </w:t>
      </w:r>
      <w:r w:rsidR="00907AE0" w:rsidRPr="00177B4A">
        <w:rPr>
          <w:rFonts w:ascii="Arial" w:hAnsi="Arial" w:cs="Arial"/>
          <w:sz w:val="24"/>
          <w:szCs w:val="24"/>
        </w:rPr>
        <w:t>a la</w:t>
      </w:r>
      <w:r w:rsidRPr="00177B4A">
        <w:rPr>
          <w:rFonts w:ascii="Arial" w:hAnsi="Arial" w:cs="Arial"/>
          <w:sz w:val="24"/>
          <w:szCs w:val="24"/>
        </w:rPr>
        <w:t xml:space="preserve"> influencia que</w:t>
      </w:r>
      <w:r w:rsidR="00907AE0" w:rsidRPr="00177B4A">
        <w:rPr>
          <w:rFonts w:ascii="Arial" w:hAnsi="Arial" w:cs="Arial"/>
          <w:sz w:val="24"/>
          <w:szCs w:val="24"/>
        </w:rPr>
        <w:t xml:space="preserve"> un individuo</w:t>
      </w:r>
      <w:r w:rsidRPr="00177B4A">
        <w:rPr>
          <w:rFonts w:ascii="Arial" w:hAnsi="Arial" w:cs="Arial"/>
          <w:sz w:val="24"/>
          <w:szCs w:val="24"/>
        </w:rPr>
        <w:t xml:space="preserve"> ejerce sobre las personas y que permite incentiva</w:t>
      </w:r>
      <w:r w:rsidR="00785426" w:rsidRPr="00177B4A">
        <w:rPr>
          <w:rFonts w:ascii="Arial" w:hAnsi="Arial" w:cs="Arial"/>
          <w:sz w:val="24"/>
          <w:szCs w:val="24"/>
        </w:rPr>
        <w:t>rlas para que trabajen en forma conjunta para lograr objetivos</w:t>
      </w:r>
      <w:r w:rsidRPr="00177B4A">
        <w:rPr>
          <w:rFonts w:ascii="Arial" w:hAnsi="Arial" w:cs="Arial"/>
          <w:sz w:val="24"/>
          <w:szCs w:val="24"/>
        </w:rPr>
        <w:t>. Quien ejerce el liderazgo</w:t>
      </w:r>
      <w:r w:rsidR="00785426" w:rsidRPr="00177B4A">
        <w:rPr>
          <w:rFonts w:ascii="Arial" w:hAnsi="Arial" w:cs="Arial"/>
          <w:sz w:val="24"/>
          <w:szCs w:val="24"/>
        </w:rPr>
        <w:t xml:space="preserve"> sobre el grupo lo conoceremos como líder</w:t>
      </w:r>
      <w:r w:rsidRPr="00177B4A">
        <w:rPr>
          <w:rFonts w:ascii="Arial" w:hAnsi="Arial" w:cs="Arial"/>
          <w:sz w:val="24"/>
          <w:szCs w:val="24"/>
        </w:rPr>
        <w:t>.</w:t>
      </w:r>
      <w:r w:rsidR="007A7183">
        <w:rPr>
          <w:rFonts w:ascii="Arial" w:hAnsi="Arial" w:cs="Arial"/>
          <w:sz w:val="24"/>
          <w:szCs w:val="24"/>
        </w:rPr>
        <w:t xml:space="preserve"> </w:t>
      </w:r>
      <w:r w:rsidR="00FA3DEE" w:rsidRPr="00177B4A">
        <w:rPr>
          <w:rFonts w:ascii="Arial" w:hAnsi="Arial" w:cs="Arial"/>
          <w:sz w:val="24"/>
          <w:szCs w:val="24"/>
        </w:rPr>
        <w:t>El líder debe conocer el arte de motivar,</w:t>
      </w:r>
      <w:r w:rsidR="007A7183">
        <w:rPr>
          <w:rFonts w:ascii="Arial" w:hAnsi="Arial" w:cs="Arial"/>
          <w:sz w:val="24"/>
          <w:szCs w:val="24"/>
        </w:rPr>
        <w:t xml:space="preserve"> persuadir,</w:t>
      </w:r>
      <w:r w:rsidR="00FA3DEE" w:rsidRPr="00177B4A">
        <w:rPr>
          <w:rFonts w:ascii="Arial" w:hAnsi="Arial" w:cs="Arial"/>
          <w:sz w:val="24"/>
          <w:szCs w:val="24"/>
        </w:rPr>
        <w:t xml:space="preserve"> comandar y guiar a las personas</w:t>
      </w:r>
      <w:r w:rsidR="00FD5A28" w:rsidRPr="00177B4A">
        <w:rPr>
          <w:rFonts w:ascii="Arial" w:hAnsi="Arial" w:cs="Arial"/>
          <w:sz w:val="24"/>
          <w:szCs w:val="24"/>
        </w:rPr>
        <w:t>.</w:t>
      </w:r>
      <w:commentRangeEnd w:id="0"/>
      <w:r w:rsidR="00287CAA">
        <w:rPr>
          <w:rStyle w:val="Refdecomentario"/>
        </w:rPr>
        <w:commentReference w:id="0"/>
      </w:r>
    </w:p>
    <w:p w14:paraId="06D3A20F" w14:textId="77777777" w:rsidR="004D30D5" w:rsidRPr="00177B4A" w:rsidRDefault="004D30D5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FCDA09" w14:textId="77777777" w:rsidR="00177B4A" w:rsidRPr="00177B4A" w:rsidRDefault="007A7183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>Ejemplifiquemos</w:t>
      </w:r>
      <w:r w:rsidR="00177B4A" w:rsidRPr="00177B4A">
        <w:rPr>
          <w:rFonts w:ascii="Arial" w:hAnsi="Arial" w:cs="Arial"/>
          <w:sz w:val="24"/>
          <w:szCs w:val="24"/>
        </w:rPr>
        <w:t xml:space="preserve"> lo que liderazgo es</w:t>
      </w:r>
      <w:r>
        <w:rPr>
          <w:rFonts w:ascii="Arial" w:hAnsi="Arial" w:cs="Arial"/>
          <w:sz w:val="24"/>
          <w:szCs w:val="24"/>
        </w:rPr>
        <w:t xml:space="preserve"> con una corta historia a </w:t>
      </w:r>
      <w:r w:rsidR="004D30D5">
        <w:rPr>
          <w:rFonts w:ascii="Arial" w:hAnsi="Arial" w:cs="Arial"/>
          <w:sz w:val="24"/>
          <w:szCs w:val="24"/>
        </w:rPr>
        <w:t>continuación</w:t>
      </w:r>
      <w:r>
        <w:rPr>
          <w:rFonts w:ascii="Arial" w:hAnsi="Arial" w:cs="Arial"/>
          <w:sz w:val="24"/>
          <w:szCs w:val="24"/>
        </w:rPr>
        <w:t>.</w:t>
      </w:r>
    </w:p>
    <w:p w14:paraId="22457B24" w14:textId="77777777" w:rsidR="00177B4A" w:rsidRPr="00177B4A" w:rsidRDefault="00177B4A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7B4A">
        <w:rPr>
          <w:rFonts w:ascii="Arial" w:hAnsi="Arial" w:cs="Arial"/>
          <w:sz w:val="24"/>
          <w:szCs w:val="24"/>
        </w:rPr>
        <w:t>Un avión se estrelló. Los pasajeros, se encontraron perdidos en un lugar</w:t>
      </w:r>
      <w:r w:rsidR="00FE41A5">
        <w:rPr>
          <w:rFonts w:ascii="Arial" w:hAnsi="Arial" w:cs="Arial"/>
          <w:sz w:val="24"/>
          <w:szCs w:val="24"/>
        </w:rPr>
        <w:t xml:space="preserve"> deshabitado y esperando</w:t>
      </w:r>
      <w:r w:rsidRPr="00177B4A">
        <w:rPr>
          <w:rFonts w:ascii="Arial" w:hAnsi="Arial" w:cs="Arial"/>
          <w:sz w:val="24"/>
          <w:szCs w:val="24"/>
        </w:rPr>
        <w:t xml:space="preserve"> a </w:t>
      </w:r>
      <w:r w:rsidR="00FE41A5">
        <w:rPr>
          <w:rFonts w:ascii="Arial" w:hAnsi="Arial" w:cs="Arial"/>
          <w:sz w:val="24"/>
          <w:szCs w:val="24"/>
        </w:rPr>
        <w:t>ser rescatados</w:t>
      </w:r>
      <w:r w:rsidRPr="00177B4A">
        <w:rPr>
          <w:rFonts w:ascii="Arial" w:hAnsi="Arial" w:cs="Arial"/>
          <w:sz w:val="24"/>
          <w:szCs w:val="24"/>
        </w:rPr>
        <w:t>. Estando a horas de morir apareció un lugareño, quien ofreció llevarlos al pueblo más cerca. Por horas, las personas caminaron siguiendo al lugareño, cruzaron arroyos, cruzaron cerros y pasaron laderas, sin queja</w:t>
      </w:r>
      <w:r w:rsidR="00A408DA">
        <w:rPr>
          <w:rFonts w:ascii="Arial" w:hAnsi="Arial" w:cs="Arial"/>
          <w:sz w:val="24"/>
          <w:szCs w:val="24"/>
        </w:rPr>
        <w:t>s</w:t>
      </w:r>
      <w:r w:rsidRPr="00177B4A">
        <w:rPr>
          <w:rFonts w:ascii="Arial" w:hAnsi="Arial" w:cs="Arial"/>
          <w:sz w:val="24"/>
          <w:szCs w:val="24"/>
        </w:rPr>
        <w:t>, sin importarles lo difícil del viaje. En un momento llegaron a un camino, donde pidieron auxilio. El lugareño les dijo que debían seguir.</w:t>
      </w:r>
      <w:r w:rsidR="00A408DA">
        <w:rPr>
          <w:rFonts w:ascii="Arial" w:hAnsi="Arial" w:cs="Arial"/>
          <w:sz w:val="24"/>
          <w:szCs w:val="24"/>
        </w:rPr>
        <w:t xml:space="preserve"> Pero </w:t>
      </w:r>
      <w:r w:rsidR="00A408DA" w:rsidRPr="00A408DA">
        <w:rPr>
          <w:rFonts w:ascii="Arial" w:hAnsi="Arial" w:cs="Arial"/>
          <w:sz w:val="24"/>
          <w:szCs w:val="24"/>
        </w:rPr>
        <w:t>n</w:t>
      </w:r>
      <w:r w:rsidRPr="00A408DA">
        <w:rPr>
          <w:rFonts w:ascii="Arial" w:hAnsi="Arial" w:cs="Arial"/>
          <w:sz w:val="24"/>
          <w:szCs w:val="24"/>
        </w:rPr>
        <w:t>adie</w:t>
      </w:r>
      <w:r w:rsidRPr="00177B4A">
        <w:rPr>
          <w:rFonts w:ascii="Arial" w:hAnsi="Arial" w:cs="Arial"/>
          <w:sz w:val="24"/>
          <w:szCs w:val="24"/>
        </w:rPr>
        <w:t xml:space="preserve"> le hizo caso, las personas pararon un autobús y se fueron.</w:t>
      </w:r>
    </w:p>
    <w:p w14:paraId="5E91CEE5" w14:textId="77777777" w:rsidR="00FB65E2" w:rsidRDefault="00177B4A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7B4A">
        <w:rPr>
          <w:rFonts w:ascii="Arial" w:hAnsi="Arial" w:cs="Arial"/>
          <w:sz w:val="24"/>
          <w:szCs w:val="24"/>
        </w:rPr>
        <w:t>Podemos observar a un jefe que no tenía liderazgo</w:t>
      </w:r>
      <w:r w:rsidR="0042173A">
        <w:rPr>
          <w:rFonts w:ascii="Arial" w:hAnsi="Arial" w:cs="Arial"/>
          <w:sz w:val="24"/>
          <w:szCs w:val="24"/>
        </w:rPr>
        <w:t xml:space="preserve"> en la historia.</w:t>
      </w:r>
      <w:r w:rsidRPr="00177B4A">
        <w:rPr>
          <w:rFonts w:ascii="Arial" w:hAnsi="Arial" w:cs="Arial"/>
          <w:sz w:val="24"/>
          <w:szCs w:val="24"/>
        </w:rPr>
        <w:t xml:space="preserve"> "El piloto del avión". Aunque éste contaba con el título y el poder, no contaba con conocimiento ni habilidad para la situación. Ni los pasajeros, ni él mismo se establecía como el líder.</w:t>
      </w:r>
      <w:r w:rsidR="0042173A">
        <w:rPr>
          <w:rFonts w:ascii="Arial" w:hAnsi="Arial" w:cs="Arial"/>
          <w:sz w:val="24"/>
          <w:szCs w:val="24"/>
        </w:rPr>
        <w:t xml:space="preserve"> </w:t>
      </w:r>
      <w:r w:rsidRPr="00177B4A">
        <w:rPr>
          <w:rFonts w:ascii="Arial" w:hAnsi="Arial" w:cs="Arial"/>
          <w:sz w:val="24"/>
          <w:szCs w:val="24"/>
        </w:rPr>
        <w:t>El líder natural era el lugareño, pues aprovechaba la situación y el sí tenía el conocimiento. En este ejemplo, no se necesitó utilizar la persuasión, pues los pasajeros estaban suficientemente convencidos de que era el líder. Hasta que el objetivo a completar, en este caso “salvarlos” fue logrado.</w:t>
      </w:r>
      <w:commentRangeEnd w:id="1"/>
      <w:r w:rsidR="00287CAA">
        <w:rPr>
          <w:rStyle w:val="Refdecomentario"/>
        </w:rPr>
        <w:commentReference w:id="1"/>
      </w:r>
      <w:bookmarkStart w:id="2" w:name="_GoBack"/>
      <w:bookmarkEnd w:id="2"/>
    </w:p>
    <w:p w14:paraId="1ABB1796" w14:textId="77777777" w:rsidR="004D30D5" w:rsidRPr="00177B4A" w:rsidRDefault="004D30D5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49AA7" w14:textId="77777777" w:rsidR="00A47191" w:rsidRPr="00177B4A" w:rsidRDefault="00FD5A28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3"/>
      <w:r w:rsidRPr="00177B4A">
        <w:rPr>
          <w:rFonts w:ascii="Arial" w:hAnsi="Arial" w:cs="Arial"/>
          <w:sz w:val="24"/>
          <w:szCs w:val="24"/>
        </w:rPr>
        <w:t>U</w:t>
      </w:r>
      <w:r w:rsidR="00A47191" w:rsidRPr="00177B4A">
        <w:rPr>
          <w:rFonts w:ascii="Arial" w:hAnsi="Arial" w:cs="Arial"/>
          <w:sz w:val="24"/>
          <w:szCs w:val="24"/>
        </w:rPr>
        <w:t xml:space="preserve">n buen líder debe saber </w:t>
      </w:r>
      <w:r w:rsidR="00986A55" w:rsidRPr="00177B4A">
        <w:rPr>
          <w:rFonts w:ascii="Arial" w:hAnsi="Arial" w:cs="Arial"/>
          <w:sz w:val="24"/>
          <w:szCs w:val="24"/>
        </w:rPr>
        <w:t>tener habilidades interpersonales. Para poder tener e</w:t>
      </w:r>
      <w:r w:rsidR="00A47191" w:rsidRPr="00177B4A">
        <w:rPr>
          <w:rFonts w:ascii="Arial" w:hAnsi="Arial" w:cs="Arial"/>
          <w:sz w:val="24"/>
          <w:szCs w:val="24"/>
        </w:rPr>
        <w:t xml:space="preserve">l logro de objetivos u obtención de resultados, y la creación de un adecuado ambiente de trabajo. </w:t>
      </w:r>
      <w:r w:rsidR="00986A55" w:rsidRPr="00177B4A">
        <w:rPr>
          <w:rFonts w:ascii="Arial" w:hAnsi="Arial" w:cs="Arial"/>
          <w:sz w:val="24"/>
          <w:szCs w:val="24"/>
        </w:rPr>
        <w:t xml:space="preserve"> </w:t>
      </w:r>
      <w:r w:rsidR="00CE10C1" w:rsidRPr="00177B4A">
        <w:rPr>
          <w:rFonts w:ascii="Arial" w:hAnsi="Arial" w:cs="Arial"/>
          <w:sz w:val="24"/>
          <w:szCs w:val="24"/>
        </w:rPr>
        <w:t>No se</w:t>
      </w:r>
      <w:r w:rsidR="00A47191" w:rsidRPr="00177B4A">
        <w:rPr>
          <w:rFonts w:ascii="Arial" w:hAnsi="Arial" w:cs="Arial"/>
          <w:sz w:val="24"/>
          <w:szCs w:val="24"/>
        </w:rPr>
        <w:t xml:space="preserve"> nace </w:t>
      </w:r>
      <w:r w:rsidR="00CE10C1" w:rsidRPr="00177B4A">
        <w:rPr>
          <w:rFonts w:ascii="Arial" w:hAnsi="Arial" w:cs="Arial"/>
          <w:sz w:val="24"/>
          <w:szCs w:val="24"/>
        </w:rPr>
        <w:t xml:space="preserve">siendo líder, </w:t>
      </w:r>
      <w:r w:rsidR="00AC0EEB" w:rsidRPr="00177B4A">
        <w:rPr>
          <w:rFonts w:ascii="Arial" w:hAnsi="Arial" w:cs="Arial"/>
          <w:sz w:val="24"/>
          <w:szCs w:val="24"/>
        </w:rPr>
        <w:t>y se presentan</w:t>
      </w:r>
      <w:r w:rsidR="00CE10C1" w:rsidRPr="00177B4A">
        <w:rPr>
          <w:rFonts w:ascii="Arial" w:hAnsi="Arial" w:cs="Arial"/>
          <w:sz w:val="24"/>
          <w:szCs w:val="24"/>
        </w:rPr>
        <w:t xml:space="preserve"> diferentes</w:t>
      </w:r>
      <w:r w:rsidR="00A47191" w:rsidRPr="00177B4A">
        <w:rPr>
          <w:rFonts w:ascii="Arial" w:hAnsi="Arial" w:cs="Arial"/>
          <w:sz w:val="24"/>
          <w:szCs w:val="24"/>
        </w:rPr>
        <w:t xml:space="preserve"> estilos de liderazgo dependiendo de la situación</w:t>
      </w:r>
      <w:r w:rsidR="00AC0EEB" w:rsidRPr="00177B4A">
        <w:rPr>
          <w:rFonts w:ascii="Arial" w:hAnsi="Arial" w:cs="Arial"/>
          <w:sz w:val="24"/>
          <w:szCs w:val="24"/>
        </w:rPr>
        <w:t>.</w:t>
      </w:r>
    </w:p>
    <w:p w14:paraId="782DC53E" w14:textId="77777777" w:rsidR="00FB65E2" w:rsidRPr="00177B4A" w:rsidRDefault="00CE10C1" w:rsidP="00177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7B4A">
        <w:rPr>
          <w:rFonts w:ascii="Arial" w:hAnsi="Arial" w:cs="Arial"/>
          <w:sz w:val="24"/>
          <w:szCs w:val="24"/>
        </w:rPr>
        <w:t>Ser líder es difícil</w:t>
      </w:r>
      <w:r w:rsidR="00A47191" w:rsidRPr="00177B4A">
        <w:rPr>
          <w:rFonts w:ascii="Arial" w:hAnsi="Arial" w:cs="Arial"/>
          <w:sz w:val="24"/>
          <w:szCs w:val="24"/>
        </w:rPr>
        <w:t xml:space="preserve">, </w:t>
      </w:r>
      <w:r w:rsidR="00191547" w:rsidRPr="00177B4A">
        <w:rPr>
          <w:rFonts w:ascii="Arial" w:hAnsi="Arial" w:cs="Arial"/>
          <w:sz w:val="24"/>
          <w:szCs w:val="24"/>
        </w:rPr>
        <w:t>también generar un buen ambiente para todos, pues las personas</w:t>
      </w:r>
      <w:r w:rsidR="00A47191" w:rsidRPr="00177B4A">
        <w:rPr>
          <w:rFonts w:ascii="Arial" w:hAnsi="Arial" w:cs="Arial"/>
          <w:sz w:val="24"/>
          <w:szCs w:val="24"/>
        </w:rPr>
        <w:t xml:space="preserve"> posee</w:t>
      </w:r>
      <w:r w:rsidR="00191547" w:rsidRPr="00177B4A">
        <w:rPr>
          <w:rFonts w:ascii="Arial" w:hAnsi="Arial" w:cs="Arial"/>
          <w:sz w:val="24"/>
          <w:szCs w:val="24"/>
        </w:rPr>
        <w:t>n</w:t>
      </w:r>
      <w:r w:rsidR="00907AE0" w:rsidRPr="00177B4A">
        <w:rPr>
          <w:rFonts w:ascii="Arial" w:hAnsi="Arial" w:cs="Arial"/>
          <w:sz w:val="24"/>
          <w:szCs w:val="24"/>
        </w:rPr>
        <w:t xml:space="preserve"> intereses distintos</w:t>
      </w:r>
      <w:r w:rsidR="00CE6BA9" w:rsidRPr="00177B4A">
        <w:rPr>
          <w:rFonts w:ascii="Arial" w:hAnsi="Arial" w:cs="Arial"/>
          <w:sz w:val="24"/>
          <w:szCs w:val="24"/>
        </w:rPr>
        <w:t xml:space="preserve"> siempre</w:t>
      </w:r>
      <w:r w:rsidR="00907AE0" w:rsidRPr="00177B4A">
        <w:rPr>
          <w:rFonts w:ascii="Arial" w:hAnsi="Arial" w:cs="Arial"/>
          <w:sz w:val="24"/>
          <w:szCs w:val="24"/>
        </w:rPr>
        <w:t>.</w:t>
      </w:r>
      <w:commentRangeEnd w:id="3"/>
      <w:r w:rsidR="00287CAA">
        <w:rPr>
          <w:rStyle w:val="Refdecomentario"/>
        </w:rPr>
        <w:commentReference w:id="3"/>
      </w:r>
    </w:p>
    <w:sectPr w:rsidR="00FB65E2" w:rsidRPr="00177B4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2-02-23T21:44:00Z" w:initials="a">
    <w:p w14:paraId="51535D1E" w14:textId="77777777" w:rsidR="00287CAA" w:rsidRDefault="00287CAA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lang w:val="en-US"/>
        </w:rPr>
        <w:t>Introducción</w:t>
      </w:r>
      <w:proofErr w:type="spellEnd"/>
      <w:r>
        <w:rPr>
          <w:lang w:val="en-US"/>
        </w:rPr>
        <w:t xml:space="preserve"> </w:t>
      </w:r>
    </w:p>
  </w:comment>
  <w:comment w:id="1" w:author="acer" w:date="2022-02-23T21:45:00Z" w:initials="a">
    <w:p w14:paraId="062832FA" w14:textId="77777777" w:rsidR="00287CAA" w:rsidRDefault="00287CAA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lang w:val="en-US"/>
        </w:rPr>
        <w:t>Desarrollo</w:t>
      </w:r>
      <w:proofErr w:type="spellEnd"/>
    </w:p>
  </w:comment>
  <w:comment w:id="3" w:author="acer" w:date="2022-02-23T21:45:00Z" w:initials="a">
    <w:p w14:paraId="4F384396" w14:textId="77777777" w:rsidR="00287CAA" w:rsidRDefault="00287CAA">
      <w:pPr>
        <w:pStyle w:val="Textocomentario"/>
      </w:pPr>
      <w:r>
        <w:rPr>
          <w:rStyle w:val="Refdecomentario"/>
        </w:rPr>
        <w:annotationRef/>
      </w:r>
      <w:proofErr w:type="spellStart"/>
      <w:r w:rsidR="00CD2917">
        <w:rPr>
          <w:lang w:val="en-US"/>
        </w:rPr>
        <w:t>Conclusión</w:t>
      </w:r>
      <w:proofErr w:type="spellEnd"/>
      <w:r w:rsidR="00CD2917"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535D1E" w15:done="0"/>
  <w15:commentEx w15:paraId="062832FA" w15:done="0"/>
  <w15:commentEx w15:paraId="4F38439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23802" w14:textId="77777777" w:rsidR="007F3778" w:rsidRDefault="007F3778" w:rsidP="00E401B2">
      <w:pPr>
        <w:spacing w:after="0" w:line="240" w:lineRule="auto"/>
      </w:pPr>
      <w:r>
        <w:separator/>
      </w:r>
    </w:p>
  </w:endnote>
  <w:endnote w:type="continuationSeparator" w:id="0">
    <w:p w14:paraId="152027C3" w14:textId="77777777" w:rsidR="007F3778" w:rsidRDefault="007F3778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7EB94" w14:textId="77777777"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1000F" wp14:editId="5B5BF360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2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557BE4" w14:textId="77777777" w:rsidR="00E401B2" w:rsidRDefault="00712523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23 de febrero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2-23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12523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23 de febrero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947EFE" wp14:editId="68D8D4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799399D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A81F21">
      <w:rPr>
        <w:lang w:val="en-US"/>
      </w:rPr>
      <w:t>IDGS 7-3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7AF34" w14:textId="77777777" w:rsidR="007F3778" w:rsidRDefault="007F3778" w:rsidP="00E401B2">
      <w:pPr>
        <w:spacing w:after="0" w:line="240" w:lineRule="auto"/>
      </w:pPr>
      <w:r>
        <w:separator/>
      </w:r>
    </w:p>
  </w:footnote>
  <w:footnote w:type="continuationSeparator" w:id="0">
    <w:p w14:paraId="01191E40" w14:textId="77777777" w:rsidR="007F3778" w:rsidRDefault="007F3778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1BFA" w14:textId="77777777"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23"/>
    <w:rsid w:val="00177B4A"/>
    <w:rsid w:val="00191547"/>
    <w:rsid w:val="0021584C"/>
    <w:rsid w:val="00287CAA"/>
    <w:rsid w:val="002E1061"/>
    <w:rsid w:val="00363DF7"/>
    <w:rsid w:val="0042173A"/>
    <w:rsid w:val="004D30D5"/>
    <w:rsid w:val="004D43CE"/>
    <w:rsid w:val="005923CD"/>
    <w:rsid w:val="005C2AEC"/>
    <w:rsid w:val="00623D78"/>
    <w:rsid w:val="00712523"/>
    <w:rsid w:val="00785426"/>
    <w:rsid w:val="007A7183"/>
    <w:rsid w:val="007A78A1"/>
    <w:rsid w:val="007D3ABF"/>
    <w:rsid w:val="007F3778"/>
    <w:rsid w:val="00907AE0"/>
    <w:rsid w:val="00986A55"/>
    <w:rsid w:val="009E6DBF"/>
    <w:rsid w:val="00A06037"/>
    <w:rsid w:val="00A408DA"/>
    <w:rsid w:val="00A41CEF"/>
    <w:rsid w:val="00A47191"/>
    <w:rsid w:val="00A81F21"/>
    <w:rsid w:val="00AC0EEB"/>
    <w:rsid w:val="00BA16B4"/>
    <w:rsid w:val="00C503ED"/>
    <w:rsid w:val="00CD2917"/>
    <w:rsid w:val="00CD5063"/>
    <w:rsid w:val="00CE10C1"/>
    <w:rsid w:val="00CE6BA9"/>
    <w:rsid w:val="00D04872"/>
    <w:rsid w:val="00D33880"/>
    <w:rsid w:val="00D54E74"/>
    <w:rsid w:val="00D70DA5"/>
    <w:rsid w:val="00DE35FD"/>
    <w:rsid w:val="00E31FEE"/>
    <w:rsid w:val="00E401B2"/>
    <w:rsid w:val="00FA3DEE"/>
    <w:rsid w:val="00FB65E2"/>
    <w:rsid w:val="00FD5A28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3667"/>
  <w15:chartTrackingRefBased/>
  <w15:docId w15:val="{38F3BF9D-EE9A-4B84-A558-E7FE1749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87C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C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C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C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7C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AA2F3-3C70-43A4-8B3F-C142911F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41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2022-02-24T02:08:00Z</dcterms:created>
  <dcterms:modified xsi:type="dcterms:W3CDTF">2022-02-24T04:45:00Z</dcterms:modified>
</cp:coreProperties>
</file>