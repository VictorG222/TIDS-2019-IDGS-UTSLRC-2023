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5B3173" wp14:editId="6184DCD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1194307" wp14:editId="012D475A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E71991" w:rsidRDefault="00E71991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95337F" w:rsidP="003C663A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PRACTICA 7</w:t>
      </w:r>
    </w:p>
    <w:p w:rsidR="00E71991" w:rsidRDefault="00E71991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3C663A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95337F">
        <w:rPr>
          <w:rFonts w:cs="Arial"/>
          <w:b/>
          <w:sz w:val="28"/>
          <w:szCs w:val="28"/>
        </w:rPr>
        <w:t>O</w:t>
      </w:r>
      <w:r w:rsidR="00E71991">
        <w:rPr>
          <w:rFonts w:cs="Arial"/>
          <w:b/>
          <w:sz w:val="28"/>
          <w:szCs w:val="28"/>
        </w:rPr>
        <w:t>.</w:t>
      </w:r>
      <w:r w:rsidR="0095337F">
        <w:rPr>
          <w:rFonts w:cs="Arial"/>
          <w:b/>
          <w:sz w:val="28"/>
          <w:szCs w:val="28"/>
        </w:rPr>
        <w:t xml:space="preserve"> RICARDO ALEJANDRO SOTO MORALES</w:t>
      </w:r>
      <w:r w:rsidR="00E71991">
        <w:rPr>
          <w:rFonts w:cs="Arial"/>
          <w:b/>
          <w:sz w:val="28"/>
          <w:szCs w:val="28"/>
        </w:rPr>
        <w:t xml:space="preserve"> 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B75F8A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ALUMNA</w:t>
      </w:r>
      <w:r w:rsidR="00E71991">
        <w:rPr>
          <w:rFonts w:cs="Arial"/>
          <w:b/>
          <w:sz w:val="28"/>
          <w:szCs w:val="28"/>
        </w:rPr>
        <w:t xml:space="preserve">: </w:t>
      </w:r>
      <w:r>
        <w:rPr>
          <w:rFonts w:cs="Arial"/>
          <w:b/>
          <w:sz w:val="28"/>
          <w:szCs w:val="28"/>
        </w:rPr>
        <w:t>TANIA EUNISES YESCAS MORENO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</w:p>
    <w:p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E71991" w:rsidRDefault="00E71991" w:rsidP="00E71991">
      <w:pPr>
        <w:ind w:firstLine="0"/>
        <w:jc w:val="center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E71991" w:rsidRDefault="00E71991" w:rsidP="002E7216">
      <w:pPr>
        <w:ind w:firstLine="0"/>
        <w:rPr>
          <w:rFonts w:cs="Arial"/>
          <w:b/>
          <w:sz w:val="28"/>
          <w:szCs w:val="28"/>
        </w:rPr>
      </w:pPr>
    </w:p>
    <w:p w:rsidR="002E7216" w:rsidRPr="0003242B" w:rsidRDefault="002E7216" w:rsidP="002E7216">
      <w:pPr>
        <w:ind w:firstLine="0"/>
        <w:jc w:val="left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E71991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68A34EE" wp14:editId="2F1D940F">
            <wp:simplePos x="0" y="0"/>
            <wp:positionH relativeFrom="column">
              <wp:posOffset>4345868</wp:posOffset>
            </wp:positionH>
            <wp:positionV relativeFrom="paragraph">
              <wp:posOffset>234584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95337F">
        <w:rPr>
          <w:rFonts w:cs="Arial"/>
          <w:sz w:val="28"/>
          <w:szCs w:val="28"/>
        </w:rPr>
        <w:tab/>
      </w:r>
      <w:r w:rsidR="0095337F">
        <w:rPr>
          <w:rFonts w:cs="Arial"/>
          <w:sz w:val="28"/>
          <w:szCs w:val="28"/>
        </w:rPr>
        <w:tab/>
      </w:r>
      <w:r w:rsidR="0095337F">
        <w:rPr>
          <w:rFonts w:cs="Arial"/>
          <w:sz w:val="28"/>
          <w:szCs w:val="28"/>
        </w:rPr>
        <w:tab/>
        <w:t xml:space="preserve">                        </w:t>
      </w:r>
      <w:r w:rsidR="0095337F" w:rsidRPr="0095337F">
        <w:rPr>
          <w:lang w:val="es-MX"/>
        </w:rPr>
        <w:t>Feb.</w:t>
      </w:r>
      <w:r>
        <w:rPr>
          <w:rFonts w:cs="Arial"/>
          <w:sz w:val="28"/>
          <w:szCs w:val="28"/>
        </w:rPr>
        <w:t xml:space="preserve"> 2022</w:t>
      </w:r>
    </w:p>
    <w:p w:rsidR="002E7216" w:rsidRPr="00A9613F" w:rsidRDefault="002E7216" w:rsidP="002E7216">
      <w:pPr>
        <w:ind w:firstLine="0"/>
        <w:rPr>
          <w:rFonts w:cs="Arial"/>
          <w:sz w:val="28"/>
          <w:szCs w:val="28"/>
        </w:rPr>
      </w:pPr>
    </w:p>
    <w:p w:rsidR="00E17A65" w:rsidRDefault="00E17A65" w:rsidP="00C00C91">
      <w:pPr>
        <w:ind w:firstLine="0"/>
      </w:pPr>
    </w:p>
    <w:p w:rsidR="00E17A65" w:rsidRPr="00C00C91" w:rsidRDefault="00550DB2" w:rsidP="00C00C91">
      <w:pPr>
        <w:ind w:firstLine="0"/>
        <w:rPr>
          <w:b/>
        </w:rPr>
      </w:pPr>
      <w:r>
        <w:rPr>
          <w:b/>
        </w:rPr>
        <w:t>P</w:t>
      </w:r>
      <w:r w:rsidR="00E17A65" w:rsidRPr="00C00C91">
        <w:rPr>
          <w:b/>
        </w:rPr>
        <w:t xml:space="preserve">untos de </w:t>
      </w:r>
      <w:r>
        <w:rPr>
          <w:b/>
        </w:rPr>
        <w:t xml:space="preserve">función y calculo </w:t>
      </w:r>
      <w:r w:rsidR="00E17A65" w:rsidRPr="00C00C91">
        <w:rPr>
          <w:b/>
        </w:rPr>
        <w:t xml:space="preserve">horas hombre, el </w:t>
      </w:r>
      <w:r w:rsidR="00C00C91" w:rsidRPr="00C00C91">
        <w:rPr>
          <w:b/>
        </w:rPr>
        <w:t>número</w:t>
      </w:r>
      <w:r w:rsidR="00E17A65" w:rsidRPr="00C00C91">
        <w:rPr>
          <w:b/>
        </w:rPr>
        <w:t xml:space="preserve"> de trabajadores y el costo</w:t>
      </w:r>
      <w:r>
        <w:rPr>
          <w:b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527"/>
        <w:gridCol w:w="999"/>
        <w:gridCol w:w="1210"/>
        <w:gridCol w:w="1458"/>
        <w:gridCol w:w="1334"/>
      </w:tblGrid>
      <w:tr w:rsidR="0065371E" w:rsidRPr="0065371E" w:rsidTr="0065371E">
        <w:trPr>
          <w:trHeight w:val="288"/>
        </w:trPr>
        <w:tc>
          <w:tcPr>
            <w:tcW w:w="5000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PUNTOS DE FUNCIÓN SIN AJUSTAR</w:t>
            </w:r>
          </w:p>
        </w:tc>
      </w:tr>
      <w:tr w:rsidR="0065371E" w:rsidRPr="0065371E" w:rsidTr="0065371E">
        <w:trPr>
          <w:trHeight w:val="288"/>
        </w:trPr>
        <w:tc>
          <w:tcPr>
            <w:tcW w:w="5000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</w:p>
        </w:tc>
      </w:tr>
      <w:tr w:rsidR="0065371E" w:rsidRPr="0065371E" w:rsidTr="0065371E">
        <w:trPr>
          <w:trHeight w:val="864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FUNCION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ACCION FUNCION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METRICA FUNCION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CANT. FUNCIONES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COMPLEJIDAD MEDIA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PFSA = (CAT X COPLEJIDAD)</w:t>
            </w:r>
          </w:p>
        </w:tc>
      </w:tr>
      <w:tr w:rsidR="0065371E" w:rsidRPr="0065371E" w:rsidTr="0065371E">
        <w:trPr>
          <w:trHeight w:val="288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CREATION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ALTA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EI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</w:t>
            </w:r>
          </w:p>
        </w:tc>
      </w:tr>
      <w:tr w:rsidR="0065371E" w:rsidRPr="0065371E" w:rsidTr="0065371E">
        <w:trPr>
          <w:trHeight w:val="288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READ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LEER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EO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35</w:t>
            </w:r>
          </w:p>
        </w:tc>
      </w:tr>
      <w:tr w:rsidR="0065371E" w:rsidRPr="0065371E" w:rsidTr="0065371E">
        <w:trPr>
          <w:trHeight w:val="288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UPDATE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MODIFICACION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EI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</w:t>
            </w:r>
          </w:p>
        </w:tc>
      </w:tr>
      <w:tr w:rsidR="0065371E" w:rsidRPr="0065371E" w:rsidTr="0065371E">
        <w:trPr>
          <w:trHeight w:val="300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DELETE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BORRAR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EI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24</w:t>
            </w:r>
          </w:p>
        </w:tc>
      </w:tr>
      <w:tr w:rsidR="0065371E" w:rsidRPr="0065371E" w:rsidTr="0065371E">
        <w:trPr>
          <w:trHeight w:val="312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QUERY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BUSQUEDAS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EQ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8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4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32</w:t>
            </w:r>
          </w:p>
        </w:tc>
      </w:tr>
      <w:tr w:rsidR="0065371E" w:rsidRPr="0065371E" w:rsidTr="0065371E">
        <w:trPr>
          <w:trHeight w:val="576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CREATIO DB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CREACION BD. TABLAS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ILF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50</w:t>
            </w:r>
          </w:p>
        </w:tc>
      </w:tr>
      <w:tr w:rsidR="0065371E" w:rsidRPr="0065371E" w:rsidTr="0065371E">
        <w:trPr>
          <w:trHeight w:val="576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EXT. FILES PROCESING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USO ARCHIVOS EXTERNOS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EIF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7</w:t>
            </w:r>
          </w:p>
        </w:tc>
      </w:tr>
      <w:tr w:rsidR="0065371E" w:rsidRPr="0065371E" w:rsidTr="0065371E">
        <w:trPr>
          <w:trHeight w:val="288"/>
        </w:trPr>
        <w:tc>
          <w:tcPr>
            <w:tcW w:w="2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 </w:t>
            </w:r>
          </w:p>
        </w:tc>
        <w:tc>
          <w:tcPr>
            <w:tcW w:w="180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TOTAL PFSA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196</w:t>
            </w:r>
          </w:p>
        </w:tc>
      </w:tr>
    </w:tbl>
    <w:p w:rsidR="00E17A65" w:rsidRDefault="00E17A65" w:rsidP="009008A6">
      <w:pPr>
        <w:ind w:firstLine="0"/>
        <w:rPr>
          <w:b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1"/>
        <w:gridCol w:w="969"/>
      </w:tblGrid>
      <w:tr w:rsidR="0065371E" w:rsidRPr="0065371E" w:rsidTr="0065371E">
        <w:trPr>
          <w:trHeight w:val="33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FACTORES DE AJUSTE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FACTORES DE AJUSTE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PUNTAJE</w:t>
            </w:r>
          </w:p>
        </w:tc>
      </w:tr>
      <w:tr w:rsidR="0065371E" w:rsidRPr="0065371E" w:rsidTr="0065371E">
        <w:trPr>
          <w:trHeight w:val="4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Comunicación de datos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5371E" w:rsidRPr="0065371E" w:rsidTr="0065371E">
        <w:trPr>
          <w:trHeight w:val="3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Procesamiento distribuido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Objetivos de rendimiento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Configuración de equipamiento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5371E" w:rsidRPr="0065371E" w:rsidTr="0065371E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Tasa de transacciones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Entrada de datos en línea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5371E" w:rsidRPr="0065371E" w:rsidTr="0065371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Interface con el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Actualizaciones en línea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</w:t>
            </w:r>
          </w:p>
        </w:tc>
      </w:tr>
      <w:tr w:rsidR="0065371E" w:rsidRPr="0065371E" w:rsidTr="0065371E">
        <w:trPr>
          <w:trHeight w:val="3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Procesamiento complejo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40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Reusabilidad del código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4</w:t>
            </w:r>
          </w:p>
        </w:tc>
      </w:tr>
      <w:tr w:rsidR="0065371E" w:rsidRPr="0065371E" w:rsidTr="0065371E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Facilidad de implementación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9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Facilidad de operación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0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Instalaciones múltiples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5371E" w:rsidRPr="0065371E" w:rsidTr="0065371E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Facilidad de cambios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3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FACTOR DE AJUSTE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20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9"/>
        <w:gridCol w:w="1560"/>
      </w:tblGrid>
      <w:tr w:rsidR="0065371E" w:rsidRPr="0065371E" w:rsidTr="0065371E">
        <w:trPr>
          <w:trHeight w:val="33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lastRenderedPageBreak/>
              <w:t>PUNTOS DE FUNCIÓN AJUSTADOS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PFA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PFSA</w:t>
            </w:r>
          </w:p>
        </w:tc>
      </w:tr>
      <w:tr w:rsidR="0065371E" w:rsidRPr="0065371E" w:rsidTr="0065371E">
        <w:trPr>
          <w:trHeight w:val="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127.6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196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3"/>
        <w:gridCol w:w="1936"/>
      </w:tblGrid>
      <w:tr w:rsidR="0065371E" w:rsidRPr="0065371E" w:rsidTr="0065371E">
        <w:trPr>
          <w:trHeight w:val="28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HORAS HOMBRE</w:t>
            </w:r>
          </w:p>
        </w:tc>
      </w:tr>
      <w:tr w:rsidR="0065371E" w:rsidRPr="0065371E" w:rsidTr="0065371E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H/H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 xml:space="preserve">                          1,021 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939"/>
      </w:tblGrid>
      <w:tr w:rsidR="0065371E" w:rsidRPr="0065371E" w:rsidTr="0065371E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HORAS DIARIAS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5</w:t>
            </w:r>
          </w:p>
        </w:tc>
      </w:tr>
      <w:tr w:rsidR="0065371E" w:rsidRPr="0065371E" w:rsidTr="0065371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SUELDO MENSUAL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 xml:space="preserve"> $               10,000.00 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1071"/>
      </w:tblGrid>
      <w:tr w:rsidR="0065371E" w:rsidRPr="0065371E" w:rsidTr="0065371E">
        <w:trPr>
          <w:trHeight w:val="37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TIEMPO POR TRABAJAR</w:t>
            </w:r>
          </w:p>
        </w:tc>
      </w:tr>
      <w:tr w:rsidR="0065371E" w:rsidRPr="0065371E" w:rsidTr="0065371E">
        <w:trPr>
          <w:trHeight w:val="4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DIAS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204.2</w:t>
            </w:r>
          </w:p>
        </w:tc>
      </w:tr>
      <w:tr w:rsidR="0065371E" w:rsidRPr="0065371E" w:rsidTr="0065371E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MESES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65371E" w:rsidRPr="0065371E" w:rsidRDefault="0065371E" w:rsidP="0065371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65371E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10.2</w:t>
            </w:r>
          </w:p>
        </w:tc>
      </w:tr>
    </w:tbl>
    <w:p w:rsidR="0065371E" w:rsidRDefault="0065371E" w:rsidP="009008A6">
      <w:pPr>
        <w:ind w:firstLine="0"/>
        <w:rPr>
          <w:b/>
        </w:rPr>
      </w:pPr>
    </w:p>
    <w:tbl>
      <w:tblPr>
        <w:tblW w:w="38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880"/>
      </w:tblGrid>
      <w:tr w:rsidR="00550DB2" w:rsidRPr="00550DB2" w:rsidTr="00550DB2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TRABAJADORES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10</w:t>
            </w:r>
          </w:p>
        </w:tc>
      </w:tr>
      <w:tr w:rsidR="00550DB2" w:rsidRPr="00550DB2" w:rsidTr="00550DB2">
        <w:trPr>
          <w:trHeight w:val="31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MESES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22"/>
                <w:lang w:val="es-MX" w:eastAsia="es-MX"/>
              </w:rPr>
              <w:t>1.02</w:t>
            </w:r>
          </w:p>
        </w:tc>
      </w:tr>
      <w:tr w:rsidR="00550DB2" w:rsidRPr="00550DB2" w:rsidTr="00550DB2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>COSTO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MX" w:eastAsia="es-MX"/>
              </w:rPr>
              <w:t xml:space="preserve"> $            104,203.26 </w:t>
            </w:r>
          </w:p>
        </w:tc>
      </w:tr>
    </w:tbl>
    <w:p w:rsidR="0065371E" w:rsidRPr="00C00C91" w:rsidRDefault="0065371E" w:rsidP="009008A6">
      <w:pPr>
        <w:ind w:firstLine="0"/>
        <w:rPr>
          <w:b/>
        </w:rPr>
      </w:pPr>
    </w:p>
    <w:p w:rsidR="00550DB2" w:rsidRDefault="00550DB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50DB2" w:rsidRDefault="00550DB2" w:rsidP="00C00C91">
      <w:pPr>
        <w:ind w:firstLine="0"/>
        <w:rPr>
          <w:b/>
        </w:rPr>
      </w:pPr>
      <w:r>
        <w:rPr>
          <w:b/>
        </w:rPr>
        <w:lastRenderedPageBreak/>
        <w:t>Calculo del modelo de desarrollo.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784"/>
        <w:gridCol w:w="989"/>
        <w:gridCol w:w="785"/>
        <w:gridCol w:w="942"/>
        <w:gridCol w:w="838"/>
        <w:gridCol w:w="659"/>
        <w:gridCol w:w="659"/>
        <w:gridCol w:w="659"/>
        <w:gridCol w:w="659"/>
        <w:gridCol w:w="659"/>
      </w:tblGrid>
      <w:tr w:rsidR="00550DB2" w:rsidRPr="00550DB2" w:rsidTr="00550DB2">
        <w:trPr>
          <w:trHeight w:val="300"/>
        </w:trPr>
        <w:tc>
          <w:tcPr>
            <w:tcW w:w="67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vAlign w:val="bottom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  <w:t>Criterios</w:t>
            </w:r>
          </w:p>
        </w:tc>
        <w:tc>
          <w:tcPr>
            <w:tcW w:w="4328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FCE"/>
            <w:noWrap/>
            <w:vAlign w:val="bottom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  <w:t>Paradigmas</w:t>
            </w:r>
          </w:p>
        </w:tc>
      </w:tr>
      <w:tr w:rsidR="00550DB2" w:rsidRPr="001448B3" w:rsidTr="00550DB2">
        <w:trPr>
          <w:trHeight w:val="300"/>
        </w:trPr>
        <w:tc>
          <w:tcPr>
            <w:tcW w:w="67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6100"/>
                <w:sz w:val="16"/>
                <w:szCs w:val="16"/>
                <w:lang w:val="es-MX" w:eastAsia="es-MX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Cascada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Modelo en V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RAD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Incremental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Prototipos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Espiral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XP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SCRUM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ADS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CM</w:t>
            </w:r>
          </w:p>
        </w:tc>
      </w:tr>
      <w:tr w:rsidR="00550DB2" w:rsidRPr="001448B3" w:rsidTr="00550DB2">
        <w:trPr>
          <w:trHeight w:val="588"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Disponibilidad de recursos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Todos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Todos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Todos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Algunos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Algunos</w:t>
            </w:r>
          </w:p>
        </w:tc>
      </w:tr>
      <w:tr w:rsidR="00550DB2" w:rsidRPr="001448B3" w:rsidTr="00550DB2">
        <w:trPr>
          <w:trHeight w:val="588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Complejidad del proyecto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Baja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Alta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Media</w:t>
            </w:r>
          </w:p>
        </w:tc>
      </w:tr>
      <w:tr w:rsidR="00550DB2" w:rsidRPr="001448B3" w:rsidTr="00550DB2">
        <w:trPr>
          <w:trHeight w:val="588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Entendimiento de requerimientos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Especifico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Especifico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Especifico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</w:tr>
      <w:tr w:rsidR="00550DB2" w:rsidRPr="00550DB2" w:rsidTr="00550DB2">
        <w:trPr>
          <w:trHeight w:val="588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Conocimiento del dominio del problema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Regular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Pobre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Pobre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Regular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Regular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Regular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</w:tr>
      <w:tr w:rsidR="001448B3" w:rsidRPr="00550DB2" w:rsidTr="00550DB2">
        <w:trPr>
          <w:trHeight w:val="876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Manejo de las perspectivas de riesgos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Si</w:t>
            </w:r>
          </w:p>
        </w:tc>
      </w:tr>
      <w:tr w:rsidR="00550DB2" w:rsidRPr="001448B3" w:rsidTr="00550DB2">
        <w:trPr>
          <w:trHeight w:val="300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Tiempos de desarrollo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</w:tr>
      <w:tr w:rsidR="00550DB2" w:rsidRPr="001448B3" w:rsidTr="00550DB2">
        <w:trPr>
          <w:trHeight w:val="588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Costos de los proyectos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Medio</w:t>
            </w:r>
          </w:p>
        </w:tc>
      </w:tr>
      <w:tr w:rsidR="00550DB2" w:rsidRPr="001448B3" w:rsidTr="00550DB2">
        <w:trPr>
          <w:trHeight w:val="300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Calidad de software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Alto</w:t>
            </w:r>
          </w:p>
        </w:tc>
      </w:tr>
      <w:tr w:rsidR="001448B3" w:rsidRPr="00550DB2" w:rsidTr="00550DB2">
        <w:trPr>
          <w:trHeight w:val="300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proofErr w:type="spellStart"/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Documentacion</w:t>
            </w:r>
            <w:proofErr w:type="spellEnd"/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Alto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Medio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FFFFFF"/>
                <w:sz w:val="16"/>
                <w:szCs w:val="16"/>
                <w:lang w:val="es-MX" w:eastAsia="es-MX"/>
              </w:rPr>
              <w:t>Bajo</w:t>
            </w:r>
          </w:p>
        </w:tc>
      </w:tr>
      <w:tr w:rsidR="001448B3" w:rsidRPr="00550DB2" w:rsidTr="001448B3">
        <w:trPr>
          <w:trHeight w:val="300"/>
        </w:trPr>
        <w:tc>
          <w:tcPr>
            <w:tcW w:w="6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b/>
                <w:bCs/>
                <w:color w:val="9C6500"/>
                <w:sz w:val="16"/>
                <w:szCs w:val="16"/>
                <w:lang w:val="es-MX" w:eastAsia="es-MX"/>
              </w:rPr>
              <w:t>Total</w:t>
            </w:r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1</w:t>
            </w:r>
          </w:p>
        </w:tc>
        <w:tc>
          <w:tcPr>
            <w:tcW w:w="4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4</w:t>
            </w:r>
          </w:p>
        </w:tc>
        <w:tc>
          <w:tcPr>
            <w:tcW w:w="53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6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8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50DB2" w:rsidRPr="00550DB2" w:rsidRDefault="00550DB2" w:rsidP="00550DB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550DB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6</w:t>
            </w:r>
          </w:p>
        </w:tc>
      </w:tr>
    </w:tbl>
    <w:p w:rsidR="00E17A65" w:rsidRPr="00C00C91" w:rsidRDefault="00E17A65" w:rsidP="00550DB2">
      <w:pPr>
        <w:ind w:firstLine="0"/>
        <w:rPr>
          <w:b/>
        </w:rPr>
      </w:pPr>
    </w:p>
    <w:p w:rsidR="00550DB2" w:rsidRDefault="00550DB2" w:rsidP="00C00C91">
      <w:pPr>
        <w:ind w:firstLine="0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550DB2" w:rsidRDefault="00550DB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238C4" w:rsidRDefault="005238C4" w:rsidP="005238C4">
      <w:pPr>
        <w:ind w:firstLine="0"/>
        <w:jc w:val="left"/>
        <w:rPr>
          <w:b/>
        </w:rPr>
        <w:sectPr w:rsidR="005238C4" w:rsidSect="00E847F2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D3ABF" w:rsidRPr="005238C4" w:rsidRDefault="00550DB2" w:rsidP="005238C4">
      <w:pPr>
        <w:ind w:firstLine="0"/>
        <w:jc w:val="left"/>
        <w:rPr>
          <w:b/>
        </w:rPr>
      </w:pPr>
      <w:r>
        <w:rPr>
          <w:b/>
        </w:rPr>
        <w:lastRenderedPageBreak/>
        <w:t>Organigrama</w:t>
      </w:r>
      <w:r w:rsidR="00E17A65" w:rsidRPr="00C00C91">
        <w:rPr>
          <w:b/>
        </w:rPr>
        <w:t>.</w:t>
      </w:r>
      <w:r w:rsidR="005238C4">
        <w:rPr>
          <w:b/>
        </w:rPr>
        <w:br/>
      </w:r>
      <w:r w:rsidR="007802FD">
        <w:rPr>
          <w:b/>
          <w:noProof/>
          <w:lang w:val="es-MX" w:eastAsia="es-MX"/>
        </w:rPr>
        <w:drawing>
          <wp:inline distT="0" distB="0" distL="0" distR="0">
            <wp:extent cx="8258810" cy="408368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grama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6240" cy="408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ABF" w:rsidRPr="005238C4" w:rsidSect="005238C4"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ED9" w:rsidRDefault="00F03ED9">
      <w:pPr>
        <w:spacing w:line="240" w:lineRule="auto"/>
      </w:pPr>
      <w:r>
        <w:separator/>
      </w:r>
    </w:p>
  </w:endnote>
  <w:endnote w:type="continuationSeparator" w:id="0">
    <w:p w:rsidR="00F03ED9" w:rsidRDefault="00F03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E71991" w:rsidP="006543D1">
    <w:pPr>
      <w:pStyle w:val="Piedepgina"/>
      <w:ind w:firstLine="0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ED9" w:rsidRDefault="00F03ED9">
      <w:pPr>
        <w:spacing w:line="240" w:lineRule="auto"/>
      </w:pPr>
      <w:r>
        <w:separator/>
      </w:r>
    </w:p>
  </w:footnote>
  <w:footnote w:type="continuationSeparator" w:id="0">
    <w:p w:rsidR="00F03ED9" w:rsidRDefault="00F03E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7F"/>
    <w:rsid w:val="001448B3"/>
    <w:rsid w:val="002E7216"/>
    <w:rsid w:val="003C663A"/>
    <w:rsid w:val="005238C4"/>
    <w:rsid w:val="00550DB2"/>
    <w:rsid w:val="00586199"/>
    <w:rsid w:val="0065371E"/>
    <w:rsid w:val="007332A9"/>
    <w:rsid w:val="007802FD"/>
    <w:rsid w:val="0079556A"/>
    <w:rsid w:val="007A0E7E"/>
    <w:rsid w:val="007D3ABF"/>
    <w:rsid w:val="008844D4"/>
    <w:rsid w:val="009008A6"/>
    <w:rsid w:val="0095337F"/>
    <w:rsid w:val="0099794C"/>
    <w:rsid w:val="00B75F8A"/>
    <w:rsid w:val="00C00C91"/>
    <w:rsid w:val="00C478B6"/>
    <w:rsid w:val="00C503ED"/>
    <w:rsid w:val="00D67978"/>
    <w:rsid w:val="00D85250"/>
    <w:rsid w:val="00DD21E8"/>
    <w:rsid w:val="00DE35FD"/>
    <w:rsid w:val="00E17A65"/>
    <w:rsid w:val="00E54BB6"/>
    <w:rsid w:val="00E677BB"/>
    <w:rsid w:val="00E71991"/>
    <w:rsid w:val="00EA2389"/>
    <w:rsid w:val="00EC11A7"/>
    <w:rsid w:val="00F0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B980"/>
  <w15:chartTrackingRefBased/>
  <w15:docId w15:val="{19C4BD2F-0255-4D50-994C-FCDDA856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52</TotalTime>
  <Pages>5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2022-02-23T02:10:00Z</dcterms:created>
  <dcterms:modified xsi:type="dcterms:W3CDTF">2022-02-27T22:31:00Z</dcterms:modified>
</cp:coreProperties>
</file>