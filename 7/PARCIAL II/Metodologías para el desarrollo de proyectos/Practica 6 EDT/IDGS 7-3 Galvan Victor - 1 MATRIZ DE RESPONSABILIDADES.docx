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5B3173" wp14:editId="6184DCD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194307" wp14:editId="012D475A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E71991" w:rsidRDefault="00E71991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D7497" w:rsidRDefault="002D7497" w:rsidP="00AC0F8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b/>
        </w:rPr>
        <w:t>MATRIZ DE RESPONSABILIDADES</w:t>
      </w:r>
    </w:p>
    <w:p w:rsidR="00AC0F82" w:rsidRPr="000051D7" w:rsidRDefault="00AC0F82" w:rsidP="00AC0F8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</w:p>
    <w:p w:rsidR="00E71991" w:rsidRDefault="00E71991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3C663A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E71991">
        <w:rPr>
          <w:rFonts w:cs="Arial"/>
          <w:b/>
          <w:sz w:val="28"/>
          <w:szCs w:val="28"/>
        </w:rPr>
        <w:t xml:space="preserve">. </w:t>
      </w:r>
      <w:r w:rsidR="00AC0F82">
        <w:rPr>
          <w:rFonts w:cs="Arial"/>
          <w:b/>
          <w:sz w:val="28"/>
          <w:szCs w:val="28"/>
        </w:rPr>
        <w:t>RICARDO ALEJANDRO SOTO MORALES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left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91011A">
        <w:rPr>
          <w:rFonts w:cs="Arial"/>
          <w:sz w:val="28"/>
          <w:szCs w:val="28"/>
        </w:rPr>
        <w:t xml:space="preserve">                        </w:t>
      </w:r>
      <w:r w:rsidR="0091011A" w:rsidRPr="0091011A">
        <w:rPr>
          <w:rFonts w:cs="Arial"/>
          <w:sz w:val="28"/>
          <w:szCs w:val="28"/>
          <w:lang w:val="es-MX"/>
        </w:rPr>
        <w:t>Feb.</w:t>
      </w:r>
      <w:r w:rsidR="00E71991">
        <w:rPr>
          <w:rFonts w:cs="Arial"/>
          <w:sz w:val="28"/>
          <w:szCs w:val="28"/>
        </w:rPr>
        <w:t xml:space="preserve"> 2022</w:t>
      </w:r>
    </w:p>
    <w:p w:rsidR="007D3ABF" w:rsidRDefault="007D3ABF" w:rsidP="00434958">
      <w:pPr>
        <w:ind w:firstLine="0"/>
        <w:rPr>
          <w:rFonts w:cs="Arial"/>
          <w:sz w:val="28"/>
          <w:szCs w:val="28"/>
        </w:rPr>
      </w:pPr>
    </w:p>
    <w:p w:rsidR="00D819AA" w:rsidRDefault="00D819AA" w:rsidP="00434958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E6B0B35" wp14:editId="6B99E643">
            <wp:simplePos x="0" y="0"/>
            <wp:positionH relativeFrom="column">
              <wp:posOffset>4620260</wp:posOffset>
            </wp:positionH>
            <wp:positionV relativeFrom="paragraph">
              <wp:posOffset>17145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958" w:rsidRPr="000051D7" w:rsidRDefault="00434958" w:rsidP="00434958">
      <w:pPr>
        <w:autoSpaceDE w:val="0"/>
        <w:autoSpaceDN w:val="0"/>
        <w:adjustRightInd w:val="0"/>
        <w:spacing w:line="240" w:lineRule="auto"/>
        <w:jc w:val="center"/>
        <w:rPr>
          <w:b/>
        </w:rPr>
      </w:pPr>
      <w:r w:rsidRPr="000051D7">
        <w:rPr>
          <w:b/>
        </w:rPr>
        <w:lastRenderedPageBreak/>
        <w:t>MATRIZ DE RESPONSABILIDAD</w:t>
      </w:r>
    </w:p>
    <w:p w:rsidR="00434958" w:rsidRDefault="00434958" w:rsidP="00434958">
      <w:pPr>
        <w:autoSpaceDE w:val="0"/>
        <w:autoSpaceDN w:val="0"/>
        <w:adjustRightInd w:val="0"/>
        <w:spacing w:line="240" w:lineRule="auto"/>
        <w:jc w:val="center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434958" w:rsidRPr="00434958" w:rsidTr="00000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958" w:rsidRPr="00434958" w:rsidRDefault="00434958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:rsidR="00434958" w:rsidRPr="00434958" w:rsidRDefault="00A64B5C" w:rsidP="00A64B5C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:rsidR="00434958" w:rsidRPr="00434958" w:rsidRDefault="00434958" w:rsidP="000005C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:rsidR="00434958" w:rsidRPr="00434958" w:rsidRDefault="00A64B5C" w:rsidP="000005C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15/02/2022</w:t>
            </w:r>
          </w:p>
        </w:tc>
      </w:tr>
      <w:tr w:rsidR="00434958" w:rsidRPr="008B114E" w:rsidTr="0000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958" w:rsidRPr="008B114E" w:rsidRDefault="00434958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NOMBRE:</w:t>
            </w:r>
          </w:p>
          <w:p w:rsidR="00434958" w:rsidRPr="008B114E" w:rsidRDefault="0091011A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CARLOS FRANCISCO PORRAS SAINZ</w:t>
            </w:r>
          </w:p>
        </w:tc>
        <w:tc>
          <w:tcPr>
            <w:tcW w:w="4297" w:type="dxa"/>
          </w:tcPr>
          <w:p w:rsidR="00434958" w:rsidRPr="008B114E" w:rsidRDefault="00434958" w:rsidP="000005C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MX"/>
              </w:rPr>
            </w:pPr>
            <w:r w:rsidRPr="008B114E">
              <w:rPr>
                <w:b/>
                <w:sz w:val="18"/>
                <w:szCs w:val="18"/>
                <w:lang w:val="es-MX"/>
              </w:rPr>
              <w:t>ROL ASIGNADO:</w:t>
            </w:r>
          </w:p>
          <w:p w:rsidR="00434958" w:rsidRPr="008B114E" w:rsidRDefault="00A64B5C" w:rsidP="000005C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Analista</w:t>
            </w:r>
          </w:p>
        </w:tc>
      </w:tr>
    </w:tbl>
    <w:p w:rsidR="00434958" w:rsidRPr="008B114E" w:rsidRDefault="00434958" w:rsidP="00434958">
      <w:pPr>
        <w:autoSpaceDE w:val="0"/>
        <w:autoSpaceDN w:val="0"/>
        <w:adjustRightInd w:val="0"/>
        <w:spacing w:line="240" w:lineRule="auto"/>
        <w:rPr>
          <w:sz w:val="18"/>
          <w:szCs w:val="18"/>
          <w:lang w:val="es-MX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434958" w:rsidRPr="008B114E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4958" w:rsidRPr="008B114E" w:rsidRDefault="00434958" w:rsidP="000005C9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PROCESO O HITO</w:t>
            </w:r>
          </w:p>
        </w:tc>
        <w:tc>
          <w:tcPr>
            <w:tcW w:w="6539" w:type="dxa"/>
          </w:tcPr>
          <w:p w:rsidR="00434958" w:rsidRPr="008B114E" w:rsidRDefault="00434958" w:rsidP="000005C9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ACTIVIDADES</w:t>
            </w:r>
          </w:p>
        </w:tc>
      </w:tr>
      <w:tr w:rsidR="00434958" w:rsidRPr="008B114E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4958" w:rsidRPr="008B114E" w:rsidRDefault="009640D7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Entrevistas</w:t>
            </w:r>
          </w:p>
        </w:tc>
        <w:tc>
          <w:tcPr>
            <w:tcW w:w="6539" w:type="dxa"/>
          </w:tcPr>
          <w:p w:rsidR="00434958" w:rsidRPr="008B114E" w:rsidRDefault="009640D7" w:rsidP="0043495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Levantamiento de requerimientos</w:t>
            </w:r>
          </w:p>
        </w:tc>
      </w:tr>
      <w:tr w:rsidR="00434958" w:rsidRPr="008B114E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4958" w:rsidRPr="008B114E" w:rsidRDefault="00434958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434958" w:rsidRPr="008B114E" w:rsidRDefault="009640D7" w:rsidP="0043495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Entrevista a encargado</w:t>
            </w:r>
          </w:p>
        </w:tc>
      </w:tr>
      <w:tr w:rsidR="00434958" w:rsidRPr="008B114E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434958" w:rsidRPr="008B114E" w:rsidRDefault="00434958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434958" w:rsidRPr="008B114E" w:rsidRDefault="009640D7" w:rsidP="0043495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 xml:space="preserve">Entrevista a </w:t>
            </w:r>
            <w:proofErr w:type="spellStart"/>
            <w:r w:rsidRPr="008B114E">
              <w:rPr>
                <w:sz w:val="18"/>
                <w:szCs w:val="18"/>
                <w:lang w:val="es-MX"/>
              </w:rPr>
              <w:t>Stakeholders</w:t>
            </w:r>
            <w:proofErr w:type="spellEnd"/>
            <w:r w:rsidRPr="008B114E">
              <w:rPr>
                <w:sz w:val="18"/>
                <w:szCs w:val="18"/>
                <w:lang w:val="es-MX"/>
              </w:rPr>
              <w:t xml:space="preserve"> </w:t>
            </w:r>
          </w:p>
          <w:p w:rsidR="009640D7" w:rsidRPr="008B114E" w:rsidRDefault="009640D7" w:rsidP="0043495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  <w:tr w:rsidR="009640D7" w:rsidRPr="008B114E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Desarrollo de modelos de negocios</w:t>
            </w: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Modelo de negocios acorde al proyecto</w:t>
            </w:r>
          </w:p>
        </w:tc>
      </w:tr>
      <w:tr w:rsidR="009640D7" w:rsidRPr="008B114E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Desarrollo de diagramas</w:t>
            </w: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Diagramas de casos de uso</w:t>
            </w:r>
          </w:p>
        </w:tc>
      </w:tr>
      <w:tr w:rsidR="009640D7" w:rsidRPr="008B114E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Diagramas de</w:t>
            </w:r>
            <w:r w:rsidRPr="008B114E">
              <w:rPr>
                <w:sz w:val="18"/>
                <w:szCs w:val="18"/>
                <w:lang w:val="es-MX"/>
              </w:rPr>
              <w:t xml:space="preserve"> componentes</w:t>
            </w:r>
          </w:p>
        </w:tc>
      </w:tr>
      <w:tr w:rsidR="009640D7" w:rsidRPr="008B114E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Diagramas de</w:t>
            </w:r>
            <w:r w:rsidRPr="008B114E">
              <w:rPr>
                <w:sz w:val="18"/>
                <w:szCs w:val="18"/>
                <w:lang w:val="es-MX"/>
              </w:rPr>
              <w:t xml:space="preserve"> clase</w:t>
            </w:r>
          </w:p>
        </w:tc>
      </w:tr>
      <w:tr w:rsidR="009640D7" w:rsidRPr="008B114E" w:rsidTr="004C107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Desarrollos de SRS</w:t>
            </w: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Objetivos</w:t>
            </w:r>
          </w:p>
        </w:tc>
      </w:tr>
      <w:tr w:rsidR="009640D7" w:rsidRPr="008B114E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Alcance</w:t>
            </w:r>
          </w:p>
        </w:tc>
      </w:tr>
      <w:tr w:rsidR="009640D7" w:rsidRPr="008B114E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>Limitantes</w:t>
            </w:r>
          </w:p>
        </w:tc>
      </w:tr>
      <w:tr w:rsidR="009640D7" w:rsidRPr="008B114E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 xml:space="preserve">Requerimientos funcionales </w:t>
            </w:r>
          </w:p>
        </w:tc>
      </w:tr>
      <w:tr w:rsidR="009640D7" w:rsidRPr="008B114E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8B114E">
              <w:rPr>
                <w:sz w:val="18"/>
                <w:szCs w:val="18"/>
                <w:lang w:val="es-MX"/>
              </w:rPr>
              <w:t xml:space="preserve">Requerimientos </w:t>
            </w:r>
            <w:r w:rsidRPr="008B114E">
              <w:rPr>
                <w:sz w:val="18"/>
                <w:szCs w:val="18"/>
                <w:lang w:val="es-MX"/>
              </w:rPr>
              <w:t xml:space="preserve">no </w:t>
            </w:r>
            <w:r w:rsidRPr="008B114E">
              <w:rPr>
                <w:sz w:val="18"/>
                <w:szCs w:val="18"/>
                <w:lang w:val="es-MX"/>
              </w:rPr>
              <w:t xml:space="preserve">funcionales </w:t>
            </w:r>
          </w:p>
        </w:tc>
      </w:tr>
      <w:tr w:rsidR="009640D7" w:rsidRPr="008B114E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9640D7" w:rsidRPr="008B114E" w:rsidRDefault="009640D7" w:rsidP="009640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:rsidR="00434958" w:rsidRDefault="00434958" w:rsidP="00434958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434958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434958" w:rsidRPr="00434958" w:rsidRDefault="00434958" w:rsidP="000005C9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434958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434958" w:rsidRPr="00434958" w:rsidRDefault="00434958" w:rsidP="00434958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434958" w:rsidRDefault="00434958" w:rsidP="00434958">
      <w:pPr>
        <w:autoSpaceDE w:val="0"/>
        <w:autoSpaceDN w:val="0"/>
        <w:adjustRightInd w:val="0"/>
        <w:spacing w:line="240" w:lineRule="auto"/>
      </w:pPr>
    </w:p>
    <w:p w:rsidR="00434958" w:rsidRDefault="00434958" w:rsidP="00434958">
      <w:pPr>
        <w:autoSpaceDE w:val="0"/>
        <w:autoSpaceDN w:val="0"/>
        <w:adjustRightInd w:val="0"/>
        <w:spacing w:line="240" w:lineRule="auto"/>
      </w:pPr>
    </w:p>
    <w:p w:rsidR="00EB2234" w:rsidRDefault="00EB2234" w:rsidP="00434958">
      <w:pPr>
        <w:autoSpaceDE w:val="0"/>
        <w:autoSpaceDN w:val="0"/>
        <w:adjustRightInd w:val="0"/>
        <w:spacing w:line="240" w:lineRule="auto"/>
      </w:pPr>
    </w:p>
    <w:p w:rsidR="00EB2234" w:rsidRDefault="00EB2234" w:rsidP="00434958">
      <w:pPr>
        <w:autoSpaceDE w:val="0"/>
        <w:autoSpaceDN w:val="0"/>
        <w:adjustRightInd w:val="0"/>
        <w:spacing w:line="240" w:lineRule="auto"/>
      </w:pPr>
    </w:p>
    <w:p w:rsidR="00EB2234" w:rsidRDefault="00EB2234" w:rsidP="00434958">
      <w:pPr>
        <w:autoSpaceDE w:val="0"/>
        <w:autoSpaceDN w:val="0"/>
        <w:adjustRightInd w:val="0"/>
        <w:spacing w:line="240" w:lineRule="auto"/>
      </w:pPr>
    </w:p>
    <w:p w:rsidR="00EB2234" w:rsidRDefault="00EB2234" w:rsidP="00434958">
      <w:pPr>
        <w:autoSpaceDE w:val="0"/>
        <w:autoSpaceDN w:val="0"/>
        <w:adjustRightInd w:val="0"/>
        <w:spacing w:line="240" w:lineRule="auto"/>
      </w:pPr>
    </w:p>
    <w:p w:rsidR="00434958" w:rsidRDefault="00434958" w:rsidP="00434958">
      <w:pPr>
        <w:autoSpaceDE w:val="0"/>
        <w:autoSpaceDN w:val="0"/>
        <w:adjustRightInd w:val="0"/>
        <w:spacing w:line="240" w:lineRule="auto"/>
      </w:pPr>
    </w:p>
    <w:p w:rsidR="000005C9" w:rsidRDefault="001C3FE9" w:rsidP="0043495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3600" behindDoc="0" locked="0" layoutInCell="1" allowOverlap="1" wp14:anchorId="42A06CC4" wp14:editId="1F798228">
            <wp:simplePos x="0" y="0"/>
            <wp:positionH relativeFrom="column">
              <wp:posOffset>3474721</wp:posOffset>
            </wp:positionH>
            <wp:positionV relativeFrom="paragraph">
              <wp:posOffset>134892</wp:posOffset>
            </wp:positionV>
            <wp:extent cx="2228850" cy="614333"/>
            <wp:effectExtent l="19050" t="76200" r="19050" b="717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96C"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236D2200" wp14:editId="2CBE2C59">
            <wp:simplePos x="0" y="0"/>
            <wp:positionH relativeFrom="column">
              <wp:posOffset>-462915</wp:posOffset>
            </wp:positionH>
            <wp:positionV relativeFrom="paragraph">
              <wp:posOffset>143510</wp:posOffset>
            </wp:positionV>
            <wp:extent cx="1996440" cy="1268404"/>
            <wp:effectExtent l="0" t="0" r="3810" b="8255"/>
            <wp:wrapNone/>
            <wp:docPr id="3" name="Imagen 3" descr="Archivo:Firma de Agustín Luque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Firma de Agustín Luque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5C9" w:rsidRDefault="000005C9" w:rsidP="00434958">
      <w:pPr>
        <w:autoSpaceDE w:val="0"/>
        <w:autoSpaceDN w:val="0"/>
        <w:adjustRightInd w:val="0"/>
        <w:spacing w:line="240" w:lineRule="auto"/>
      </w:pPr>
    </w:p>
    <w:p w:rsidR="000005C9" w:rsidRDefault="000005C9" w:rsidP="00434958">
      <w:pPr>
        <w:autoSpaceDE w:val="0"/>
        <w:autoSpaceDN w:val="0"/>
        <w:adjustRightInd w:val="0"/>
        <w:spacing w:line="240" w:lineRule="auto"/>
      </w:pPr>
    </w:p>
    <w:p w:rsidR="000005C9" w:rsidRDefault="000005C9" w:rsidP="00434958">
      <w:pPr>
        <w:autoSpaceDE w:val="0"/>
        <w:autoSpaceDN w:val="0"/>
        <w:adjustRightInd w:val="0"/>
        <w:spacing w:line="240" w:lineRule="auto"/>
      </w:pPr>
    </w:p>
    <w:p w:rsidR="000005C9" w:rsidRDefault="000005C9" w:rsidP="00434958">
      <w:pPr>
        <w:autoSpaceDE w:val="0"/>
        <w:autoSpaceDN w:val="0"/>
        <w:adjustRightInd w:val="0"/>
        <w:spacing w:line="240" w:lineRule="auto"/>
      </w:pPr>
    </w:p>
    <w:p w:rsidR="009640D7" w:rsidRDefault="00434958" w:rsidP="000005C9">
      <w:pPr>
        <w:autoSpaceDE w:val="0"/>
        <w:autoSpaceDN w:val="0"/>
        <w:adjustRightInd w:val="0"/>
        <w:spacing w:line="240" w:lineRule="auto"/>
        <w:ind w:firstLine="0"/>
      </w:pPr>
      <w:r>
        <w:t xml:space="preserve">FIRMA RESPONSABLE             </w:t>
      </w:r>
      <w:r w:rsidR="000005C9">
        <w:t xml:space="preserve">                              </w:t>
      </w:r>
      <w:r>
        <w:t xml:space="preserve">             FIRMA DE AUTORIZACIÓN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lastRenderedPageBreak/>
              <w:t>NOMBRE DEL PROYECTO:</w:t>
            </w:r>
          </w:p>
          <w:p w:rsidR="000005C9" w:rsidRPr="00434958" w:rsidRDefault="00A64B5C" w:rsidP="00A64B5C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:rsidR="000005C9" w:rsidRDefault="000005C9" w:rsidP="00A64B5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:rsidR="00A64B5C" w:rsidRPr="00434958" w:rsidRDefault="00A64B5C" w:rsidP="00A64B5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15/02/2022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:rsidR="000005C9" w:rsidRPr="00434958" w:rsidRDefault="0091011A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LUIS FERNANDO RODRIGUEZ OSUNA</w:t>
            </w:r>
          </w:p>
        </w:tc>
        <w:tc>
          <w:tcPr>
            <w:tcW w:w="4297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FrontEnd</w:t>
            </w:r>
          </w:p>
        </w:tc>
      </w:tr>
    </w:tbl>
    <w:p w:rsidR="000005C9" w:rsidRPr="00434958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FrontEnd</w:t>
            </w:r>
          </w:p>
        </w:tc>
        <w:tc>
          <w:tcPr>
            <w:tcW w:w="6539" w:type="dxa"/>
          </w:tcPr>
          <w:p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Diseño de producto</w:t>
            </w: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EB2234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Selección de tipografía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EB2234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Imágenes </w:t>
            </w: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EB2234" w:rsidRDefault="00EB2234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proofErr w:type="spellStart"/>
            <w:r w:rsidRPr="00EB2234">
              <w:rPr>
                <w:sz w:val="18"/>
                <w:szCs w:val="18"/>
                <w:lang w:val="es-MX"/>
              </w:rPr>
              <w:t>WireFrame</w:t>
            </w:r>
            <w:proofErr w:type="spellEnd"/>
          </w:p>
        </w:tc>
        <w:tc>
          <w:tcPr>
            <w:tcW w:w="6539" w:type="dxa"/>
          </w:tcPr>
          <w:p w:rsidR="000005C9" w:rsidRPr="00EB2234" w:rsidRDefault="002013E3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Organización de </w:t>
            </w:r>
            <w:r w:rsidR="00EB2234" w:rsidRPr="00EB2234">
              <w:rPr>
                <w:sz w:val="18"/>
                <w:szCs w:val="18"/>
                <w:lang w:val="es-MX"/>
              </w:rPr>
              <w:t>módulos</w:t>
            </w:r>
          </w:p>
        </w:tc>
      </w:tr>
      <w:tr w:rsidR="002013E3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proofErr w:type="spellStart"/>
            <w:r w:rsidRPr="00EB2234">
              <w:rPr>
                <w:sz w:val="18"/>
                <w:szCs w:val="18"/>
                <w:lang w:val="es-MX"/>
              </w:rPr>
              <w:t>MockUps</w:t>
            </w:r>
            <w:proofErr w:type="spellEnd"/>
          </w:p>
        </w:tc>
        <w:tc>
          <w:tcPr>
            <w:tcW w:w="6539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Diseño interactivo en </w:t>
            </w:r>
            <w:proofErr w:type="spellStart"/>
            <w:r w:rsidRPr="00EB2234">
              <w:rPr>
                <w:sz w:val="18"/>
                <w:szCs w:val="18"/>
                <w:lang w:val="es-MX"/>
              </w:rPr>
              <w:t>Figma</w:t>
            </w:r>
            <w:proofErr w:type="spellEnd"/>
          </w:p>
        </w:tc>
      </w:tr>
      <w:tr w:rsidR="002013E3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Reunión de avance</w:t>
            </w:r>
          </w:p>
        </w:tc>
      </w:tr>
      <w:tr w:rsidR="002013E3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Maquetado</w:t>
            </w:r>
          </w:p>
        </w:tc>
        <w:tc>
          <w:tcPr>
            <w:tcW w:w="6539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Desarrollo de </w:t>
            </w:r>
            <w:r w:rsidR="00EB2234" w:rsidRPr="00EB2234">
              <w:rPr>
                <w:sz w:val="18"/>
                <w:szCs w:val="18"/>
                <w:lang w:val="es-MX"/>
              </w:rPr>
              <w:t>página</w:t>
            </w:r>
            <w:r w:rsidRPr="00EB2234">
              <w:rPr>
                <w:sz w:val="18"/>
                <w:szCs w:val="18"/>
                <w:lang w:val="es-MX"/>
              </w:rPr>
              <w:t xml:space="preserve"> </w:t>
            </w:r>
            <w:r w:rsidR="00EB2234" w:rsidRPr="00EB2234">
              <w:rPr>
                <w:sz w:val="18"/>
                <w:szCs w:val="18"/>
                <w:lang w:val="es-MX"/>
              </w:rPr>
              <w:t>móvil</w:t>
            </w:r>
          </w:p>
        </w:tc>
      </w:tr>
      <w:tr w:rsidR="002013E3" w:rsidRPr="00434958" w:rsidTr="004C107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Módulos</w:t>
            </w:r>
          </w:p>
        </w:tc>
      </w:tr>
      <w:tr w:rsidR="002013E3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Desarrollo de página web</w:t>
            </w:r>
          </w:p>
        </w:tc>
      </w:tr>
      <w:tr w:rsidR="002013E3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Despliegue </w:t>
            </w:r>
          </w:p>
        </w:tc>
      </w:tr>
      <w:tr w:rsidR="002013E3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  <w:tr w:rsidR="002013E3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434958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2013E3" w:rsidRPr="00434958" w:rsidRDefault="002013E3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013E3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13E3" w:rsidRPr="00434958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2013E3" w:rsidRPr="00434958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1249B58C" wp14:editId="30C66A3E">
            <wp:simplePos x="0" y="0"/>
            <wp:positionH relativeFrom="column">
              <wp:posOffset>-912495</wp:posOffset>
            </wp:positionH>
            <wp:positionV relativeFrom="paragraph">
              <wp:posOffset>267335</wp:posOffset>
            </wp:positionV>
            <wp:extent cx="3471096" cy="1853565"/>
            <wp:effectExtent l="0" t="0" r="0" b="0"/>
            <wp:wrapNone/>
            <wp:docPr id="5" name="Imagen 5" descr="Archivo:Firma de Susana Díaz Pachec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Firma de Susana Díaz Pachec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96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EB2234" w:rsidRDefault="00EB2234" w:rsidP="000005C9">
      <w:pPr>
        <w:autoSpaceDE w:val="0"/>
        <w:autoSpaceDN w:val="0"/>
        <w:adjustRightInd w:val="0"/>
        <w:spacing w:line="240" w:lineRule="auto"/>
      </w:pPr>
    </w:p>
    <w:p w:rsidR="00EB2234" w:rsidRDefault="00EB2234" w:rsidP="000005C9">
      <w:pPr>
        <w:autoSpaceDE w:val="0"/>
        <w:autoSpaceDN w:val="0"/>
        <w:adjustRightInd w:val="0"/>
        <w:spacing w:line="240" w:lineRule="auto"/>
      </w:pPr>
    </w:p>
    <w:p w:rsidR="00EB2234" w:rsidRDefault="00EB2234" w:rsidP="000005C9">
      <w:pPr>
        <w:autoSpaceDE w:val="0"/>
        <w:autoSpaceDN w:val="0"/>
        <w:adjustRightInd w:val="0"/>
        <w:spacing w:line="240" w:lineRule="auto"/>
      </w:pPr>
    </w:p>
    <w:p w:rsidR="00EB2234" w:rsidRDefault="00EB2234" w:rsidP="000005C9">
      <w:pPr>
        <w:autoSpaceDE w:val="0"/>
        <w:autoSpaceDN w:val="0"/>
        <w:adjustRightInd w:val="0"/>
        <w:spacing w:line="240" w:lineRule="auto"/>
      </w:pPr>
    </w:p>
    <w:p w:rsidR="00EB2234" w:rsidRDefault="00EB2234" w:rsidP="000005C9">
      <w:pPr>
        <w:autoSpaceDE w:val="0"/>
        <w:autoSpaceDN w:val="0"/>
        <w:adjustRightInd w:val="0"/>
        <w:spacing w:line="240" w:lineRule="auto"/>
      </w:pPr>
    </w:p>
    <w:p w:rsidR="00EB2234" w:rsidRDefault="00EB2234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1552" behindDoc="0" locked="0" layoutInCell="1" allowOverlap="1" wp14:anchorId="1522C665" wp14:editId="7221D7F2">
            <wp:simplePos x="0" y="0"/>
            <wp:positionH relativeFrom="column">
              <wp:posOffset>3550920</wp:posOffset>
            </wp:positionH>
            <wp:positionV relativeFrom="paragraph">
              <wp:posOffset>152400</wp:posOffset>
            </wp:positionV>
            <wp:extent cx="2228850" cy="614333"/>
            <wp:effectExtent l="19050" t="76200" r="19050" b="717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E0E" w:rsidRDefault="00845E0E" w:rsidP="000005C9">
      <w:pPr>
        <w:autoSpaceDE w:val="0"/>
        <w:autoSpaceDN w:val="0"/>
        <w:adjustRightInd w:val="0"/>
        <w:spacing w:line="240" w:lineRule="auto"/>
      </w:pPr>
    </w:p>
    <w:p w:rsidR="00845E0E" w:rsidRDefault="00845E0E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:rsidR="00845E0E" w:rsidRDefault="00845E0E" w:rsidP="000005C9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lastRenderedPageBreak/>
              <w:t>NOMBRE DEL PROYECTO:</w:t>
            </w:r>
          </w:p>
          <w:p w:rsidR="000005C9" w:rsidRPr="00434958" w:rsidRDefault="00A64B5C" w:rsidP="002A3FBA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15/02/2022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:rsidR="000005C9" w:rsidRPr="00434958" w:rsidRDefault="0091011A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ISAAC SANCHEZ GUTIERREZ</w:t>
            </w:r>
          </w:p>
        </w:tc>
        <w:tc>
          <w:tcPr>
            <w:tcW w:w="4297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BackEnd</w:t>
            </w:r>
          </w:p>
        </w:tc>
      </w:tr>
    </w:tbl>
    <w:p w:rsidR="000005C9" w:rsidRPr="00434958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972130" w:rsidP="00972130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Requerimiento</w:t>
            </w:r>
          </w:p>
        </w:tc>
        <w:tc>
          <w:tcPr>
            <w:tcW w:w="6539" w:type="dxa"/>
          </w:tcPr>
          <w:p w:rsidR="000005C9" w:rsidRPr="00434958" w:rsidRDefault="00972130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 software</w:t>
            </w: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 hard</w:t>
            </w:r>
            <w:r>
              <w:rPr>
                <w:sz w:val="18"/>
                <w:szCs w:val="18"/>
              </w:rPr>
              <w:t>ware</w:t>
            </w:r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 de trabajo</w:t>
            </w: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del modelo de trabajo</w:t>
            </w: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al </w:t>
            </w:r>
            <w:proofErr w:type="spellStart"/>
            <w:r>
              <w:rPr>
                <w:sz w:val="18"/>
                <w:szCs w:val="18"/>
              </w:rPr>
              <w:t>backend</w:t>
            </w:r>
            <w:proofErr w:type="spellEnd"/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constantes al funcionamiento del </w:t>
            </w:r>
            <w:proofErr w:type="spellStart"/>
            <w:r>
              <w:rPr>
                <w:sz w:val="18"/>
                <w:szCs w:val="18"/>
              </w:rPr>
              <w:t>backend</w:t>
            </w:r>
            <w:proofErr w:type="spellEnd"/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Auditoria</w:t>
            </w: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Verificación de funcionalidad deseada</w:t>
            </w: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F35EC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9ED2401" wp14:editId="798B2D26">
            <wp:simplePos x="0" y="0"/>
            <wp:positionH relativeFrom="column">
              <wp:posOffset>-539115</wp:posOffset>
            </wp:positionH>
            <wp:positionV relativeFrom="paragraph">
              <wp:posOffset>53975</wp:posOffset>
            </wp:positionV>
            <wp:extent cx="2776855" cy="2082800"/>
            <wp:effectExtent l="0" t="0" r="0" b="0"/>
            <wp:wrapNone/>
            <wp:docPr id="7" name="Imagen 7" descr="Archivo:Firma Patricio Luna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chivo:Firma Patricio Luna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 wp14:anchorId="526E1E4E" wp14:editId="658D6F33">
            <wp:simplePos x="0" y="0"/>
            <wp:positionH relativeFrom="column">
              <wp:posOffset>3573780</wp:posOffset>
            </wp:positionH>
            <wp:positionV relativeFrom="paragraph">
              <wp:posOffset>175260</wp:posOffset>
            </wp:positionV>
            <wp:extent cx="2228850" cy="614333"/>
            <wp:effectExtent l="19050" t="76200" r="19050" b="7175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E0E" w:rsidRDefault="00845E0E" w:rsidP="000005C9">
      <w:pPr>
        <w:autoSpaceDE w:val="0"/>
        <w:autoSpaceDN w:val="0"/>
        <w:adjustRightInd w:val="0"/>
        <w:spacing w:line="240" w:lineRule="auto"/>
      </w:pPr>
    </w:p>
    <w:p w:rsidR="00845E0E" w:rsidRDefault="00845E0E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845E0E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:rsidR="000005C9" w:rsidRDefault="000005C9" w:rsidP="000005C9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lastRenderedPageBreak/>
              <w:t>NOMBRE DEL PROYECTO:</w:t>
            </w:r>
          </w:p>
          <w:p w:rsidR="000005C9" w:rsidRPr="00434958" w:rsidRDefault="00A64B5C" w:rsidP="002A3FBA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15/02/2022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:rsidR="000005C9" w:rsidRPr="00434958" w:rsidRDefault="00117501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AXEL RICARDO SOTO GRACIA</w:t>
            </w:r>
          </w:p>
        </w:tc>
        <w:tc>
          <w:tcPr>
            <w:tcW w:w="4297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:rsidR="000005C9" w:rsidRPr="00434958" w:rsidRDefault="002A3FBA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</w:t>
            </w:r>
            <w:r w:rsidR="00A64B5C">
              <w:rPr>
                <w:sz w:val="18"/>
                <w:szCs w:val="18"/>
              </w:rPr>
              <w:t xml:space="preserve"> de Datos</w:t>
            </w:r>
          </w:p>
        </w:tc>
      </w:tr>
    </w:tbl>
    <w:p w:rsidR="000005C9" w:rsidRPr="00434958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8963F1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Entrevista</w:t>
            </w:r>
          </w:p>
        </w:tc>
        <w:tc>
          <w:tcPr>
            <w:tcW w:w="6539" w:type="dxa"/>
          </w:tcPr>
          <w:p w:rsidR="000005C9" w:rsidRPr="00434958" w:rsidRDefault="008963F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Entrevista al cliente</w:t>
            </w: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8963F1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 de datos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8963F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Bocetos de tablas</w:t>
            </w: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700AC5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Modelado de la base de datos</w:t>
            </w:r>
          </w:p>
        </w:tc>
        <w:tc>
          <w:tcPr>
            <w:tcW w:w="6539" w:type="dxa"/>
          </w:tcPr>
          <w:p w:rsidR="000005C9" w:rsidRPr="008963F1" w:rsidRDefault="008963F1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Modelar la base de datos en software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700AC5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la base de datos</w:t>
            </w:r>
          </w:p>
        </w:tc>
        <w:tc>
          <w:tcPr>
            <w:tcW w:w="6539" w:type="dxa"/>
          </w:tcPr>
          <w:p w:rsidR="000005C9" w:rsidRPr="00434958" w:rsidRDefault="00700AC5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AC5">
              <w:rPr>
                <w:sz w:val="18"/>
                <w:szCs w:val="18"/>
                <w:lang w:val="es-MX"/>
              </w:rPr>
              <w:t xml:space="preserve">Introducción </w:t>
            </w:r>
            <w:r>
              <w:rPr>
                <w:sz w:val="18"/>
                <w:szCs w:val="18"/>
              </w:rPr>
              <w:t>de datos a la base de datos</w:t>
            </w: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  <w:bookmarkStart w:id="0" w:name="_GoBack"/>
      <w:bookmarkEnd w:id="0"/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EB767B9" wp14:editId="6D130F80">
            <wp:simplePos x="0" y="0"/>
            <wp:positionH relativeFrom="column">
              <wp:posOffset>-417195</wp:posOffset>
            </wp:positionH>
            <wp:positionV relativeFrom="paragraph">
              <wp:posOffset>195580</wp:posOffset>
            </wp:positionV>
            <wp:extent cx="2362200" cy="995077"/>
            <wp:effectExtent l="0" t="0" r="0" b="0"/>
            <wp:wrapNone/>
            <wp:docPr id="9" name="Imagen 9" descr="File:Firma de Joaquín Baranda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Firma de Joaquín Baranda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552724A4" wp14:editId="59B59413">
            <wp:simplePos x="0" y="0"/>
            <wp:positionH relativeFrom="column">
              <wp:posOffset>3552825</wp:posOffset>
            </wp:positionH>
            <wp:positionV relativeFrom="paragraph">
              <wp:posOffset>81643</wp:posOffset>
            </wp:positionV>
            <wp:extent cx="2228850" cy="614333"/>
            <wp:effectExtent l="19050" t="76200" r="19050" b="717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E0E" w:rsidRDefault="00845E0E" w:rsidP="000005C9">
      <w:pPr>
        <w:autoSpaceDE w:val="0"/>
        <w:autoSpaceDN w:val="0"/>
        <w:adjustRightInd w:val="0"/>
        <w:spacing w:line="240" w:lineRule="auto"/>
      </w:pPr>
    </w:p>
    <w:p w:rsidR="00845E0E" w:rsidRDefault="00845E0E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</w:pPr>
    </w:p>
    <w:p w:rsidR="000005C9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sectPr w:rsidR="000005C9" w:rsidSect="00E847F2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102" w:rsidRDefault="00553102">
      <w:pPr>
        <w:spacing w:line="240" w:lineRule="auto"/>
      </w:pPr>
      <w:r>
        <w:separator/>
      </w:r>
    </w:p>
  </w:endnote>
  <w:endnote w:type="continuationSeparator" w:id="0">
    <w:p w:rsidR="00553102" w:rsidRDefault="00553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102" w:rsidRDefault="00553102">
      <w:pPr>
        <w:spacing w:line="240" w:lineRule="auto"/>
      </w:pPr>
      <w:r>
        <w:separator/>
      </w:r>
    </w:p>
  </w:footnote>
  <w:footnote w:type="continuationSeparator" w:id="0">
    <w:p w:rsidR="00553102" w:rsidRDefault="005531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58"/>
    <w:rsid w:val="000005C9"/>
    <w:rsid w:val="0003096C"/>
    <w:rsid w:val="00117501"/>
    <w:rsid w:val="001C3FE9"/>
    <w:rsid w:val="002013E3"/>
    <w:rsid w:val="002A3FBA"/>
    <w:rsid w:val="002D7497"/>
    <w:rsid w:val="002E7216"/>
    <w:rsid w:val="0036476E"/>
    <w:rsid w:val="003C663A"/>
    <w:rsid w:val="00415701"/>
    <w:rsid w:val="00434958"/>
    <w:rsid w:val="00553102"/>
    <w:rsid w:val="00586199"/>
    <w:rsid w:val="00700AC5"/>
    <w:rsid w:val="00755516"/>
    <w:rsid w:val="0079556A"/>
    <w:rsid w:val="007A0E7E"/>
    <w:rsid w:val="007D3ABF"/>
    <w:rsid w:val="00845E0E"/>
    <w:rsid w:val="008963F1"/>
    <w:rsid w:val="008B114E"/>
    <w:rsid w:val="0091011A"/>
    <w:rsid w:val="009640D7"/>
    <w:rsid w:val="00972130"/>
    <w:rsid w:val="0099794C"/>
    <w:rsid w:val="00A64B5C"/>
    <w:rsid w:val="00AC0F82"/>
    <w:rsid w:val="00C33A89"/>
    <w:rsid w:val="00C503ED"/>
    <w:rsid w:val="00CF35EC"/>
    <w:rsid w:val="00D819AA"/>
    <w:rsid w:val="00D85250"/>
    <w:rsid w:val="00DD21E8"/>
    <w:rsid w:val="00DE35FD"/>
    <w:rsid w:val="00E677BB"/>
    <w:rsid w:val="00E71991"/>
    <w:rsid w:val="00EA2389"/>
    <w:rsid w:val="00EB2234"/>
    <w:rsid w:val="00E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0033"/>
  <w15:chartTrackingRefBased/>
  <w15:docId w15:val="{8DFDFC35-9773-4EE7-8794-3DA5199D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table" w:styleId="Tabladecuadrcula4-nfasis5">
    <w:name w:val="Grid Table 4 Accent 5"/>
    <w:basedOn w:val="Tablanormal"/>
    <w:uiPriority w:val="49"/>
    <w:rsid w:val="004349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37</TotalTime>
  <Pages>5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2022-02-16T01:50:00Z</dcterms:created>
  <dcterms:modified xsi:type="dcterms:W3CDTF">2022-02-21T23:22:00Z</dcterms:modified>
</cp:coreProperties>
</file>