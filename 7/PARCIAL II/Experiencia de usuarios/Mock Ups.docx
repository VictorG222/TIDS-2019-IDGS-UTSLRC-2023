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5B3173" wp14:editId="6184DCD8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1194307" wp14:editId="012D475A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E71991" w:rsidRDefault="00E71991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E71991" w:rsidRPr="002576BA" w:rsidRDefault="002576BA" w:rsidP="002576BA">
      <w:pPr>
        <w:ind w:firstLine="0"/>
        <w:jc w:val="center"/>
        <w:rPr>
          <w:rFonts w:cs="Arial"/>
          <w:b/>
          <w:sz w:val="36"/>
          <w:szCs w:val="28"/>
        </w:rPr>
      </w:pPr>
      <w:r w:rsidRPr="002576BA">
        <w:rPr>
          <w:rFonts w:cs="Arial"/>
          <w:b/>
          <w:sz w:val="36"/>
          <w:szCs w:val="28"/>
        </w:rPr>
        <w:t>MOCK UPS</w:t>
      </w:r>
    </w:p>
    <w:p w:rsidR="002576BA" w:rsidRDefault="002576BA" w:rsidP="002576BA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3C663A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E71991">
        <w:rPr>
          <w:rFonts w:cs="Arial"/>
          <w:b/>
          <w:sz w:val="28"/>
          <w:szCs w:val="28"/>
        </w:rPr>
        <w:t xml:space="preserve">. </w:t>
      </w:r>
      <w:r w:rsidR="005A4961">
        <w:rPr>
          <w:rFonts w:cs="Arial"/>
          <w:b/>
          <w:sz w:val="28"/>
          <w:szCs w:val="28"/>
        </w:rPr>
        <w:t>AURELIO FLORES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6543D1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E71991" w:rsidRDefault="00E71991" w:rsidP="00E71991">
      <w:pPr>
        <w:ind w:firstLine="0"/>
        <w:jc w:val="center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rPr>
          <w:rFonts w:cs="Arial"/>
          <w:b/>
          <w:sz w:val="28"/>
          <w:szCs w:val="28"/>
        </w:rPr>
      </w:pPr>
    </w:p>
    <w:p w:rsidR="00E71991" w:rsidRDefault="00E71991" w:rsidP="002E7216">
      <w:pPr>
        <w:ind w:firstLine="0"/>
        <w:rPr>
          <w:rFonts w:cs="Arial"/>
          <w:b/>
          <w:sz w:val="28"/>
          <w:szCs w:val="28"/>
        </w:rPr>
      </w:pPr>
    </w:p>
    <w:p w:rsidR="00E71991" w:rsidRDefault="00E71991" w:rsidP="002E7216">
      <w:pPr>
        <w:ind w:firstLine="0"/>
        <w:rPr>
          <w:rFonts w:cs="Arial"/>
          <w:b/>
          <w:sz w:val="28"/>
          <w:szCs w:val="28"/>
        </w:rPr>
      </w:pPr>
    </w:p>
    <w:p w:rsidR="002E7216" w:rsidRPr="0003242B" w:rsidRDefault="002E7216" w:rsidP="002E7216">
      <w:pPr>
        <w:ind w:firstLine="0"/>
        <w:jc w:val="left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E71991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68A34EE" wp14:editId="2F1D940F">
            <wp:simplePos x="0" y="0"/>
            <wp:positionH relativeFrom="column">
              <wp:posOffset>4345868</wp:posOffset>
            </wp:positionH>
            <wp:positionV relativeFrom="paragraph">
              <wp:posOffset>234584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2576BA">
        <w:rPr>
          <w:rFonts w:cs="Arial"/>
          <w:sz w:val="28"/>
          <w:szCs w:val="28"/>
        </w:rPr>
        <w:tab/>
      </w:r>
      <w:r w:rsidR="002576BA">
        <w:rPr>
          <w:rFonts w:cs="Arial"/>
          <w:sz w:val="28"/>
          <w:szCs w:val="28"/>
        </w:rPr>
        <w:tab/>
      </w:r>
      <w:r w:rsidR="002576BA">
        <w:rPr>
          <w:rFonts w:cs="Arial"/>
          <w:sz w:val="28"/>
          <w:szCs w:val="28"/>
        </w:rPr>
        <w:tab/>
        <w:t xml:space="preserve">            Febrero</w:t>
      </w:r>
      <w:r>
        <w:rPr>
          <w:rFonts w:cs="Arial"/>
          <w:sz w:val="28"/>
          <w:szCs w:val="28"/>
        </w:rPr>
        <w:t>, 2022</w:t>
      </w:r>
    </w:p>
    <w:p w:rsidR="00893F15" w:rsidRDefault="00893F15" w:rsidP="00893F15">
      <w:pPr>
        <w:ind w:firstLine="0"/>
        <w:rPr>
          <w:lang w:val="en-US"/>
        </w:rPr>
      </w:pPr>
    </w:p>
    <w:p w:rsidR="00893F15" w:rsidRDefault="00893F15" w:rsidP="00893F15">
      <w:pPr>
        <w:ind w:firstLine="0"/>
        <w:rPr>
          <w:b/>
          <w:lang w:val="en-US"/>
        </w:rPr>
      </w:pPr>
      <w:r w:rsidRPr="00893F15">
        <w:rPr>
          <w:b/>
          <w:lang w:val="en-US"/>
        </w:rPr>
        <w:lastRenderedPageBreak/>
        <w:t>DEFINITION</w:t>
      </w:r>
    </w:p>
    <w:p w:rsidR="00893F15" w:rsidRPr="006642AF" w:rsidRDefault="00893F15" w:rsidP="00893F15">
      <w:pPr>
        <w:ind w:firstLine="0"/>
        <w:rPr>
          <w:lang w:val="en-US"/>
        </w:rPr>
      </w:pPr>
      <w:r w:rsidRPr="006642AF">
        <w:rPr>
          <w:lang w:val="en-US"/>
        </w:rPr>
        <w:t>A mockup is a montage of high-quality photos that is used in design and advertising to present designs to the client.</w:t>
      </w:r>
    </w:p>
    <w:p w:rsidR="00893F15" w:rsidRPr="006642AF" w:rsidRDefault="00893F15" w:rsidP="00893F15">
      <w:pPr>
        <w:rPr>
          <w:lang w:val="en-US"/>
        </w:rPr>
      </w:pPr>
    </w:p>
    <w:p w:rsidR="00893F15" w:rsidRPr="006642AF" w:rsidRDefault="00893F15" w:rsidP="00893F15">
      <w:pPr>
        <w:rPr>
          <w:lang w:val="en-US"/>
        </w:rPr>
      </w:pPr>
      <w:r w:rsidRPr="006642AF">
        <w:rPr>
          <w:lang w:val="en-US"/>
        </w:rPr>
        <w:t>Examples:</w:t>
      </w:r>
    </w:p>
    <w:p w:rsidR="00893F15" w:rsidRPr="006642AF" w:rsidRDefault="00893F15" w:rsidP="00893F15">
      <w:pPr>
        <w:pStyle w:val="Prrafodelista"/>
        <w:numPr>
          <w:ilvl w:val="0"/>
          <w:numId w:val="1"/>
        </w:numPr>
        <w:rPr>
          <w:lang w:val="en-US"/>
        </w:rPr>
      </w:pPr>
      <w:r w:rsidRPr="006642AF">
        <w:rPr>
          <w:lang w:val="en-US"/>
        </w:rPr>
        <w:t>Logos.</w:t>
      </w:r>
    </w:p>
    <w:p w:rsidR="00893F15" w:rsidRPr="006642AF" w:rsidRDefault="00893F15" w:rsidP="00893F15">
      <w:pPr>
        <w:pStyle w:val="Prrafodelista"/>
        <w:numPr>
          <w:ilvl w:val="0"/>
          <w:numId w:val="1"/>
        </w:numPr>
        <w:rPr>
          <w:lang w:val="en-US"/>
        </w:rPr>
      </w:pPr>
      <w:r w:rsidRPr="006642AF">
        <w:rPr>
          <w:lang w:val="en-US"/>
        </w:rPr>
        <w:t>Websites.</w:t>
      </w:r>
    </w:p>
    <w:p w:rsidR="00893F15" w:rsidRDefault="00893F15" w:rsidP="00893F15">
      <w:pPr>
        <w:pStyle w:val="Prrafodelista"/>
        <w:numPr>
          <w:ilvl w:val="0"/>
          <w:numId w:val="1"/>
        </w:numPr>
        <w:rPr>
          <w:lang w:val="en-US"/>
        </w:rPr>
      </w:pPr>
      <w:r w:rsidRPr="006642AF">
        <w:rPr>
          <w:lang w:val="en-US"/>
        </w:rPr>
        <w:t>Packaging or views of a product.</w:t>
      </w:r>
    </w:p>
    <w:p w:rsidR="00893F15" w:rsidRPr="005A4961" w:rsidRDefault="00893F15" w:rsidP="00893F15">
      <w:pPr>
        <w:ind w:firstLine="0"/>
        <w:jc w:val="center"/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4D3C5D81" wp14:editId="1FDC0F4F">
            <wp:extent cx="3261360" cy="3303504"/>
            <wp:effectExtent l="0" t="0" r="0" b="0"/>
            <wp:docPr id="3" name="Imagen 3" descr="Cinco mockups originales y de descarga gratuita | Experime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co mockups originales y de descarga gratuita | Experime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99" b="10383"/>
                    <a:stretch/>
                  </pic:blipFill>
                  <pic:spPr bwMode="auto">
                    <a:xfrm>
                      <a:off x="0" y="0"/>
                      <a:ext cx="3265309" cy="330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F15" w:rsidRPr="006642AF" w:rsidRDefault="00893F15" w:rsidP="00893F15">
      <w:pPr>
        <w:rPr>
          <w:lang w:val="en-US"/>
        </w:rPr>
      </w:pPr>
    </w:p>
    <w:p w:rsidR="00893F15" w:rsidRDefault="00893F15" w:rsidP="00893F15">
      <w:pPr>
        <w:ind w:firstLine="0"/>
        <w:rPr>
          <w:lang w:val="en-US"/>
        </w:rPr>
      </w:pPr>
      <w:r w:rsidRPr="006642AF">
        <w:rPr>
          <w:lang w:val="en-US"/>
        </w:rPr>
        <w:t>Mockups take into account design options such as colors, typography, image size, iconography, and the overall appearance of the product.</w:t>
      </w:r>
    </w:p>
    <w:p w:rsidR="00893F15" w:rsidRPr="00893F15" w:rsidRDefault="00893F15" w:rsidP="00893F15">
      <w:pPr>
        <w:ind w:firstLine="0"/>
        <w:rPr>
          <w:b/>
          <w:lang w:val="en-US"/>
        </w:rPr>
      </w:pPr>
    </w:p>
    <w:p w:rsidR="00054171" w:rsidRDefault="00054171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893F15" w:rsidRDefault="00893F15" w:rsidP="00893F15">
      <w:pPr>
        <w:ind w:firstLine="0"/>
        <w:rPr>
          <w:b/>
          <w:lang w:val="en-US"/>
        </w:rPr>
      </w:pPr>
      <w:r w:rsidRPr="00893F15">
        <w:rPr>
          <w:b/>
          <w:lang w:val="en-US"/>
        </w:rPr>
        <w:lastRenderedPageBreak/>
        <w:t>ADVANTAGES</w:t>
      </w:r>
    </w:p>
    <w:p w:rsidR="00691D20" w:rsidRPr="00691D20" w:rsidRDefault="00691D20" w:rsidP="00691D20">
      <w:pPr>
        <w:pStyle w:val="Prrafodelista"/>
        <w:numPr>
          <w:ilvl w:val="0"/>
          <w:numId w:val="2"/>
        </w:numPr>
        <w:rPr>
          <w:lang w:val="en-US"/>
        </w:rPr>
      </w:pPr>
      <w:r w:rsidRPr="00691D20">
        <w:rPr>
          <w:highlight w:val="yellow"/>
          <w:lang w:val="en-US"/>
        </w:rPr>
        <w:t>Money saver</w:t>
      </w:r>
      <w:r w:rsidRPr="00691D20">
        <w:rPr>
          <w:lang w:val="en-US"/>
        </w:rPr>
        <w:t>: they make us save a lot, because it is modif</w:t>
      </w:r>
      <w:r w:rsidRPr="00691D20">
        <w:rPr>
          <w:lang w:val="en-US"/>
        </w:rPr>
        <w:t>iable as many times as we want.</w:t>
      </w:r>
    </w:p>
    <w:p w:rsidR="00691D20" w:rsidRPr="00691D20" w:rsidRDefault="00691D20" w:rsidP="00691D20">
      <w:pPr>
        <w:pStyle w:val="Prrafodelista"/>
        <w:numPr>
          <w:ilvl w:val="0"/>
          <w:numId w:val="2"/>
        </w:numPr>
        <w:rPr>
          <w:lang w:val="en-US"/>
        </w:rPr>
      </w:pPr>
      <w:r w:rsidRPr="00691D20">
        <w:rPr>
          <w:highlight w:val="yellow"/>
          <w:lang w:val="en-US"/>
        </w:rPr>
        <w:t>Visualization of ideas</w:t>
      </w:r>
      <w:r w:rsidRPr="00691D20">
        <w:rPr>
          <w:lang w:val="en-US"/>
        </w:rPr>
        <w:t>: thro</w:t>
      </w:r>
      <w:r w:rsidRPr="00691D20">
        <w:rPr>
          <w:lang w:val="en-US"/>
        </w:rPr>
        <w:t>ugh these we capture our ideas.</w:t>
      </w:r>
    </w:p>
    <w:p w:rsidR="00691D20" w:rsidRPr="00691D20" w:rsidRDefault="00691D20" w:rsidP="00691D20">
      <w:pPr>
        <w:pStyle w:val="Prrafodelista"/>
        <w:numPr>
          <w:ilvl w:val="0"/>
          <w:numId w:val="2"/>
        </w:numPr>
        <w:rPr>
          <w:lang w:val="en-US"/>
        </w:rPr>
      </w:pPr>
      <w:r w:rsidRPr="00B92C77">
        <w:rPr>
          <w:highlight w:val="yellow"/>
          <w:lang w:val="en-US"/>
        </w:rPr>
        <w:t>Visualization of final works</w:t>
      </w:r>
      <w:r w:rsidRPr="00691D20">
        <w:rPr>
          <w:lang w:val="en-US"/>
        </w:rPr>
        <w:t>: clients will be able to see through the mockups t</w:t>
      </w:r>
      <w:r w:rsidRPr="00691D20">
        <w:rPr>
          <w:lang w:val="en-US"/>
        </w:rPr>
        <w:t>he result they are looking for.</w:t>
      </w:r>
    </w:p>
    <w:p w:rsidR="00691D20" w:rsidRPr="00691D20" w:rsidRDefault="00691D20" w:rsidP="00691D20">
      <w:pPr>
        <w:pStyle w:val="Prrafodelista"/>
        <w:numPr>
          <w:ilvl w:val="0"/>
          <w:numId w:val="2"/>
        </w:numPr>
        <w:rPr>
          <w:lang w:val="en-US"/>
        </w:rPr>
      </w:pPr>
      <w:r w:rsidRPr="00691D20">
        <w:rPr>
          <w:highlight w:val="yellow"/>
          <w:lang w:val="en-US"/>
        </w:rPr>
        <w:t>Professionalism</w:t>
      </w:r>
      <w:r w:rsidRPr="00691D20">
        <w:rPr>
          <w:lang w:val="en-US"/>
        </w:rPr>
        <w:t>: using mockups adds value to our work to strengt</w:t>
      </w:r>
      <w:r w:rsidRPr="00691D20">
        <w:rPr>
          <w:lang w:val="en-US"/>
        </w:rPr>
        <w:t>hen the qualities of the brand.</w:t>
      </w:r>
    </w:p>
    <w:p w:rsidR="00691D20" w:rsidRPr="00691D20" w:rsidRDefault="00691D20" w:rsidP="00691D20">
      <w:pPr>
        <w:pStyle w:val="Prrafodelista"/>
        <w:numPr>
          <w:ilvl w:val="0"/>
          <w:numId w:val="2"/>
        </w:numPr>
        <w:rPr>
          <w:lang w:val="en-US"/>
        </w:rPr>
      </w:pPr>
      <w:r w:rsidRPr="00691D20">
        <w:rPr>
          <w:highlight w:val="yellow"/>
          <w:lang w:val="en-US"/>
        </w:rPr>
        <w:t>Sales</w:t>
      </w:r>
      <w:r w:rsidRPr="00691D20">
        <w:rPr>
          <w:highlight w:val="yellow"/>
          <w:lang w:val="en-US"/>
        </w:rPr>
        <w:t xml:space="preserve"> improvement</w:t>
      </w:r>
      <w:r w:rsidRPr="00691D20">
        <w:rPr>
          <w:lang w:val="en-US"/>
        </w:rPr>
        <w:t>: the use of mockups makes the proposals made to clients more impressive, resulting in accelerated sales.</w:t>
      </w:r>
    </w:p>
    <w:p w:rsidR="00893F15" w:rsidRDefault="00893F15" w:rsidP="00893F15">
      <w:pPr>
        <w:ind w:firstLine="0"/>
        <w:rPr>
          <w:b/>
          <w:lang w:val="en-US"/>
        </w:rPr>
      </w:pPr>
      <w:r w:rsidRPr="00893F15">
        <w:rPr>
          <w:b/>
          <w:lang w:val="en-US"/>
        </w:rPr>
        <w:t>DISADVANTAGES</w:t>
      </w:r>
    </w:p>
    <w:p w:rsidR="00E54187" w:rsidRPr="00E54187" w:rsidRDefault="00E54187" w:rsidP="00E54187">
      <w:pPr>
        <w:pStyle w:val="Prrafodelista"/>
        <w:numPr>
          <w:ilvl w:val="0"/>
          <w:numId w:val="3"/>
        </w:numPr>
        <w:rPr>
          <w:lang w:val="en-US"/>
        </w:rPr>
      </w:pPr>
      <w:r w:rsidRPr="00E54187">
        <w:rPr>
          <w:highlight w:val="yellow"/>
          <w:lang w:val="en-US"/>
        </w:rPr>
        <w:t>Expected results</w:t>
      </w:r>
      <w:r w:rsidRPr="00E54187">
        <w:rPr>
          <w:lang w:val="en-US"/>
        </w:rPr>
        <w:t>: the client wants to start working from the moment the mockup is proposed, since this is only an id</w:t>
      </w:r>
      <w:r w:rsidRPr="00E54187">
        <w:rPr>
          <w:lang w:val="en-US"/>
        </w:rPr>
        <w:t>ea of the final product.</w:t>
      </w:r>
    </w:p>
    <w:p w:rsidR="00E54187" w:rsidRPr="00E54187" w:rsidRDefault="00E54187" w:rsidP="00E54187">
      <w:pPr>
        <w:pStyle w:val="Prrafodelista"/>
        <w:numPr>
          <w:ilvl w:val="0"/>
          <w:numId w:val="3"/>
        </w:numPr>
        <w:rPr>
          <w:lang w:val="en-US"/>
        </w:rPr>
      </w:pPr>
      <w:r w:rsidRPr="00E54187">
        <w:rPr>
          <w:highlight w:val="yellow"/>
          <w:lang w:val="en-US"/>
        </w:rPr>
        <w:t>Discussions</w:t>
      </w:r>
      <w:r w:rsidRPr="00E54187">
        <w:rPr>
          <w:lang w:val="en-US"/>
        </w:rPr>
        <w:t>: Mockups cause problems when they are presented to customers in an uncontrolled way. Since customers focus on superficial things and there may be a</w:t>
      </w:r>
      <w:r w:rsidRPr="00E54187">
        <w:rPr>
          <w:lang w:val="en-US"/>
        </w:rPr>
        <w:t xml:space="preserve"> feeling of discomfort from it.</w:t>
      </w:r>
    </w:p>
    <w:p w:rsidR="00E54187" w:rsidRPr="00E54187" w:rsidRDefault="00E54187" w:rsidP="00E54187">
      <w:pPr>
        <w:pStyle w:val="Prrafodelista"/>
        <w:numPr>
          <w:ilvl w:val="0"/>
          <w:numId w:val="3"/>
        </w:numPr>
        <w:rPr>
          <w:lang w:val="en-US"/>
        </w:rPr>
      </w:pPr>
      <w:r w:rsidRPr="00E54187">
        <w:rPr>
          <w:highlight w:val="yellow"/>
          <w:lang w:val="en-US"/>
        </w:rPr>
        <w:t>Client dependency</w:t>
      </w:r>
      <w:r w:rsidRPr="00E54187">
        <w:rPr>
          <w:lang w:val="en-US"/>
        </w:rPr>
        <w:t>: Mockups always depend on the client's decisions and what they decide to do for the</w:t>
      </w:r>
      <w:r w:rsidRPr="00E54187">
        <w:rPr>
          <w:lang w:val="en-US"/>
        </w:rPr>
        <w:t xml:space="preserve"> creation of the final product.</w:t>
      </w:r>
    </w:p>
    <w:p w:rsidR="00152385" w:rsidRPr="00E54187" w:rsidRDefault="00E54187" w:rsidP="00E54187">
      <w:pPr>
        <w:pStyle w:val="Prrafodelista"/>
        <w:numPr>
          <w:ilvl w:val="0"/>
          <w:numId w:val="3"/>
        </w:numPr>
        <w:rPr>
          <w:lang w:val="en-US"/>
        </w:rPr>
      </w:pPr>
      <w:r w:rsidRPr="00E54187">
        <w:rPr>
          <w:highlight w:val="yellow"/>
          <w:lang w:val="en-US"/>
        </w:rPr>
        <w:t>Required experience</w:t>
      </w:r>
      <w:r w:rsidRPr="00E54187">
        <w:rPr>
          <w:lang w:val="en-US"/>
        </w:rPr>
        <w:t>: mockups are often made wrongly, since those in charge of developing them do not have basic software knowledge.</w:t>
      </w:r>
    </w:p>
    <w:p w:rsidR="00893F15" w:rsidRDefault="00893F15" w:rsidP="00893F15">
      <w:pPr>
        <w:ind w:firstLine="0"/>
        <w:rPr>
          <w:b/>
          <w:lang w:val="en-US"/>
        </w:rPr>
      </w:pPr>
      <w:r>
        <w:rPr>
          <w:b/>
          <w:lang w:val="en-US"/>
        </w:rPr>
        <w:t>W</w:t>
      </w:r>
      <w:r w:rsidRPr="00893F15">
        <w:rPr>
          <w:b/>
          <w:lang w:val="en-US"/>
        </w:rPr>
        <w:t>HEN TO USE THEM</w:t>
      </w:r>
    </w:p>
    <w:p w:rsidR="00B92C77" w:rsidRPr="00B92C77" w:rsidRDefault="00B92C77" w:rsidP="00B92C77">
      <w:pPr>
        <w:pStyle w:val="Prrafodelista"/>
        <w:numPr>
          <w:ilvl w:val="0"/>
          <w:numId w:val="4"/>
        </w:numPr>
        <w:rPr>
          <w:lang w:val="en-US"/>
        </w:rPr>
      </w:pPr>
      <w:r w:rsidRPr="00B92C77">
        <w:rPr>
          <w:lang w:val="en-US"/>
        </w:rPr>
        <w:t>When we present our work we are dealing with physical items.</w:t>
      </w:r>
    </w:p>
    <w:p w:rsidR="00B92C77" w:rsidRPr="00B92C77" w:rsidRDefault="00B92C77" w:rsidP="00B92C77">
      <w:pPr>
        <w:pStyle w:val="Prrafodelista"/>
        <w:numPr>
          <w:ilvl w:val="0"/>
          <w:numId w:val="4"/>
        </w:numPr>
        <w:rPr>
          <w:lang w:val="en-US"/>
        </w:rPr>
      </w:pPr>
      <w:r w:rsidRPr="00B92C77">
        <w:rPr>
          <w:lang w:val="en-US"/>
        </w:rPr>
        <w:t>When time is not available.</w:t>
      </w:r>
    </w:p>
    <w:p w:rsidR="00B92C77" w:rsidRPr="00B92C77" w:rsidRDefault="00B92C77" w:rsidP="00B92C77">
      <w:pPr>
        <w:pStyle w:val="Prrafodelista"/>
        <w:numPr>
          <w:ilvl w:val="0"/>
          <w:numId w:val="4"/>
        </w:numPr>
        <w:rPr>
          <w:lang w:val="en-US"/>
        </w:rPr>
      </w:pPr>
      <w:r w:rsidRPr="00B92C77">
        <w:rPr>
          <w:lang w:val="en-US"/>
        </w:rPr>
        <w:t>When not many resources are available.</w:t>
      </w:r>
    </w:p>
    <w:p w:rsidR="00B92C77" w:rsidRPr="00B92C77" w:rsidRDefault="00B92C77" w:rsidP="00B92C77">
      <w:pPr>
        <w:pStyle w:val="Prrafodelista"/>
        <w:numPr>
          <w:ilvl w:val="0"/>
          <w:numId w:val="4"/>
        </w:numPr>
        <w:rPr>
          <w:lang w:val="en-US"/>
        </w:rPr>
      </w:pPr>
      <w:r w:rsidRPr="00B92C77">
        <w:rPr>
          <w:lang w:val="en-US"/>
        </w:rPr>
        <w:t>When you want to present different logos to the client.</w:t>
      </w:r>
      <w:bookmarkStart w:id="0" w:name="_GoBack"/>
      <w:bookmarkEnd w:id="0"/>
    </w:p>
    <w:p w:rsidR="00A46AF1" w:rsidRPr="00B92C77" w:rsidRDefault="00B92C77" w:rsidP="00B92C77">
      <w:pPr>
        <w:pStyle w:val="Prrafodelista"/>
        <w:numPr>
          <w:ilvl w:val="0"/>
          <w:numId w:val="4"/>
        </w:numPr>
        <w:rPr>
          <w:lang w:val="en-US"/>
        </w:rPr>
      </w:pPr>
      <w:r w:rsidRPr="00B92C77">
        <w:rPr>
          <w:lang w:val="en-US"/>
        </w:rPr>
        <w:t>When you want to present different visual styles of the product.</w:t>
      </w:r>
    </w:p>
    <w:sectPr w:rsidR="00A46AF1" w:rsidRPr="00B92C77" w:rsidSect="00E847F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6B4" w:rsidRDefault="007936B4">
      <w:pPr>
        <w:spacing w:line="240" w:lineRule="auto"/>
      </w:pPr>
      <w:r>
        <w:separator/>
      </w:r>
    </w:p>
  </w:endnote>
  <w:endnote w:type="continuationSeparator" w:id="0">
    <w:p w:rsidR="007936B4" w:rsidRDefault="00793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E71991" w:rsidP="006543D1">
    <w:pPr>
      <w:pStyle w:val="Piedepgina"/>
      <w:ind w:firstLine="0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6B4" w:rsidRDefault="007936B4">
      <w:pPr>
        <w:spacing w:line="240" w:lineRule="auto"/>
      </w:pPr>
      <w:r>
        <w:separator/>
      </w:r>
    </w:p>
  </w:footnote>
  <w:footnote w:type="continuationSeparator" w:id="0">
    <w:p w:rsidR="007936B4" w:rsidRDefault="007936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7A3D"/>
    <w:multiLevelType w:val="hybridMultilevel"/>
    <w:tmpl w:val="B0AC6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69D2"/>
    <w:multiLevelType w:val="hybridMultilevel"/>
    <w:tmpl w:val="DDE67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61C0D"/>
    <w:multiLevelType w:val="hybridMultilevel"/>
    <w:tmpl w:val="8F36950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1A2EC4"/>
    <w:multiLevelType w:val="hybridMultilevel"/>
    <w:tmpl w:val="99D89B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BA"/>
    <w:rsid w:val="00054171"/>
    <w:rsid w:val="00152385"/>
    <w:rsid w:val="002576BA"/>
    <w:rsid w:val="002E7216"/>
    <w:rsid w:val="003C663A"/>
    <w:rsid w:val="00586199"/>
    <w:rsid w:val="005A4961"/>
    <w:rsid w:val="006642AF"/>
    <w:rsid w:val="00691D20"/>
    <w:rsid w:val="007936B4"/>
    <w:rsid w:val="0079556A"/>
    <w:rsid w:val="007A0E7E"/>
    <w:rsid w:val="007D3ABF"/>
    <w:rsid w:val="00893F15"/>
    <w:rsid w:val="0099794C"/>
    <w:rsid w:val="00A46AF1"/>
    <w:rsid w:val="00B92C77"/>
    <w:rsid w:val="00C503ED"/>
    <w:rsid w:val="00D85250"/>
    <w:rsid w:val="00DD21E8"/>
    <w:rsid w:val="00DE35FD"/>
    <w:rsid w:val="00E54187"/>
    <w:rsid w:val="00E677BB"/>
    <w:rsid w:val="00E71991"/>
    <w:rsid w:val="00EA2389"/>
    <w:rsid w:val="00E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94A3"/>
  <w15:chartTrackingRefBased/>
  <w15:docId w15:val="{28A948CA-CCC5-4E96-B910-BC9117E1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66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9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36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cp:lastPrinted>2022-02-12T02:24:00Z</cp:lastPrinted>
  <dcterms:created xsi:type="dcterms:W3CDTF">2022-02-12T01:49:00Z</dcterms:created>
  <dcterms:modified xsi:type="dcterms:W3CDTF">2022-02-12T02:25:00Z</dcterms:modified>
</cp:coreProperties>
</file>