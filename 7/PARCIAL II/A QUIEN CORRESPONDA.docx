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86" w:rsidRPr="00C30504" w:rsidRDefault="00DF5586" w:rsidP="001B139C">
      <w:pPr>
        <w:jc w:val="center"/>
      </w:pPr>
      <w:r w:rsidRPr="00C30504">
        <w:t>A QUIEN CORRESPONDA</w:t>
      </w:r>
    </w:p>
    <w:p w:rsidR="00DF5586" w:rsidRPr="00C30504" w:rsidRDefault="00DF5586" w:rsidP="001B139C">
      <w:pPr>
        <w:jc w:val="right"/>
      </w:pPr>
      <w:r w:rsidRPr="00C30504">
        <w:t>Marzo del 2022.</w:t>
      </w:r>
    </w:p>
    <w:p w:rsidR="00E523B1" w:rsidRPr="00C30504" w:rsidRDefault="00DF5586" w:rsidP="0013777D">
      <w:pPr>
        <w:jc w:val="both"/>
      </w:pPr>
      <w:r w:rsidRPr="00C30504">
        <w:rPr>
          <w:b/>
        </w:rPr>
        <w:t>Asunto</w:t>
      </w:r>
      <w:r w:rsidR="006322E1">
        <w:t>: Queja por los métodos</w:t>
      </w:r>
      <w:r w:rsidRPr="00C30504">
        <w:t xml:space="preserve"> </w:t>
      </w:r>
      <w:r w:rsidR="00B21B3C">
        <w:t>empleados</w:t>
      </w:r>
      <w:r w:rsidRPr="00C30504">
        <w:t xml:space="preserve"> al impartir clases</w:t>
      </w:r>
      <w:r w:rsidR="00E523B1" w:rsidRPr="00C30504">
        <w:t xml:space="preserve"> en la materia “</w:t>
      </w:r>
      <w:r w:rsidR="00E523B1" w:rsidRPr="00C30504">
        <w:rPr>
          <w:b/>
        </w:rPr>
        <w:t>Matemáticas para ingeniería I</w:t>
      </w:r>
      <w:r w:rsidR="00E523B1" w:rsidRPr="00C30504">
        <w:t>”.</w:t>
      </w:r>
    </w:p>
    <w:p w:rsidR="002345E1" w:rsidRPr="00C30504" w:rsidRDefault="00095476" w:rsidP="0013777D">
      <w:pPr>
        <w:jc w:val="both"/>
      </w:pPr>
      <w:r>
        <w:t>A través de la presente, deseamos</w:t>
      </w:r>
      <w:r w:rsidR="00DF5586" w:rsidRPr="00C30504">
        <w:t xml:space="preserve"> hacer de su conocimiento y de manera formal una </w:t>
      </w:r>
      <w:r w:rsidR="00E523B1" w:rsidRPr="00C30504">
        <w:t xml:space="preserve">queja relacionada con la forma en que las clases de la materia antes mencionada son impartidas por el profesor </w:t>
      </w:r>
      <w:r w:rsidR="00E523B1" w:rsidRPr="00C30504">
        <w:rPr>
          <w:b/>
        </w:rPr>
        <w:t>Igor Castañeda Quiñonez</w:t>
      </w:r>
      <w:r w:rsidR="00DF5586" w:rsidRPr="00C30504">
        <w:t>.</w:t>
      </w:r>
    </w:p>
    <w:p w:rsidR="002345E1" w:rsidRPr="00C30504" w:rsidRDefault="00095476" w:rsidP="0013777D">
      <w:pPr>
        <w:jc w:val="both"/>
      </w:pPr>
      <w:r>
        <w:t>Nosotros</w:t>
      </w:r>
      <w:r w:rsidR="002345E1" w:rsidRPr="00C30504">
        <w:t xml:space="preserve"> estudiantes del séptimo cuatrimestre del presente año</w:t>
      </w:r>
      <w:r w:rsidR="00944499" w:rsidRPr="00C30504">
        <w:t xml:space="preserve"> de la </w:t>
      </w:r>
      <w:r w:rsidR="00944499" w:rsidRPr="00CC0425">
        <w:rPr>
          <w:b/>
        </w:rPr>
        <w:t>Ingeniería en Desarrollo y Gestión de Software</w:t>
      </w:r>
      <w:r w:rsidR="00944499" w:rsidRPr="00C30504">
        <w:t xml:space="preserve">. Tenemos la opinión grupal de que las clases del maestro son impartidas con una notable deficiencia en cuanto a </w:t>
      </w:r>
      <w:r w:rsidR="00EA46D6">
        <w:t xml:space="preserve">las </w:t>
      </w:r>
      <w:r w:rsidR="008178B9" w:rsidRPr="00C30504">
        <w:t>estructuras</w:t>
      </w:r>
      <w:r w:rsidR="00944499" w:rsidRPr="00C30504">
        <w:t xml:space="preserve"> de las clases </w:t>
      </w:r>
      <w:r w:rsidR="008178B9" w:rsidRPr="00C30504">
        <w:t xml:space="preserve">y la </w:t>
      </w:r>
      <w:r w:rsidR="007F0DB4">
        <w:t>manera</w:t>
      </w:r>
      <w:r w:rsidR="008178B9" w:rsidRPr="00C30504">
        <w:t xml:space="preserve"> en la que una materia de matemáticas </w:t>
      </w:r>
      <w:r w:rsidR="007E34FF" w:rsidRPr="007E34FF">
        <w:t>debería</w:t>
      </w:r>
      <w:r w:rsidR="00525580">
        <w:t xml:space="preserve"> ser</w:t>
      </w:r>
      <w:r w:rsidR="008178B9" w:rsidRPr="00C30504">
        <w:t xml:space="preserve"> impartida.</w:t>
      </w:r>
    </w:p>
    <w:p w:rsidR="008178B9" w:rsidRDefault="008178B9" w:rsidP="0013777D">
      <w:pPr>
        <w:jc w:val="both"/>
      </w:pPr>
      <w:r w:rsidRPr="00C30504">
        <w:t>Para co</w:t>
      </w:r>
      <w:r w:rsidR="00C30504" w:rsidRPr="00C30504">
        <w:t xml:space="preserve">mentar se puede </w:t>
      </w:r>
      <w:r w:rsidR="00C30504" w:rsidRPr="00CC0425">
        <w:t>decir</w:t>
      </w:r>
      <w:r w:rsidR="00C30504" w:rsidRPr="00C30504">
        <w:t xml:space="preserve"> que el profesor utiliza solamente diapositivas en </w:t>
      </w:r>
      <w:r w:rsidR="00C30504" w:rsidRPr="00CC0425">
        <w:rPr>
          <w:b/>
        </w:rPr>
        <w:t>PowerPoint</w:t>
      </w:r>
      <w:r w:rsidR="007F0DB4" w:rsidRPr="00D67A0B">
        <w:t>,</w:t>
      </w:r>
      <w:r w:rsidR="00C30504" w:rsidRPr="00C30504">
        <w:t xml:space="preserve"> siendo que una materia de matemáticas </w:t>
      </w:r>
      <w:r w:rsidR="007E34FF">
        <w:t xml:space="preserve">requiere de cierta explicación </w:t>
      </w:r>
      <w:r w:rsidR="00BA680B">
        <w:t xml:space="preserve">y </w:t>
      </w:r>
      <w:r w:rsidR="00B21B3C">
        <w:t xml:space="preserve">un </w:t>
      </w:r>
      <w:r w:rsidR="00BA680B" w:rsidRPr="00BA680B">
        <w:t>pizarrón</w:t>
      </w:r>
      <w:r w:rsidR="006322E1">
        <w:t xml:space="preserve"> </w:t>
      </w:r>
      <w:r w:rsidR="007E34FF">
        <w:t xml:space="preserve">para la resolución de los problemas que se presentan en los temas </w:t>
      </w:r>
      <w:r w:rsidR="00ED2D3A">
        <w:t xml:space="preserve">del </w:t>
      </w:r>
      <w:r w:rsidR="007E34FF" w:rsidRPr="00CC0425">
        <w:rPr>
          <w:b/>
        </w:rPr>
        <w:t>plan sesión</w:t>
      </w:r>
      <w:r w:rsidR="00632BF6">
        <w:t>,</w:t>
      </w:r>
      <w:r w:rsidR="007E34FF">
        <w:t xml:space="preserve"> </w:t>
      </w:r>
      <w:r w:rsidR="00B21B3C">
        <w:t>el</w:t>
      </w:r>
      <w:r w:rsidR="00525580">
        <w:t xml:space="preserve"> cual no fue entregado a los respectivos jefes de grupos</w:t>
      </w:r>
      <w:r w:rsidR="007E34FF">
        <w:t>.</w:t>
      </w:r>
    </w:p>
    <w:p w:rsidR="00ED2D3A" w:rsidRDefault="00ED2D3A" w:rsidP="0013777D">
      <w:pPr>
        <w:jc w:val="both"/>
      </w:pPr>
      <w:r>
        <w:t>También cabe mencionar que el maestro respectivamente en todas las</w:t>
      </w:r>
      <w:r w:rsidR="000014D8">
        <w:t xml:space="preserve"> clases al </w:t>
      </w:r>
      <w:r w:rsidR="000014D8" w:rsidRPr="000014D8">
        <w:t>término</w:t>
      </w:r>
      <w:r>
        <w:t xml:space="preserve"> de sus explicaciones se dirige al grupo cuestionando al alumnado si estos tienen algún “</w:t>
      </w:r>
      <w:r w:rsidR="00632BF6" w:rsidRPr="00632BF6">
        <w:rPr>
          <w:b/>
        </w:rPr>
        <w:t>C</w:t>
      </w:r>
      <w:r w:rsidRPr="00632BF6">
        <w:rPr>
          <w:b/>
        </w:rPr>
        <w:t>omentario, duda o trauma</w:t>
      </w:r>
      <w:r>
        <w:t xml:space="preserve">”. </w:t>
      </w:r>
      <w:r w:rsidR="005E4185">
        <w:t>Pero,</w:t>
      </w:r>
      <w:r>
        <w:t xml:space="preserve"> aunque en </w:t>
      </w:r>
      <w:r w:rsidR="005E4185">
        <w:t xml:space="preserve">anteriores </w:t>
      </w:r>
      <w:r>
        <w:t xml:space="preserve">ocasiones </w:t>
      </w:r>
      <w:r w:rsidR="005E4185">
        <w:t>y materias (</w:t>
      </w:r>
      <w:r w:rsidR="005E4185" w:rsidRPr="00CC0425">
        <w:rPr>
          <w:b/>
        </w:rPr>
        <w:t>Calculo diferencial</w:t>
      </w:r>
      <w:r w:rsidR="005E4185">
        <w:t xml:space="preserve">) varios alumnos ya han intentado conversar </w:t>
      </w:r>
      <w:r w:rsidR="005E4185" w:rsidRPr="005E4185">
        <w:t>respetuosam</w:t>
      </w:r>
      <w:r w:rsidR="005E4185">
        <w:t xml:space="preserve">ente con el maestro </w:t>
      </w:r>
      <w:r w:rsidR="00CC0425">
        <w:t xml:space="preserve">comentando </w:t>
      </w:r>
      <w:r w:rsidR="005E4185">
        <w:t xml:space="preserve">que la clase necesita </w:t>
      </w:r>
      <w:r w:rsidR="008D56B9">
        <w:t>más</w:t>
      </w:r>
      <w:r w:rsidR="005E4185">
        <w:t xml:space="preserve"> explicación de la cual </w:t>
      </w:r>
      <w:r w:rsidR="008D56B9">
        <w:t>es r</w:t>
      </w:r>
      <w:r w:rsidR="0067494C">
        <w:t>ealizada, no ha</w:t>
      </w:r>
      <w:r w:rsidR="008D56B9">
        <w:t xml:space="preserve"> hecho cambios algunos por su parte.</w:t>
      </w:r>
    </w:p>
    <w:p w:rsidR="00DF5586" w:rsidRPr="00C30504" w:rsidRDefault="008F0A3A" w:rsidP="0013777D">
      <w:pPr>
        <w:jc w:val="both"/>
      </w:pPr>
      <w:r>
        <w:t xml:space="preserve">Por otro lado, los alumnos han expresado su opinión de la clase en la </w:t>
      </w:r>
      <w:r w:rsidRPr="008F0A3A">
        <w:t>evaluación</w:t>
      </w:r>
      <w:r>
        <w:t xml:space="preserve"> docente que</w:t>
      </w:r>
      <w:r w:rsidR="00AA4F40">
        <w:t xml:space="preserve"> se hace</w:t>
      </w:r>
      <w:r>
        <w:t xml:space="preserve"> en la plataforma </w:t>
      </w:r>
      <w:r w:rsidRPr="00B21B3C">
        <w:rPr>
          <w:b/>
        </w:rPr>
        <w:t>SIAGE</w:t>
      </w:r>
      <w:r>
        <w:t xml:space="preserve"> </w:t>
      </w:r>
      <w:r w:rsidR="001B139C">
        <w:t>también,</w:t>
      </w:r>
      <w:r>
        <w:t xml:space="preserve"> pero de nuevo no se han visto cambios algunos. Por</w:t>
      </w:r>
      <w:r w:rsidR="00CC0425">
        <w:t xml:space="preserve"> estos motivos consideramos que nuestra </w:t>
      </w:r>
      <w:r w:rsidR="00A9500D" w:rsidRPr="00CC0425">
        <w:t>opinión</w:t>
      </w:r>
      <w:r w:rsidR="00CC0425">
        <w:t xml:space="preserve"> debe ser escuchada </w:t>
      </w:r>
      <w:r w:rsidR="00A9500D">
        <w:t>y tomada en cuenta.</w:t>
      </w:r>
      <w:r w:rsidR="006322E1">
        <w:t xml:space="preserve"> </w:t>
      </w:r>
      <w:r w:rsidR="00BC6B63">
        <w:t>D</w:t>
      </w:r>
      <w:r w:rsidR="00DF5586" w:rsidRPr="00C30504">
        <w:t xml:space="preserve">ía </w:t>
      </w:r>
      <w:r w:rsidR="00BC6B63">
        <w:t>con día</w:t>
      </w:r>
      <w:r w:rsidR="00DF5586" w:rsidRPr="00C30504">
        <w:t xml:space="preserve"> asistimos</w:t>
      </w:r>
      <w:r w:rsidR="00BC6B63">
        <w:t xml:space="preserve"> a clases con total regularidad, ya sea como se nos in</w:t>
      </w:r>
      <w:r w:rsidR="001B139C">
        <w:t>dique, presencial o remotamente. Es por eso que nosotros también queremos un grado de compromis</w:t>
      </w:r>
      <w:r w:rsidR="00F536B5">
        <w:t>o a las materias que son impartidas</w:t>
      </w:r>
      <w:r w:rsidR="001B139C">
        <w:t>.</w:t>
      </w:r>
    </w:p>
    <w:p w:rsidR="00DF5586" w:rsidRPr="00C30504" w:rsidRDefault="00DF5586" w:rsidP="0013777D">
      <w:pPr>
        <w:jc w:val="both"/>
      </w:pPr>
      <w:r w:rsidRPr="00C30504">
        <w:t>Para validar que la informac</w:t>
      </w:r>
      <w:r w:rsidR="00F536B5">
        <w:t>ión que antes hemos expuesto</w:t>
      </w:r>
      <w:r w:rsidRPr="00C30504">
        <w:t xml:space="preserve"> es ci</w:t>
      </w:r>
      <w:r w:rsidR="00BC6B63">
        <w:t>ert</w:t>
      </w:r>
      <w:r w:rsidR="00E64A21">
        <w:t xml:space="preserve">a, </w:t>
      </w:r>
      <w:r w:rsidR="00B21B3C">
        <w:t>se anexa</w:t>
      </w:r>
      <w:r w:rsidR="00E64A21">
        <w:t xml:space="preserve"> </w:t>
      </w:r>
      <w:r w:rsidR="00BC6B63">
        <w:t>la presen</w:t>
      </w:r>
      <w:r w:rsidR="002508C4">
        <w:t>te captura de pantalla hecha</w:t>
      </w:r>
      <w:r w:rsidR="00BC6B63">
        <w:t xml:space="preserve"> </w:t>
      </w:r>
      <w:r w:rsidR="00E64A21">
        <w:t xml:space="preserve">la clase que el maestro creo en la plataforma </w:t>
      </w:r>
      <w:r w:rsidR="00E64A21" w:rsidRPr="00F536B5">
        <w:rPr>
          <w:b/>
        </w:rPr>
        <w:t>Google Classroom</w:t>
      </w:r>
      <w:r w:rsidR="00B21B3C">
        <w:t>, y observaremos</w:t>
      </w:r>
      <w:r w:rsidR="00E64A21">
        <w:t xml:space="preserve"> como se puede apreciar que en lo que va de este parcial el maestro no ha dejado por casi todo un mes </w:t>
      </w:r>
      <w:r w:rsidR="00E64A21" w:rsidRPr="0011193A">
        <w:rPr>
          <w:b/>
        </w:rPr>
        <w:t>ejercicios o tareas</w:t>
      </w:r>
      <w:r w:rsidR="00E64A21">
        <w:t xml:space="preserve"> a realizar</w:t>
      </w:r>
      <w:r w:rsidR="00F536B5">
        <w:t>, y los exámenes ya están próximos a ser aplicados</w:t>
      </w:r>
      <w:r w:rsidR="00E64A21">
        <w:t>.</w:t>
      </w:r>
    </w:p>
    <w:p w:rsidR="00DF5586" w:rsidRPr="00C30504" w:rsidRDefault="00DF5586" w:rsidP="0013777D">
      <w:pPr>
        <w:jc w:val="both"/>
      </w:pPr>
      <w:r w:rsidRPr="00C30504">
        <w:t>Por lo antes expuesto,</w:t>
      </w:r>
      <w:r w:rsidR="00AC7EB3">
        <w:t xml:space="preserve"> solicitamos que el maestro </w:t>
      </w:r>
      <w:r w:rsidR="00832A6B">
        <w:t>haga</w:t>
      </w:r>
      <w:r w:rsidR="00AC7EB3">
        <w:t xml:space="preserve"> cambios a los métodos empleados al impartir su clase</w:t>
      </w:r>
      <w:r w:rsidR="0026775B">
        <w:t xml:space="preserve"> y</w:t>
      </w:r>
      <w:r w:rsidR="00AC7EB3">
        <w:t xml:space="preserve"> en dado caso que se continúe sin cambio alguno, cambiar de maestro en los futuros cuatrimestres</w:t>
      </w:r>
      <w:r w:rsidR="0026775B">
        <w:t xml:space="preserve"> o si es posible en el actual</w:t>
      </w:r>
      <w:r w:rsidRPr="00C30504">
        <w:t>.</w:t>
      </w:r>
    </w:p>
    <w:p w:rsidR="00DF5586" w:rsidRPr="00C30504" w:rsidRDefault="00DF5586" w:rsidP="0013777D">
      <w:pPr>
        <w:jc w:val="both"/>
      </w:pPr>
      <w:r w:rsidRPr="00C30504">
        <w:t>En conformi</w:t>
      </w:r>
      <w:r w:rsidR="00F4114D">
        <w:t>dad con lo descrito previamente</w:t>
      </w:r>
      <w:r w:rsidR="00A9500D">
        <w:t>, firmamos</w:t>
      </w:r>
      <w:r w:rsidRPr="00C30504">
        <w:t xml:space="preserve"> la present</w:t>
      </w:r>
      <w:r w:rsidR="0011193A">
        <w:t>e carta</w:t>
      </w:r>
      <w:r w:rsidR="00A9500D">
        <w:t xml:space="preserve"> los compañeros de la </w:t>
      </w:r>
      <w:r w:rsidR="00BC6B63" w:rsidRPr="0011193A">
        <w:rPr>
          <w:b/>
        </w:rPr>
        <w:t>Ingeniería</w:t>
      </w:r>
      <w:r w:rsidR="00A9500D" w:rsidRPr="0011193A">
        <w:rPr>
          <w:b/>
        </w:rPr>
        <w:t xml:space="preserve"> en Desarrollo y </w:t>
      </w:r>
      <w:r w:rsidR="00BC6B63" w:rsidRPr="0011193A">
        <w:rPr>
          <w:b/>
        </w:rPr>
        <w:t>Gestión</w:t>
      </w:r>
      <w:r w:rsidR="00A9500D" w:rsidRPr="0011193A">
        <w:rPr>
          <w:b/>
        </w:rPr>
        <w:t xml:space="preserve"> de Software</w:t>
      </w:r>
      <w:r w:rsidR="00A9500D">
        <w:t xml:space="preserve"> </w:t>
      </w:r>
      <w:r w:rsidRPr="00C30504">
        <w:t>y</w:t>
      </w:r>
      <w:r w:rsidR="00BC6B63">
        <w:t xml:space="preserve"> esperamos que nuestra </w:t>
      </w:r>
      <w:r w:rsidR="00BC6B63" w:rsidRPr="00BC6B63">
        <w:t>opinión</w:t>
      </w:r>
      <w:r w:rsidR="00BC6B63">
        <w:t xml:space="preserve"> sea escuchada</w:t>
      </w:r>
      <w:r w:rsidR="007E4018">
        <w:t xml:space="preserve"> y atendida</w:t>
      </w:r>
      <w:r w:rsidRPr="00C30504">
        <w:t>.</w:t>
      </w:r>
    </w:p>
    <w:p w:rsidR="00577149" w:rsidRPr="00C30504" w:rsidRDefault="00577149" w:rsidP="00AC7EB3">
      <w:pPr>
        <w:jc w:val="both"/>
        <w:sectPr w:rsidR="00577149" w:rsidRPr="00C30504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DF5586" w:rsidRPr="00C30504" w:rsidRDefault="00DF5586" w:rsidP="00DF5586"/>
    <w:p w:rsidR="00577149" w:rsidRPr="00C30504" w:rsidRDefault="00577149" w:rsidP="00DF5586"/>
    <w:p w:rsidR="00577149" w:rsidRDefault="00577149" w:rsidP="00DF5586"/>
    <w:p w:rsidR="0026775B" w:rsidRDefault="0026775B" w:rsidP="0026775B"/>
    <w:p w:rsidR="00A93ECE" w:rsidRDefault="00A93ECE" w:rsidP="0026775B"/>
    <w:p w:rsidR="00B21085" w:rsidRDefault="00B21085" w:rsidP="0026775B"/>
    <w:p w:rsidR="00B21085" w:rsidRDefault="00B21085" w:rsidP="001B139C">
      <w:pPr>
        <w:jc w:val="center"/>
      </w:pPr>
    </w:p>
    <w:p w:rsidR="00B21085" w:rsidRDefault="00B21085" w:rsidP="001B139C">
      <w:pPr>
        <w:jc w:val="center"/>
      </w:pPr>
    </w:p>
    <w:p w:rsidR="00577149" w:rsidRDefault="00577149" w:rsidP="001B139C">
      <w:pPr>
        <w:jc w:val="center"/>
      </w:pPr>
      <w:r w:rsidRPr="00C30504">
        <w:t>IDGS 7-1</w:t>
      </w: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1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1B139C" w:rsidRPr="00C30504" w:rsidRDefault="001B139C" w:rsidP="001B139C">
      <w:pPr>
        <w:jc w:val="center"/>
      </w:pPr>
    </w:p>
    <w:p w:rsidR="00577149" w:rsidRPr="00C30504" w:rsidRDefault="00577149" w:rsidP="001B139C">
      <w:pPr>
        <w:jc w:val="center"/>
      </w:pPr>
    </w:p>
    <w:p w:rsidR="00DF5586" w:rsidRPr="00C30504" w:rsidRDefault="00DF5586" w:rsidP="001B139C">
      <w:pPr>
        <w:jc w:val="center"/>
      </w:pPr>
    </w:p>
    <w:p w:rsidR="00DF5586" w:rsidRDefault="00DF5586" w:rsidP="001B139C">
      <w:pPr>
        <w:jc w:val="center"/>
      </w:pPr>
    </w:p>
    <w:p w:rsidR="0026775B" w:rsidRPr="00C30504" w:rsidRDefault="0026775B" w:rsidP="0095098B"/>
    <w:p w:rsidR="00577149" w:rsidRPr="00C30504" w:rsidRDefault="00577149" w:rsidP="001B139C">
      <w:pPr>
        <w:jc w:val="center"/>
      </w:pPr>
      <w:r w:rsidRPr="00C30504">
        <w:t>Atentamente</w:t>
      </w:r>
    </w:p>
    <w:p w:rsidR="00577149" w:rsidRPr="00C30504" w:rsidRDefault="00577149" w:rsidP="001B139C">
      <w:pPr>
        <w:jc w:val="center"/>
      </w:pPr>
      <w:r w:rsidRPr="00C30504">
        <w:t>Los alumnos de los grupos</w:t>
      </w:r>
    </w:p>
    <w:p w:rsidR="00577149" w:rsidRDefault="00907E7D" w:rsidP="001B139C">
      <w:pPr>
        <w:jc w:val="center"/>
      </w:pPr>
      <w:r>
        <w:t>IDGS 7-2</w:t>
      </w: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2"/>
        </w:numPr>
        <w:jc w:val="both"/>
      </w:pPr>
      <w:r>
        <w:t>________________</w:t>
      </w:r>
    </w:p>
    <w:p w:rsidR="0095098B" w:rsidRPr="00C30504" w:rsidRDefault="0095098B" w:rsidP="001B139C">
      <w:pPr>
        <w:jc w:val="center"/>
      </w:pPr>
    </w:p>
    <w:p w:rsidR="00577149" w:rsidRDefault="00577149" w:rsidP="001B139C">
      <w:pPr>
        <w:jc w:val="center"/>
      </w:pPr>
    </w:p>
    <w:p w:rsidR="001B139C" w:rsidRDefault="001B139C" w:rsidP="001B139C">
      <w:pPr>
        <w:jc w:val="center"/>
      </w:pPr>
    </w:p>
    <w:p w:rsidR="001B139C" w:rsidRDefault="001B139C" w:rsidP="001B139C">
      <w:pPr>
        <w:jc w:val="center"/>
      </w:pPr>
    </w:p>
    <w:p w:rsidR="001B139C" w:rsidRDefault="001B139C" w:rsidP="001B139C">
      <w:pPr>
        <w:jc w:val="center"/>
      </w:pPr>
    </w:p>
    <w:p w:rsidR="001B139C" w:rsidRDefault="001B139C" w:rsidP="001B139C">
      <w:pPr>
        <w:jc w:val="center"/>
      </w:pPr>
    </w:p>
    <w:p w:rsidR="001B139C" w:rsidRDefault="001B139C" w:rsidP="001B139C">
      <w:pPr>
        <w:jc w:val="center"/>
      </w:pPr>
    </w:p>
    <w:p w:rsidR="001B139C" w:rsidRDefault="001B139C" w:rsidP="001B139C">
      <w:pPr>
        <w:jc w:val="center"/>
      </w:pPr>
    </w:p>
    <w:p w:rsidR="001B139C" w:rsidRDefault="00907E7D" w:rsidP="001B139C">
      <w:pPr>
        <w:jc w:val="center"/>
      </w:pPr>
      <w:r>
        <w:t>IDGS 7-3</w:t>
      </w: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95098B" w:rsidRDefault="0095098B" w:rsidP="0095098B">
      <w:pPr>
        <w:pStyle w:val="Prrafodelista"/>
        <w:jc w:val="both"/>
      </w:pPr>
    </w:p>
    <w:p w:rsidR="0095098B" w:rsidRDefault="0095098B" w:rsidP="0095098B">
      <w:pPr>
        <w:pStyle w:val="Prrafodelista"/>
        <w:numPr>
          <w:ilvl w:val="0"/>
          <w:numId w:val="3"/>
        </w:numPr>
        <w:jc w:val="both"/>
      </w:pPr>
      <w:r>
        <w:t>________________</w:t>
      </w:r>
    </w:p>
    <w:p w:rsidR="0013777D" w:rsidRDefault="0013777D" w:rsidP="0013777D">
      <w:pPr>
        <w:pStyle w:val="Prrafodelista"/>
        <w:jc w:val="both"/>
      </w:pPr>
    </w:p>
    <w:p w:rsidR="0013777D" w:rsidRDefault="0013777D" w:rsidP="0013777D">
      <w:pPr>
        <w:pStyle w:val="Prrafodelista"/>
        <w:jc w:val="both"/>
      </w:pPr>
    </w:p>
    <w:p w:rsidR="0013777D" w:rsidRDefault="0013777D" w:rsidP="0013777D">
      <w:pPr>
        <w:pStyle w:val="Prrafodelista"/>
        <w:jc w:val="both"/>
      </w:pPr>
    </w:p>
    <w:p w:rsidR="0013777D" w:rsidRDefault="0013777D" w:rsidP="0013777D">
      <w:pPr>
        <w:pStyle w:val="Prrafodelista"/>
        <w:jc w:val="both"/>
      </w:pPr>
    </w:p>
    <w:p w:rsidR="0013777D" w:rsidRDefault="0013777D" w:rsidP="0013777D">
      <w:pPr>
        <w:pStyle w:val="Prrafodelista"/>
        <w:jc w:val="both"/>
      </w:pPr>
    </w:p>
    <w:p w:rsidR="0013777D" w:rsidRDefault="0013777D" w:rsidP="00B21085">
      <w:pPr>
        <w:jc w:val="both"/>
        <w:sectPr w:rsidR="0013777D" w:rsidSect="00577149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95098B" w:rsidRPr="00C30504" w:rsidRDefault="0095098B" w:rsidP="00B21085"/>
    <w:p w:rsidR="007559C7" w:rsidRPr="00617950" w:rsidRDefault="007559C7" w:rsidP="00617950">
      <w:pPr>
        <w:jc w:val="both"/>
        <w:rPr>
          <w:b/>
        </w:rPr>
      </w:pPr>
      <w:r>
        <w:rPr>
          <w:noProof/>
          <w:lang w:eastAsia="es-MX"/>
        </w:rPr>
        <w:drawing>
          <wp:inline distT="0" distB="0" distL="0" distR="0">
            <wp:extent cx="8258810" cy="4645660"/>
            <wp:effectExtent l="0" t="0" r="889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50" w:rsidRPr="00617950">
        <w:rPr>
          <w:b/>
        </w:rPr>
        <w:t>*Datos parciales fueron removidos para proteger la información del alumno que tomo la captura de pantalla</w:t>
      </w:r>
    </w:p>
    <w:sectPr w:rsidR="007559C7" w:rsidRPr="00617950" w:rsidSect="0013777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255" w:rsidRDefault="00266255" w:rsidP="00E401B2">
      <w:pPr>
        <w:spacing w:after="0" w:line="240" w:lineRule="auto"/>
      </w:pPr>
      <w:r>
        <w:separator/>
      </w:r>
    </w:p>
  </w:endnote>
  <w:endnote w:type="continuationSeparator" w:id="0">
    <w:p w:rsidR="00266255" w:rsidRDefault="00266255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255" w:rsidRDefault="00266255" w:rsidP="00E401B2">
      <w:pPr>
        <w:spacing w:after="0" w:line="240" w:lineRule="auto"/>
      </w:pPr>
      <w:r>
        <w:separator/>
      </w:r>
    </w:p>
  </w:footnote>
  <w:footnote w:type="continuationSeparator" w:id="0">
    <w:p w:rsidR="00266255" w:rsidRDefault="00266255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5B" w:rsidRDefault="0026775B" w:rsidP="0026775B">
    <w:pPr>
      <w:pStyle w:val="Encabezado"/>
      <w:jc w:val="both"/>
      <w:rPr>
        <w:lang w:val="en-US"/>
      </w:rPr>
    </w:pPr>
    <w:r>
      <w:rPr>
        <w:noProof/>
        <w:lang w:eastAsia="es-MX"/>
      </w:rPr>
      <w:drawing>
        <wp:inline distT="0" distB="0" distL="0" distR="0">
          <wp:extent cx="876300" cy="506069"/>
          <wp:effectExtent l="0" t="0" r="0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DGS UTSLR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295" cy="5095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5220B"/>
    <w:multiLevelType w:val="hybridMultilevel"/>
    <w:tmpl w:val="52504F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11DB8"/>
    <w:multiLevelType w:val="hybridMultilevel"/>
    <w:tmpl w:val="52504F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F7E34"/>
    <w:multiLevelType w:val="hybridMultilevel"/>
    <w:tmpl w:val="52504F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86"/>
    <w:rsid w:val="000014D8"/>
    <w:rsid w:val="00095476"/>
    <w:rsid w:val="0011193A"/>
    <w:rsid w:val="0013777D"/>
    <w:rsid w:val="001B139C"/>
    <w:rsid w:val="0021584C"/>
    <w:rsid w:val="002345E1"/>
    <w:rsid w:val="002508C4"/>
    <w:rsid w:val="00266255"/>
    <w:rsid w:val="0026775B"/>
    <w:rsid w:val="002B2E30"/>
    <w:rsid w:val="002E1061"/>
    <w:rsid w:val="00341B15"/>
    <w:rsid w:val="00361A9D"/>
    <w:rsid w:val="004D43CE"/>
    <w:rsid w:val="00525580"/>
    <w:rsid w:val="00577149"/>
    <w:rsid w:val="005923CD"/>
    <w:rsid w:val="005C2AEC"/>
    <w:rsid w:val="005E4185"/>
    <w:rsid w:val="006172F0"/>
    <w:rsid w:val="00617950"/>
    <w:rsid w:val="006322E1"/>
    <w:rsid w:val="00632BF6"/>
    <w:rsid w:val="0067494C"/>
    <w:rsid w:val="006D3973"/>
    <w:rsid w:val="007559C7"/>
    <w:rsid w:val="007A78A1"/>
    <w:rsid w:val="007D3ABF"/>
    <w:rsid w:val="007E34FF"/>
    <w:rsid w:val="007E4018"/>
    <w:rsid w:val="007F0DB4"/>
    <w:rsid w:val="008178B9"/>
    <w:rsid w:val="00832A6B"/>
    <w:rsid w:val="008D56B9"/>
    <w:rsid w:val="008F0A3A"/>
    <w:rsid w:val="00907E7D"/>
    <w:rsid w:val="00944499"/>
    <w:rsid w:val="0095098B"/>
    <w:rsid w:val="00A73D36"/>
    <w:rsid w:val="00A81F21"/>
    <w:rsid w:val="00A93ECE"/>
    <w:rsid w:val="00A9500D"/>
    <w:rsid w:val="00AA3C57"/>
    <w:rsid w:val="00AA4F40"/>
    <w:rsid w:val="00AC7EB3"/>
    <w:rsid w:val="00B21085"/>
    <w:rsid w:val="00B21B3C"/>
    <w:rsid w:val="00BA680B"/>
    <w:rsid w:val="00BC6B63"/>
    <w:rsid w:val="00BE7BC2"/>
    <w:rsid w:val="00C30504"/>
    <w:rsid w:val="00C503ED"/>
    <w:rsid w:val="00CB17ED"/>
    <w:rsid w:val="00CC0425"/>
    <w:rsid w:val="00CF3F54"/>
    <w:rsid w:val="00D04872"/>
    <w:rsid w:val="00D55EB3"/>
    <w:rsid w:val="00D67A0B"/>
    <w:rsid w:val="00DE35FD"/>
    <w:rsid w:val="00DF5586"/>
    <w:rsid w:val="00E31FEE"/>
    <w:rsid w:val="00E401B2"/>
    <w:rsid w:val="00E523B1"/>
    <w:rsid w:val="00E64A21"/>
    <w:rsid w:val="00EA46D6"/>
    <w:rsid w:val="00ED2D3A"/>
    <w:rsid w:val="00F4114D"/>
    <w:rsid w:val="00F5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70C8A"/>
  <w15:chartTrackingRefBased/>
  <w15:docId w15:val="{F4CC0BAD-179C-44C5-A8EF-8295A9C4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1B139C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950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Marzo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66E51-53A4-4F4D-8D2B-487C1FCC5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79</TotalTime>
  <Pages>3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31</cp:revision>
  <cp:lastPrinted>2022-03-05T06:16:00Z</cp:lastPrinted>
  <dcterms:created xsi:type="dcterms:W3CDTF">2022-03-05T04:04:00Z</dcterms:created>
  <dcterms:modified xsi:type="dcterms:W3CDTF">2022-03-05T06:18:00Z</dcterms:modified>
</cp:coreProperties>
</file>