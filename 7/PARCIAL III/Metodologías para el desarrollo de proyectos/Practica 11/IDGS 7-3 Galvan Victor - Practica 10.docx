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7216" w:rsidRDefault="002E7216" w:rsidP="002E7216">
      <w:pPr>
        <w:rPr>
          <w:rFonts w:cs="Arial"/>
          <w:b/>
          <w:sz w:val="32"/>
          <w:szCs w:val="32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661312" behindDoc="0" locked="0" layoutInCell="1" allowOverlap="1" wp14:anchorId="4C5B3173" wp14:editId="6184DCD8">
            <wp:simplePos x="0" y="0"/>
            <wp:positionH relativeFrom="column">
              <wp:posOffset>146897</wp:posOffset>
            </wp:positionH>
            <wp:positionV relativeFrom="paragraph">
              <wp:posOffset>-359410</wp:posOffset>
            </wp:positionV>
            <wp:extent cx="3302000" cy="1293078"/>
            <wp:effectExtent l="0" t="0" r="0" b="254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 UTSLRC PNG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2000" cy="12930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MX" w:eastAsia="es-MX"/>
        </w:rPr>
        <w:drawing>
          <wp:anchor distT="0" distB="0" distL="114300" distR="114300" simplePos="0" relativeHeight="251659264" behindDoc="1" locked="0" layoutInCell="1" allowOverlap="1" wp14:anchorId="41194307" wp14:editId="012D475A">
            <wp:simplePos x="0" y="0"/>
            <wp:positionH relativeFrom="column">
              <wp:posOffset>3999774</wp:posOffset>
            </wp:positionH>
            <wp:positionV relativeFrom="paragraph">
              <wp:posOffset>-544</wp:posOffset>
            </wp:positionV>
            <wp:extent cx="1872343" cy="488188"/>
            <wp:effectExtent l="0" t="0" r="0" b="762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BIS 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2343" cy="4881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E7216" w:rsidRDefault="002E7216" w:rsidP="002E7216">
      <w:pPr>
        <w:rPr>
          <w:rFonts w:cs="Arial"/>
          <w:b/>
          <w:sz w:val="32"/>
          <w:szCs w:val="32"/>
        </w:rPr>
      </w:pPr>
    </w:p>
    <w:p w:rsidR="00E71991" w:rsidRDefault="00E71991" w:rsidP="002E7216">
      <w:pPr>
        <w:rPr>
          <w:rFonts w:cs="Arial"/>
          <w:b/>
          <w:sz w:val="32"/>
          <w:szCs w:val="32"/>
        </w:rPr>
      </w:pPr>
    </w:p>
    <w:p w:rsidR="002E7216" w:rsidRDefault="002E7216" w:rsidP="002E7216">
      <w:pPr>
        <w:jc w:val="center"/>
        <w:rPr>
          <w:rFonts w:cs="Arial"/>
          <w:b/>
          <w:sz w:val="32"/>
          <w:szCs w:val="32"/>
        </w:rPr>
      </w:pPr>
    </w:p>
    <w:p w:rsidR="002E7216" w:rsidRDefault="002E7216" w:rsidP="002E7216">
      <w:pPr>
        <w:jc w:val="center"/>
      </w:pPr>
      <w:r>
        <w:rPr>
          <w:rFonts w:cs="Arial"/>
          <w:b/>
          <w:sz w:val="32"/>
          <w:szCs w:val="32"/>
        </w:rPr>
        <w:t>UNIVERSIDAD TECNOLÓGICA DE</w:t>
      </w:r>
    </w:p>
    <w:p w:rsidR="002E7216" w:rsidRDefault="002E7216" w:rsidP="002E7216">
      <w:pPr>
        <w:jc w:val="center"/>
      </w:pPr>
      <w:r w:rsidRPr="0003242B">
        <w:rPr>
          <w:rFonts w:cs="Arial"/>
          <w:b/>
          <w:sz w:val="32"/>
          <w:szCs w:val="32"/>
        </w:rPr>
        <w:t>SAN LUIS RIO COLORADO</w:t>
      </w:r>
    </w:p>
    <w:p w:rsidR="002E7216" w:rsidRDefault="002E7216" w:rsidP="002E7216">
      <w:pPr>
        <w:jc w:val="center"/>
      </w:pPr>
    </w:p>
    <w:p w:rsidR="002E7216" w:rsidRDefault="002E7216" w:rsidP="002E7216">
      <w:pPr>
        <w:jc w:val="center"/>
      </w:pPr>
    </w:p>
    <w:p w:rsidR="002E7216" w:rsidRDefault="00133895" w:rsidP="003C663A">
      <w:pPr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PRACTICA 10</w:t>
      </w:r>
    </w:p>
    <w:p w:rsidR="00E71991" w:rsidRDefault="00E71991" w:rsidP="002E7216">
      <w:pPr>
        <w:jc w:val="center"/>
        <w:rPr>
          <w:rFonts w:cs="Arial"/>
          <w:b/>
          <w:sz w:val="28"/>
          <w:szCs w:val="28"/>
        </w:rPr>
      </w:pPr>
    </w:p>
    <w:p w:rsidR="002E7216" w:rsidRDefault="003C663A" w:rsidP="002E7216">
      <w:pPr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MTR</w:t>
      </w:r>
      <w:r w:rsidR="0095337F">
        <w:rPr>
          <w:rFonts w:cs="Arial"/>
          <w:b/>
          <w:sz w:val="28"/>
          <w:szCs w:val="28"/>
        </w:rPr>
        <w:t>O</w:t>
      </w:r>
      <w:r w:rsidR="00E71991">
        <w:rPr>
          <w:rFonts w:cs="Arial"/>
          <w:b/>
          <w:sz w:val="28"/>
          <w:szCs w:val="28"/>
        </w:rPr>
        <w:t>.</w:t>
      </w:r>
      <w:r w:rsidR="0095337F">
        <w:rPr>
          <w:rFonts w:cs="Arial"/>
          <w:b/>
          <w:sz w:val="28"/>
          <w:szCs w:val="28"/>
        </w:rPr>
        <w:t xml:space="preserve"> RICARDO ALEJANDRO SOTO MORALES</w:t>
      </w:r>
      <w:r w:rsidR="00E71991">
        <w:rPr>
          <w:rFonts w:cs="Arial"/>
          <w:b/>
          <w:sz w:val="28"/>
          <w:szCs w:val="28"/>
        </w:rPr>
        <w:t xml:space="preserve"> </w:t>
      </w:r>
    </w:p>
    <w:p w:rsidR="002E7216" w:rsidRDefault="002E7216" w:rsidP="002E7216">
      <w:pPr>
        <w:jc w:val="center"/>
        <w:rPr>
          <w:rFonts w:cs="Arial"/>
          <w:b/>
          <w:sz w:val="28"/>
          <w:szCs w:val="28"/>
        </w:rPr>
      </w:pPr>
    </w:p>
    <w:p w:rsidR="002E7216" w:rsidRDefault="002E7216" w:rsidP="002E7216">
      <w:pPr>
        <w:jc w:val="center"/>
        <w:rPr>
          <w:rFonts w:cs="Arial"/>
          <w:b/>
          <w:sz w:val="28"/>
          <w:szCs w:val="28"/>
        </w:rPr>
      </w:pPr>
    </w:p>
    <w:p w:rsidR="002E7216" w:rsidRDefault="00E71991" w:rsidP="002E7216">
      <w:pPr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ALUMNO: VICTOR MANUEL GALVAN COVARRUBIAS</w:t>
      </w:r>
    </w:p>
    <w:p w:rsidR="002E7216" w:rsidRDefault="002E7216" w:rsidP="002E7216">
      <w:pPr>
        <w:jc w:val="center"/>
        <w:rPr>
          <w:rFonts w:cs="Arial"/>
          <w:b/>
          <w:sz w:val="28"/>
          <w:szCs w:val="28"/>
        </w:rPr>
      </w:pPr>
    </w:p>
    <w:p w:rsidR="002E7216" w:rsidRDefault="002E7216" w:rsidP="002E7216">
      <w:pPr>
        <w:jc w:val="center"/>
        <w:rPr>
          <w:rFonts w:cs="Arial"/>
          <w:b/>
          <w:sz w:val="28"/>
          <w:szCs w:val="28"/>
        </w:rPr>
      </w:pPr>
    </w:p>
    <w:p w:rsidR="002E7216" w:rsidRPr="006543D1" w:rsidRDefault="002E7216" w:rsidP="002E7216">
      <w:pPr>
        <w:jc w:val="center"/>
        <w:rPr>
          <w:rFonts w:cs="Arial"/>
          <w:b/>
          <w:sz w:val="28"/>
          <w:szCs w:val="28"/>
        </w:rPr>
      </w:pPr>
    </w:p>
    <w:p w:rsidR="002E7216" w:rsidRPr="00E71991" w:rsidRDefault="00E71991" w:rsidP="00E71991">
      <w:pPr>
        <w:jc w:val="center"/>
        <w:rPr>
          <w:rFonts w:cs="Arial"/>
          <w:b/>
          <w:sz w:val="28"/>
          <w:szCs w:val="28"/>
          <w:lang w:val="es-MX"/>
        </w:rPr>
      </w:pPr>
      <w:r w:rsidRPr="00E71991">
        <w:rPr>
          <w:rFonts w:cs="Arial"/>
          <w:b/>
          <w:sz w:val="28"/>
          <w:szCs w:val="28"/>
          <w:lang w:val="es-MX"/>
        </w:rPr>
        <w:t>ING. EN DESARROLLO Y GESTIÓN DE SOFTWARE</w:t>
      </w:r>
    </w:p>
    <w:p w:rsidR="002E7216" w:rsidRDefault="002E7216" w:rsidP="002E7216">
      <w:pPr>
        <w:rPr>
          <w:rFonts w:cs="Arial"/>
          <w:b/>
          <w:sz w:val="28"/>
          <w:szCs w:val="28"/>
        </w:rPr>
      </w:pPr>
    </w:p>
    <w:p w:rsidR="00E71991" w:rsidRDefault="00E71991" w:rsidP="002E7216">
      <w:pPr>
        <w:rPr>
          <w:rFonts w:cs="Arial"/>
          <w:b/>
          <w:sz w:val="28"/>
          <w:szCs w:val="28"/>
        </w:rPr>
      </w:pPr>
    </w:p>
    <w:p w:rsidR="00E71991" w:rsidRDefault="00E71991" w:rsidP="002E7216">
      <w:pPr>
        <w:rPr>
          <w:rFonts w:cs="Arial"/>
          <w:b/>
          <w:sz w:val="28"/>
          <w:szCs w:val="28"/>
        </w:rPr>
      </w:pPr>
    </w:p>
    <w:p w:rsidR="002E7216" w:rsidRPr="0003242B" w:rsidRDefault="002E7216" w:rsidP="002E7216">
      <w:pPr>
        <w:jc w:val="left"/>
        <w:rPr>
          <w:rFonts w:cs="Arial"/>
          <w:sz w:val="28"/>
          <w:szCs w:val="28"/>
        </w:rPr>
      </w:pPr>
    </w:p>
    <w:p w:rsidR="002E7216" w:rsidRDefault="002E7216" w:rsidP="002E7216">
      <w:pPr>
        <w:rPr>
          <w:rFonts w:cs="Arial"/>
          <w:sz w:val="28"/>
          <w:szCs w:val="28"/>
        </w:rPr>
      </w:pPr>
    </w:p>
    <w:p w:rsidR="002E7216" w:rsidRDefault="002E7216" w:rsidP="002E7216">
      <w:pPr>
        <w:rPr>
          <w:rFonts w:cs="Arial"/>
          <w:sz w:val="28"/>
          <w:szCs w:val="28"/>
        </w:rPr>
      </w:pPr>
    </w:p>
    <w:p w:rsidR="002E7216" w:rsidRDefault="00E71991" w:rsidP="002E7216">
      <w:pPr>
        <w:rPr>
          <w:rFonts w:cs="Arial"/>
          <w:sz w:val="28"/>
          <w:szCs w:val="28"/>
        </w:rPr>
      </w:pPr>
      <w:r>
        <w:rPr>
          <w:rFonts w:cs="Arial"/>
          <w:noProof/>
          <w:sz w:val="28"/>
          <w:szCs w:val="28"/>
          <w:lang w:val="es-MX" w:eastAsia="es-MX"/>
        </w:rPr>
        <w:drawing>
          <wp:anchor distT="0" distB="0" distL="114300" distR="114300" simplePos="0" relativeHeight="251662336" behindDoc="0" locked="0" layoutInCell="1" allowOverlap="1" wp14:anchorId="768A34EE" wp14:editId="2F1D940F">
            <wp:simplePos x="0" y="0"/>
            <wp:positionH relativeFrom="column">
              <wp:posOffset>4345868</wp:posOffset>
            </wp:positionH>
            <wp:positionV relativeFrom="paragraph">
              <wp:posOffset>234584</wp:posOffset>
            </wp:positionV>
            <wp:extent cx="1254736" cy="724619"/>
            <wp:effectExtent l="0" t="0" r="3175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 IDGS UTSLRC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4736" cy="7246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7216" w:rsidRPr="0003242B">
        <w:rPr>
          <w:rFonts w:cs="Arial"/>
          <w:sz w:val="28"/>
          <w:szCs w:val="28"/>
        </w:rPr>
        <w:t>San Luis Rio Colorado, Sonora</w:t>
      </w:r>
      <w:r w:rsidR="0095337F">
        <w:rPr>
          <w:rFonts w:cs="Arial"/>
          <w:sz w:val="28"/>
          <w:szCs w:val="28"/>
        </w:rPr>
        <w:tab/>
      </w:r>
      <w:r w:rsidR="0095337F">
        <w:rPr>
          <w:rFonts w:cs="Arial"/>
          <w:sz w:val="28"/>
          <w:szCs w:val="28"/>
        </w:rPr>
        <w:tab/>
      </w:r>
      <w:r w:rsidR="0095337F">
        <w:rPr>
          <w:rFonts w:cs="Arial"/>
          <w:sz w:val="28"/>
          <w:szCs w:val="28"/>
        </w:rPr>
        <w:tab/>
        <w:t xml:space="preserve">                        </w:t>
      </w:r>
      <w:r w:rsidR="00F61E30">
        <w:rPr>
          <w:lang w:val="es-MX"/>
        </w:rPr>
        <w:t>Mar</w:t>
      </w:r>
      <w:r w:rsidR="0095337F" w:rsidRPr="0095337F">
        <w:rPr>
          <w:lang w:val="es-MX"/>
        </w:rPr>
        <w:t>.</w:t>
      </w:r>
      <w:r>
        <w:rPr>
          <w:rFonts w:cs="Arial"/>
          <w:sz w:val="28"/>
          <w:szCs w:val="28"/>
        </w:rPr>
        <w:t xml:space="preserve"> 2022</w:t>
      </w:r>
    </w:p>
    <w:p w:rsidR="00D20A80" w:rsidRDefault="00D20A80" w:rsidP="00D20A80">
      <w:pPr>
        <w:spacing w:after="160" w:line="259" w:lineRule="auto"/>
        <w:jc w:val="left"/>
        <w:rPr>
          <w:rFonts w:cs="Arial"/>
          <w:color w:val="3C4043"/>
          <w:spacing w:val="3"/>
          <w:sz w:val="21"/>
          <w:szCs w:val="21"/>
        </w:rPr>
        <w:sectPr w:rsidR="00D20A80" w:rsidSect="0012545D">
          <w:footerReference w:type="default" r:id="rId10"/>
          <w:footerReference w:type="first" r:id="rId11"/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C749E8" w:rsidRDefault="00C749E8" w:rsidP="00881F23">
      <w:pPr>
        <w:jc w:val="left"/>
        <w:rPr>
          <w:rFonts w:cs="Arial"/>
          <w:color w:val="3C4043"/>
          <w:spacing w:val="3"/>
          <w:sz w:val="21"/>
          <w:szCs w:val="21"/>
        </w:rPr>
      </w:pPr>
    </w:p>
    <w:p w:rsidR="00133895" w:rsidRDefault="00133895" w:rsidP="004C1DD7">
      <w:pPr>
        <w:tabs>
          <w:tab w:val="left" w:pos="2640"/>
        </w:tabs>
        <w:jc w:val="left"/>
        <w:rPr>
          <w:rFonts w:cs="Arial"/>
          <w:color w:val="3C4043"/>
          <w:spacing w:val="3"/>
          <w:sz w:val="21"/>
          <w:szCs w:val="21"/>
        </w:rPr>
      </w:pPr>
    </w:p>
    <w:p w:rsidR="004C1DD7" w:rsidRDefault="004C1DD7" w:rsidP="004C1DD7">
      <w:pPr>
        <w:tabs>
          <w:tab w:val="left" w:pos="2640"/>
        </w:tabs>
        <w:jc w:val="left"/>
        <w:rPr>
          <w:rFonts w:cs="Arial"/>
          <w:color w:val="3C4043"/>
          <w:spacing w:val="3"/>
          <w:sz w:val="21"/>
          <w:szCs w:val="21"/>
        </w:rPr>
        <w:sectPr w:rsidR="004C1DD7" w:rsidSect="00C749E8">
          <w:headerReference w:type="first" r:id="rId12"/>
          <w:type w:val="continuous"/>
          <w:pgSz w:w="12240" w:h="15840"/>
          <w:pgMar w:top="1417" w:right="1701" w:bottom="1417" w:left="1701" w:header="708" w:footer="708" w:gutter="0"/>
          <w:cols w:space="708"/>
          <w:titlePg/>
          <w:docGrid w:linePitch="360"/>
        </w:sect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51"/>
        <w:gridCol w:w="1842"/>
        <w:gridCol w:w="2486"/>
        <w:gridCol w:w="1058"/>
        <w:gridCol w:w="827"/>
        <w:gridCol w:w="461"/>
        <w:gridCol w:w="819"/>
        <w:gridCol w:w="1599"/>
        <w:gridCol w:w="1523"/>
        <w:gridCol w:w="1535"/>
      </w:tblGrid>
      <w:tr w:rsidR="00EB0709" w:rsidRPr="00EB0709" w:rsidTr="00576845">
        <w:trPr>
          <w:trHeight w:val="106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B0709" w:rsidRPr="00EB0709" w:rsidRDefault="00EB0709" w:rsidP="00EB0709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4"/>
                <w:lang w:val="es-MX" w:eastAsia="es-MX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B0709" w:rsidRPr="00EB0709" w:rsidRDefault="00EB0709" w:rsidP="00EB0709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s-MX" w:eastAsia="es-MX"/>
              </w:rPr>
            </w:pPr>
            <w:r w:rsidRPr="00EB0709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s-MX" w:eastAsia="es-MX"/>
              </w:rPr>
              <w:t>RISK AREA</w:t>
            </w:r>
          </w:p>
        </w:tc>
        <w:tc>
          <w:tcPr>
            <w:tcW w:w="24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B0709" w:rsidRPr="00EB0709" w:rsidRDefault="00EB0709" w:rsidP="00EB0709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s-MX" w:eastAsia="es-MX"/>
              </w:rPr>
            </w:pPr>
            <w:r w:rsidRPr="00EB0709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s-MX" w:eastAsia="es-MX"/>
              </w:rPr>
              <w:t>KIND OF RISK</w:t>
            </w:r>
          </w:p>
        </w:tc>
        <w:tc>
          <w:tcPr>
            <w:tcW w:w="10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B0709" w:rsidRPr="00EB0709" w:rsidRDefault="00EB0709" w:rsidP="00EB0709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s-MX" w:eastAsia="es-MX"/>
              </w:rPr>
            </w:pPr>
            <w:r w:rsidRPr="00EB0709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s-MX" w:eastAsia="es-MX"/>
              </w:rPr>
              <w:t>ROLE</w:t>
            </w:r>
          </w:p>
        </w:tc>
        <w:tc>
          <w:tcPr>
            <w:tcW w:w="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B0709" w:rsidRPr="00EB0709" w:rsidRDefault="00EB0709" w:rsidP="00EB0709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s-MX" w:eastAsia="es-MX"/>
              </w:rPr>
            </w:pPr>
            <w:r w:rsidRPr="00EB0709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s-MX" w:eastAsia="es-MX"/>
              </w:rPr>
              <w:t>Po</w:t>
            </w:r>
          </w:p>
        </w:tc>
        <w:tc>
          <w:tcPr>
            <w:tcW w:w="4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B0709" w:rsidRPr="00EB0709" w:rsidRDefault="00EB0709" w:rsidP="00EB0709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s-MX" w:eastAsia="es-MX"/>
              </w:rPr>
            </w:pPr>
            <w:proofErr w:type="spellStart"/>
            <w:r w:rsidRPr="00EB0709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s-MX" w:eastAsia="es-MX"/>
              </w:rPr>
              <w:t>Mf</w:t>
            </w:r>
            <w:proofErr w:type="spellEnd"/>
          </w:p>
        </w:tc>
        <w:tc>
          <w:tcPr>
            <w:tcW w:w="8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B0709" w:rsidRPr="00EB0709" w:rsidRDefault="00EB0709" w:rsidP="00EB0709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s-MX" w:eastAsia="es-MX"/>
              </w:rPr>
            </w:pPr>
            <w:r w:rsidRPr="00EB0709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s-MX" w:eastAsia="es-MX"/>
              </w:rPr>
              <w:t>RISK SCALE</w:t>
            </w:r>
          </w:p>
        </w:tc>
        <w:tc>
          <w:tcPr>
            <w:tcW w:w="1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B0709" w:rsidRPr="00EB0709" w:rsidRDefault="00EB0709" w:rsidP="00EB0709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s-MX" w:eastAsia="es-MX"/>
              </w:rPr>
            </w:pPr>
            <w:r w:rsidRPr="00EB0709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s-MX" w:eastAsia="es-MX"/>
              </w:rPr>
              <w:t>PLAN OF PREVENTION</w:t>
            </w:r>
          </w:p>
        </w:tc>
        <w:tc>
          <w:tcPr>
            <w:tcW w:w="15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00"/>
            <w:vAlign w:val="center"/>
            <w:hideMark/>
          </w:tcPr>
          <w:p w:rsidR="00EB0709" w:rsidRPr="00EB0709" w:rsidRDefault="00EB0709" w:rsidP="00EB0709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s-MX" w:eastAsia="es-MX"/>
              </w:rPr>
            </w:pPr>
            <w:r w:rsidRPr="00EB0709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s-MX" w:eastAsia="es-MX"/>
              </w:rPr>
              <w:t>ACTION PLAN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:rsidR="00EB0709" w:rsidRPr="00EB0709" w:rsidRDefault="00EB0709" w:rsidP="00EB0709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val="es-MX" w:eastAsia="es-MX"/>
              </w:rPr>
            </w:pPr>
            <w:r w:rsidRPr="00EB0709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val="es-MX" w:eastAsia="es-MX"/>
              </w:rPr>
              <w:t>COST</w:t>
            </w:r>
          </w:p>
        </w:tc>
      </w:tr>
      <w:tr w:rsidR="00576845" w:rsidRPr="00EB0709" w:rsidTr="00576845">
        <w:trPr>
          <w:trHeight w:val="106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0709" w:rsidRPr="00EB0709" w:rsidRDefault="00EB0709" w:rsidP="00EB0709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EB0709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4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709" w:rsidRPr="00EB0709" w:rsidRDefault="00EB0709" w:rsidP="00EB070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EB0709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HUMAN RESOURCES RISK</w:t>
            </w:r>
          </w:p>
        </w:tc>
        <w:tc>
          <w:tcPr>
            <w:tcW w:w="2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709" w:rsidRPr="00EB0709" w:rsidRDefault="00EB0709" w:rsidP="00EB070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EB0709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NON-ATTENDANCE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709" w:rsidRPr="00EB0709" w:rsidRDefault="00EB0709" w:rsidP="00EB070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EB0709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PROGRAMMER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709" w:rsidRPr="00EB0709" w:rsidRDefault="00EB0709" w:rsidP="00EB070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s-MX" w:eastAsia="es-MX"/>
              </w:rPr>
            </w:pPr>
            <w:r w:rsidRPr="00EB0709">
              <w:rPr>
                <w:rFonts w:ascii="Calibri" w:eastAsia="Times New Roman" w:hAnsi="Calibri" w:cs="Calibri"/>
                <w:color w:val="000000"/>
                <w:sz w:val="28"/>
                <w:szCs w:val="28"/>
                <w:lang w:val="es-MX" w:eastAsia="es-MX"/>
              </w:rPr>
              <w:t>2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709" w:rsidRPr="00EB0709" w:rsidRDefault="00EB0709" w:rsidP="00EB070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s-MX" w:eastAsia="es-MX"/>
              </w:rPr>
            </w:pPr>
            <w:r w:rsidRPr="00EB0709">
              <w:rPr>
                <w:rFonts w:ascii="Calibri" w:eastAsia="Times New Roman" w:hAnsi="Calibri" w:cs="Calibri"/>
                <w:color w:val="000000"/>
                <w:sz w:val="28"/>
                <w:szCs w:val="28"/>
                <w:lang w:val="es-MX" w:eastAsia="es-MX"/>
              </w:rPr>
              <w:t>4</w:t>
            </w: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EB0709" w:rsidRPr="00EB0709" w:rsidRDefault="00EB0709" w:rsidP="00EB0709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36"/>
                <w:szCs w:val="36"/>
                <w:lang w:val="es-MX" w:eastAsia="es-MX"/>
              </w:rPr>
            </w:pPr>
            <w:r w:rsidRPr="00EB0709">
              <w:rPr>
                <w:rFonts w:ascii="Calibri" w:eastAsia="Times New Roman" w:hAnsi="Calibri" w:cs="Calibri"/>
                <w:b/>
                <w:bCs/>
                <w:color w:val="FFFFFF"/>
                <w:sz w:val="36"/>
                <w:szCs w:val="36"/>
                <w:lang w:val="es-MX" w:eastAsia="es-MX"/>
              </w:rPr>
              <w:t>8</w:t>
            </w:r>
          </w:p>
        </w:tc>
        <w:tc>
          <w:tcPr>
            <w:tcW w:w="1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0709" w:rsidRPr="00EB0709" w:rsidRDefault="00EB0709" w:rsidP="00EB070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proofErr w:type="spellStart"/>
            <w:r w:rsidRPr="00EB0709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Attendance</w:t>
            </w:r>
            <w:proofErr w:type="spellEnd"/>
            <w:r w:rsidRPr="00EB0709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 xml:space="preserve"> </w:t>
            </w:r>
            <w:proofErr w:type="spellStart"/>
            <w:r w:rsidRPr="00EB0709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bonus</w:t>
            </w:r>
            <w:proofErr w:type="spellEnd"/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0709" w:rsidRPr="00EB0709" w:rsidRDefault="00EB0709" w:rsidP="00EB070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 w:eastAsia="es-MX"/>
              </w:rPr>
            </w:pPr>
            <w:r w:rsidRPr="00EB0709">
              <w:rPr>
                <w:rFonts w:ascii="Calibri" w:eastAsia="Times New Roman" w:hAnsi="Calibri" w:cs="Calibri"/>
                <w:color w:val="000000"/>
                <w:sz w:val="22"/>
                <w:lang w:val="en-US" w:eastAsia="es-MX"/>
              </w:rPr>
              <w:t>Delegate activities to the analyst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0709" w:rsidRPr="00EB0709" w:rsidRDefault="00EB0709" w:rsidP="00EB0709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EB0709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$15,000</w:t>
            </w:r>
          </w:p>
        </w:tc>
      </w:tr>
      <w:tr w:rsidR="00576845" w:rsidRPr="00EB0709" w:rsidTr="00576845">
        <w:trPr>
          <w:trHeight w:val="106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0709" w:rsidRPr="00EB0709" w:rsidRDefault="00EB0709" w:rsidP="00EB0709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EB0709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11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709" w:rsidRPr="00EB0709" w:rsidRDefault="00EB0709" w:rsidP="00EB070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EB0709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HUMAN RESOURCES RISK</w:t>
            </w:r>
          </w:p>
        </w:tc>
        <w:tc>
          <w:tcPr>
            <w:tcW w:w="2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709" w:rsidRPr="00EB0709" w:rsidRDefault="00EB0709" w:rsidP="00EB070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EB0709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SABOTAGE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709" w:rsidRPr="00EB0709" w:rsidRDefault="00EB0709" w:rsidP="00EB070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EB0709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 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709" w:rsidRPr="00EB0709" w:rsidRDefault="00EB0709" w:rsidP="00EB070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s-MX" w:eastAsia="es-MX"/>
              </w:rPr>
            </w:pPr>
            <w:r w:rsidRPr="00EB0709">
              <w:rPr>
                <w:rFonts w:ascii="Calibri" w:eastAsia="Times New Roman" w:hAnsi="Calibri" w:cs="Calibri"/>
                <w:color w:val="000000"/>
                <w:sz w:val="28"/>
                <w:szCs w:val="28"/>
                <w:lang w:val="es-MX" w:eastAsia="es-MX"/>
              </w:rPr>
              <w:t>2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709" w:rsidRPr="00EB0709" w:rsidRDefault="00EB0709" w:rsidP="00EB070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s-MX" w:eastAsia="es-MX"/>
              </w:rPr>
            </w:pPr>
            <w:r w:rsidRPr="00EB0709">
              <w:rPr>
                <w:rFonts w:ascii="Calibri" w:eastAsia="Times New Roman" w:hAnsi="Calibri" w:cs="Calibri"/>
                <w:color w:val="000000"/>
                <w:sz w:val="28"/>
                <w:szCs w:val="28"/>
                <w:lang w:val="es-MX" w:eastAsia="es-MX"/>
              </w:rPr>
              <w:t>4</w:t>
            </w: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EB0709" w:rsidRPr="00EB0709" w:rsidRDefault="00EB0709" w:rsidP="00EB0709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36"/>
                <w:szCs w:val="36"/>
                <w:lang w:val="es-MX" w:eastAsia="es-MX"/>
              </w:rPr>
            </w:pPr>
            <w:r w:rsidRPr="00EB0709">
              <w:rPr>
                <w:rFonts w:ascii="Calibri" w:eastAsia="Times New Roman" w:hAnsi="Calibri" w:cs="Calibri"/>
                <w:b/>
                <w:bCs/>
                <w:color w:val="FFFFFF"/>
                <w:sz w:val="36"/>
                <w:szCs w:val="36"/>
                <w:lang w:val="es-MX" w:eastAsia="es-MX"/>
              </w:rPr>
              <w:t>8</w:t>
            </w:r>
          </w:p>
        </w:tc>
        <w:tc>
          <w:tcPr>
            <w:tcW w:w="1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0709" w:rsidRPr="00EB0709" w:rsidRDefault="00EB0709" w:rsidP="00EB070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proofErr w:type="spellStart"/>
            <w:r w:rsidRPr="00EB0709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Responsibility</w:t>
            </w:r>
            <w:proofErr w:type="spellEnd"/>
            <w:r w:rsidRPr="00EB0709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 xml:space="preserve"> </w:t>
            </w:r>
            <w:proofErr w:type="spellStart"/>
            <w:r w:rsidRPr="00EB0709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matrix</w:t>
            </w:r>
            <w:proofErr w:type="spellEnd"/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0709" w:rsidRPr="00EB0709" w:rsidRDefault="00EB0709" w:rsidP="00EB070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 w:eastAsia="es-MX"/>
              </w:rPr>
            </w:pPr>
            <w:r w:rsidRPr="00EB0709">
              <w:rPr>
                <w:rFonts w:ascii="Calibri" w:eastAsia="Times New Roman" w:hAnsi="Calibri" w:cs="Calibri"/>
                <w:color w:val="000000"/>
                <w:sz w:val="22"/>
                <w:lang w:val="en-US" w:eastAsia="es-MX"/>
              </w:rPr>
              <w:t>Delegate role activities to another role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0709" w:rsidRPr="00EB0709" w:rsidRDefault="00EB0709" w:rsidP="00EB0709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EB0709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$30,000</w:t>
            </w:r>
          </w:p>
        </w:tc>
      </w:tr>
      <w:tr w:rsidR="00576845" w:rsidRPr="00EB0709" w:rsidTr="00576845">
        <w:trPr>
          <w:trHeight w:val="106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0709" w:rsidRPr="00EB0709" w:rsidRDefault="00EB0709" w:rsidP="00EB0709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EB0709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12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709" w:rsidRPr="00EB0709" w:rsidRDefault="00EB0709" w:rsidP="00EB070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EB0709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HUMAN RESOURCES RISK</w:t>
            </w:r>
          </w:p>
        </w:tc>
        <w:tc>
          <w:tcPr>
            <w:tcW w:w="2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709" w:rsidRPr="00EB0709" w:rsidRDefault="00EB0709" w:rsidP="00EB070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EB0709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LACK OF KNOWLEDGE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709" w:rsidRPr="00EB0709" w:rsidRDefault="00EB0709" w:rsidP="00EB070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EB0709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 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709" w:rsidRPr="00EB0709" w:rsidRDefault="00EB0709" w:rsidP="00EB070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s-MX" w:eastAsia="es-MX"/>
              </w:rPr>
            </w:pPr>
            <w:r w:rsidRPr="00EB0709">
              <w:rPr>
                <w:rFonts w:ascii="Calibri" w:eastAsia="Times New Roman" w:hAnsi="Calibri" w:cs="Calibri"/>
                <w:color w:val="000000"/>
                <w:sz w:val="28"/>
                <w:szCs w:val="28"/>
                <w:lang w:val="es-MX" w:eastAsia="es-MX"/>
              </w:rPr>
              <w:t>3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709" w:rsidRPr="00EB0709" w:rsidRDefault="00EB0709" w:rsidP="00EB070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s-MX" w:eastAsia="es-MX"/>
              </w:rPr>
            </w:pPr>
            <w:r w:rsidRPr="00EB0709">
              <w:rPr>
                <w:rFonts w:ascii="Calibri" w:eastAsia="Times New Roman" w:hAnsi="Calibri" w:cs="Calibri"/>
                <w:color w:val="000000"/>
                <w:sz w:val="28"/>
                <w:szCs w:val="28"/>
                <w:lang w:val="es-MX" w:eastAsia="es-MX"/>
              </w:rPr>
              <w:t>3</w:t>
            </w: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EB0709" w:rsidRPr="00EB0709" w:rsidRDefault="00EB0709" w:rsidP="00EB0709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36"/>
                <w:szCs w:val="36"/>
                <w:lang w:val="es-MX" w:eastAsia="es-MX"/>
              </w:rPr>
            </w:pPr>
            <w:r w:rsidRPr="00EB0709">
              <w:rPr>
                <w:rFonts w:ascii="Calibri" w:eastAsia="Times New Roman" w:hAnsi="Calibri" w:cs="Calibri"/>
                <w:b/>
                <w:bCs/>
                <w:color w:val="FFFFFF"/>
                <w:sz w:val="36"/>
                <w:szCs w:val="36"/>
                <w:lang w:val="es-MX" w:eastAsia="es-MX"/>
              </w:rPr>
              <w:t>9</w:t>
            </w:r>
          </w:p>
        </w:tc>
        <w:tc>
          <w:tcPr>
            <w:tcW w:w="1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0709" w:rsidRPr="00EB0709" w:rsidRDefault="00EB0709" w:rsidP="00EB070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EB0709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Trainings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0709" w:rsidRPr="00EB0709" w:rsidRDefault="00EB0709" w:rsidP="00EB070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 w:eastAsia="es-MX"/>
              </w:rPr>
            </w:pPr>
            <w:r w:rsidRPr="00EB0709">
              <w:rPr>
                <w:rFonts w:ascii="Calibri" w:eastAsia="Times New Roman" w:hAnsi="Calibri" w:cs="Calibri"/>
                <w:color w:val="000000"/>
                <w:sz w:val="22"/>
                <w:lang w:val="en-US" w:eastAsia="es-MX"/>
              </w:rPr>
              <w:t>Hire an expert to train in whatever is required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0709" w:rsidRPr="00EB0709" w:rsidRDefault="00EB0709" w:rsidP="00EB0709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EB0709">
              <w:rPr>
                <w:rFonts w:ascii="Calibri" w:eastAsia="Times New Roman" w:hAnsi="Calibri" w:cs="Calibri"/>
                <w:color w:val="000000"/>
                <w:sz w:val="22"/>
                <w:lang w:val="en-US" w:eastAsia="es-MX"/>
              </w:rPr>
              <w:t xml:space="preserve"> </w:t>
            </w:r>
            <w:r w:rsidRPr="00EB0709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 xml:space="preserve">$        15,000.00 </w:t>
            </w:r>
          </w:p>
        </w:tc>
      </w:tr>
      <w:tr w:rsidR="00576845" w:rsidRPr="00EB0709" w:rsidTr="00576845">
        <w:trPr>
          <w:trHeight w:val="106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0709" w:rsidRPr="00EB0709" w:rsidRDefault="00EB0709" w:rsidP="00EB0709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EB0709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23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709" w:rsidRPr="00EB0709" w:rsidRDefault="00EB0709" w:rsidP="00EB070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EB0709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FINANCIAL RISK</w:t>
            </w:r>
          </w:p>
        </w:tc>
        <w:tc>
          <w:tcPr>
            <w:tcW w:w="2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709" w:rsidRPr="00EB0709" w:rsidRDefault="00EB0709" w:rsidP="00EB070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EB0709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INCREASE IN TAXES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709" w:rsidRPr="00EB0709" w:rsidRDefault="00EB0709" w:rsidP="00EB070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EB0709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 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709" w:rsidRPr="00EB0709" w:rsidRDefault="00EB0709" w:rsidP="00EB070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s-MX" w:eastAsia="es-MX"/>
              </w:rPr>
            </w:pPr>
            <w:r w:rsidRPr="00EB0709">
              <w:rPr>
                <w:rFonts w:ascii="Calibri" w:eastAsia="Times New Roman" w:hAnsi="Calibri" w:cs="Calibri"/>
                <w:color w:val="000000"/>
                <w:sz w:val="28"/>
                <w:szCs w:val="28"/>
                <w:lang w:val="es-MX" w:eastAsia="es-MX"/>
              </w:rPr>
              <w:t>3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709" w:rsidRPr="00EB0709" w:rsidRDefault="00EB0709" w:rsidP="00EB070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s-MX" w:eastAsia="es-MX"/>
              </w:rPr>
            </w:pPr>
            <w:r w:rsidRPr="00EB0709">
              <w:rPr>
                <w:rFonts w:ascii="Calibri" w:eastAsia="Times New Roman" w:hAnsi="Calibri" w:cs="Calibri"/>
                <w:color w:val="000000"/>
                <w:sz w:val="28"/>
                <w:szCs w:val="28"/>
                <w:lang w:val="es-MX" w:eastAsia="es-MX"/>
              </w:rPr>
              <w:t>4</w:t>
            </w: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:rsidR="00EB0709" w:rsidRPr="00EB0709" w:rsidRDefault="00EB0709" w:rsidP="00EB0709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36"/>
                <w:szCs w:val="36"/>
                <w:lang w:val="es-MX" w:eastAsia="es-MX"/>
              </w:rPr>
            </w:pPr>
            <w:r w:rsidRPr="00EB0709">
              <w:rPr>
                <w:rFonts w:ascii="Calibri" w:eastAsia="Times New Roman" w:hAnsi="Calibri" w:cs="Calibri"/>
                <w:b/>
                <w:bCs/>
                <w:color w:val="FFFFFF"/>
                <w:sz w:val="36"/>
                <w:szCs w:val="36"/>
                <w:lang w:val="es-MX" w:eastAsia="es-MX"/>
              </w:rPr>
              <w:t>12</w:t>
            </w:r>
          </w:p>
        </w:tc>
        <w:tc>
          <w:tcPr>
            <w:tcW w:w="1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0709" w:rsidRPr="00EB0709" w:rsidRDefault="00EB0709" w:rsidP="00EB070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 w:eastAsia="es-MX"/>
              </w:rPr>
            </w:pPr>
            <w:r w:rsidRPr="00EB0709">
              <w:rPr>
                <w:rFonts w:ascii="Calibri" w:eastAsia="Times New Roman" w:hAnsi="Calibri" w:cs="Calibri"/>
                <w:color w:val="000000"/>
                <w:sz w:val="22"/>
                <w:lang w:val="en-US" w:eastAsia="es-MX"/>
              </w:rPr>
              <w:t>Fund to mitigate inflation and tax increase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0709" w:rsidRPr="00EB0709" w:rsidRDefault="00EB0709" w:rsidP="00EB070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proofErr w:type="spellStart"/>
            <w:r w:rsidRPr="00EB0709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Adjust</w:t>
            </w:r>
            <w:proofErr w:type="spellEnd"/>
            <w:r w:rsidRPr="00EB0709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 xml:space="preserve"> </w:t>
            </w:r>
            <w:proofErr w:type="spellStart"/>
            <w:r w:rsidRPr="00EB0709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costs</w:t>
            </w:r>
            <w:proofErr w:type="spellEnd"/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0709" w:rsidRPr="00EB0709" w:rsidRDefault="00EB0709" w:rsidP="00EB0709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EB0709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$50,000</w:t>
            </w:r>
          </w:p>
        </w:tc>
      </w:tr>
      <w:tr w:rsidR="00576845" w:rsidRPr="00EB0709" w:rsidTr="00576845">
        <w:trPr>
          <w:trHeight w:val="106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0709" w:rsidRPr="00EB0709" w:rsidRDefault="00EB0709" w:rsidP="00EB0709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EB0709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29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709" w:rsidRPr="00EB0709" w:rsidRDefault="00EB0709" w:rsidP="00EB070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EB0709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TECHNICAL RISK</w:t>
            </w:r>
          </w:p>
        </w:tc>
        <w:tc>
          <w:tcPr>
            <w:tcW w:w="2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709" w:rsidRPr="00EB0709" w:rsidRDefault="00EB0709" w:rsidP="00EB070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EB0709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MISUSE OF TECHNOLOGIES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709" w:rsidRPr="00EB0709" w:rsidRDefault="00EB0709" w:rsidP="00EB070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EB0709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 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709" w:rsidRPr="00EB0709" w:rsidRDefault="00EB0709" w:rsidP="00EB070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s-MX" w:eastAsia="es-MX"/>
              </w:rPr>
            </w:pPr>
            <w:r w:rsidRPr="00EB0709">
              <w:rPr>
                <w:rFonts w:ascii="Calibri" w:eastAsia="Times New Roman" w:hAnsi="Calibri" w:cs="Calibri"/>
                <w:color w:val="000000"/>
                <w:sz w:val="28"/>
                <w:szCs w:val="28"/>
                <w:lang w:val="es-MX" w:eastAsia="es-MX"/>
              </w:rPr>
              <w:t>3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709" w:rsidRPr="00EB0709" w:rsidRDefault="00EB0709" w:rsidP="00EB070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s-MX" w:eastAsia="es-MX"/>
              </w:rPr>
            </w:pPr>
            <w:r w:rsidRPr="00EB0709">
              <w:rPr>
                <w:rFonts w:ascii="Calibri" w:eastAsia="Times New Roman" w:hAnsi="Calibri" w:cs="Calibri"/>
                <w:color w:val="000000"/>
                <w:sz w:val="28"/>
                <w:szCs w:val="28"/>
                <w:lang w:val="es-MX" w:eastAsia="es-MX"/>
              </w:rPr>
              <w:t>3</w:t>
            </w: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EB0709" w:rsidRPr="00EB0709" w:rsidRDefault="00EB0709" w:rsidP="00EB0709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36"/>
                <w:szCs w:val="36"/>
                <w:lang w:val="es-MX" w:eastAsia="es-MX"/>
              </w:rPr>
            </w:pPr>
            <w:r w:rsidRPr="00EB0709">
              <w:rPr>
                <w:rFonts w:ascii="Calibri" w:eastAsia="Times New Roman" w:hAnsi="Calibri" w:cs="Calibri"/>
                <w:b/>
                <w:bCs/>
                <w:color w:val="FFFFFF"/>
                <w:sz w:val="36"/>
                <w:szCs w:val="36"/>
                <w:lang w:val="es-MX" w:eastAsia="es-MX"/>
              </w:rPr>
              <w:t>9</w:t>
            </w:r>
          </w:p>
        </w:tc>
        <w:tc>
          <w:tcPr>
            <w:tcW w:w="1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0709" w:rsidRPr="00EB0709" w:rsidRDefault="00EB0709" w:rsidP="00EB070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 w:eastAsia="es-MX"/>
              </w:rPr>
            </w:pPr>
            <w:r w:rsidRPr="00EB0709">
              <w:rPr>
                <w:rFonts w:ascii="Calibri" w:eastAsia="Times New Roman" w:hAnsi="Calibri" w:cs="Calibri"/>
                <w:color w:val="000000"/>
                <w:sz w:val="22"/>
                <w:lang w:val="en-US" w:eastAsia="es-MX"/>
              </w:rPr>
              <w:t xml:space="preserve">Deliver regulations to employees to prevent misuse of equipment 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0709" w:rsidRPr="00EB0709" w:rsidRDefault="00EB0709" w:rsidP="00EB070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 w:eastAsia="es-MX"/>
              </w:rPr>
            </w:pPr>
            <w:r w:rsidRPr="00EB0709">
              <w:rPr>
                <w:rFonts w:ascii="Calibri" w:eastAsia="Times New Roman" w:hAnsi="Calibri" w:cs="Calibri"/>
                <w:color w:val="000000"/>
                <w:sz w:val="22"/>
                <w:lang w:val="en-US" w:eastAsia="es-MX"/>
              </w:rPr>
              <w:t xml:space="preserve">Punish the misuse of the development team to those who do not comply with the established agreements 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0709" w:rsidRPr="00EB0709" w:rsidRDefault="00EB0709" w:rsidP="00EB0709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EB0709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$5,000</w:t>
            </w:r>
          </w:p>
        </w:tc>
      </w:tr>
      <w:tr w:rsidR="00576845" w:rsidRPr="00EB0709" w:rsidTr="00576845">
        <w:trPr>
          <w:trHeight w:val="106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0709" w:rsidRPr="00EB0709" w:rsidRDefault="00EB0709" w:rsidP="00EB0709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EB0709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31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709" w:rsidRPr="00EB0709" w:rsidRDefault="00EB0709" w:rsidP="00EB070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EB0709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POLITICAL RISK</w:t>
            </w:r>
          </w:p>
        </w:tc>
        <w:tc>
          <w:tcPr>
            <w:tcW w:w="2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0709" w:rsidRPr="00EB0709" w:rsidRDefault="00EB0709" w:rsidP="00EB070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 w:eastAsia="es-MX"/>
              </w:rPr>
            </w:pPr>
            <w:r w:rsidRPr="00EB0709">
              <w:rPr>
                <w:rFonts w:ascii="Calibri" w:eastAsia="Times New Roman" w:hAnsi="Calibri" w:cs="Calibri"/>
                <w:color w:val="000000"/>
                <w:sz w:val="22"/>
                <w:lang w:val="en-US" w:eastAsia="es-MX"/>
              </w:rPr>
              <w:t>CHANGE OF SCOPE AND OBJECTIVES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709" w:rsidRPr="00EB0709" w:rsidRDefault="00EB0709" w:rsidP="00EB070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 w:eastAsia="es-MX"/>
              </w:rPr>
            </w:pPr>
            <w:r w:rsidRPr="00EB0709">
              <w:rPr>
                <w:rFonts w:ascii="Calibri" w:eastAsia="Times New Roman" w:hAnsi="Calibri" w:cs="Calibri"/>
                <w:color w:val="000000"/>
                <w:sz w:val="22"/>
                <w:lang w:val="en-US" w:eastAsia="es-MX"/>
              </w:rPr>
              <w:t> 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709" w:rsidRPr="00EB0709" w:rsidRDefault="00EB0709" w:rsidP="00EB070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s-MX" w:eastAsia="es-MX"/>
              </w:rPr>
            </w:pPr>
            <w:r w:rsidRPr="00EB0709">
              <w:rPr>
                <w:rFonts w:ascii="Calibri" w:eastAsia="Times New Roman" w:hAnsi="Calibri" w:cs="Calibri"/>
                <w:color w:val="000000"/>
                <w:sz w:val="28"/>
                <w:szCs w:val="28"/>
                <w:lang w:val="es-MX" w:eastAsia="es-MX"/>
              </w:rPr>
              <w:t>2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709" w:rsidRPr="00EB0709" w:rsidRDefault="00EB0709" w:rsidP="00EB070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s-MX" w:eastAsia="es-MX"/>
              </w:rPr>
            </w:pPr>
            <w:r w:rsidRPr="00EB0709">
              <w:rPr>
                <w:rFonts w:ascii="Calibri" w:eastAsia="Times New Roman" w:hAnsi="Calibri" w:cs="Calibri"/>
                <w:color w:val="000000"/>
                <w:sz w:val="28"/>
                <w:szCs w:val="28"/>
                <w:lang w:val="es-MX" w:eastAsia="es-MX"/>
              </w:rPr>
              <w:t>4</w:t>
            </w: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EB0709" w:rsidRPr="00EB0709" w:rsidRDefault="00EB0709" w:rsidP="00EB0709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36"/>
                <w:szCs w:val="36"/>
                <w:lang w:val="es-MX" w:eastAsia="es-MX"/>
              </w:rPr>
            </w:pPr>
            <w:r w:rsidRPr="00EB0709">
              <w:rPr>
                <w:rFonts w:ascii="Calibri" w:eastAsia="Times New Roman" w:hAnsi="Calibri" w:cs="Calibri"/>
                <w:b/>
                <w:bCs/>
                <w:color w:val="FFFFFF"/>
                <w:sz w:val="36"/>
                <w:szCs w:val="36"/>
                <w:lang w:val="es-MX" w:eastAsia="es-MX"/>
              </w:rPr>
              <w:t>8</w:t>
            </w:r>
          </w:p>
        </w:tc>
        <w:tc>
          <w:tcPr>
            <w:tcW w:w="1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0709" w:rsidRPr="00EB0709" w:rsidRDefault="00EB0709" w:rsidP="00EB070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 w:eastAsia="es-MX"/>
              </w:rPr>
            </w:pPr>
            <w:r w:rsidRPr="00EB0709">
              <w:rPr>
                <w:rFonts w:ascii="Calibri" w:eastAsia="Times New Roman" w:hAnsi="Calibri" w:cs="Calibri"/>
                <w:color w:val="000000"/>
                <w:sz w:val="22"/>
                <w:lang w:val="en-US" w:eastAsia="es-MX"/>
              </w:rPr>
              <w:t xml:space="preserve">Validate during the analysis stage that the scope and </w:t>
            </w:r>
            <w:r w:rsidRPr="00EB0709">
              <w:rPr>
                <w:rFonts w:ascii="Calibri" w:eastAsia="Times New Roman" w:hAnsi="Calibri" w:cs="Calibri"/>
                <w:color w:val="000000"/>
                <w:sz w:val="22"/>
                <w:lang w:val="en-US" w:eastAsia="es-MX"/>
              </w:rPr>
              <w:lastRenderedPageBreak/>
              <w:t xml:space="preserve">objectives are correct with the client. 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0709" w:rsidRPr="00EB0709" w:rsidRDefault="00EB0709" w:rsidP="00EB070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 w:eastAsia="es-MX"/>
              </w:rPr>
            </w:pPr>
            <w:r w:rsidRPr="00EB0709">
              <w:rPr>
                <w:rFonts w:ascii="Calibri" w:eastAsia="Times New Roman" w:hAnsi="Calibri" w:cs="Calibri"/>
                <w:color w:val="000000"/>
                <w:sz w:val="22"/>
                <w:lang w:val="en-US" w:eastAsia="es-MX"/>
              </w:rPr>
              <w:lastRenderedPageBreak/>
              <w:t xml:space="preserve">Sign agreements to avoid change of scope and </w:t>
            </w:r>
            <w:r w:rsidRPr="00EB0709">
              <w:rPr>
                <w:rFonts w:ascii="Calibri" w:eastAsia="Times New Roman" w:hAnsi="Calibri" w:cs="Calibri"/>
                <w:color w:val="000000"/>
                <w:sz w:val="22"/>
                <w:lang w:val="en-US" w:eastAsia="es-MX"/>
              </w:rPr>
              <w:lastRenderedPageBreak/>
              <w:t xml:space="preserve">objectives in the development stage 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0709" w:rsidRPr="00EB0709" w:rsidRDefault="00EB0709" w:rsidP="00EB0709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EB0709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lastRenderedPageBreak/>
              <w:t>$15,000</w:t>
            </w:r>
          </w:p>
        </w:tc>
      </w:tr>
      <w:tr w:rsidR="00576845" w:rsidRPr="00EB0709" w:rsidTr="00576845">
        <w:trPr>
          <w:trHeight w:val="106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0709" w:rsidRPr="00EB0709" w:rsidRDefault="00EB0709" w:rsidP="00EB0709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EB0709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lastRenderedPageBreak/>
              <w:t>38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709" w:rsidRPr="00EB0709" w:rsidRDefault="00EB0709" w:rsidP="00EB070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EB0709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DEVELOPMENT RISK</w:t>
            </w:r>
          </w:p>
        </w:tc>
        <w:tc>
          <w:tcPr>
            <w:tcW w:w="2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0709" w:rsidRPr="00EB0709" w:rsidRDefault="00EB0709" w:rsidP="00EB070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 w:eastAsia="es-MX"/>
              </w:rPr>
            </w:pPr>
            <w:r w:rsidRPr="00EB0709">
              <w:rPr>
                <w:rFonts w:ascii="Calibri" w:eastAsia="Times New Roman" w:hAnsi="Calibri" w:cs="Calibri"/>
                <w:color w:val="000000"/>
                <w:sz w:val="22"/>
                <w:lang w:val="en-US" w:eastAsia="es-MX"/>
              </w:rPr>
              <w:t>HIDDEN FAILURES IN PROGRAMMING CODE AND DATA BASES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709" w:rsidRPr="00EB0709" w:rsidRDefault="00EB0709" w:rsidP="00EB070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 w:eastAsia="es-MX"/>
              </w:rPr>
            </w:pPr>
            <w:r w:rsidRPr="00EB0709">
              <w:rPr>
                <w:rFonts w:ascii="Calibri" w:eastAsia="Times New Roman" w:hAnsi="Calibri" w:cs="Calibri"/>
                <w:color w:val="000000"/>
                <w:sz w:val="22"/>
                <w:lang w:val="en-US" w:eastAsia="es-MX"/>
              </w:rPr>
              <w:t> 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709" w:rsidRPr="00EB0709" w:rsidRDefault="00EB0709" w:rsidP="00EB070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s-MX" w:eastAsia="es-MX"/>
              </w:rPr>
            </w:pPr>
            <w:r w:rsidRPr="00EB0709">
              <w:rPr>
                <w:rFonts w:ascii="Calibri" w:eastAsia="Times New Roman" w:hAnsi="Calibri" w:cs="Calibri"/>
                <w:color w:val="000000"/>
                <w:sz w:val="28"/>
                <w:szCs w:val="28"/>
                <w:lang w:val="es-MX" w:eastAsia="es-MX"/>
              </w:rPr>
              <w:t>2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709" w:rsidRPr="00EB0709" w:rsidRDefault="00EB0709" w:rsidP="00EB070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s-MX" w:eastAsia="es-MX"/>
              </w:rPr>
            </w:pPr>
            <w:r w:rsidRPr="00EB0709">
              <w:rPr>
                <w:rFonts w:ascii="Calibri" w:eastAsia="Times New Roman" w:hAnsi="Calibri" w:cs="Calibri"/>
                <w:color w:val="000000"/>
                <w:sz w:val="28"/>
                <w:szCs w:val="28"/>
                <w:lang w:val="es-MX" w:eastAsia="es-MX"/>
              </w:rPr>
              <w:t>4</w:t>
            </w: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EB0709" w:rsidRPr="00EB0709" w:rsidRDefault="00EB0709" w:rsidP="00EB0709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36"/>
                <w:szCs w:val="36"/>
                <w:lang w:val="es-MX" w:eastAsia="es-MX"/>
              </w:rPr>
            </w:pPr>
            <w:r w:rsidRPr="00EB0709">
              <w:rPr>
                <w:rFonts w:ascii="Calibri" w:eastAsia="Times New Roman" w:hAnsi="Calibri" w:cs="Calibri"/>
                <w:b/>
                <w:bCs/>
                <w:color w:val="FFFFFF"/>
                <w:sz w:val="36"/>
                <w:szCs w:val="36"/>
                <w:lang w:val="es-MX" w:eastAsia="es-MX"/>
              </w:rPr>
              <w:t>8</w:t>
            </w:r>
          </w:p>
        </w:tc>
        <w:tc>
          <w:tcPr>
            <w:tcW w:w="1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0709" w:rsidRPr="00EB0709" w:rsidRDefault="00EB0709" w:rsidP="00EB070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 w:eastAsia="es-MX"/>
              </w:rPr>
            </w:pPr>
            <w:r w:rsidRPr="00EB0709">
              <w:rPr>
                <w:rFonts w:ascii="Calibri" w:eastAsia="Times New Roman" w:hAnsi="Calibri" w:cs="Calibri"/>
                <w:color w:val="000000"/>
                <w:sz w:val="22"/>
                <w:lang w:val="en-US" w:eastAsia="es-MX"/>
              </w:rPr>
              <w:t xml:space="preserve">Deliver the complete documentation to the database team 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0709" w:rsidRPr="00EB0709" w:rsidRDefault="00EB0709" w:rsidP="00EB070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 w:eastAsia="es-MX"/>
              </w:rPr>
            </w:pPr>
            <w:r w:rsidRPr="00EB0709">
              <w:rPr>
                <w:rFonts w:ascii="Calibri" w:eastAsia="Times New Roman" w:hAnsi="Calibri" w:cs="Calibri"/>
                <w:color w:val="000000"/>
                <w:sz w:val="22"/>
                <w:lang w:val="en-US" w:eastAsia="es-MX"/>
              </w:rPr>
              <w:t>Hire an expert who supports the database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0709" w:rsidRPr="00EB0709" w:rsidRDefault="00EB0709" w:rsidP="00EB0709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EB0709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$10,000</w:t>
            </w:r>
          </w:p>
        </w:tc>
      </w:tr>
      <w:tr w:rsidR="00576845" w:rsidRPr="00EB0709" w:rsidTr="00576845">
        <w:trPr>
          <w:trHeight w:val="106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0709" w:rsidRPr="00EB0709" w:rsidRDefault="00EB0709" w:rsidP="00EB0709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EB0709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40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709" w:rsidRPr="00EB0709" w:rsidRDefault="00EB0709" w:rsidP="00EB070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EB0709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DEVELOPMENT RISK</w:t>
            </w:r>
          </w:p>
        </w:tc>
        <w:tc>
          <w:tcPr>
            <w:tcW w:w="2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0709" w:rsidRPr="00EB0709" w:rsidRDefault="00EB0709" w:rsidP="00EB070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EB0709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IMPLEMENTATION FAILURES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709" w:rsidRPr="00EB0709" w:rsidRDefault="00EB0709" w:rsidP="00EB070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EB0709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 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709" w:rsidRPr="00EB0709" w:rsidRDefault="00EB0709" w:rsidP="00EB070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s-MX" w:eastAsia="es-MX"/>
              </w:rPr>
            </w:pPr>
            <w:r w:rsidRPr="00EB0709">
              <w:rPr>
                <w:rFonts w:ascii="Calibri" w:eastAsia="Times New Roman" w:hAnsi="Calibri" w:cs="Calibri"/>
                <w:color w:val="000000"/>
                <w:sz w:val="28"/>
                <w:szCs w:val="28"/>
                <w:lang w:val="es-MX" w:eastAsia="es-MX"/>
              </w:rPr>
              <w:t>3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709" w:rsidRPr="00EB0709" w:rsidRDefault="00EB0709" w:rsidP="00EB070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s-MX" w:eastAsia="es-MX"/>
              </w:rPr>
            </w:pPr>
            <w:r w:rsidRPr="00EB0709">
              <w:rPr>
                <w:rFonts w:ascii="Calibri" w:eastAsia="Times New Roman" w:hAnsi="Calibri" w:cs="Calibri"/>
                <w:color w:val="000000"/>
                <w:sz w:val="28"/>
                <w:szCs w:val="28"/>
                <w:lang w:val="es-MX" w:eastAsia="es-MX"/>
              </w:rPr>
              <w:t>4</w:t>
            </w: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:rsidR="00EB0709" w:rsidRPr="00EB0709" w:rsidRDefault="00EB0709" w:rsidP="00EB0709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36"/>
                <w:szCs w:val="36"/>
                <w:lang w:val="es-MX" w:eastAsia="es-MX"/>
              </w:rPr>
            </w:pPr>
            <w:r w:rsidRPr="00EB0709">
              <w:rPr>
                <w:rFonts w:ascii="Calibri" w:eastAsia="Times New Roman" w:hAnsi="Calibri" w:cs="Calibri"/>
                <w:b/>
                <w:bCs/>
                <w:color w:val="FFFFFF"/>
                <w:sz w:val="36"/>
                <w:szCs w:val="36"/>
                <w:lang w:val="es-MX" w:eastAsia="es-MX"/>
              </w:rPr>
              <w:t>12</w:t>
            </w:r>
          </w:p>
        </w:tc>
        <w:tc>
          <w:tcPr>
            <w:tcW w:w="1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0709" w:rsidRPr="00EB0709" w:rsidRDefault="00EB0709" w:rsidP="00EB070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 w:eastAsia="es-MX"/>
              </w:rPr>
            </w:pPr>
            <w:r w:rsidRPr="00EB0709">
              <w:rPr>
                <w:rFonts w:ascii="Calibri" w:eastAsia="Times New Roman" w:hAnsi="Calibri" w:cs="Calibri"/>
                <w:color w:val="000000"/>
                <w:sz w:val="22"/>
                <w:lang w:val="en-US" w:eastAsia="es-MX"/>
              </w:rPr>
              <w:t xml:space="preserve">Generate the necessary documentation to correctly carry out the implementation 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0709" w:rsidRPr="00EB0709" w:rsidRDefault="00EB0709" w:rsidP="00EB070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 w:eastAsia="es-MX"/>
              </w:rPr>
            </w:pPr>
            <w:r w:rsidRPr="00EB0709">
              <w:rPr>
                <w:rFonts w:ascii="Calibri" w:eastAsia="Times New Roman" w:hAnsi="Calibri" w:cs="Calibri"/>
                <w:color w:val="000000"/>
                <w:sz w:val="22"/>
                <w:lang w:val="en-US" w:eastAsia="es-MX"/>
              </w:rPr>
              <w:t>Designate the developers in the implementation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0709" w:rsidRPr="00EB0709" w:rsidRDefault="00EB0709" w:rsidP="00EB0709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EB0709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$30,000</w:t>
            </w:r>
          </w:p>
        </w:tc>
      </w:tr>
      <w:tr w:rsidR="00576845" w:rsidRPr="00EB0709" w:rsidTr="00576845">
        <w:trPr>
          <w:trHeight w:val="106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0709" w:rsidRPr="00EB0709" w:rsidRDefault="00EB0709" w:rsidP="00EB0709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EB0709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44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709" w:rsidRPr="00EB0709" w:rsidRDefault="00EB0709" w:rsidP="00EB070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EB0709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HUMAN RESOURCES RISK</w:t>
            </w:r>
          </w:p>
        </w:tc>
        <w:tc>
          <w:tcPr>
            <w:tcW w:w="2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0709" w:rsidRPr="00EB0709" w:rsidRDefault="00EB0709" w:rsidP="00EB070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EB0709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MEDIOCRE ANALYSIS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709" w:rsidRPr="00EB0709" w:rsidRDefault="00EB0709" w:rsidP="00EB070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EB0709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 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709" w:rsidRPr="00EB0709" w:rsidRDefault="00EB0709" w:rsidP="00EB070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s-MX" w:eastAsia="es-MX"/>
              </w:rPr>
            </w:pPr>
            <w:r w:rsidRPr="00EB0709">
              <w:rPr>
                <w:rFonts w:ascii="Calibri" w:eastAsia="Times New Roman" w:hAnsi="Calibri" w:cs="Calibri"/>
                <w:color w:val="000000"/>
                <w:sz w:val="28"/>
                <w:szCs w:val="28"/>
                <w:lang w:val="es-MX" w:eastAsia="es-MX"/>
              </w:rPr>
              <w:t>2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709" w:rsidRPr="00EB0709" w:rsidRDefault="00EB0709" w:rsidP="00EB070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s-MX" w:eastAsia="es-MX"/>
              </w:rPr>
            </w:pPr>
            <w:r w:rsidRPr="00EB0709">
              <w:rPr>
                <w:rFonts w:ascii="Calibri" w:eastAsia="Times New Roman" w:hAnsi="Calibri" w:cs="Calibri"/>
                <w:color w:val="000000"/>
                <w:sz w:val="28"/>
                <w:szCs w:val="28"/>
                <w:lang w:val="es-MX" w:eastAsia="es-MX"/>
              </w:rPr>
              <w:t>4</w:t>
            </w: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EB0709" w:rsidRPr="00EB0709" w:rsidRDefault="00EB0709" w:rsidP="00EB0709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36"/>
                <w:szCs w:val="36"/>
                <w:lang w:val="es-MX" w:eastAsia="es-MX"/>
              </w:rPr>
            </w:pPr>
            <w:r w:rsidRPr="00EB0709">
              <w:rPr>
                <w:rFonts w:ascii="Calibri" w:eastAsia="Times New Roman" w:hAnsi="Calibri" w:cs="Calibri"/>
                <w:b/>
                <w:bCs/>
                <w:color w:val="FFFFFF"/>
                <w:sz w:val="36"/>
                <w:szCs w:val="36"/>
                <w:lang w:val="es-MX" w:eastAsia="es-MX"/>
              </w:rPr>
              <w:t>8</w:t>
            </w:r>
          </w:p>
        </w:tc>
        <w:tc>
          <w:tcPr>
            <w:tcW w:w="1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0709" w:rsidRPr="00EB0709" w:rsidRDefault="00EB0709" w:rsidP="00EB070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 w:eastAsia="es-MX"/>
              </w:rPr>
            </w:pPr>
            <w:r w:rsidRPr="00EB0709">
              <w:rPr>
                <w:rFonts w:ascii="Calibri" w:eastAsia="Times New Roman" w:hAnsi="Calibri" w:cs="Calibri"/>
                <w:color w:val="000000"/>
                <w:sz w:val="22"/>
                <w:lang w:val="en-US" w:eastAsia="es-MX"/>
              </w:rPr>
              <w:t>Verify with the clerk and with the administrator the generated S.R.S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0709" w:rsidRPr="00EB0709" w:rsidRDefault="00EB0709" w:rsidP="00EB070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 w:eastAsia="es-MX"/>
              </w:rPr>
            </w:pPr>
            <w:r w:rsidRPr="00EB0709">
              <w:rPr>
                <w:rFonts w:ascii="Calibri" w:eastAsia="Times New Roman" w:hAnsi="Calibri" w:cs="Calibri"/>
                <w:color w:val="000000"/>
                <w:sz w:val="22"/>
                <w:lang w:val="en-US" w:eastAsia="es-MX"/>
              </w:rPr>
              <w:t xml:space="preserve">Hire a senior analyst for support 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0709" w:rsidRPr="00EB0709" w:rsidRDefault="00EB0709" w:rsidP="00EB0709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EB0709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$20,000</w:t>
            </w:r>
          </w:p>
        </w:tc>
      </w:tr>
      <w:tr w:rsidR="00576845" w:rsidRPr="00EB0709" w:rsidTr="00576845">
        <w:trPr>
          <w:trHeight w:val="1065"/>
        </w:trPr>
        <w:tc>
          <w:tcPr>
            <w:tcW w:w="851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576845" w:rsidRPr="00EB0709" w:rsidRDefault="00576845" w:rsidP="00EB0709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</w:p>
        </w:tc>
        <w:tc>
          <w:tcPr>
            <w:tcW w:w="184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576845" w:rsidRPr="00EB0709" w:rsidRDefault="00576845" w:rsidP="00EB070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</w:p>
        </w:tc>
        <w:tc>
          <w:tcPr>
            <w:tcW w:w="248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576845" w:rsidRPr="00EB0709" w:rsidRDefault="00576845" w:rsidP="00EB070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</w:p>
        </w:tc>
        <w:tc>
          <w:tcPr>
            <w:tcW w:w="105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576845" w:rsidRPr="00EB0709" w:rsidRDefault="00576845" w:rsidP="00EB070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</w:p>
        </w:tc>
        <w:tc>
          <w:tcPr>
            <w:tcW w:w="82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576845" w:rsidRPr="00EB0709" w:rsidRDefault="00576845" w:rsidP="00EB070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s-MX" w:eastAsia="es-MX"/>
              </w:rPr>
            </w:pPr>
          </w:p>
        </w:tc>
        <w:tc>
          <w:tcPr>
            <w:tcW w:w="461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576845" w:rsidRPr="00EB0709" w:rsidRDefault="00576845" w:rsidP="00EB070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s-MX" w:eastAsia="es-MX"/>
              </w:rPr>
            </w:pPr>
          </w:p>
        </w:tc>
        <w:tc>
          <w:tcPr>
            <w:tcW w:w="81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576845" w:rsidRPr="00576845" w:rsidRDefault="00576845" w:rsidP="00EB0709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sz w:val="36"/>
                <w:szCs w:val="36"/>
                <w:lang w:val="es-MX" w:eastAsia="es-MX"/>
              </w:rPr>
            </w:pPr>
          </w:p>
        </w:tc>
        <w:tc>
          <w:tcPr>
            <w:tcW w:w="159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6845" w:rsidRPr="00EB0709" w:rsidRDefault="00576845" w:rsidP="00EB070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 w:eastAsia="es-MX"/>
              </w:rPr>
            </w:pP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6845" w:rsidRPr="00EB0709" w:rsidRDefault="00576845" w:rsidP="00EB070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 w:eastAsia="es-MX"/>
              </w:rPr>
            </w:pPr>
            <w:r w:rsidRPr="00576845">
              <w:rPr>
                <w:rFonts w:ascii="Calibri" w:eastAsia="Times New Roman" w:hAnsi="Calibri" w:cs="Calibri"/>
                <w:color w:val="000000"/>
                <w:sz w:val="22"/>
                <w:lang w:val="en-US" w:eastAsia="es-MX"/>
              </w:rPr>
              <w:t>BUDGET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bottom"/>
          </w:tcPr>
          <w:p w:rsidR="00576845" w:rsidRDefault="00576845" w:rsidP="00576845">
            <w:pPr>
              <w:spacing w:line="240" w:lineRule="auto"/>
              <w:rPr>
                <w:rFonts w:ascii="Calibri" w:hAnsi="Calibri" w:cs="Calibri"/>
                <w:color w:val="FFFFFF"/>
                <w:sz w:val="36"/>
                <w:szCs w:val="36"/>
                <w:lang w:val="es-MX"/>
              </w:rPr>
            </w:pPr>
            <w:r>
              <w:rPr>
                <w:rFonts w:ascii="Calibri" w:hAnsi="Calibri" w:cs="Calibri"/>
                <w:color w:val="FFFFFF"/>
                <w:sz w:val="36"/>
                <w:szCs w:val="36"/>
              </w:rPr>
              <w:t>190,000</w:t>
            </w:r>
          </w:p>
          <w:p w:rsidR="00576845" w:rsidRPr="00EB0709" w:rsidRDefault="00576845" w:rsidP="00EB0709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</w:p>
        </w:tc>
      </w:tr>
    </w:tbl>
    <w:p w:rsidR="004C1DD7" w:rsidRDefault="004C1DD7" w:rsidP="004C1DD7">
      <w:pPr>
        <w:tabs>
          <w:tab w:val="left" w:pos="2640"/>
        </w:tabs>
        <w:jc w:val="left"/>
        <w:rPr>
          <w:rFonts w:cs="Arial"/>
          <w:color w:val="3C4043"/>
          <w:spacing w:val="3"/>
          <w:sz w:val="21"/>
          <w:szCs w:val="21"/>
        </w:rPr>
      </w:pPr>
    </w:p>
    <w:p w:rsidR="007F481F" w:rsidRDefault="007F481F" w:rsidP="004C1DD7">
      <w:pPr>
        <w:tabs>
          <w:tab w:val="left" w:pos="2640"/>
        </w:tabs>
        <w:jc w:val="left"/>
        <w:rPr>
          <w:rFonts w:cs="Arial"/>
          <w:color w:val="3C4043"/>
          <w:spacing w:val="3"/>
          <w:sz w:val="21"/>
          <w:szCs w:val="21"/>
        </w:rPr>
      </w:pPr>
    </w:p>
    <w:p w:rsidR="007F481F" w:rsidRDefault="007F481F" w:rsidP="004C1DD7">
      <w:pPr>
        <w:tabs>
          <w:tab w:val="left" w:pos="2640"/>
        </w:tabs>
        <w:jc w:val="left"/>
        <w:rPr>
          <w:rFonts w:cs="Arial"/>
          <w:color w:val="3C4043"/>
          <w:spacing w:val="3"/>
          <w:sz w:val="21"/>
          <w:szCs w:val="21"/>
        </w:rPr>
      </w:pPr>
    </w:p>
    <w:p w:rsidR="007F481F" w:rsidRDefault="007F481F" w:rsidP="004C1DD7">
      <w:pPr>
        <w:tabs>
          <w:tab w:val="left" w:pos="2640"/>
        </w:tabs>
        <w:jc w:val="left"/>
        <w:rPr>
          <w:rFonts w:cs="Arial"/>
          <w:color w:val="3C4043"/>
          <w:spacing w:val="3"/>
          <w:sz w:val="21"/>
          <w:szCs w:val="21"/>
        </w:rPr>
      </w:pPr>
    </w:p>
    <w:p w:rsidR="00674642" w:rsidRDefault="00674642" w:rsidP="00674642">
      <w:pPr>
        <w:spacing w:after="160" w:line="259" w:lineRule="auto"/>
        <w:jc w:val="left"/>
        <w:rPr>
          <w:rFonts w:cs="Arial"/>
          <w:color w:val="3C4043"/>
          <w:spacing w:val="3"/>
          <w:sz w:val="21"/>
          <w:szCs w:val="21"/>
        </w:rPr>
      </w:pPr>
    </w:p>
    <w:p w:rsidR="007F481F" w:rsidRPr="00674642" w:rsidRDefault="007F481F" w:rsidP="00674642">
      <w:pPr>
        <w:spacing w:after="160" w:line="259" w:lineRule="auto"/>
        <w:jc w:val="left"/>
        <w:rPr>
          <w:rFonts w:cs="Arial"/>
          <w:color w:val="3C4043"/>
          <w:spacing w:val="3"/>
          <w:sz w:val="21"/>
          <w:szCs w:val="21"/>
        </w:rPr>
      </w:pPr>
      <w:r w:rsidRPr="007F481F">
        <w:rPr>
          <w:rFonts w:cs="Arial"/>
          <w:b/>
          <w:color w:val="3C4043"/>
          <w:spacing w:val="3"/>
          <w:sz w:val="21"/>
          <w:szCs w:val="21"/>
        </w:rPr>
        <w:lastRenderedPageBreak/>
        <w:t>RIESGO</w:t>
      </w:r>
    </w:p>
    <w:p w:rsidR="007F481F" w:rsidRDefault="007F481F" w:rsidP="004C1DD7">
      <w:pPr>
        <w:tabs>
          <w:tab w:val="left" w:pos="2640"/>
        </w:tabs>
        <w:jc w:val="left"/>
        <w:rPr>
          <w:rFonts w:cs="Arial"/>
          <w:color w:val="3C4043"/>
          <w:spacing w:val="3"/>
          <w:sz w:val="21"/>
          <w:szCs w:val="21"/>
        </w:rPr>
      </w:pPr>
      <w:r w:rsidRPr="007F481F">
        <w:rPr>
          <w:rFonts w:cs="Arial"/>
          <w:color w:val="3C4043"/>
          <w:spacing w:val="3"/>
          <w:sz w:val="21"/>
          <w:szCs w:val="21"/>
        </w:rPr>
        <w:t>RIESGO ES LA PROBABILIDAD DE UN EVENTO INDESEABLE Y EL EFECTO DE LA CONSECUENCIA DE DICHO EVENTO</w:t>
      </w:r>
    </w:p>
    <w:p w:rsidR="007F481F" w:rsidRDefault="007F481F" w:rsidP="004C1DD7">
      <w:pPr>
        <w:tabs>
          <w:tab w:val="left" w:pos="2640"/>
        </w:tabs>
        <w:jc w:val="left"/>
        <w:rPr>
          <w:rFonts w:cs="Arial"/>
          <w:color w:val="3C4043"/>
          <w:spacing w:val="3"/>
          <w:sz w:val="21"/>
          <w:szCs w:val="21"/>
        </w:rPr>
      </w:pPr>
      <w:r w:rsidRPr="007F481F">
        <w:rPr>
          <w:rFonts w:cs="Arial"/>
          <w:color w:val="3C4043"/>
          <w:spacing w:val="3"/>
          <w:sz w:val="21"/>
          <w:szCs w:val="21"/>
        </w:rPr>
        <w:t>LA FORMULA MAS SIMPLE PARA SU CALCULO ES LA SIGUIENTE</w:t>
      </w:r>
    </w:p>
    <w:p w:rsidR="007F481F" w:rsidRDefault="007F481F" w:rsidP="007F481F">
      <w:pPr>
        <w:spacing w:line="240" w:lineRule="auto"/>
        <w:jc w:val="left"/>
        <w:rPr>
          <w:rFonts w:ascii="Calibri" w:eastAsia="Times New Roman" w:hAnsi="Calibri" w:cs="Calibri"/>
          <w:color w:val="000000"/>
          <w:sz w:val="36"/>
          <w:szCs w:val="36"/>
          <w:lang w:val="es-MX" w:eastAsia="es-MX"/>
        </w:rPr>
      </w:pPr>
      <w:r w:rsidRPr="007F481F">
        <w:rPr>
          <w:rFonts w:ascii="Calibri" w:eastAsia="Times New Roman" w:hAnsi="Calibri" w:cs="Calibri"/>
          <w:color w:val="000000"/>
          <w:sz w:val="36"/>
          <w:szCs w:val="36"/>
          <w:lang w:val="es-MX" w:eastAsia="es-MX"/>
        </w:rPr>
        <w:t xml:space="preserve">R = Po x </w:t>
      </w:r>
      <w:proofErr w:type="spellStart"/>
      <w:r w:rsidRPr="007F481F">
        <w:rPr>
          <w:rFonts w:ascii="Calibri" w:eastAsia="Times New Roman" w:hAnsi="Calibri" w:cs="Calibri"/>
          <w:color w:val="000000"/>
          <w:sz w:val="36"/>
          <w:szCs w:val="36"/>
          <w:lang w:val="es-MX" w:eastAsia="es-MX"/>
        </w:rPr>
        <w:t>Mf</w:t>
      </w:r>
      <w:proofErr w:type="spellEnd"/>
    </w:p>
    <w:p w:rsidR="007F481F" w:rsidRPr="007F481F" w:rsidRDefault="007F481F" w:rsidP="007F481F">
      <w:pPr>
        <w:spacing w:line="240" w:lineRule="auto"/>
        <w:jc w:val="left"/>
        <w:rPr>
          <w:rFonts w:ascii="Calibri" w:eastAsia="Times New Roman" w:hAnsi="Calibri" w:cs="Calibri"/>
          <w:b/>
          <w:bCs/>
          <w:color w:val="000000"/>
          <w:sz w:val="22"/>
          <w:lang w:val="es-MX" w:eastAsia="es-MX"/>
        </w:rPr>
      </w:pPr>
      <w:r w:rsidRPr="007F481F">
        <w:rPr>
          <w:rFonts w:ascii="Calibri" w:eastAsia="Times New Roman" w:hAnsi="Calibri" w:cs="Calibri"/>
          <w:b/>
          <w:bCs/>
          <w:color w:val="000000"/>
          <w:sz w:val="22"/>
          <w:lang w:val="es-MX" w:eastAsia="es-MX"/>
        </w:rPr>
        <w:t>Po = PROBABILIDAD DE OCURRENCIA</w:t>
      </w:r>
    </w:p>
    <w:p w:rsidR="007F481F" w:rsidRPr="00674642" w:rsidRDefault="007F481F" w:rsidP="007F481F">
      <w:pPr>
        <w:spacing w:line="240" w:lineRule="auto"/>
        <w:jc w:val="left"/>
        <w:rPr>
          <w:rFonts w:ascii="Calibri" w:eastAsia="Times New Roman" w:hAnsi="Calibri" w:cs="Calibri"/>
          <w:b/>
          <w:bCs/>
          <w:color w:val="000000"/>
          <w:sz w:val="22"/>
          <w:lang w:val="es-MX" w:eastAsia="es-MX"/>
        </w:rPr>
      </w:pPr>
      <w:proofErr w:type="spellStart"/>
      <w:r w:rsidRPr="007F481F">
        <w:rPr>
          <w:rFonts w:ascii="Calibri" w:eastAsia="Times New Roman" w:hAnsi="Calibri" w:cs="Calibri"/>
          <w:b/>
          <w:bCs/>
          <w:color w:val="000000"/>
          <w:sz w:val="22"/>
          <w:lang w:val="es-MX" w:eastAsia="es-MX"/>
        </w:rPr>
        <w:t>Mf</w:t>
      </w:r>
      <w:proofErr w:type="spellEnd"/>
      <w:r w:rsidRPr="007F481F">
        <w:rPr>
          <w:rFonts w:ascii="Calibri" w:eastAsia="Times New Roman" w:hAnsi="Calibri" w:cs="Calibri"/>
          <w:b/>
          <w:bCs/>
          <w:color w:val="000000"/>
          <w:sz w:val="22"/>
          <w:lang w:val="es-MX" w:eastAsia="es-MX"/>
        </w:rPr>
        <w:t xml:space="preserve"> = MAGNITUD DEL DAÑO (IMPACTO DEL EVENTO)</w:t>
      </w:r>
    </w:p>
    <w:p w:rsidR="007F481F" w:rsidRPr="00674642" w:rsidRDefault="007F481F" w:rsidP="007F481F">
      <w:pPr>
        <w:spacing w:line="240" w:lineRule="auto"/>
        <w:jc w:val="left"/>
        <w:rPr>
          <w:rFonts w:ascii="Calibri" w:eastAsia="Times New Roman" w:hAnsi="Calibri" w:cs="Calibri"/>
          <w:color w:val="000000"/>
          <w:sz w:val="22"/>
          <w:lang w:val="es-MX" w:eastAsia="es-MX"/>
        </w:rPr>
      </w:pPr>
      <w:r w:rsidRPr="007F481F">
        <w:rPr>
          <w:rFonts w:ascii="Calibri" w:eastAsia="Times New Roman" w:hAnsi="Calibri" w:cs="Calibri"/>
          <w:color w:val="000000"/>
          <w:sz w:val="22"/>
          <w:lang w:val="es-MX" w:eastAsia="es-MX"/>
        </w:rPr>
        <w:t>PARA CALCULAR LOS VALORES SE DEBERÁN DE TOMAR LAS SIGUIENTES ESCALAS</w:t>
      </w:r>
    </w:p>
    <w:tbl>
      <w:tblPr>
        <w:tblW w:w="44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0"/>
        <w:gridCol w:w="1580"/>
        <w:gridCol w:w="1660"/>
      </w:tblGrid>
      <w:tr w:rsidR="00674642" w:rsidRPr="00674642" w:rsidTr="00674642">
        <w:trPr>
          <w:trHeight w:val="288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74642" w:rsidRPr="00674642" w:rsidRDefault="00674642" w:rsidP="00674642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MX" w:eastAsia="es-MX"/>
              </w:rPr>
            </w:pPr>
            <w:r w:rsidRPr="00674642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MX" w:eastAsia="es-MX"/>
              </w:rPr>
              <w:t>ESCALA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74642" w:rsidRPr="00674642" w:rsidRDefault="00674642" w:rsidP="00674642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MX" w:eastAsia="es-MX"/>
              </w:rPr>
            </w:pPr>
            <w:r w:rsidRPr="00674642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MX" w:eastAsia="es-MX"/>
              </w:rPr>
              <w:t>PO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74642" w:rsidRPr="00674642" w:rsidRDefault="00674642" w:rsidP="00674642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MX" w:eastAsia="es-MX"/>
              </w:rPr>
            </w:pPr>
            <w:r w:rsidRPr="00674642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MX" w:eastAsia="es-MX"/>
              </w:rPr>
              <w:t>MF</w:t>
            </w:r>
          </w:p>
        </w:tc>
      </w:tr>
      <w:tr w:rsidR="00674642" w:rsidRPr="00674642" w:rsidTr="00674642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642" w:rsidRPr="00674642" w:rsidRDefault="00674642" w:rsidP="00674642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MX" w:eastAsia="es-MX"/>
              </w:rPr>
            </w:pPr>
            <w:r w:rsidRPr="00674642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MX" w:eastAsia="es-MX"/>
              </w:rPr>
              <w:t>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642" w:rsidRPr="00674642" w:rsidRDefault="00674642" w:rsidP="006746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674642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POCO PROBABLE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642" w:rsidRPr="00674642" w:rsidRDefault="00674642" w:rsidP="006746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674642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LEVE</w:t>
            </w:r>
          </w:p>
        </w:tc>
      </w:tr>
      <w:tr w:rsidR="00674642" w:rsidRPr="00674642" w:rsidTr="00674642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642" w:rsidRPr="00674642" w:rsidRDefault="00674642" w:rsidP="00674642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MX" w:eastAsia="es-MX"/>
              </w:rPr>
            </w:pPr>
            <w:r w:rsidRPr="00674642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MX" w:eastAsia="es-MX"/>
              </w:rPr>
              <w:t>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642" w:rsidRPr="00674642" w:rsidRDefault="00674642" w:rsidP="006746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674642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PROBABLE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642" w:rsidRPr="00674642" w:rsidRDefault="00674642" w:rsidP="006746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674642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MODERADO</w:t>
            </w:r>
          </w:p>
        </w:tc>
      </w:tr>
      <w:tr w:rsidR="00674642" w:rsidRPr="00674642" w:rsidTr="00674642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642" w:rsidRPr="00674642" w:rsidRDefault="00674642" w:rsidP="00674642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MX" w:eastAsia="es-MX"/>
              </w:rPr>
            </w:pPr>
            <w:r w:rsidRPr="00674642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MX" w:eastAsia="es-MX"/>
              </w:rPr>
              <w:t>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642" w:rsidRPr="00674642" w:rsidRDefault="00674642" w:rsidP="006746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674642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FRECUENTE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642" w:rsidRPr="00674642" w:rsidRDefault="00674642" w:rsidP="006746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674642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ALTO</w:t>
            </w:r>
          </w:p>
        </w:tc>
      </w:tr>
      <w:tr w:rsidR="00674642" w:rsidRPr="00674642" w:rsidTr="00674642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642" w:rsidRPr="00674642" w:rsidRDefault="00674642" w:rsidP="00674642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MX" w:eastAsia="es-MX"/>
              </w:rPr>
            </w:pPr>
            <w:r w:rsidRPr="00674642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MX" w:eastAsia="es-MX"/>
              </w:rPr>
              <w:t>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642" w:rsidRPr="00674642" w:rsidRDefault="00674642" w:rsidP="006746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674642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MUY FRECUENTE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642" w:rsidRPr="00674642" w:rsidRDefault="00674642" w:rsidP="006746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674642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CATASTROFICO</w:t>
            </w:r>
          </w:p>
        </w:tc>
      </w:tr>
    </w:tbl>
    <w:p w:rsidR="00674642" w:rsidRDefault="00674642" w:rsidP="007F481F">
      <w:pPr>
        <w:spacing w:line="240" w:lineRule="auto"/>
        <w:jc w:val="left"/>
        <w:rPr>
          <w:rFonts w:ascii="Calibri" w:eastAsia="Times New Roman" w:hAnsi="Calibri" w:cs="Calibri"/>
          <w:color w:val="000000"/>
          <w:sz w:val="36"/>
          <w:szCs w:val="36"/>
          <w:lang w:val="es-MX" w:eastAsia="es-MX"/>
        </w:rPr>
      </w:pPr>
    </w:p>
    <w:tbl>
      <w:tblPr>
        <w:tblpPr w:leftFromText="141" w:rightFromText="141" w:vertAnchor="text" w:tblpY="1"/>
        <w:tblOverlap w:val="never"/>
        <w:tblW w:w="43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692"/>
        <w:gridCol w:w="692"/>
        <w:gridCol w:w="680"/>
        <w:gridCol w:w="680"/>
        <w:gridCol w:w="640"/>
      </w:tblGrid>
      <w:tr w:rsidR="00674642" w:rsidRPr="00674642" w:rsidTr="00674642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642" w:rsidRPr="00674642" w:rsidRDefault="00674642" w:rsidP="00674642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MX" w:eastAsia="es-MX"/>
              </w:rPr>
            </w:pPr>
            <w:r w:rsidRPr="00674642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MX" w:eastAsia="es-MX"/>
              </w:rPr>
              <w:t>PO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642" w:rsidRPr="00674642" w:rsidRDefault="00674642" w:rsidP="00674642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MX" w:eastAsia="es-MX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642" w:rsidRPr="00674642" w:rsidRDefault="00674642" w:rsidP="0067464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642" w:rsidRPr="00674642" w:rsidRDefault="00674642" w:rsidP="0067464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642" w:rsidRPr="00674642" w:rsidRDefault="00674642" w:rsidP="0067464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642" w:rsidRPr="00674642" w:rsidRDefault="00674642" w:rsidP="0067464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</w:tr>
      <w:tr w:rsidR="00674642" w:rsidRPr="00674642" w:rsidTr="00674642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642" w:rsidRPr="00674642" w:rsidRDefault="00674642" w:rsidP="00674642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MX" w:eastAsia="es-MX"/>
              </w:rPr>
            </w:pPr>
            <w:r w:rsidRPr="00674642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MX" w:eastAsia="es-MX"/>
              </w:rPr>
              <w:t>4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674642" w:rsidRPr="00674642" w:rsidRDefault="00674642" w:rsidP="00674642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MX" w:eastAsia="es-MX"/>
              </w:rPr>
            </w:pPr>
            <w:r w:rsidRPr="00674642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MX" w:eastAsia="es-MX"/>
              </w:rPr>
              <w:t>4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674642" w:rsidRPr="00674642" w:rsidRDefault="00674642" w:rsidP="00674642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val="es-MX" w:eastAsia="es-MX"/>
              </w:rPr>
            </w:pPr>
            <w:r w:rsidRPr="00674642"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val="es-MX" w:eastAsia="es-MX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674642" w:rsidRPr="00674642" w:rsidRDefault="00674642" w:rsidP="00674642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val="es-MX" w:eastAsia="es-MX"/>
              </w:rPr>
            </w:pPr>
            <w:r w:rsidRPr="00674642"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val="es-MX" w:eastAsia="es-MX"/>
              </w:rPr>
              <w:t>12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674642" w:rsidRPr="00674642" w:rsidRDefault="00674642" w:rsidP="00674642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val="es-MX" w:eastAsia="es-MX"/>
              </w:rPr>
            </w:pPr>
            <w:r w:rsidRPr="00674642"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val="es-MX" w:eastAsia="es-MX"/>
              </w:rPr>
              <w:t>16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642" w:rsidRPr="00674642" w:rsidRDefault="00674642" w:rsidP="00674642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val="es-MX" w:eastAsia="es-MX"/>
              </w:rPr>
            </w:pPr>
          </w:p>
        </w:tc>
      </w:tr>
      <w:tr w:rsidR="00674642" w:rsidRPr="00674642" w:rsidTr="00674642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642" w:rsidRPr="00674642" w:rsidRDefault="00674642" w:rsidP="00674642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MX" w:eastAsia="es-MX"/>
              </w:rPr>
            </w:pPr>
            <w:r w:rsidRPr="00674642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MX" w:eastAsia="es-MX"/>
              </w:rPr>
              <w:t>3</w:t>
            </w:r>
          </w:p>
        </w:tc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674642" w:rsidRPr="00674642" w:rsidRDefault="00674642" w:rsidP="00674642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MX" w:eastAsia="es-MX"/>
              </w:rPr>
            </w:pPr>
            <w:r w:rsidRPr="00674642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MX" w:eastAsia="es-MX"/>
              </w:rPr>
              <w:t>3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674642" w:rsidRPr="00674642" w:rsidRDefault="00674642" w:rsidP="00674642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MX" w:eastAsia="es-MX"/>
              </w:rPr>
            </w:pPr>
            <w:r w:rsidRPr="00674642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MX" w:eastAsia="es-MX"/>
              </w:rPr>
              <w:t>6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674642" w:rsidRPr="00674642" w:rsidRDefault="00674642" w:rsidP="00674642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val="es-MX" w:eastAsia="es-MX"/>
              </w:rPr>
            </w:pPr>
            <w:r w:rsidRPr="00674642"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val="es-MX" w:eastAsia="es-MX"/>
              </w:rPr>
              <w:t>9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674642" w:rsidRPr="00674642" w:rsidRDefault="00674642" w:rsidP="00674642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val="es-MX" w:eastAsia="es-MX"/>
              </w:rPr>
            </w:pPr>
            <w:r w:rsidRPr="00674642"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val="es-MX" w:eastAsia="es-MX"/>
              </w:rPr>
              <w:t>12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642" w:rsidRPr="00674642" w:rsidRDefault="00674642" w:rsidP="00674642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val="es-MX" w:eastAsia="es-MX"/>
              </w:rPr>
            </w:pPr>
          </w:p>
        </w:tc>
      </w:tr>
      <w:tr w:rsidR="00674642" w:rsidRPr="00674642" w:rsidTr="00674642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642" w:rsidRPr="00674642" w:rsidRDefault="00674642" w:rsidP="00674642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MX" w:eastAsia="es-MX"/>
              </w:rPr>
            </w:pPr>
            <w:r w:rsidRPr="00674642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MX" w:eastAsia="es-MX"/>
              </w:rPr>
              <w:t>2</w:t>
            </w:r>
          </w:p>
        </w:tc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674642" w:rsidRPr="00674642" w:rsidRDefault="00674642" w:rsidP="00674642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MX" w:eastAsia="es-MX"/>
              </w:rPr>
            </w:pPr>
            <w:r w:rsidRPr="00674642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MX" w:eastAsia="es-MX"/>
              </w:rPr>
              <w:t>2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674642" w:rsidRPr="00674642" w:rsidRDefault="00674642" w:rsidP="00674642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MX" w:eastAsia="es-MX"/>
              </w:rPr>
            </w:pPr>
            <w:r w:rsidRPr="00674642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MX" w:eastAsia="es-MX"/>
              </w:rPr>
              <w:t>4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674642" w:rsidRPr="00674642" w:rsidRDefault="00674642" w:rsidP="00674642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MX" w:eastAsia="es-MX"/>
              </w:rPr>
            </w:pPr>
            <w:r w:rsidRPr="00674642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MX" w:eastAsia="es-MX"/>
              </w:rPr>
              <w:t>6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674642" w:rsidRPr="00674642" w:rsidRDefault="00674642" w:rsidP="00674642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val="es-MX" w:eastAsia="es-MX"/>
              </w:rPr>
            </w:pPr>
            <w:r w:rsidRPr="00674642"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val="es-MX" w:eastAsia="es-MX"/>
              </w:rPr>
              <w:t>8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642" w:rsidRPr="00674642" w:rsidRDefault="00674642" w:rsidP="00674642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val="es-MX" w:eastAsia="es-MX"/>
              </w:rPr>
            </w:pPr>
          </w:p>
        </w:tc>
      </w:tr>
      <w:tr w:rsidR="00674642" w:rsidRPr="00674642" w:rsidTr="00674642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642" w:rsidRPr="00674642" w:rsidRDefault="00674642" w:rsidP="00674642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MX" w:eastAsia="es-MX"/>
              </w:rPr>
            </w:pPr>
            <w:r w:rsidRPr="00674642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MX" w:eastAsia="es-MX"/>
              </w:rPr>
              <w:t>1</w:t>
            </w:r>
          </w:p>
        </w:tc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674642" w:rsidRPr="00674642" w:rsidRDefault="00674642" w:rsidP="00674642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MX" w:eastAsia="es-MX"/>
              </w:rPr>
            </w:pPr>
            <w:r w:rsidRPr="00674642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MX" w:eastAsia="es-MX"/>
              </w:rPr>
              <w:t>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674642" w:rsidRPr="00674642" w:rsidRDefault="00674642" w:rsidP="00674642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MX" w:eastAsia="es-MX"/>
              </w:rPr>
            </w:pPr>
            <w:r w:rsidRPr="00674642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MX" w:eastAsia="es-MX"/>
              </w:rPr>
              <w:t>2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674642" w:rsidRPr="00674642" w:rsidRDefault="00674642" w:rsidP="00674642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MX" w:eastAsia="es-MX"/>
              </w:rPr>
            </w:pPr>
            <w:r w:rsidRPr="00674642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MX" w:eastAsia="es-MX"/>
              </w:rPr>
              <w:t>3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674642" w:rsidRPr="00674642" w:rsidRDefault="00674642" w:rsidP="00674642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MX" w:eastAsia="es-MX"/>
              </w:rPr>
            </w:pPr>
            <w:r w:rsidRPr="00674642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MX" w:eastAsia="es-MX"/>
              </w:rPr>
              <w:t>4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642" w:rsidRPr="00674642" w:rsidRDefault="00674642" w:rsidP="00674642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MX" w:eastAsia="es-MX"/>
              </w:rPr>
            </w:pPr>
          </w:p>
        </w:tc>
      </w:tr>
      <w:tr w:rsidR="00674642" w:rsidRPr="00674642" w:rsidTr="00674642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642" w:rsidRPr="00674642" w:rsidRDefault="00674642" w:rsidP="00674642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  <w:t xml:space="preserve">  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642" w:rsidRPr="00674642" w:rsidRDefault="00674642" w:rsidP="00674642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MX" w:eastAsia="es-MX"/>
              </w:rPr>
            </w:pPr>
            <w:r w:rsidRPr="00674642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MX" w:eastAsia="es-MX"/>
              </w:rPr>
              <w:t>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642" w:rsidRPr="00674642" w:rsidRDefault="00674642" w:rsidP="00674642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MX" w:eastAsia="es-MX"/>
              </w:rPr>
            </w:pPr>
            <w:r w:rsidRPr="00674642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MX" w:eastAsia="es-MX"/>
              </w:rPr>
              <w:t>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642" w:rsidRPr="00674642" w:rsidRDefault="00674642" w:rsidP="00674642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MX" w:eastAsia="es-MX"/>
              </w:rPr>
            </w:pPr>
            <w:r w:rsidRPr="00674642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MX" w:eastAsia="es-MX"/>
              </w:rPr>
              <w:t>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642" w:rsidRPr="00674642" w:rsidRDefault="00674642" w:rsidP="00674642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MX" w:eastAsia="es-MX"/>
              </w:rPr>
            </w:pPr>
            <w:r w:rsidRPr="00674642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MX" w:eastAsia="es-MX"/>
              </w:rPr>
              <w:t>4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642" w:rsidRPr="00674642" w:rsidRDefault="00674642" w:rsidP="00674642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MX" w:eastAsia="es-MX"/>
              </w:rPr>
            </w:pPr>
            <w:r w:rsidRPr="00674642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MX" w:eastAsia="es-MX"/>
              </w:rPr>
              <w:t>MF</w:t>
            </w:r>
          </w:p>
        </w:tc>
      </w:tr>
      <w:tr w:rsidR="00674642" w:rsidRPr="00674642" w:rsidTr="00674642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4642" w:rsidRDefault="00674642" w:rsidP="00674642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4642" w:rsidRPr="00674642" w:rsidRDefault="00674642" w:rsidP="00674642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MX" w:eastAsia="es-MX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4642" w:rsidRPr="00674642" w:rsidRDefault="00674642" w:rsidP="00674642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MX" w:eastAsia="es-MX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4642" w:rsidRPr="00674642" w:rsidRDefault="00674642" w:rsidP="00674642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MX" w:eastAsia="es-MX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4642" w:rsidRPr="00674642" w:rsidRDefault="00674642" w:rsidP="00674642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MX" w:eastAsia="es-MX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4642" w:rsidRPr="00674642" w:rsidRDefault="00674642" w:rsidP="00674642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MX" w:eastAsia="es-MX"/>
              </w:rPr>
            </w:pPr>
          </w:p>
        </w:tc>
      </w:tr>
      <w:tr w:rsidR="00674642" w:rsidRPr="00674642" w:rsidTr="00674642">
        <w:trPr>
          <w:gridAfter w:val="2"/>
          <w:wAfter w:w="1320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642" w:rsidRPr="00674642" w:rsidRDefault="00674642" w:rsidP="00674642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4"/>
                <w:lang w:val="es-MX" w:eastAsia="es-MX"/>
              </w:rPr>
            </w:pPr>
          </w:p>
        </w:tc>
        <w:tc>
          <w:tcPr>
            <w:tcW w:w="1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:rsidR="00674642" w:rsidRPr="00674642" w:rsidRDefault="00674642" w:rsidP="00674642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val="es-MX" w:eastAsia="es-MX"/>
              </w:rPr>
            </w:pPr>
            <w:r w:rsidRPr="00674642"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val="es-MX" w:eastAsia="es-MX"/>
              </w:rPr>
              <w:t>INACEPTABLE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642" w:rsidRPr="00674642" w:rsidRDefault="00674642" w:rsidP="006746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674642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1</w:t>
            </w:r>
          </w:p>
        </w:tc>
      </w:tr>
      <w:tr w:rsidR="00674642" w:rsidRPr="00674642" w:rsidTr="00674642">
        <w:trPr>
          <w:gridAfter w:val="2"/>
          <w:wAfter w:w="1320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4642" w:rsidRPr="00674642" w:rsidRDefault="00674642" w:rsidP="00674642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MX" w:eastAsia="es-MX"/>
              </w:rPr>
            </w:pPr>
            <w:r w:rsidRPr="00674642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MX" w:eastAsia="es-MX"/>
              </w:rPr>
              <w:t>RIESGO=</w:t>
            </w:r>
          </w:p>
        </w:tc>
        <w:tc>
          <w:tcPr>
            <w:tcW w:w="1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0000"/>
            <w:noWrap/>
            <w:vAlign w:val="bottom"/>
            <w:hideMark/>
          </w:tcPr>
          <w:p w:rsidR="00674642" w:rsidRPr="00674642" w:rsidRDefault="00674642" w:rsidP="00674642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val="es-MX" w:eastAsia="es-MX"/>
              </w:rPr>
            </w:pPr>
            <w:r w:rsidRPr="00674642"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val="es-MX" w:eastAsia="es-MX"/>
              </w:rPr>
              <w:t>IMPORTANTE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642" w:rsidRPr="00674642" w:rsidRDefault="00674642" w:rsidP="006746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674642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2</w:t>
            </w:r>
          </w:p>
        </w:tc>
      </w:tr>
      <w:tr w:rsidR="00674642" w:rsidRPr="00674642" w:rsidTr="00674642">
        <w:trPr>
          <w:gridAfter w:val="2"/>
          <w:wAfter w:w="1320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4642" w:rsidRPr="00674642" w:rsidRDefault="00674642" w:rsidP="006746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</w:p>
        </w:tc>
        <w:tc>
          <w:tcPr>
            <w:tcW w:w="1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C000"/>
            <w:noWrap/>
            <w:vAlign w:val="bottom"/>
            <w:hideMark/>
          </w:tcPr>
          <w:p w:rsidR="00674642" w:rsidRPr="00674642" w:rsidRDefault="00674642" w:rsidP="00674642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MX" w:eastAsia="es-MX"/>
              </w:rPr>
            </w:pPr>
            <w:r w:rsidRPr="00674642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MX" w:eastAsia="es-MX"/>
              </w:rPr>
              <w:t>MODERADO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642" w:rsidRPr="00674642" w:rsidRDefault="00674642" w:rsidP="006746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674642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3</w:t>
            </w:r>
          </w:p>
        </w:tc>
      </w:tr>
      <w:tr w:rsidR="00674642" w:rsidRPr="00674642" w:rsidTr="00674642">
        <w:trPr>
          <w:gridAfter w:val="2"/>
          <w:wAfter w:w="1320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4642" w:rsidRPr="00674642" w:rsidRDefault="00674642" w:rsidP="006746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</w:p>
        </w:tc>
        <w:tc>
          <w:tcPr>
            <w:tcW w:w="1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:rsidR="00674642" w:rsidRPr="00674642" w:rsidRDefault="00674642" w:rsidP="00674642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MX" w:eastAsia="es-MX"/>
              </w:rPr>
            </w:pPr>
            <w:r w:rsidRPr="00674642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MX" w:eastAsia="es-MX"/>
              </w:rPr>
              <w:t>TOLERABLE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642" w:rsidRPr="00674642" w:rsidRDefault="00674642" w:rsidP="006746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674642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4</w:t>
            </w:r>
          </w:p>
        </w:tc>
      </w:tr>
    </w:tbl>
    <w:p w:rsidR="00674642" w:rsidRDefault="00674642" w:rsidP="007F481F">
      <w:pPr>
        <w:spacing w:line="240" w:lineRule="auto"/>
        <w:jc w:val="left"/>
        <w:rPr>
          <w:rFonts w:ascii="Calibri" w:eastAsia="Times New Roman" w:hAnsi="Calibri" w:cs="Calibri"/>
          <w:color w:val="000000"/>
          <w:sz w:val="36"/>
          <w:szCs w:val="36"/>
          <w:lang w:val="es-MX" w:eastAsia="es-MX"/>
        </w:rPr>
      </w:pPr>
    </w:p>
    <w:p w:rsidR="00674642" w:rsidRDefault="00674642" w:rsidP="007F481F">
      <w:pPr>
        <w:spacing w:line="240" w:lineRule="auto"/>
        <w:jc w:val="left"/>
        <w:rPr>
          <w:rFonts w:ascii="Calibri" w:eastAsia="Times New Roman" w:hAnsi="Calibri" w:cs="Calibri"/>
          <w:color w:val="000000"/>
          <w:sz w:val="36"/>
          <w:szCs w:val="36"/>
          <w:lang w:val="es-MX" w:eastAsia="es-MX"/>
        </w:rPr>
      </w:pPr>
    </w:p>
    <w:p w:rsidR="00674642" w:rsidRDefault="00674642" w:rsidP="007F481F">
      <w:pPr>
        <w:spacing w:line="240" w:lineRule="auto"/>
        <w:jc w:val="left"/>
        <w:rPr>
          <w:rFonts w:ascii="Calibri" w:eastAsia="Times New Roman" w:hAnsi="Calibri" w:cs="Calibri"/>
          <w:color w:val="000000"/>
          <w:sz w:val="36"/>
          <w:szCs w:val="36"/>
          <w:lang w:val="es-MX" w:eastAsia="es-MX"/>
        </w:rPr>
      </w:pPr>
    </w:p>
    <w:p w:rsidR="00674642" w:rsidRPr="007F481F" w:rsidRDefault="00674642" w:rsidP="00674642">
      <w:pPr>
        <w:tabs>
          <w:tab w:val="left" w:pos="1380"/>
        </w:tabs>
        <w:spacing w:line="240" w:lineRule="auto"/>
        <w:jc w:val="left"/>
        <w:rPr>
          <w:rFonts w:ascii="Calibri" w:eastAsia="Times New Roman" w:hAnsi="Calibri" w:cs="Calibri"/>
          <w:color w:val="000000"/>
          <w:sz w:val="36"/>
          <w:szCs w:val="36"/>
          <w:lang w:val="es-MX" w:eastAsia="es-MX"/>
        </w:rPr>
      </w:pPr>
      <w:r>
        <w:rPr>
          <w:rFonts w:ascii="Calibri" w:eastAsia="Times New Roman" w:hAnsi="Calibri" w:cs="Calibri"/>
          <w:color w:val="000000"/>
          <w:sz w:val="36"/>
          <w:szCs w:val="36"/>
          <w:lang w:val="es-MX" w:eastAsia="es-MX"/>
        </w:rPr>
        <w:tab/>
      </w:r>
      <w:r>
        <w:rPr>
          <w:rFonts w:ascii="Calibri" w:eastAsia="Times New Roman" w:hAnsi="Calibri" w:cs="Calibri"/>
          <w:color w:val="000000"/>
          <w:sz w:val="36"/>
          <w:szCs w:val="36"/>
          <w:lang w:val="es-MX" w:eastAsia="es-MX"/>
        </w:rPr>
        <w:br w:type="textWrapping" w:clear="all"/>
      </w:r>
    </w:p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4"/>
        <w:gridCol w:w="1803"/>
        <w:gridCol w:w="2312"/>
        <w:gridCol w:w="1519"/>
        <w:gridCol w:w="312"/>
        <w:gridCol w:w="331"/>
        <w:gridCol w:w="596"/>
        <w:gridCol w:w="1961"/>
        <w:gridCol w:w="2125"/>
        <w:gridCol w:w="1738"/>
      </w:tblGrid>
      <w:tr w:rsidR="005A161E" w:rsidRPr="005A161E" w:rsidTr="005A161E">
        <w:trPr>
          <w:trHeight w:val="39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161E" w:rsidRPr="005A161E" w:rsidRDefault="005A161E" w:rsidP="005A161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4"/>
                <w:lang w:val="es-MX" w:eastAsia="es-MX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A161E" w:rsidRPr="005A161E" w:rsidRDefault="005A161E" w:rsidP="005A161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s-MX" w:eastAsia="es-MX"/>
              </w:rPr>
            </w:pPr>
            <w:r w:rsidRPr="005A161E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s-MX" w:eastAsia="es-MX"/>
              </w:rPr>
              <w:t>RISK AREA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A161E" w:rsidRPr="005A161E" w:rsidRDefault="005A161E" w:rsidP="005A161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s-MX" w:eastAsia="es-MX"/>
              </w:rPr>
            </w:pPr>
            <w:r w:rsidRPr="005A161E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s-MX" w:eastAsia="es-MX"/>
              </w:rPr>
              <w:t>KIND OF RISK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A161E" w:rsidRPr="005A161E" w:rsidRDefault="005A161E" w:rsidP="005A161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s-MX" w:eastAsia="es-MX"/>
              </w:rPr>
            </w:pPr>
            <w:r w:rsidRPr="005A161E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s-MX" w:eastAsia="es-MX"/>
              </w:rPr>
              <w:t>ROLE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A161E" w:rsidRPr="005A161E" w:rsidRDefault="005A161E" w:rsidP="005A161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s-MX" w:eastAsia="es-MX"/>
              </w:rPr>
            </w:pPr>
            <w:r w:rsidRPr="005A161E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s-MX" w:eastAsia="es-MX"/>
              </w:rPr>
              <w:t>Po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A161E" w:rsidRPr="005A161E" w:rsidRDefault="005A161E" w:rsidP="005A161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 w:rsidRPr="005A161E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s-MX" w:eastAsia="es-MX"/>
              </w:rPr>
              <w:t>Mf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5A161E" w:rsidRPr="005A161E" w:rsidRDefault="005A161E" w:rsidP="005A161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s-MX" w:eastAsia="es-MX"/>
              </w:rPr>
            </w:pPr>
            <w:r w:rsidRPr="005A161E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s-MX" w:eastAsia="es-MX"/>
              </w:rPr>
              <w:t>RISK SCALE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5A161E" w:rsidRPr="005A161E" w:rsidRDefault="005A161E" w:rsidP="005A161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s-MX" w:eastAsia="es-MX"/>
              </w:rPr>
            </w:pPr>
            <w:r w:rsidRPr="005A161E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s-MX" w:eastAsia="es-MX"/>
              </w:rPr>
              <w:t>PLAN OF PREVENTION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00"/>
            <w:vAlign w:val="center"/>
            <w:hideMark/>
          </w:tcPr>
          <w:p w:rsidR="005A161E" w:rsidRPr="005A161E" w:rsidRDefault="005A161E" w:rsidP="005A161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s-MX" w:eastAsia="es-MX"/>
              </w:rPr>
            </w:pPr>
            <w:r w:rsidRPr="005A161E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s-MX" w:eastAsia="es-MX"/>
              </w:rPr>
              <w:t>ACTION PLAN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:rsidR="005A161E" w:rsidRPr="005A161E" w:rsidRDefault="005A161E" w:rsidP="005A161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s-MX" w:eastAsia="es-MX"/>
              </w:rPr>
            </w:pPr>
            <w:r w:rsidRPr="005A161E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s-MX" w:eastAsia="es-MX"/>
              </w:rPr>
              <w:t>COST</w:t>
            </w:r>
          </w:p>
        </w:tc>
      </w:tr>
      <w:tr w:rsidR="005A161E" w:rsidRPr="005A161E" w:rsidTr="005A161E">
        <w:trPr>
          <w:trHeight w:val="39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61E" w:rsidRPr="005A161E" w:rsidRDefault="005A161E" w:rsidP="005A161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1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61E" w:rsidRPr="005A161E" w:rsidRDefault="005A161E" w:rsidP="005A16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HUMAN RESOURCES RISK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61E" w:rsidRPr="005A161E" w:rsidRDefault="005A161E" w:rsidP="005A16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NON-ATTENDANCE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61E" w:rsidRPr="005A161E" w:rsidRDefault="005A161E" w:rsidP="005A16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ADMINISTRATOR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61E" w:rsidRPr="005A161E" w:rsidRDefault="005A161E" w:rsidP="005A16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1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61E" w:rsidRPr="005A161E" w:rsidRDefault="005A161E" w:rsidP="005A16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ECC71"/>
            <w:noWrap/>
            <w:vAlign w:val="center"/>
            <w:hideMark/>
          </w:tcPr>
          <w:p w:rsidR="005A161E" w:rsidRPr="005A161E" w:rsidRDefault="005A161E" w:rsidP="005A161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s-MX" w:eastAsia="es-MX"/>
              </w:rPr>
            </w:pPr>
            <w:r w:rsidRPr="005A161E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s-MX" w:eastAsia="es-MX"/>
              </w:rPr>
              <w:t>4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161E" w:rsidRPr="005A161E" w:rsidRDefault="005A161E" w:rsidP="005A16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Attendance</w:t>
            </w:r>
            <w:proofErr w:type="spellEnd"/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 xml:space="preserve"> </w:t>
            </w:r>
            <w:proofErr w:type="spellStart"/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bonus</w:t>
            </w:r>
            <w:proofErr w:type="spellEnd"/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5A161E" w:rsidRPr="005A161E" w:rsidRDefault="005A161E" w:rsidP="005A16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s-MX"/>
              </w:rPr>
            </w:pPr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s-MX"/>
              </w:rPr>
              <w:t>Delegate activities to the analyst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61E" w:rsidRPr="005A161E" w:rsidRDefault="005A161E" w:rsidP="005A161E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s-MX"/>
              </w:rPr>
            </w:pPr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s-MX"/>
              </w:rPr>
              <w:t> </w:t>
            </w:r>
          </w:p>
        </w:tc>
      </w:tr>
      <w:tr w:rsidR="005A161E" w:rsidRPr="005A161E" w:rsidTr="005A161E">
        <w:trPr>
          <w:trHeight w:val="39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61E" w:rsidRPr="005A161E" w:rsidRDefault="005A161E" w:rsidP="005A161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61E" w:rsidRPr="005A161E" w:rsidRDefault="005A161E" w:rsidP="005A16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HUMAN RESOURCES RISK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61E" w:rsidRPr="005A161E" w:rsidRDefault="005A161E" w:rsidP="005A16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NON-ATTENDANCE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61E" w:rsidRPr="005A161E" w:rsidRDefault="005A161E" w:rsidP="005A16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ANALYST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61E" w:rsidRPr="005A161E" w:rsidRDefault="005A161E" w:rsidP="005A16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61E" w:rsidRPr="005A161E" w:rsidRDefault="005A161E" w:rsidP="005A16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5A161E" w:rsidRPr="005A161E" w:rsidRDefault="005A161E" w:rsidP="005A161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s-MX" w:eastAsia="es-MX"/>
              </w:rPr>
            </w:pPr>
            <w:r w:rsidRPr="005A161E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s-MX" w:eastAsia="es-MX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161E" w:rsidRPr="005A161E" w:rsidRDefault="005A161E" w:rsidP="005A16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Attendance</w:t>
            </w:r>
            <w:proofErr w:type="spellEnd"/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 xml:space="preserve"> </w:t>
            </w:r>
            <w:proofErr w:type="spellStart"/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bonus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5A161E" w:rsidRPr="005A161E" w:rsidRDefault="005A161E" w:rsidP="005A16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s-MX"/>
              </w:rPr>
            </w:pPr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s-MX"/>
              </w:rPr>
              <w:t>Delegate activities to the administrator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61E" w:rsidRPr="005A161E" w:rsidRDefault="005A161E" w:rsidP="005A161E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s-MX"/>
              </w:rPr>
            </w:pPr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s-MX"/>
              </w:rPr>
              <w:t> </w:t>
            </w:r>
          </w:p>
        </w:tc>
      </w:tr>
      <w:tr w:rsidR="005A161E" w:rsidRPr="005A161E" w:rsidTr="005A161E">
        <w:trPr>
          <w:trHeight w:val="39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61E" w:rsidRPr="005A161E" w:rsidRDefault="005A161E" w:rsidP="005A161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61E" w:rsidRPr="005A161E" w:rsidRDefault="005A161E" w:rsidP="005A16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HUMAN RESOURCES RISK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61E" w:rsidRPr="005A161E" w:rsidRDefault="005A161E" w:rsidP="005A16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NON-ATTENDANCE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61E" w:rsidRPr="005A161E" w:rsidRDefault="005A161E" w:rsidP="005A16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DESIGNER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61E" w:rsidRPr="005A161E" w:rsidRDefault="005A161E" w:rsidP="005A16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61E" w:rsidRPr="005A161E" w:rsidRDefault="005A161E" w:rsidP="005A16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ECC71"/>
            <w:noWrap/>
            <w:vAlign w:val="center"/>
            <w:hideMark/>
          </w:tcPr>
          <w:p w:rsidR="005A161E" w:rsidRPr="005A161E" w:rsidRDefault="005A161E" w:rsidP="005A161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s-MX" w:eastAsia="es-MX"/>
              </w:rPr>
            </w:pPr>
            <w:r w:rsidRPr="005A161E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s-MX" w:eastAsia="es-MX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161E" w:rsidRPr="005A161E" w:rsidRDefault="005A161E" w:rsidP="005A16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Attendance</w:t>
            </w:r>
            <w:proofErr w:type="spellEnd"/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 xml:space="preserve"> </w:t>
            </w:r>
            <w:proofErr w:type="spellStart"/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bonus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5A161E" w:rsidRPr="005A161E" w:rsidRDefault="005A161E" w:rsidP="005A16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s-MX"/>
              </w:rPr>
            </w:pPr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s-MX"/>
              </w:rPr>
              <w:t>Delegate activities to the tester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61E" w:rsidRPr="005A161E" w:rsidRDefault="005A161E" w:rsidP="005A161E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s-MX"/>
              </w:rPr>
            </w:pPr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s-MX"/>
              </w:rPr>
              <w:t> </w:t>
            </w:r>
          </w:p>
        </w:tc>
      </w:tr>
      <w:tr w:rsidR="005A161E" w:rsidRPr="005A161E" w:rsidTr="005A161E">
        <w:trPr>
          <w:trHeight w:val="39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61E" w:rsidRPr="005A161E" w:rsidRDefault="005A161E" w:rsidP="005A161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61E" w:rsidRPr="005A161E" w:rsidRDefault="005A161E" w:rsidP="005A16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HUMAN RESOURCES RISK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61E" w:rsidRPr="005A161E" w:rsidRDefault="005A161E" w:rsidP="005A16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NON-ATTENDANCE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61E" w:rsidRPr="005A161E" w:rsidRDefault="005A161E" w:rsidP="005A16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PROGRAMMER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61E" w:rsidRPr="005A161E" w:rsidRDefault="005A161E" w:rsidP="005A16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61E" w:rsidRPr="005A161E" w:rsidRDefault="005A161E" w:rsidP="005A16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5A161E" w:rsidRPr="005A161E" w:rsidRDefault="005A161E" w:rsidP="005A161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s-MX" w:eastAsia="es-MX"/>
              </w:rPr>
            </w:pPr>
            <w:r w:rsidRPr="005A161E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s-MX" w:eastAsia="es-MX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161E" w:rsidRPr="005A161E" w:rsidRDefault="005A161E" w:rsidP="005A16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Attendance</w:t>
            </w:r>
            <w:proofErr w:type="spellEnd"/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 xml:space="preserve"> </w:t>
            </w:r>
            <w:proofErr w:type="spellStart"/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bonus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5A161E" w:rsidRPr="005A161E" w:rsidRDefault="005A161E" w:rsidP="005A16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s-MX"/>
              </w:rPr>
            </w:pPr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s-MX"/>
              </w:rPr>
              <w:t>Delegate activities to the analyst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61E" w:rsidRPr="005A161E" w:rsidRDefault="005A161E" w:rsidP="005A161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$15,000</w:t>
            </w:r>
          </w:p>
        </w:tc>
      </w:tr>
      <w:tr w:rsidR="005A161E" w:rsidRPr="005A161E" w:rsidTr="005A161E">
        <w:trPr>
          <w:trHeight w:val="39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61E" w:rsidRPr="005A161E" w:rsidRDefault="005A161E" w:rsidP="005A161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61E" w:rsidRPr="005A161E" w:rsidRDefault="005A161E" w:rsidP="005A16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HUMAN RESOURCES RISK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61E" w:rsidRPr="005A161E" w:rsidRDefault="005A161E" w:rsidP="005A16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NON-ATTENDANCE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61E" w:rsidRPr="005A161E" w:rsidRDefault="005A161E" w:rsidP="005A16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DATA BASE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61E" w:rsidRPr="005A161E" w:rsidRDefault="005A161E" w:rsidP="005A16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61E" w:rsidRPr="005A161E" w:rsidRDefault="005A161E" w:rsidP="005A16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ECC71"/>
            <w:noWrap/>
            <w:vAlign w:val="center"/>
            <w:hideMark/>
          </w:tcPr>
          <w:p w:rsidR="005A161E" w:rsidRPr="005A161E" w:rsidRDefault="005A161E" w:rsidP="005A161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s-MX" w:eastAsia="es-MX"/>
              </w:rPr>
            </w:pPr>
            <w:r w:rsidRPr="005A161E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s-MX" w:eastAsia="es-MX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161E" w:rsidRPr="005A161E" w:rsidRDefault="005A161E" w:rsidP="005A16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Attendance</w:t>
            </w:r>
            <w:proofErr w:type="spellEnd"/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 xml:space="preserve"> </w:t>
            </w:r>
            <w:proofErr w:type="spellStart"/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bonus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5A161E" w:rsidRPr="005A161E" w:rsidRDefault="005A161E" w:rsidP="005A16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s-MX"/>
              </w:rPr>
            </w:pPr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s-MX"/>
              </w:rPr>
              <w:t>Delegate activities to the programmer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61E" w:rsidRPr="005A161E" w:rsidRDefault="005A161E" w:rsidP="005A161E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s-MX"/>
              </w:rPr>
            </w:pPr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s-MX"/>
              </w:rPr>
              <w:t> </w:t>
            </w:r>
          </w:p>
        </w:tc>
      </w:tr>
      <w:tr w:rsidR="005A161E" w:rsidRPr="005A161E" w:rsidTr="005A161E">
        <w:trPr>
          <w:trHeight w:val="39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61E" w:rsidRPr="005A161E" w:rsidRDefault="005A161E" w:rsidP="005A161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6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61E" w:rsidRPr="005A161E" w:rsidRDefault="005A161E" w:rsidP="005A16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HUMAN RESOURCES RISK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61E" w:rsidRPr="005A161E" w:rsidRDefault="005A161E" w:rsidP="005A16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NON-ATTENDANCE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61E" w:rsidRPr="005A161E" w:rsidRDefault="005A161E" w:rsidP="005A16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 xml:space="preserve">TESTER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61E" w:rsidRPr="005A161E" w:rsidRDefault="005A161E" w:rsidP="005A16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61E" w:rsidRPr="005A161E" w:rsidRDefault="005A161E" w:rsidP="005A16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5A161E" w:rsidRPr="005A161E" w:rsidRDefault="005A161E" w:rsidP="005A161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s-MX" w:eastAsia="es-MX"/>
              </w:rPr>
            </w:pPr>
            <w:r w:rsidRPr="005A161E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s-MX" w:eastAsia="es-MX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161E" w:rsidRPr="005A161E" w:rsidRDefault="005A161E" w:rsidP="005A16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Attendance</w:t>
            </w:r>
            <w:proofErr w:type="spellEnd"/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 xml:space="preserve"> </w:t>
            </w:r>
            <w:proofErr w:type="spellStart"/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bonus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5A161E" w:rsidRPr="005A161E" w:rsidRDefault="005A161E" w:rsidP="005A16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s-MX"/>
              </w:rPr>
            </w:pPr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s-MX"/>
              </w:rPr>
              <w:t>Delegate activities to the analyst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61E" w:rsidRPr="005A161E" w:rsidRDefault="005A161E" w:rsidP="005A161E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s-MX"/>
              </w:rPr>
            </w:pPr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s-MX"/>
              </w:rPr>
              <w:t> </w:t>
            </w:r>
          </w:p>
        </w:tc>
      </w:tr>
      <w:tr w:rsidR="005A161E" w:rsidRPr="005A161E" w:rsidTr="005A161E">
        <w:trPr>
          <w:trHeight w:val="39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61E" w:rsidRPr="005A161E" w:rsidRDefault="005A161E" w:rsidP="005A161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7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61E" w:rsidRPr="005A161E" w:rsidRDefault="005A161E" w:rsidP="005A16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HUMAN RESOURCES RISK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61E" w:rsidRPr="005A161E" w:rsidRDefault="005A161E" w:rsidP="005A16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NON-ATTENDANCE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61E" w:rsidRPr="005A161E" w:rsidRDefault="005A161E" w:rsidP="005A16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CLERK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61E" w:rsidRPr="005A161E" w:rsidRDefault="005A161E" w:rsidP="005A16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61E" w:rsidRPr="005A161E" w:rsidRDefault="005A161E" w:rsidP="005A16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5A161E" w:rsidRPr="005A161E" w:rsidRDefault="005A161E" w:rsidP="005A161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s-MX" w:eastAsia="es-MX"/>
              </w:rPr>
            </w:pPr>
            <w:r w:rsidRPr="005A161E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s-MX" w:eastAsia="es-MX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161E" w:rsidRPr="005A161E" w:rsidRDefault="005A161E" w:rsidP="005A16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Attendance</w:t>
            </w:r>
            <w:proofErr w:type="spellEnd"/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 xml:space="preserve"> </w:t>
            </w:r>
            <w:proofErr w:type="spellStart"/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bonus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5A161E" w:rsidRPr="005A161E" w:rsidRDefault="005A161E" w:rsidP="005A16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s-MX"/>
              </w:rPr>
            </w:pPr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s-MX"/>
              </w:rPr>
              <w:t>Delegate activities to the tester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61E" w:rsidRPr="005A161E" w:rsidRDefault="005A161E" w:rsidP="005A161E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s-MX"/>
              </w:rPr>
            </w:pPr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s-MX"/>
              </w:rPr>
              <w:t> </w:t>
            </w:r>
          </w:p>
        </w:tc>
      </w:tr>
      <w:tr w:rsidR="005A161E" w:rsidRPr="005A161E" w:rsidTr="005A161E">
        <w:trPr>
          <w:trHeight w:val="39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61E" w:rsidRPr="005A161E" w:rsidRDefault="005A161E" w:rsidP="005A161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8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61E" w:rsidRPr="005A161E" w:rsidRDefault="005A161E" w:rsidP="005A16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HUMAN RESOURCES RISK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61E" w:rsidRPr="005A161E" w:rsidRDefault="005A161E" w:rsidP="005A16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NON-ATTENDANCE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61E" w:rsidRPr="005A161E" w:rsidRDefault="005A161E" w:rsidP="005A16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TECHNICAL SUPPORT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61E" w:rsidRPr="005A161E" w:rsidRDefault="005A161E" w:rsidP="005A16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61E" w:rsidRPr="005A161E" w:rsidRDefault="005A161E" w:rsidP="005A16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5A161E" w:rsidRPr="005A161E" w:rsidRDefault="005A161E" w:rsidP="005A161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s-MX" w:eastAsia="es-MX"/>
              </w:rPr>
            </w:pPr>
            <w:r w:rsidRPr="005A161E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s-MX" w:eastAsia="es-MX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161E" w:rsidRPr="005A161E" w:rsidRDefault="005A161E" w:rsidP="005A16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Attendance</w:t>
            </w:r>
            <w:proofErr w:type="spellEnd"/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 xml:space="preserve"> </w:t>
            </w:r>
            <w:proofErr w:type="spellStart"/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bonus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5A161E" w:rsidRPr="005A161E" w:rsidRDefault="005A161E" w:rsidP="005A16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s-MX"/>
              </w:rPr>
            </w:pPr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s-MX"/>
              </w:rPr>
              <w:t>Delegate activities to the clerk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61E" w:rsidRPr="005A161E" w:rsidRDefault="005A161E" w:rsidP="005A161E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s-MX"/>
              </w:rPr>
            </w:pPr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s-MX"/>
              </w:rPr>
              <w:t> </w:t>
            </w:r>
          </w:p>
        </w:tc>
      </w:tr>
      <w:tr w:rsidR="005A161E" w:rsidRPr="005A161E" w:rsidTr="005A161E">
        <w:trPr>
          <w:trHeight w:val="39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61E" w:rsidRPr="005A161E" w:rsidRDefault="005A161E" w:rsidP="005A161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9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61E" w:rsidRPr="005A161E" w:rsidRDefault="005A161E" w:rsidP="005A16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HUMAN RESOURCES RISK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61E" w:rsidRPr="005A161E" w:rsidRDefault="005A161E" w:rsidP="005A16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NON-ATTENDANCE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61E" w:rsidRPr="005A161E" w:rsidRDefault="005A161E" w:rsidP="005A16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ADMINISTRATIVES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61E" w:rsidRPr="005A161E" w:rsidRDefault="005A161E" w:rsidP="005A16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61E" w:rsidRPr="005A161E" w:rsidRDefault="005A161E" w:rsidP="005A16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5A161E" w:rsidRPr="005A161E" w:rsidRDefault="005A161E" w:rsidP="005A161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s-MX" w:eastAsia="es-MX"/>
              </w:rPr>
            </w:pPr>
            <w:r w:rsidRPr="005A161E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s-MX" w:eastAsia="es-MX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161E" w:rsidRPr="005A161E" w:rsidRDefault="005A161E" w:rsidP="005A16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Attendance</w:t>
            </w:r>
            <w:proofErr w:type="spellEnd"/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 xml:space="preserve"> </w:t>
            </w:r>
            <w:proofErr w:type="spellStart"/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bonus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5A161E" w:rsidRPr="005A161E" w:rsidRDefault="005A161E" w:rsidP="005A16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s-MX"/>
              </w:rPr>
            </w:pPr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s-MX"/>
              </w:rPr>
              <w:t>Delegate activities to the analyst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61E" w:rsidRPr="005A161E" w:rsidRDefault="005A161E" w:rsidP="005A161E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s-MX"/>
              </w:rPr>
            </w:pPr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s-MX"/>
              </w:rPr>
              <w:t> </w:t>
            </w:r>
          </w:p>
        </w:tc>
      </w:tr>
      <w:tr w:rsidR="005A161E" w:rsidRPr="005A161E" w:rsidTr="005A161E">
        <w:trPr>
          <w:trHeight w:val="39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61E" w:rsidRPr="005A161E" w:rsidRDefault="005A161E" w:rsidP="005A161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10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61E" w:rsidRPr="005A161E" w:rsidRDefault="005A161E" w:rsidP="005A16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HUMAN RESOURCES RISK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61E" w:rsidRPr="005A161E" w:rsidRDefault="005A161E" w:rsidP="005A16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CONFLICTS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61E" w:rsidRPr="005A161E" w:rsidRDefault="005A161E" w:rsidP="005A16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61E" w:rsidRPr="005A161E" w:rsidRDefault="005A161E" w:rsidP="005A16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61E" w:rsidRPr="005A161E" w:rsidRDefault="005A161E" w:rsidP="005A16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5A161E" w:rsidRPr="005A161E" w:rsidRDefault="005A161E" w:rsidP="005A161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s-MX" w:eastAsia="es-MX"/>
              </w:rPr>
            </w:pPr>
            <w:r w:rsidRPr="005A161E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s-MX" w:eastAsia="es-MX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161E" w:rsidRPr="005A161E" w:rsidRDefault="005A161E" w:rsidP="005A16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s-MX"/>
              </w:rPr>
            </w:pPr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s-MX"/>
              </w:rPr>
              <w:t>Work meetings and problem solving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5A161E" w:rsidRPr="005A161E" w:rsidRDefault="005A161E" w:rsidP="005A16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s-MX"/>
              </w:rPr>
            </w:pPr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s-MX"/>
              </w:rPr>
              <w:t>Emergency meeting for conflict resolution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61E" w:rsidRPr="005A161E" w:rsidRDefault="005A161E" w:rsidP="005A161E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s-MX"/>
              </w:rPr>
            </w:pPr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s-MX"/>
              </w:rPr>
              <w:t> </w:t>
            </w:r>
          </w:p>
        </w:tc>
      </w:tr>
      <w:tr w:rsidR="005A161E" w:rsidRPr="005A161E" w:rsidTr="005A161E">
        <w:trPr>
          <w:trHeight w:val="39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61E" w:rsidRPr="005A161E" w:rsidRDefault="005A161E" w:rsidP="005A161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11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61E" w:rsidRPr="005A161E" w:rsidRDefault="005A161E" w:rsidP="005A16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HUMAN RESOURCES RISK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61E" w:rsidRPr="005A161E" w:rsidRDefault="005A161E" w:rsidP="005A16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SABOTAGE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61E" w:rsidRPr="005A161E" w:rsidRDefault="005A161E" w:rsidP="005A16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61E" w:rsidRPr="005A161E" w:rsidRDefault="005A161E" w:rsidP="005A16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61E" w:rsidRPr="005A161E" w:rsidRDefault="005A161E" w:rsidP="005A16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5A161E" w:rsidRPr="005A161E" w:rsidRDefault="005A161E" w:rsidP="005A161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s-MX" w:eastAsia="es-MX"/>
              </w:rPr>
            </w:pPr>
            <w:r w:rsidRPr="005A161E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s-MX" w:eastAsia="es-MX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161E" w:rsidRPr="005A161E" w:rsidRDefault="005A161E" w:rsidP="005A16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Responsibility</w:t>
            </w:r>
            <w:proofErr w:type="spellEnd"/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 xml:space="preserve"> </w:t>
            </w:r>
            <w:proofErr w:type="spellStart"/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matrix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5A161E" w:rsidRPr="005A161E" w:rsidRDefault="005A161E" w:rsidP="005A16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s-MX"/>
              </w:rPr>
            </w:pPr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s-MX"/>
              </w:rPr>
              <w:t>Delegate role activities to another role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61E" w:rsidRPr="005A161E" w:rsidRDefault="005A161E" w:rsidP="005A161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$30,000</w:t>
            </w:r>
          </w:p>
        </w:tc>
      </w:tr>
      <w:tr w:rsidR="005A161E" w:rsidRPr="005A161E" w:rsidTr="005A161E">
        <w:trPr>
          <w:trHeight w:val="39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61E" w:rsidRPr="005A161E" w:rsidRDefault="005A161E" w:rsidP="005A161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12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61E" w:rsidRPr="005A161E" w:rsidRDefault="005A161E" w:rsidP="005A16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HUMAN RESOURCES RISK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61E" w:rsidRPr="005A161E" w:rsidRDefault="005A161E" w:rsidP="005A16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LACK OF KNOWLEDGE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61E" w:rsidRPr="005A161E" w:rsidRDefault="005A161E" w:rsidP="005A16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61E" w:rsidRPr="005A161E" w:rsidRDefault="005A161E" w:rsidP="005A16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61E" w:rsidRPr="005A161E" w:rsidRDefault="005A161E" w:rsidP="005A16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5A161E" w:rsidRPr="005A161E" w:rsidRDefault="005A161E" w:rsidP="005A161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s-MX" w:eastAsia="es-MX"/>
              </w:rPr>
            </w:pPr>
            <w:r w:rsidRPr="005A161E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s-MX" w:eastAsia="es-MX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161E" w:rsidRPr="005A161E" w:rsidRDefault="005A161E" w:rsidP="005A16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Trainings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5A161E" w:rsidRPr="005A161E" w:rsidRDefault="005A161E" w:rsidP="005A16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s-MX"/>
              </w:rPr>
            </w:pPr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s-MX"/>
              </w:rPr>
              <w:t>Hire an expert to train in whatever is required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61E" w:rsidRPr="005A161E" w:rsidRDefault="005A161E" w:rsidP="005A161E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s-MX"/>
              </w:rPr>
              <w:t xml:space="preserve"> </w:t>
            </w:r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 xml:space="preserve">$                       15,000.00 </w:t>
            </w:r>
          </w:p>
        </w:tc>
      </w:tr>
      <w:tr w:rsidR="005A161E" w:rsidRPr="005A161E" w:rsidTr="005A161E">
        <w:trPr>
          <w:trHeight w:val="39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61E" w:rsidRPr="005A161E" w:rsidRDefault="005A161E" w:rsidP="005A161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13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61E" w:rsidRPr="005A161E" w:rsidRDefault="005A161E" w:rsidP="005A16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HUMAN RESOURCES RISK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61E" w:rsidRPr="005A161E" w:rsidRDefault="005A161E" w:rsidP="005A16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INFORMATION LEAK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61E" w:rsidRPr="005A161E" w:rsidRDefault="005A161E" w:rsidP="005A16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61E" w:rsidRPr="005A161E" w:rsidRDefault="005A161E" w:rsidP="005A16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61E" w:rsidRPr="005A161E" w:rsidRDefault="005A161E" w:rsidP="005A16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ECC71"/>
            <w:noWrap/>
            <w:vAlign w:val="center"/>
            <w:hideMark/>
          </w:tcPr>
          <w:p w:rsidR="005A161E" w:rsidRPr="005A161E" w:rsidRDefault="005A161E" w:rsidP="005A161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s-MX" w:eastAsia="es-MX"/>
              </w:rPr>
            </w:pPr>
            <w:r w:rsidRPr="005A161E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s-MX" w:eastAsia="es-MX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161E" w:rsidRPr="005A161E" w:rsidRDefault="005A161E" w:rsidP="005A16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Confidentiality</w:t>
            </w:r>
            <w:proofErr w:type="spellEnd"/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 xml:space="preserve"> </w:t>
            </w:r>
            <w:proofErr w:type="spellStart"/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agreements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5A161E" w:rsidRPr="005A161E" w:rsidRDefault="005A161E" w:rsidP="005A16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Take</w:t>
            </w:r>
            <w:proofErr w:type="spellEnd"/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 xml:space="preserve"> legal </w:t>
            </w:r>
            <w:proofErr w:type="spellStart"/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action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61E" w:rsidRPr="005A161E" w:rsidRDefault="005A161E" w:rsidP="005A161E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</w:tr>
      <w:tr w:rsidR="005A161E" w:rsidRPr="005A161E" w:rsidTr="005A161E">
        <w:trPr>
          <w:trHeight w:val="39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61E" w:rsidRPr="005A161E" w:rsidRDefault="005A161E" w:rsidP="005A161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14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61E" w:rsidRPr="005A161E" w:rsidRDefault="005A161E" w:rsidP="005A16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HUMAN RESOURCES RISK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61E" w:rsidRPr="005A161E" w:rsidRDefault="005A161E" w:rsidP="005A16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INTERNAL ROBBERY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61E" w:rsidRPr="005A161E" w:rsidRDefault="005A161E" w:rsidP="005A16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61E" w:rsidRPr="005A161E" w:rsidRDefault="005A161E" w:rsidP="005A16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61E" w:rsidRPr="005A161E" w:rsidRDefault="005A161E" w:rsidP="005A16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ECC71"/>
            <w:noWrap/>
            <w:vAlign w:val="center"/>
            <w:hideMark/>
          </w:tcPr>
          <w:p w:rsidR="005A161E" w:rsidRPr="005A161E" w:rsidRDefault="005A161E" w:rsidP="005A161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s-MX" w:eastAsia="es-MX"/>
              </w:rPr>
            </w:pPr>
            <w:r w:rsidRPr="005A161E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s-MX" w:eastAsia="es-MX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161E" w:rsidRPr="005A161E" w:rsidRDefault="005A161E" w:rsidP="005A16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s-MX"/>
              </w:rPr>
            </w:pPr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s-MX"/>
              </w:rPr>
              <w:t>Hire someone new team members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5A161E" w:rsidRPr="005A161E" w:rsidRDefault="005A161E" w:rsidP="005A16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Take</w:t>
            </w:r>
            <w:proofErr w:type="spellEnd"/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 xml:space="preserve"> legal </w:t>
            </w:r>
            <w:proofErr w:type="spellStart"/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action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61E" w:rsidRPr="005A161E" w:rsidRDefault="005A161E" w:rsidP="005A161E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</w:tr>
      <w:tr w:rsidR="005A161E" w:rsidRPr="005A161E" w:rsidTr="005A161E">
        <w:trPr>
          <w:trHeight w:val="39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61E" w:rsidRPr="005A161E" w:rsidRDefault="005A161E" w:rsidP="005A161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15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61E" w:rsidRPr="005A161E" w:rsidRDefault="005A161E" w:rsidP="005A16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HUMAN RESOURCES RISK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61E" w:rsidRPr="005A161E" w:rsidRDefault="005A161E" w:rsidP="005A16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LOW PERFORMANCE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61E" w:rsidRPr="005A161E" w:rsidRDefault="005A161E" w:rsidP="005A16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61E" w:rsidRPr="005A161E" w:rsidRDefault="005A161E" w:rsidP="005A16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61E" w:rsidRPr="005A161E" w:rsidRDefault="005A161E" w:rsidP="005A16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5A161E" w:rsidRPr="005A161E" w:rsidRDefault="005A161E" w:rsidP="005A161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s-MX" w:eastAsia="es-MX"/>
              </w:rPr>
            </w:pPr>
            <w:r w:rsidRPr="005A161E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s-MX" w:eastAsia="es-MX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161E" w:rsidRPr="005A161E" w:rsidRDefault="005A161E" w:rsidP="005A16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s-MX"/>
              </w:rPr>
            </w:pPr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s-MX"/>
              </w:rPr>
              <w:t>Compromise agreements with the staff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5A161E" w:rsidRPr="005A161E" w:rsidRDefault="005A161E" w:rsidP="005A16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" w:eastAsia="es-MX"/>
              </w:rPr>
              <w:t xml:space="preserve">Use coaching 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61E" w:rsidRPr="005A161E" w:rsidRDefault="005A161E" w:rsidP="005A161E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</w:tr>
      <w:tr w:rsidR="005A161E" w:rsidRPr="005A161E" w:rsidTr="005A161E">
        <w:trPr>
          <w:trHeight w:val="39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61E" w:rsidRPr="005A161E" w:rsidRDefault="005A161E" w:rsidP="005A161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16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61E" w:rsidRPr="005A161E" w:rsidRDefault="005A161E" w:rsidP="005A16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FACILITIES RISK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61E" w:rsidRPr="005A161E" w:rsidRDefault="005A161E" w:rsidP="005A16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FIRE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61E" w:rsidRPr="005A161E" w:rsidRDefault="005A161E" w:rsidP="005A16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61E" w:rsidRPr="005A161E" w:rsidRDefault="005A161E" w:rsidP="005A16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61E" w:rsidRPr="005A161E" w:rsidRDefault="005A161E" w:rsidP="005A16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ECC71"/>
            <w:noWrap/>
            <w:vAlign w:val="center"/>
            <w:hideMark/>
          </w:tcPr>
          <w:p w:rsidR="005A161E" w:rsidRPr="005A161E" w:rsidRDefault="005A161E" w:rsidP="005A161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s-MX" w:eastAsia="es-MX"/>
              </w:rPr>
            </w:pPr>
            <w:r w:rsidRPr="005A161E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s-MX" w:eastAsia="es-MX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161E" w:rsidRPr="005A161E" w:rsidRDefault="005A161E" w:rsidP="005A16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s-MX"/>
              </w:rPr>
            </w:pPr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s-MX"/>
              </w:rPr>
              <w:t>Safety signs and fire extinguishers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5A161E" w:rsidRPr="005A161E" w:rsidRDefault="005A161E" w:rsidP="005A16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Follow</w:t>
            </w:r>
            <w:proofErr w:type="spellEnd"/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 xml:space="preserve"> legal </w:t>
            </w:r>
            <w:proofErr w:type="spellStart"/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measures</w:t>
            </w:r>
            <w:proofErr w:type="spellEnd"/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61E" w:rsidRPr="005A161E" w:rsidRDefault="005A161E" w:rsidP="005A161E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</w:tr>
      <w:tr w:rsidR="005A161E" w:rsidRPr="005A161E" w:rsidTr="005A161E">
        <w:trPr>
          <w:trHeight w:val="39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61E" w:rsidRPr="005A161E" w:rsidRDefault="005A161E" w:rsidP="005A161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17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61E" w:rsidRPr="005A161E" w:rsidRDefault="005A161E" w:rsidP="005A16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FACILITIES RISK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61E" w:rsidRPr="005A161E" w:rsidRDefault="005A161E" w:rsidP="005A16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EARTHQUAKE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61E" w:rsidRPr="005A161E" w:rsidRDefault="005A161E" w:rsidP="005A16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61E" w:rsidRPr="005A161E" w:rsidRDefault="005A161E" w:rsidP="005A16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61E" w:rsidRPr="005A161E" w:rsidRDefault="005A161E" w:rsidP="005A16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ECC71"/>
            <w:noWrap/>
            <w:vAlign w:val="center"/>
            <w:hideMark/>
          </w:tcPr>
          <w:p w:rsidR="005A161E" w:rsidRPr="005A161E" w:rsidRDefault="005A161E" w:rsidP="005A161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s-MX" w:eastAsia="es-MX"/>
              </w:rPr>
            </w:pPr>
            <w:r w:rsidRPr="005A161E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s-MX" w:eastAsia="es-MX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161E" w:rsidRPr="005A161E" w:rsidRDefault="005A161E" w:rsidP="005A16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s-MX"/>
              </w:rPr>
            </w:pPr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s-MX"/>
              </w:rPr>
              <w:t>Safety signs and training videos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5A161E" w:rsidRPr="005A161E" w:rsidRDefault="005A161E" w:rsidP="005A16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s-MX"/>
              </w:rPr>
            </w:pPr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s-MX"/>
              </w:rPr>
              <w:t xml:space="preserve">In case of damage to the workspace, relocate the office 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61E" w:rsidRPr="005A161E" w:rsidRDefault="005A161E" w:rsidP="005A161E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s-MX"/>
              </w:rPr>
            </w:pPr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s-MX"/>
              </w:rPr>
              <w:t> </w:t>
            </w:r>
          </w:p>
        </w:tc>
      </w:tr>
      <w:tr w:rsidR="005A161E" w:rsidRPr="005A161E" w:rsidTr="005A161E">
        <w:trPr>
          <w:trHeight w:val="39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61E" w:rsidRPr="005A161E" w:rsidRDefault="005A161E" w:rsidP="005A161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18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61E" w:rsidRPr="005A161E" w:rsidRDefault="005A161E" w:rsidP="005A16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FACILITIES RISK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61E" w:rsidRPr="005A161E" w:rsidRDefault="005A161E" w:rsidP="005A16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EXTERNAL ROBBERY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61E" w:rsidRPr="005A161E" w:rsidRDefault="005A161E" w:rsidP="005A16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61E" w:rsidRPr="005A161E" w:rsidRDefault="005A161E" w:rsidP="005A16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61E" w:rsidRPr="005A161E" w:rsidRDefault="005A161E" w:rsidP="005A16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ECC71"/>
            <w:noWrap/>
            <w:vAlign w:val="center"/>
            <w:hideMark/>
          </w:tcPr>
          <w:p w:rsidR="005A161E" w:rsidRPr="005A161E" w:rsidRDefault="005A161E" w:rsidP="005A161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s-MX" w:eastAsia="es-MX"/>
              </w:rPr>
            </w:pPr>
            <w:r w:rsidRPr="005A161E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s-MX" w:eastAsia="es-MX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161E" w:rsidRPr="005A161E" w:rsidRDefault="005A161E" w:rsidP="005A16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Safety videos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5A161E" w:rsidRPr="005A161E" w:rsidRDefault="005A161E" w:rsidP="005A16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s-MX"/>
              </w:rPr>
            </w:pPr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s-MX"/>
              </w:rPr>
              <w:t xml:space="preserve">Increase surveillance and security devices in case the company is at risk of the incident happening again 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61E" w:rsidRPr="005A161E" w:rsidRDefault="005A161E" w:rsidP="005A161E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s-MX"/>
              </w:rPr>
            </w:pPr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s-MX"/>
              </w:rPr>
              <w:t> </w:t>
            </w:r>
          </w:p>
        </w:tc>
      </w:tr>
      <w:tr w:rsidR="005A161E" w:rsidRPr="005A161E" w:rsidTr="005A161E">
        <w:trPr>
          <w:trHeight w:val="39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61E" w:rsidRPr="005A161E" w:rsidRDefault="005A161E" w:rsidP="005A161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19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61E" w:rsidRPr="005A161E" w:rsidRDefault="005A161E" w:rsidP="005A16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FACILITIES RISK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61E" w:rsidRPr="005A161E" w:rsidRDefault="005A161E" w:rsidP="005A16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CYCLONE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61E" w:rsidRPr="005A161E" w:rsidRDefault="005A161E" w:rsidP="005A16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61E" w:rsidRPr="005A161E" w:rsidRDefault="005A161E" w:rsidP="005A16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61E" w:rsidRPr="005A161E" w:rsidRDefault="005A161E" w:rsidP="005A16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ECC71"/>
            <w:noWrap/>
            <w:vAlign w:val="center"/>
            <w:hideMark/>
          </w:tcPr>
          <w:p w:rsidR="005A161E" w:rsidRPr="005A161E" w:rsidRDefault="005A161E" w:rsidP="005A161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s-MX" w:eastAsia="es-MX"/>
              </w:rPr>
            </w:pPr>
            <w:r w:rsidRPr="005A161E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s-MX" w:eastAsia="es-MX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161E" w:rsidRPr="005A161E" w:rsidRDefault="005A161E" w:rsidP="005A16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s-MX"/>
              </w:rPr>
            </w:pPr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s-MX"/>
              </w:rPr>
              <w:t>Safety signs and training videos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5A161E" w:rsidRPr="005A161E" w:rsidRDefault="005A161E" w:rsidP="005A16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s-MX"/>
              </w:rPr>
            </w:pPr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s-MX"/>
              </w:rPr>
              <w:t xml:space="preserve">Evacuate and follow the measures established by the government 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61E" w:rsidRPr="005A161E" w:rsidRDefault="005A161E" w:rsidP="005A161E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s-MX"/>
              </w:rPr>
            </w:pPr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s-MX"/>
              </w:rPr>
              <w:t> </w:t>
            </w:r>
          </w:p>
        </w:tc>
      </w:tr>
      <w:tr w:rsidR="005A161E" w:rsidRPr="005A161E" w:rsidTr="005A161E">
        <w:trPr>
          <w:trHeight w:val="39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61E" w:rsidRPr="005A161E" w:rsidRDefault="005A161E" w:rsidP="005A161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lastRenderedPageBreak/>
              <w:t>20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61E" w:rsidRPr="005A161E" w:rsidRDefault="005A161E" w:rsidP="005A16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FACILITIES RISK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61E" w:rsidRPr="005A161E" w:rsidRDefault="005A161E" w:rsidP="005A16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OBSOLET HARDWARE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61E" w:rsidRPr="005A161E" w:rsidRDefault="005A161E" w:rsidP="005A16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61E" w:rsidRPr="005A161E" w:rsidRDefault="005A161E" w:rsidP="005A16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61E" w:rsidRPr="005A161E" w:rsidRDefault="005A161E" w:rsidP="005A16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5A161E" w:rsidRPr="005A161E" w:rsidRDefault="005A161E" w:rsidP="005A161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s-MX" w:eastAsia="es-MX"/>
              </w:rPr>
            </w:pPr>
            <w:r w:rsidRPr="005A161E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s-MX" w:eastAsia="es-MX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161E" w:rsidRPr="005A161E" w:rsidRDefault="005A161E" w:rsidP="005A16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s-MX"/>
              </w:rPr>
            </w:pPr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s-MX"/>
              </w:rPr>
              <w:t xml:space="preserve">Validate that the hardware that was purchased is what is needed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5A161E" w:rsidRPr="005A161E" w:rsidRDefault="005A161E" w:rsidP="005A16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Buy</w:t>
            </w:r>
            <w:proofErr w:type="spellEnd"/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 xml:space="preserve"> </w:t>
            </w:r>
            <w:proofErr w:type="spellStart"/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the</w:t>
            </w:r>
            <w:proofErr w:type="spellEnd"/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 xml:space="preserve"> </w:t>
            </w:r>
            <w:proofErr w:type="spellStart"/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required</w:t>
            </w:r>
            <w:proofErr w:type="spellEnd"/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 xml:space="preserve"> hardware 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61E" w:rsidRPr="005A161E" w:rsidRDefault="005A161E" w:rsidP="005A161E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</w:tr>
      <w:tr w:rsidR="005A161E" w:rsidRPr="005A161E" w:rsidTr="005A161E">
        <w:trPr>
          <w:trHeight w:val="39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61E" w:rsidRPr="005A161E" w:rsidRDefault="005A161E" w:rsidP="005A161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21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61E" w:rsidRPr="005A161E" w:rsidRDefault="005A161E" w:rsidP="005A16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FACILITIES RISK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61E" w:rsidRPr="005A161E" w:rsidRDefault="005A161E" w:rsidP="005A16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DEFECTIVE FACILITIES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61E" w:rsidRPr="005A161E" w:rsidRDefault="005A161E" w:rsidP="005A16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61E" w:rsidRPr="005A161E" w:rsidRDefault="005A161E" w:rsidP="005A16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61E" w:rsidRPr="005A161E" w:rsidRDefault="005A161E" w:rsidP="005A16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5A161E" w:rsidRPr="005A161E" w:rsidRDefault="005A161E" w:rsidP="005A161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s-MX" w:eastAsia="es-MX"/>
              </w:rPr>
            </w:pPr>
            <w:r w:rsidRPr="005A161E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s-MX" w:eastAsia="es-MX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161E" w:rsidRPr="005A161E" w:rsidRDefault="005A161E" w:rsidP="005A16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Check</w:t>
            </w:r>
            <w:proofErr w:type="spellEnd"/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 xml:space="preserve"> </w:t>
            </w:r>
            <w:proofErr w:type="spellStart"/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the</w:t>
            </w:r>
            <w:proofErr w:type="spellEnd"/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 xml:space="preserve"> </w:t>
            </w:r>
            <w:proofErr w:type="spellStart"/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facilities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5A161E" w:rsidRPr="005A161E" w:rsidRDefault="005A161E" w:rsidP="005A16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s-MX"/>
              </w:rPr>
            </w:pPr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s-MX"/>
              </w:rPr>
              <w:t xml:space="preserve">Repair the facilities before starting the development of the project 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61E" w:rsidRPr="005A161E" w:rsidRDefault="005A161E" w:rsidP="005A161E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s-MX"/>
              </w:rPr>
            </w:pPr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s-MX"/>
              </w:rPr>
              <w:t> </w:t>
            </w:r>
          </w:p>
        </w:tc>
      </w:tr>
      <w:tr w:rsidR="005A161E" w:rsidRPr="005A161E" w:rsidTr="005A161E">
        <w:trPr>
          <w:trHeight w:val="39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61E" w:rsidRPr="005A161E" w:rsidRDefault="005A161E" w:rsidP="005A161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22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61E" w:rsidRPr="005A161E" w:rsidRDefault="005A161E" w:rsidP="005A16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FINANCIAL RISK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61E" w:rsidRPr="005A161E" w:rsidRDefault="005A161E" w:rsidP="005A16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MONEY TRAFFIC OR THEFT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61E" w:rsidRPr="005A161E" w:rsidRDefault="005A161E" w:rsidP="005A16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61E" w:rsidRPr="005A161E" w:rsidRDefault="005A161E" w:rsidP="005A16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61E" w:rsidRPr="005A161E" w:rsidRDefault="005A161E" w:rsidP="005A16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ECC71"/>
            <w:noWrap/>
            <w:vAlign w:val="center"/>
            <w:hideMark/>
          </w:tcPr>
          <w:p w:rsidR="005A161E" w:rsidRPr="005A161E" w:rsidRDefault="005A161E" w:rsidP="005A161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s-MX" w:eastAsia="es-MX"/>
              </w:rPr>
            </w:pPr>
            <w:r w:rsidRPr="005A161E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s-MX" w:eastAsia="es-MX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161E" w:rsidRPr="005A161E" w:rsidRDefault="005A161E" w:rsidP="005A16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Monetary</w:t>
            </w:r>
            <w:proofErr w:type="spellEnd"/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 xml:space="preserve"> </w:t>
            </w:r>
            <w:proofErr w:type="spellStart"/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penalties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5A161E" w:rsidRPr="005A161E" w:rsidRDefault="005A161E" w:rsidP="005A16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Take</w:t>
            </w:r>
            <w:proofErr w:type="spellEnd"/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 xml:space="preserve"> legal </w:t>
            </w:r>
            <w:proofErr w:type="spellStart"/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action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61E" w:rsidRPr="005A161E" w:rsidRDefault="005A161E" w:rsidP="005A161E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</w:tr>
      <w:tr w:rsidR="005A161E" w:rsidRPr="005A161E" w:rsidTr="005A161E">
        <w:trPr>
          <w:trHeight w:val="39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61E" w:rsidRPr="005A161E" w:rsidRDefault="005A161E" w:rsidP="005A161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23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61E" w:rsidRPr="005A161E" w:rsidRDefault="005A161E" w:rsidP="005A16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FINANCIAL RISK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61E" w:rsidRPr="005A161E" w:rsidRDefault="005A161E" w:rsidP="005A16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INCREASE IN TAXES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61E" w:rsidRPr="005A161E" w:rsidRDefault="005A161E" w:rsidP="005A16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61E" w:rsidRPr="005A161E" w:rsidRDefault="005A161E" w:rsidP="005A16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61E" w:rsidRPr="005A161E" w:rsidRDefault="005A161E" w:rsidP="005A16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:rsidR="005A161E" w:rsidRPr="005A161E" w:rsidRDefault="005A161E" w:rsidP="005A161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s-MX" w:eastAsia="es-MX"/>
              </w:rPr>
            </w:pPr>
            <w:r w:rsidRPr="005A161E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s-MX" w:eastAsia="es-MX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161E" w:rsidRPr="005A161E" w:rsidRDefault="005A161E" w:rsidP="005A16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s-MX"/>
              </w:rPr>
            </w:pPr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s-MX"/>
              </w:rPr>
              <w:t>Fund to mitigate inflation and tax increase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5A161E" w:rsidRPr="005A161E" w:rsidRDefault="005A161E" w:rsidP="005A16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Adjust</w:t>
            </w:r>
            <w:proofErr w:type="spellEnd"/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 xml:space="preserve"> </w:t>
            </w:r>
            <w:proofErr w:type="spellStart"/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costs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61E" w:rsidRPr="005A161E" w:rsidRDefault="005A161E" w:rsidP="005A161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$50,000</w:t>
            </w:r>
          </w:p>
        </w:tc>
      </w:tr>
      <w:tr w:rsidR="005A161E" w:rsidRPr="005A161E" w:rsidTr="005A161E">
        <w:trPr>
          <w:trHeight w:val="39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61E" w:rsidRPr="005A161E" w:rsidRDefault="005A161E" w:rsidP="005A161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24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61E" w:rsidRPr="005A161E" w:rsidRDefault="005A161E" w:rsidP="005A16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FINANCIAL RISK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61E" w:rsidRPr="005A161E" w:rsidRDefault="005A161E" w:rsidP="005A16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BREACH OF PAYMENTS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61E" w:rsidRPr="005A161E" w:rsidRDefault="005A161E" w:rsidP="005A16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61E" w:rsidRPr="005A161E" w:rsidRDefault="005A161E" w:rsidP="005A16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61E" w:rsidRPr="005A161E" w:rsidRDefault="005A161E" w:rsidP="005A16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ECC71"/>
            <w:noWrap/>
            <w:vAlign w:val="center"/>
            <w:hideMark/>
          </w:tcPr>
          <w:p w:rsidR="005A161E" w:rsidRPr="005A161E" w:rsidRDefault="005A161E" w:rsidP="005A161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s-MX" w:eastAsia="es-MX"/>
              </w:rPr>
            </w:pPr>
            <w:r w:rsidRPr="005A161E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s-MX" w:eastAsia="es-MX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161E" w:rsidRPr="005A161E" w:rsidRDefault="005A161E" w:rsidP="005A16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Check</w:t>
            </w:r>
            <w:proofErr w:type="spellEnd"/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 xml:space="preserve"> total </w:t>
            </w:r>
            <w:proofErr w:type="spellStart"/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budget</w:t>
            </w:r>
            <w:proofErr w:type="spellEnd"/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5A161E" w:rsidRPr="005A161E" w:rsidRDefault="005A161E" w:rsidP="005A16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s-MX"/>
              </w:rPr>
            </w:pPr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s-MX"/>
              </w:rPr>
              <w:t xml:space="preserve">Remuneration of 3% for the breach of the company for all workers 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61E" w:rsidRPr="005A161E" w:rsidRDefault="005A161E" w:rsidP="005A161E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s-MX"/>
              </w:rPr>
            </w:pPr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s-MX"/>
              </w:rPr>
              <w:t> </w:t>
            </w:r>
          </w:p>
        </w:tc>
      </w:tr>
      <w:tr w:rsidR="005A161E" w:rsidRPr="005A161E" w:rsidTr="005A161E">
        <w:trPr>
          <w:trHeight w:val="39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61E" w:rsidRPr="005A161E" w:rsidRDefault="005A161E" w:rsidP="005A161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25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61E" w:rsidRPr="005A161E" w:rsidRDefault="005A161E" w:rsidP="005A16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FINANCIAL RISK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161E" w:rsidRPr="005A161E" w:rsidRDefault="005A161E" w:rsidP="005A16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s-MX"/>
              </w:rPr>
            </w:pPr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s-MX"/>
              </w:rPr>
              <w:t>DEVALUATION OR INFLATION OF THE CURRENCY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61E" w:rsidRPr="005A161E" w:rsidRDefault="005A161E" w:rsidP="005A16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s-MX"/>
              </w:rPr>
            </w:pPr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61E" w:rsidRPr="005A161E" w:rsidRDefault="005A161E" w:rsidP="005A16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61E" w:rsidRPr="005A161E" w:rsidRDefault="005A161E" w:rsidP="005A16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5A161E" w:rsidRPr="005A161E" w:rsidRDefault="005A161E" w:rsidP="005A161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s-MX" w:eastAsia="es-MX"/>
              </w:rPr>
            </w:pPr>
            <w:r w:rsidRPr="005A161E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s-MX" w:eastAsia="es-MX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161E" w:rsidRPr="005A161E" w:rsidRDefault="005A161E" w:rsidP="005A16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s-MX"/>
              </w:rPr>
            </w:pPr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s-MX"/>
              </w:rPr>
              <w:t xml:space="preserve">Comply with the times established in the schedule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5A161E" w:rsidRPr="005A161E" w:rsidRDefault="005A161E" w:rsidP="005A16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s-MX"/>
              </w:rPr>
            </w:pPr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s-MX"/>
              </w:rPr>
              <w:t xml:space="preserve">Adjust the salary of the employees to the percentage of devaluation that is had 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61E" w:rsidRPr="005A161E" w:rsidRDefault="005A161E" w:rsidP="005A161E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s-MX"/>
              </w:rPr>
            </w:pPr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s-MX"/>
              </w:rPr>
              <w:t> </w:t>
            </w:r>
          </w:p>
        </w:tc>
      </w:tr>
      <w:tr w:rsidR="005A161E" w:rsidRPr="005A161E" w:rsidTr="005A161E">
        <w:trPr>
          <w:trHeight w:val="39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61E" w:rsidRPr="005A161E" w:rsidRDefault="005A161E" w:rsidP="005A161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26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61E" w:rsidRPr="005A161E" w:rsidRDefault="005A161E" w:rsidP="005A16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TECHNICAL RISK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61E" w:rsidRPr="005A161E" w:rsidRDefault="005A161E" w:rsidP="005A16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HACKING ATTEMPT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61E" w:rsidRPr="005A161E" w:rsidRDefault="005A161E" w:rsidP="005A16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61E" w:rsidRPr="005A161E" w:rsidRDefault="005A161E" w:rsidP="005A16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61E" w:rsidRPr="005A161E" w:rsidRDefault="005A161E" w:rsidP="005A16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5A161E" w:rsidRPr="005A161E" w:rsidRDefault="005A161E" w:rsidP="005A161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s-MX" w:eastAsia="es-MX"/>
              </w:rPr>
            </w:pPr>
            <w:r w:rsidRPr="005A161E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s-MX" w:eastAsia="es-MX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161E" w:rsidRPr="005A161E" w:rsidRDefault="005A161E" w:rsidP="005A16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s-MX"/>
              </w:rPr>
            </w:pPr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" w:eastAsia="es-MX"/>
              </w:rPr>
              <w:t xml:space="preserve">Follow the measures established for the development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5A161E" w:rsidRPr="005A161E" w:rsidRDefault="005A161E" w:rsidP="005A16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s-MX"/>
              </w:rPr>
            </w:pPr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s-MX"/>
              </w:rPr>
              <w:t xml:space="preserve">Increase security so that another incident does not occur again 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61E" w:rsidRPr="005A161E" w:rsidRDefault="005A161E" w:rsidP="005A161E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s-MX"/>
              </w:rPr>
            </w:pPr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s-MX"/>
              </w:rPr>
              <w:t> </w:t>
            </w:r>
          </w:p>
        </w:tc>
      </w:tr>
      <w:tr w:rsidR="005A161E" w:rsidRPr="005A161E" w:rsidTr="005A161E">
        <w:trPr>
          <w:trHeight w:val="39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61E" w:rsidRPr="005A161E" w:rsidRDefault="005A161E" w:rsidP="005A161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27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61E" w:rsidRPr="005A161E" w:rsidRDefault="005A161E" w:rsidP="005A16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TECHNICAL RISK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61E" w:rsidRPr="005A161E" w:rsidRDefault="005A161E" w:rsidP="005A16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LICENSES NOT AUTHORIZED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61E" w:rsidRPr="005A161E" w:rsidRDefault="005A161E" w:rsidP="005A16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61E" w:rsidRPr="005A161E" w:rsidRDefault="005A161E" w:rsidP="005A16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61E" w:rsidRPr="005A161E" w:rsidRDefault="005A161E" w:rsidP="005A16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5A161E" w:rsidRPr="005A161E" w:rsidRDefault="005A161E" w:rsidP="005A161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s-MX" w:eastAsia="es-MX"/>
              </w:rPr>
            </w:pPr>
            <w:r w:rsidRPr="005A161E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s-MX" w:eastAsia="es-MX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161E" w:rsidRPr="005A161E" w:rsidRDefault="005A161E" w:rsidP="005A16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s-MX"/>
              </w:rPr>
            </w:pPr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s-MX"/>
              </w:rPr>
              <w:t xml:space="preserve">Verify that the licenses that are necessary for development have been acquired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5A161E" w:rsidRPr="005A161E" w:rsidRDefault="005A161E" w:rsidP="005A16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s-MX"/>
              </w:rPr>
            </w:pPr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s-MX"/>
              </w:rPr>
              <w:t xml:space="preserve">Pay the fine to the company and acquire the license 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61E" w:rsidRPr="005A161E" w:rsidRDefault="005A161E" w:rsidP="005A161E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s-MX"/>
              </w:rPr>
            </w:pPr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s-MX"/>
              </w:rPr>
              <w:t> </w:t>
            </w:r>
          </w:p>
        </w:tc>
      </w:tr>
      <w:tr w:rsidR="005A161E" w:rsidRPr="005A161E" w:rsidTr="005A161E">
        <w:trPr>
          <w:trHeight w:val="39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61E" w:rsidRPr="005A161E" w:rsidRDefault="005A161E" w:rsidP="005A161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28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61E" w:rsidRPr="005A161E" w:rsidRDefault="005A161E" w:rsidP="005A16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TECHNICAL RISK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61E" w:rsidRPr="005A161E" w:rsidRDefault="005A161E" w:rsidP="005A16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NO TECHNOLOGY PLAN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61E" w:rsidRPr="005A161E" w:rsidRDefault="005A161E" w:rsidP="005A16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61E" w:rsidRPr="005A161E" w:rsidRDefault="005A161E" w:rsidP="005A16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61E" w:rsidRPr="005A161E" w:rsidRDefault="005A161E" w:rsidP="005A16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5A161E" w:rsidRPr="005A161E" w:rsidRDefault="005A161E" w:rsidP="005A161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s-MX" w:eastAsia="es-MX"/>
              </w:rPr>
            </w:pPr>
            <w:r w:rsidRPr="005A161E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s-MX" w:eastAsia="es-MX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161E" w:rsidRPr="005A161E" w:rsidRDefault="005A161E" w:rsidP="005A16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s-MX"/>
              </w:rPr>
            </w:pPr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s-MX"/>
              </w:rPr>
              <w:t xml:space="preserve">Verify that the technology plan is correct and elaborated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5A161E" w:rsidRPr="005A161E" w:rsidRDefault="005A161E" w:rsidP="005A16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s-MX"/>
              </w:rPr>
            </w:pPr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s-MX"/>
              </w:rPr>
              <w:t xml:space="preserve">Prepare the technology plan based on the project 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61E" w:rsidRPr="005A161E" w:rsidRDefault="005A161E" w:rsidP="005A161E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s-MX"/>
              </w:rPr>
            </w:pPr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s-MX"/>
              </w:rPr>
              <w:t> </w:t>
            </w:r>
          </w:p>
        </w:tc>
      </w:tr>
      <w:tr w:rsidR="005A161E" w:rsidRPr="005A161E" w:rsidTr="005A161E">
        <w:trPr>
          <w:trHeight w:val="39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61E" w:rsidRPr="005A161E" w:rsidRDefault="005A161E" w:rsidP="005A161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29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61E" w:rsidRPr="005A161E" w:rsidRDefault="005A161E" w:rsidP="005A16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TECHNICAL RISK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61E" w:rsidRPr="005A161E" w:rsidRDefault="005A161E" w:rsidP="005A16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MISUSE OF TECHNOLOGIES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61E" w:rsidRPr="005A161E" w:rsidRDefault="005A161E" w:rsidP="005A16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61E" w:rsidRPr="005A161E" w:rsidRDefault="005A161E" w:rsidP="005A16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61E" w:rsidRPr="005A161E" w:rsidRDefault="005A161E" w:rsidP="005A16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5A161E" w:rsidRPr="005A161E" w:rsidRDefault="005A161E" w:rsidP="005A161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s-MX" w:eastAsia="es-MX"/>
              </w:rPr>
            </w:pPr>
            <w:r w:rsidRPr="005A161E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s-MX" w:eastAsia="es-MX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161E" w:rsidRPr="005A161E" w:rsidRDefault="005A161E" w:rsidP="005A16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s-MX"/>
              </w:rPr>
            </w:pPr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s-MX"/>
              </w:rPr>
              <w:t xml:space="preserve">Deliver regulations to employees to prevent misuse of equipment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5A161E" w:rsidRPr="005A161E" w:rsidRDefault="005A161E" w:rsidP="005A16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s-MX"/>
              </w:rPr>
            </w:pPr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s-MX"/>
              </w:rPr>
              <w:t xml:space="preserve">Punish the misuse of the development team to those who do not comply with the established agreements 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61E" w:rsidRPr="005A161E" w:rsidRDefault="005A161E" w:rsidP="005A161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$5,000</w:t>
            </w:r>
          </w:p>
        </w:tc>
      </w:tr>
      <w:tr w:rsidR="005A161E" w:rsidRPr="005A161E" w:rsidTr="005A161E">
        <w:trPr>
          <w:trHeight w:val="39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61E" w:rsidRPr="005A161E" w:rsidRDefault="005A161E" w:rsidP="005A161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30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61E" w:rsidRPr="005A161E" w:rsidRDefault="005A161E" w:rsidP="005A16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TECHNICAL RISK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61E" w:rsidRPr="005A161E" w:rsidRDefault="005A161E" w:rsidP="005A16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EQUIPMENT FAILURE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61E" w:rsidRPr="005A161E" w:rsidRDefault="005A161E" w:rsidP="005A16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61E" w:rsidRPr="005A161E" w:rsidRDefault="005A161E" w:rsidP="005A16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61E" w:rsidRPr="005A161E" w:rsidRDefault="005A161E" w:rsidP="005A16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5A161E" w:rsidRPr="005A161E" w:rsidRDefault="005A161E" w:rsidP="005A161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s-MX" w:eastAsia="es-MX"/>
              </w:rPr>
            </w:pPr>
            <w:r w:rsidRPr="005A161E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s-MX" w:eastAsia="es-MX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161E" w:rsidRPr="005A161E" w:rsidRDefault="005A161E" w:rsidP="005A16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s-MX"/>
              </w:rPr>
            </w:pPr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s-MX"/>
              </w:rPr>
              <w:t xml:space="preserve">Verify that the purchased equipment is in the best conditions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5A161E" w:rsidRPr="005A161E" w:rsidRDefault="005A161E" w:rsidP="005A16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s-MX"/>
              </w:rPr>
            </w:pPr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s-MX"/>
              </w:rPr>
              <w:t>Make the necessary repairs and if it is not possible to acquire new equipment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61E" w:rsidRPr="005A161E" w:rsidRDefault="005A161E" w:rsidP="005A161E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s-MX"/>
              </w:rPr>
            </w:pPr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s-MX"/>
              </w:rPr>
              <w:t> </w:t>
            </w:r>
          </w:p>
        </w:tc>
      </w:tr>
      <w:tr w:rsidR="005A161E" w:rsidRPr="005A161E" w:rsidTr="005A161E">
        <w:trPr>
          <w:trHeight w:val="39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61E" w:rsidRPr="005A161E" w:rsidRDefault="005A161E" w:rsidP="005A161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31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61E" w:rsidRPr="005A161E" w:rsidRDefault="005A161E" w:rsidP="005A16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POLITICAL RISK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161E" w:rsidRPr="005A161E" w:rsidRDefault="005A161E" w:rsidP="005A16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s-MX"/>
              </w:rPr>
            </w:pPr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s-MX"/>
              </w:rPr>
              <w:t>CHANGE OF SCOPE AND OBJECTIVES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61E" w:rsidRPr="005A161E" w:rsidRDefault="005A161E" w:rsidP="005A16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s-MX"/>
              </w:rPr>
            </w:pPr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61E" w:rsidRPr="005A161E" w:rsidRDefault="005A161E" w:rsidP="005A16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61E" w:rsidRPr="005A161E" w:rsidRDefault="005A161E" w:rsidP="005A16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5A161E" w:rsidRPr="005A161E" w:rsidRDefault="005A161E" w:rsidP="005A161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s-MX" w:eastAsia="es-MX"/>
              </w:rPr>
            </w:pPr>
            <w:r w:rsidRPr="005A161E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s-MX" w:eastAsia="es-MX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161E" w:rsidRPr="005A161E" w:rsidRDefault="005A161E" w:rsidP="005A16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s-MX"/>
              </w:rPr>
            </w:pPr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s-MX"/>
              </w:rPr>
              <w:t xml:space="preserve">Validate during the analysis stage that the scope and objectives are correct with the client.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5A161E" w:rsidRPr="005A161E" w:rsidRDefault="005A161E" w:rsidP="005A16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s-MX"/>
              </w:rPr>
            </w:pPr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s-MX"/>
              </w:rPr>
              <w:t xml:space="preserve">Sign agreements to avoid change of scope and objectives in the development stage 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61E" w:rsidRPr="005A161E" w:rsidRDefault="005A161E" w:rsidP="005A161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$15,000</w:t>
            </w:r>
          </w:p>
        </w:tc>
      </w:tr>
      <w:tr w:rsidR="005A161E" w:rsidRPr="005A161E" w:rsidTr="005A161E">
        <w:trPr>
          <w:trHeight w:val="39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61E" w:rsidRPr="005A161E" w:rsidRDefault="005A161E" w:rsidP="005A161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32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61E" w:rsidRPr="005A161E" w:rsidRDefault="005A161E" w:rsidP="005A16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POLITICAL RISK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161E" w:rsidRPr="005A161E" w:rsidRDefault="005A161E" w:rsidP="005A16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STAFF STRIKE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61E" w:rsidRPr="005A161E" w:rsidRDefault="005A161E" w:rsidP="005A16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61E" w:rsidRPr="005A161E" w:rsidRDefault="005A161E" w:rsidP="005A16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61E" w:rsidRPr="005A161E" w:rsidRDefault="005A161E" w:rsidP="005A16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5A161E" w:rsidRPr="005A161E" w:rsidRDefault="005A161E" w:rsidP="005A161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s-MX" w:eastAsia="es-MX"/>
              </w:rPr>
            </w:pPr>
            <w:r w:rsidRPr="005A161E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s-MX" w:eastAsia="es-MX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161E" w:rsidRPr="005A161E" w:rsidRDefault="005A161E" w:rsidP="005A16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s-MX"/>
              </w:rPr>
            </w:pPr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s-MX"/>
              </w:rPr>
              <w:t xml:space="preserve">Sign agreements to avoid change of scope and objectives in the development stage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5A161E" w:rsidRPr="005A161E" w:rsidRDefault="005A161E" w:rsidP="005A16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Take</w:t>
            </w:r>
            <w:proofErr w:type="spellEnd"/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 xml:space="preserve"> legal </w:t>
            </w:r>
            <w:proofErr w:type="spellStart"/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action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61E" w:rsidRPr="005A161E" w:rsidRDefault="005A161E" w:rsidP="005A161E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</w:tr>
      <w:tr w:rsidR="005A161E" w:rsidRPr="005A161E" w:rsidTr="005A161E">
        <w:trPr>
          <w:trHeight w:val="39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61E" w:rsidRPr="005A161E" w:rsidRDefault="005A161E" w:rsidP="005A161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33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61E" w:rsidRPr="005A161E" w:rsidRDefault="005A161E" w:rsidP="005A16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POLITICAL RISK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161E" w:rsidRPr="005A161E" w:rsidRDefault="005A161E" w:rsidP="005A16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WAR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61E" w:rsidRPr="005A161E" w:rsidRDefault="005A161E" w:rsidP="005A16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61E" w:rsidRPr="005A161E" w:rsidRDefault="005A161E" w:rsidP="005A16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61E" w:rsidRPr="005A161E" w:rsidRDefault="005A161E" w:rsidP="005A16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ECC71"/>
            <w:noWrap/>
            <w:vAlign w:val="center"/>
            <w:hideMark/>
          </w:tcPr>
          <w:p w:rsidR="005A161E" w:rsidRPr="005A161E" w:rsidRDefault="005A161E" w:rsidP="005A161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s-MX" w:eastAsia="es-MX"/>
              </w:rPr>
            </w:pPr>
            <w:r w:rsidRPr="005A161E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s-MX" w:eastAsia="es-MX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161E" w:rsidRPr="005A161E" w:rsidRDefault="005A161E" w:rsidP="005A16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Government</w:t>
            </w:r>
            <w:proofErr w:type="spellEnd"/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 xml:space="preserve"> training videos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5A161E" w:rsidRPr="005A161E" w:rsidRDefault="005A161E" w:rsidP="005A16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s-MX"/>
              </w:rPr>
            </w:pPr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s-MX"/>
              </w:rPr>
              <w:t xml:space="preserve">Follow the instructions indicated by the government 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61E" w:rsidRPr="005A161E" w:rsidRDefault="005A161E" w:rsidP="005A161E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s-MX"/>
              </w:rPr>
            </w:pPr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s-MX"/>
              </w:rPr>
              <w:t> </w:t>
            </w:r>
          </w:p>
        </w:tc>
      </w:tr>
      <w:tr w:rsidR="005A161E" w:rsidRPr="005A161E" w:rsidTr="005A161E">
        <w:trPr>
          <w:trHeight w:val="39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61E" w:rsidRPr="005A161E" w:rsidRDefault="005A161E" w:rsidP="005A161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lastRenderedPageBreak/>
              <w:t>34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61E" w:rsidRPr="005A161E" w:rsidRDefault="005A161E" w:rsidP="005A16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POLITICAL RISK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161E" w:rsidRPr="005A161E" w:rsidRDefault="005A161E" w:rsidP="005A16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EXPROPRIATIONS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61E" w:rsidRPr="005A161E" w:rsidRDefault="005A161E" w:rsidP="005A16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61E" w:rsidRPr="005A161E" w:rsidRDefault="005A161E" w:rsidP="005A16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61E" w:rsidRPr="005A161E" w:rsidRDefault="005A161E" w:rsidP="005A16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ECC71"/>
            <w:noWrap/>
            <w:vAlign w:val="center"/>
            <w:hideMark/>
          </w:tcPr>
          <w:p w:rsidR="005A161E" w:rsidRPr="005A161E" w:rsidRDefault="005A161E" w:rsidP="005A161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s-MX" w:eastAsia="es-MX"/>
              </w:rPr>
            </w:pPr>
            <w:r w:rsidRPr="005A161E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s-MX" w:eastAsia="es-MX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161E" w:rsidRPr="005A161E" w:rsidRDefault="005A161E" w:rsidP="005A16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s-MX"/>
              </w:rPr>
            </w:pPr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s-MX"/>
              </w:rPr>
              <w:t xml:space="preserve">Work following the regulations and laws established by the government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5A161E" w:rsidRPr="005A161E" w:rsidRDefault="005A161E" w:rsidP="005A16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Follow</w:t>
            </w:r>
            <w:proofErr w:type="spellEnd"/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 xml:space="preserve"> </w:t>
            </w:r>
            <w:proofErr w:type="spellStart"/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government</w:t>
            </w:r>
            <w:proofErr w:type="spellEnd"/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 xml:space="preserve"> </w:t>
            </w:r>
            <w:proofErr w:type="spellStart"/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instructions</w:t>
            </w:r>
            <w:proofErr w:type="spellEnd"/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61E" w:rsidRPr="005A161E" w:rsidRDefault="005A161E" w:rsidP="005A161E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</w:tr>
      <w:tr w:rsidR="005A161E" w:rsidRPr="005A161E" w:rsidTr="005A161E">
        <w:trPr>
          <w:trHeight w:val="39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61E" w:rsidRPr="005A161E" w:rsidRDefault="005A161E" w:rsidP="005A161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35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61E" w:rsidRPr="005A161E" w:rsidRDefault="005A161E" w:rsidP="005A16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POLITICAL RISK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161E" w:rsidRPr="005A161E" w:rsidRDefault="005A161E" w:rsidP="005A16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EXTERNAL SANCTIONS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61E" w:rsidRPr="005A161E" w:rsidRDefault="005A161E" w:rsidP="005A16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61E" w:rsidRPr="005A161E" w:rsidRDefault="005A161E" w:rsidP="005A16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61E" w:rsidRPr="005A161E" w:rsidRDefault="005A161E" w:rsidP="005A16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ECC71"/>
            <w:noWrap/>
            <w:vAlign w:val="center"/>
            <w:hideMark/>
          </w:tcPr>
          <w:p w:rsidR="005A161E" w:rsidRPr="005A161E" w:rsidRDefault="005A161E" w:rsidP="005A161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s-MX" w:eastAsia="es-MX"/>
              </w:rPr>
            </w:pPr>
            <w:r w:rsidRPr="005A161E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s-MX" w:eastAsia="es-MX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161E" w:rsidRPr="005A161E" w:rsidRDefault="005A161E" w:rsidP="005A16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s-MX"/>
              </w:rPr>
            </w:pPr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s-MX"/>
              </w:rPr>
              <w:t xml:space="preserve">Work following the regulations and laws established by the government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5A161E" w:rsidRPr="005A161E" w:rsidRDefault="005A161E" w:rsidP="005A16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Follow</w:t>
            </w:r>
            <w:proofErr w:type="spellEnd"/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 xml:space="preserve"> </w:t>
            </w:r>
            <w:proofErr w:type="spellStart"/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government</w:t>
            </w:r>
            <w:proofErr w:type="spellEnd"/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 xml:space="preserve"> </w:t>
            </w:r>
            <w:proofErr w:type="spellStart"/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instructions</w:t>
            </w:r>
            <w:proofErr w:type="spellEnd"/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61E" w:rsidRPr="005A161E" w:rsidRDefault="005A161E" w:rsidP="005A161E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</w:tr>
      <w:tr w:rsidR="005A161E" w:rsidRPr="005A161E" w:rsidTr="005A161E">
        <w:trPr>
          <w:trHeight w:val="39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61E" w:rsidRPr="005A161E" w:rsidRDefault="005A161E" w:rsidP="005A161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36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61E" w:rsidRPr="005A161E" w:rsidRDefault="005A161E" w:rsidP="005A16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DEVELOPMENT RISK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161E" w:rsidRPr="005A161E" w:rsidRDefault="005A161E" w:rsidP="005A16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PLANNING MISTAKES (PROCESSES &amp; TIMES)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61E" w:rsidRPr="005A161E" w:rsidRDefault="005A161E" w:rsidP="005A16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61E" w:rsidRPr="005A161E" w:rsidRDefault="005A161E" w:rsidP="005A16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61E" w:rsidRPr="005A161E" w:rsidRDefault="005A161E" w:rsidP="005A16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5A161E" w:rsidRPr="005A161E" w:rsidRDefault="005A161E" w:rsidP="005A161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s-MX" w:eastAsia="es-MX"/>
              </w:rPr>
            </w:pPr>
            <w:r w:rsidRPr="005A161E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s-MX" w:eastAsia="es-MX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161E" w:rsidRPr="005A161E" w:rsidRDefault="005A161E" w:rsidP="005A16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s-MX"/>
              </w:rPr>
            </w:pPr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s-MX"/>
              </w:rPr>
              <w:t xml:space="preserve">Validate all documentation generated for planning 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5A161E" w:rsidRPr="005A161E" w:rsidRDefault="005A161E" w:rsidP="005A16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 xml:space="preserve">Redo </w:t>
            </w:r>
            <w:proofErr w:type="spellStart"/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the</w:t>
            </w:r>
            <w:proofErr w:type="spellEnd"/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 xml:space="preserve"> </w:t>
            </w:r>
            <w:proofErr w:type="spellStart"/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planning</w:t>
            </w:r>
            <w:proofErr w:type="spellEnd"/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61E" w:rsidRPr="005A161E" w:rsidRDefault="005A161E" w:rsidP="005A161E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</w:tr>
      <w:tr w:rsidR="005A161E" w:rsidRPr="005A161E" w:rsidTr="005A161E">
        <w:trPr>
          <w:trHeight w:val="39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61E" w:rsidRPr="005A161E" w:rsidRDefault="005A161E" w:rsidP="005A161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37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61E" w:rsidRPr="005A161E" w:rsidRDefault="005A161E" w:rsidP="005A16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DEVELOPMENT RISK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161E" w:rsidRPr="005A161E" w:rsidRDefault="005A161E" w:rsidP="005A16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DISABLED ANALYSIS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61E" w:rsidRPr="005A161E" w:rsidRDefault="005A161E" w:rsidP="005A16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61E" w:rsidRPr="005A161E" w:rsidRDefault="005A161E" w:rsidP="005A16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61E" w:rsidRPr="005A161E" w:rsidRDefault="005A161E" w:rsidP="005A16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ECC71"/>
            <w:noWrap/>
            <w:vAlign w:val="center"/>
            <w:hideMark/>
          </w:tcPr>
          <w:p w:rsidR="005A161E" w:rsidRPr="005A161E" w:rsidRDefault="005A161E" w:rsidP="005A161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s-MX" w:eastAsia="es-MX"/>
              </w:rPr>
            </w:pPr>
            <w:r w:rsidRPr="005A161E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s-MX" w:eastAsia="es-MX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161E" w:rsidRPr="005A161E" w:rsidRDefault="005A161E" w:rsidP="005A16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s-MX"/>
              </w:rPr>
            </w:pPr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s-MX"/>
              </w:rPr>
              <w:t xml:space="preserve">Keep the analytics team or analyst motivated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5A161E" w:rsidRPr="005A161E" w:rsidRDefault="005A161E" w:rsidP="005A16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s-MX"/>
              </w:rPr>
            </w:pPr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s-MX"/>
              </w:rPr>
              <w:t xml:space="preserve">Find new staff and delegate activities to the administrator 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61E" w:rsidRPr="005A161E" w:rsidRDefault="005A161E" w:rsidP="005A161E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s-MX"/>
              </w:rPr>
            </w:pPr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s-MX"/>
              </w:rPr>
              <w:t> </w:t>
            </w:r>
          </w:p>
        </w:tc>
      </w:tr>
      <w:tr w:rsidR="005A161E" w:rsidRPr="005A161E" w:rsidTr="005A161E">
        <w:trPr>
          <w:trHeight w:val="39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61E" w:rsidRPr="005A161E" w:rsidRDefault="005A161E" w:rsidP="005A161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38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61E" w:rsidRPr="005A161E" w:rsidRDefault="005A161E" w:rsidP="005A16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DEVELOPMENT RISK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161E" w:rsidRPr="005A161E" w:rsidRDefault="005A161E" w:rsidP="005A16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s-MX"/>
              </w:rPr>
            </w:pPr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s-MX"/>
              </w:rPr>
              <w:t>HIDDEN FAILURES IN PROGRAMMING CODE AND DATA BASES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61E" w:rsidRPr="005A161E" w:rsidRDefault="005A161E" w:rsidP="005A16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s-MX"/>
              </w:rPr>
            </w:pPr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61E" w:rsidRPr="005A161E" w:rsidRDefault="005A161E" w:rsidP="005A16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61E" w:rsidRPr="005A161E" w:rsidRDefault="005A161E" w:rsidP="005A16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5A161E" w:rsidRPr="005A161E" w:rsidRDefault="005A161E" w:rsidP="005A161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s-MX" w:eastAsia="es-MX"/>
              </w:rPr>
            </w:pPr>
            <w:r w:rsidRPr="005A161E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s-MX" w:eastAsia="es-MX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161E" w:rsidRPr="005A161E" w:rsidRDefault="005A161E" w:rsidP="005A16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s-MX"/>
              </w:rPr>
            </w:pPr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s-MX"/>
              </w:rPr>
              <w:t xml:space="preserve">Deliver the complete documentation to the database team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5A161E" w:rsidRPr="005A161E" w:rsidRDefault="005A161E" w:rsidP="005A16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s-MX"/>
              </w:rPr>
            </w:pPr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s-MX"/>
              </w:rPr>
              <w:t>Hire an expert who supports the database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61E" w:rsidRPr="005A161E" w:rsidRDefault="005A161E" w:rsidP="005A161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$10,000</w:t>
            </w:r>
          </w:p>
        </w:tc>
      </w:tr>
      <w:tr w:rsidR="005A161E" w:rsidRPr="005A161E" w:rsidTr="005A161E">
        <w:trPr>
          <w:trHeight w:val="39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61E" w:rsidRPr="005A161E" w:rsidRDefault="005A161E" w:rsidP="005A161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39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61E" w:rsidRPr="005A161E" w:rsidRDefault="005A161E" w:rsidP="005A16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DEVELOPMENT RISK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161E" w:rsidRPr="005A161E" w:rsidRDefault="005A161E" w:rsidP="005A16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TESTING FAILURES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61E" w:rsidRPr="005A161E" w:rsidRDefault="005A161E" w:rsidP="005A16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61E" w:rsidRPr="005A161E" w:rsidRDefault="005A161E" w:rsidP="005A16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61E" w:rsidRPr="005A161E" w:rsidRDefault="005A161E" w:rsidP="005A16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5A161E" w:rsidRPr="005A161E" w:rsidRDefault="005A161E" w:rsidP="005A161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s-MX" w:eastAsia="es-MX"/>
              </w:rPr>
            </w:pPr>
            <w:r w:rsidRPr="005A161E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s-MX" w:eastAsia="es-MX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161E" w:rsidRPr="005A161E" w:rsidRDefault="005A161E" w:rsidP="005A16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s-MX"/>
              </w:rPr>
            </w:pPr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s-MX"/>
              </w:rPr>
              <w:t xml:space="preserve">Have very well established functional and non-functional requirements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5A161E" w:rsidRPr="005A161E" w:rsidRDefault="005A161E" w:rsidP="005A16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s-MX"/>
              </w:rPr>
            </w:pPr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s-MX"/>
              </w:rPr>
              <w:t>Document and correct testing errors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61E" w:rsidRPr="005A161E" w:rsidRDefault="005A161E" w:rsidP="005A161E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s-MX"/>
              </w:rPr>
            </w:pPr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s-MX"/>
              </w:rPr>
              <w:t> </w:t>
            </w:r>
          </w:p>
        </w:tc>
      </w:tr>
      <w:tr w:rsidR="005A161E" w:rsidRPr="005A161E" w:rsidTr="005A161E">
        <w:trPr>
          <w:trHeight w:val="39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61E" w:rsidRPr="005A161E" w:rsidRDefault="005A161E" w:rsidP="005A161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40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61E" w:rsidRPr="005A161E" w:rsidRDefault="005A161E" w:rsidP="005A16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DEVELOPMENT RISK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161E" w:rsidRPr="005A161E" w:rsidRDefault="005A161E" w:rsidP="005A16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IMPLEMENTATION FAILURES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61E" w:rsidRPr="005A161E" w:rsidRDefault="005A161E" w:rsidP="005A16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61E" w:rsidRPr="005A161E" w:rsidRDefault="005A161E" w:rsidP="005A16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61E" w:rsidRPr="005A161E" w:rsidRDefault="005A161E" w:rsidP="005A16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:rsidR="005A161E" w:rsidRPr="005A161E" w:rsidRDefault="005A161E" w:rsidP="005A161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s-MX" w:eastAsia="es-MX"/>
              </w:rPr>
            </w:pPr>
            <w:r w:rsidRPr="005A161E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s-MX" w:eastAsia="es-MX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161E" w:rsidRPr="005A161E" w:rsidRDefault="005A161E" w:rsidP="005A16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s-MX"/>
              </w:rPr>
            </w:pPr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s-MX"/>
              </w:rPr>
              <w:t xml:space="preserve">Generate the necessary documentation to correctly carry out the implementation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5A161E" w:rsidRPr="005A161E" w:rsidRDefault="005A161E" w:rsidP="005A16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s-MX"/>
              </w:rPr>
            </w:pPr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s-MX"/>
              </w:rPr>
              <w:t>Designate the developers in the implementation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61E" w:rsidRPr="005A161E" w:rsidRDefault="005A161E" w:rsidP="005A161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$30,000</w:t>
            </w:r>
          </w:p>
        </w:tc>
      </w:tr>
      <w:tr w:rsidR="005A161E" w:rsidRPr="005A161E" w:rsidTr="005A161E">
        <w:trPr>
          <w:trHeight w:val="39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61E" w:rsidRPr="005A161E" w:rsidRDefault="005A161E" w:rsidP="005A161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41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61E" w:rsidRPr="005A161E" w:rsidRDefault="005A161E" w:rsidP="005A16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DEVELOPMENT RISK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161E" w:rsidRPr="005A161E" w:rsidRDefault="005A161E" w:rsidP="005A16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FAILURES IN CONTRACT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61E" w:rsidRPr="005A161E" w:rsidRDefault="005A161E" w:rsidP="005A16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61E" w:rsidRPr="005A161E" w:rsidRDefault="005A161E" w:rsidP="005A16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61E" w:rsidRPr="005A161E" w:rsidRDefault="005A161E" w:rsidP="005A16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ECC71"/>
            <w:noWrap/>
            <w:vAlign w:val="center"/>
            <w:hideMark/>
          </w:tcPr>
          <w:p w:rsidR="005A161E" w:rsidRPr="005A161E" w:rsidRDefault="005A161E" w:rsidP="005A161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s-MX" w:eastAsia="es-MX"/>
              </w:rPr>
            </w:pPr>
            <w:r w:rsidRPr="005A161E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s-MX" w:eastAsia="es-MX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161E" w:rsidRPr="005A161E" w:rsidRDefault="005A161E" w:rsidP="005A16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s-MX"/>
              </w:rPr>
            </w:pPr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s-MX"/>
              </w:rPr>
              <w:t xml:space="preserve">Legally verify the contract presented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5A161E" w:rsidRPr="005A161E" w:rsidRDefault="005A161E" w:rsidP="005A16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s-MX"/>
              </w:rPr>
            </w:pPr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s-MX"/>
              </w:rPr>
              <w:t xml:space="preserve">Legally resolve any discrepancy or conflict resulting from the contract 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61E" w:rsidRPr="005A161E" w:rsidRDefault="005A161E" w:rsidP="005A161E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s-MX"/>
              </w:rPr>
            </w:pPr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s-MX"/>
              </w:rPr>
              <w:t> </w:t>
            </w:r>
          </w:p>
        </w:tc>
      </w:tr>
      <w:tr w:rsidR="005A161E" w:rsidRPr="005A161E" w:rsidTr="005A161E">
        <w:trPr>
          <w:trHeight w:val="39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61E" w:rsidRPr="005A161E" w:rsidRDefault="005A161E" w:rsidP="005A161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42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61E" w:rsidRPr="005A161E" w:rsidRDefault="005A161E" w:rsidP="005A16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TECHNICAL RISK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161E" w:rsidRPr="005A161E" w:rsidRDefault="005A161E" w:rsidP="005A16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INCORRECT TIMES IN SCHEDULES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  <w:tr2bl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61E" w:rsidRPr="005A161E" w:rsidRDefault="005A161E" w:rsidP="005A16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61E" w:rsidRPr="005A161E" w:rsidRDefault="005A161E" w:rsidP="005A16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61E" w:rsidRPr="005A161E" w:rsidRDefault="005A161E" w:rsidP="005A16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5A161E" w:rsidRPr="005A161E" w:rsidRDefault="005A161E" w:rsidP="005A161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s-MX" w:eastAsia="es-MX"/>
              </w:rPr>
            </w:pPr>
            <w:r w:rsidRPr="005A161E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s-MX" w:eastAsia="es-MX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161E" w:rsidRPr="005A161E" w:rsidRDefault="005A161E" w:rsidP="005A16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s-MX"/>
              </w:rPr>
            </w:pPr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s-MX"/>
              </w:rPr>
              <w:t xml:space="preserve">Check the times established in the schedule </w:t>
            </w:r>
            <w:bookmarkStart w:id="0" w:name="_GoBack"/>
            <w:bookmarkEnd w:id="0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A161E" w:rsidRPr="005A161E" w:rsidRDefault="005A161E" w:rsidP="005A16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s-MX"/>
              </w:rPr>
            </w:pPr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s-MX"/>
              </w:rPr>
              <w:t xml:space="preserve">Hire more staff so that the development of the software is in the established times 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61E" w:rsidRPr="005A161E" w:rsidRDefault="005A161E" w:rsidP="005A161E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s-MX"/>
              </w:rPr>
            </w:pPr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s-MX"/>
              </w:rPr>
              <w:t> </w:t>
            </w:r>
          </w:p>
        </w:tc>
      </w:tr>
      <w:tr w:rsidR="005A161E" w:rsidRPr="005A161E" w:rsidTr="005A161E">
        <w:trPr>
          <w:trHeight w:val="39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61E" w:rsidRPr="005A161E" w:rsidRDefault="005A161E" w:rsidP="005A161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43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61E" w:rsidRPr="005A161E" w:rsidRDefault="005A161E" w:rsidP="005A16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HUMAN RESOURCES RISK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161E" w:rsidRPr="005A161E" w:rsidRDefault="005A161E" w:rsidP="005A16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s-MX"/>
              </w:rPr>
            </w:pPr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s-MX"/>
              </w:rPr>
              <w:t>LACK OF KNOWLEDGE IN THE METHODOLOGY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  <w:tr2bl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61E" w:rsidRPr="005A161E" w:rsidRDefault="005A161E" w:rsidP="005A16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s-MX"/>
              </w:rPr>
            </w:pPr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s-MX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61E" w:rsidRPr="005A161E" w:rsidRDefault="005A161E" w:rsidP="005A16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61E" w:rsidRPr="005A161E" w:rsidRDefault="005A161E" w:rsidP="005A16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5A161E" w:rsidRPr="005A161E" w:rsidRDefault="005A161E" w:rsidP="005A161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s-MX" w:eastAsia="es-MX"/>
              </w:rPr>
            </w:pPr>
            <w:r w:rsidRPr="005A161E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s-MX" w:eastAsia="es-MX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161E" w:rsidRPr="005A161E" w:rsidRDefault="005A161E" w:rsidP="005A16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s-MX"/>
              </w:rPr>
            </w:pPr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s-MX"/>
              </w:rPr>
              <w:t xml:space="preserve">Interview staff before being hired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A161E" w:rsidRPr="005A161E" w:rsidRDefault="005A161E" w:rsidP="005A16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Training videos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61E" w:rsidRPr="005A161E" w:rsidRDefault="005A161E" w:rsidP="005A161E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</w:tr>
      <w:tr w:rsidR="005A161E" w:rsidRPr="005A161E" w:rsidTr="005A161E">
        <w:trPr>
          <w:trHeight w:val="39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61E" w:rsidRPr="005A161E" w:rsidRDefault="005A161E" w:rsidP="005A161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44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61E" w:rsidRPr="005A161E" w:rsidRDefault="005A161E" w:rsidP="005A16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HUMAN RESOURCES RISK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161E" w:rsidRPr="005A161E" w:rsidRDefault="005A161E" w:rsidP="005A16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MEDIOCRE ANALYSIS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  <w:tr2bl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61E" w:rsidRPr="005A161E" w:rsidRDefault="005A161E" w:rsidP="005A16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61E" w:rsidRPr="005A161E" w:rsidRDefault="005A161E" w:rsidP="005A16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61E" w:rsidRPr="005A161E" w:rsidRDefault="005A161E" w:rsidP="005A16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5A161E" w:rsidRPr="005A161E" w:rsidRDefault="005A161E" w:rsidP="005A161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s-MX" w:eastAsia="es-MX"/>
              </w:rPr>
            </w:pPr>
            <w:r w:rsidRPr="005A161E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s-MX" w:eastAsia="es-MX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161E" w:rsidRPr="005A161E" w:rsidRDefault="005A161E" w:rsidP="005A16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s-MX"/>
              </w:rPr>
            </w:pPr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s-MX"/>
              </w:rPr>
              <w:t>Verify with the clerk and with the administrator the generated S.R.S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A161E" w:rsidRPr="005A161E" w:rsidRDefault="005A161E" w:rsidP="005A16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s-MX"/>
              </w:rPr>
            </w:pPr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s-MX"/>
              </w:rPr>
              <w:t xml:space="preserve">Hire a senior analyst for support 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61E" w:rsidRPr="005A161E" w:rsidRDefault="005A161E" w:rsidP="005A161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$20,000</w:t>
            </w:r>
          </w:p>
        </w:tc>
      </w:tr>
      <w:tr w:rsidR="005A161E" w:rsidRPr="005A161E" w:rsidTr="005A161E">
        <w:trPr>
          <w:trHeight w:val="39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61E" w:rsidRPr="005A161E" w:rsidRDefault="005A161E" w:rsidP="005A161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45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61E" w:rsidRPr="005A161E" w:rsidRDefault="005A161E" w:rsidP="005A16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HUMAN RESOURCES RISK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161E" w:rsidRPr="005A161E" w:rsidRDefault="005A161E" w:rsidP="005A16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s-MX"/>
              </w:rPr>
            </w:pPr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s-MX"/>
              </w:rPr>
              <w:t>LACK OF ORGANIZATION IN THE DEVELOPMENT TEAM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  <w:tr2bl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61E" w:rsidRPr="005A161E" w:rsidRDefault="005A161E" w:rsidP="005A16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s-MX"/>
              </w:rPr>
            </w:pPr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s-MX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61E" w:rsidRPr="005A161E" w:rsidRDefault="005A161E" w:rsidP="005A16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61E" w:rsidRPr="005A161E" w:rsidRDefault="005A161E" w:rsidP="005A16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5A161E" w:rsidRPr="005A161E" w:rsidRDefault="005A161E" w:rsidP="005A161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s-MX" w:eastAsia="es-MX"/>
              </w:rPr>
            </w:pPr>
            <w:r w:rsidRPr="005A161E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s-MX" w:eastAsia="es-MX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161E" w:rsidRPr="005A161E" w:rsidRDefault="005A161E" w:rsidP="005A16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 xml:space="preserve">Training videos and </w:t>
            </w:r>
            <w:proofErr w:type="spellStart"/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supervision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A161E" w:rsidRPr="005A161E" w:rsidRDefault="005A161E" w:rsidP="005A16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" w:eastAsia="es-MX"/>
              </w:rPr>
              <w:t xml:space="preserve">Apply company regulations 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61E" w:rsidRPr="005A161E" w:rsidRDefault="005A161E" w:rsidP="005A161E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</w:tr>
      <w:tr w:rsidR="005A161E" w:rsidRPr="005A161E" w:rsidTr="005A161E">
        <w:trPr>
          <w:trHeight w:val="39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61E" w:rsidRPr="005A161E" w:rsidRDefault="005A161E" w:rsidP="005A161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46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61E" w:rsidRPr="005A161E" w:rsidRDefault="005A161E" w:rsidP="005A16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HUMAN RESOURCES RISK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161E" w:rsidRPr="005A161E" w:rsidRDefault="005A161E" w:rsidP="005A16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INSUFFICIENT DEVELOPMENT TEAM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  <w:tr2bl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61E" w:rsidRPr="005A161E" w:rsidRDefault="005A161E" w:rsidP="005A16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61E" w:rsidRPr="005A161E" w:rsidRDefault="005A161E" w:rsidP="005A16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61E" w:rsidRPr="005A161E" w:rsidRDefault="005A161E" w:rsidP="005A16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5A161E" w:rsidRPr="005A161E" w:rsidRDefault="005A161E" w:rsidP="005A161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s-MX" w:eastAsia="es-MX"/>
              </w:rPr>
            </w:pPr>
            <w:r w:rsidRPr="005A161E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s-MX" w:eastAsia="es-MX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161E" w:rsidRPr="005A161E" w:rsidRDefault="005A161E" w:rsidP="005A16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Hire</w:t>
            </w:r>
            <w:proofErr w:type="spellEnd"/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 xml:space="preserve"> </w:t>
            </w:r>
            <w:proofErr w:type="spellStart"/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the</w:t>
            </w:r>
            <w:proofErr w:type="spellEnd"/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 xml:space="preserve"> </w:t>
            </w:r>
            <w:proofErr w:type="spellStart"/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required</w:t>
            </w:r>
            <w:proofErr w:type="spellEnd"/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 xml:space="preserve"> </w:t>
            </w:r>
            <w:proofErr w:type="spellStart"/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members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A161E" w:rsidRPr="005A161E" w:rsidRDefault="005A161E" w:rsidP="005A16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Hire</w:t>
            </w:r>
            <w:proofErr w:type="spellEnd"/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 xml:space="preserve"> more </w:t>
            </w:r>
            <w:proofErr w:type="spellStart"/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trained</w:t>
            </w:r>
            <w:proofErr w:type="spellEnd"/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 xml:space="preserve"> staff 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61E" w:rsidRPr="005A161E" w:rsidRDefault="005A161E" w:rsidP="005A161E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</w:tr>
      <w:tr w:rsidR="005A161E" w:rsidRPr="005A161E" w:rsidTr="005A161E">
        <w:trPr>
          <w:trHeight w:val="39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61E" w:rsidRPr="005A161E" w:rsidRDefault="005A161E" w:rsidP="005A161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47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61E" w:rsidRPr="005A161E" w:rsidRDefault="005A161E" w:rsidP="005A16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DEVELOPMENT RISK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161E" w:rsidRPr="005A161E" w:rsidRDefault="005A161E" w:rsidP="005A16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SUPPLIER FAILURES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61E" w:rsidRPr="005A161E" w:rsidRDefault="005A161E" w:rsidP="005A16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61E" w:rsidRPr="005A161E" w:rsidRDefault="005A161E" w:rsidP="005A16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61E" w:rsidRPr="005A161E" w:rsidRDefault="005A161E" w:rsidP="005A16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5A161E" w:rsidRPr="005A161E" w:rsidRDefault="005A161E" w:rsidP="005A161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s-MX" w:eastAsia="es-MX"/>
              </w:rPr>
            </w:pPr>
            <w:r w:rsidRPr="005A161E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s-MX" w:eastAsia="es-MX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161E" w:rsidRPr="005A161E" w:rsidRDefault="005A161E" w:rsidP="005A16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Compromise</w:t>
            </w:r>
            <w:proofErr w:type="spellEnd"/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 xml:space="preserve"> </w:t>
            </w:r>
            <w:proofErr w:type="spellStart"/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agreements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A161E" w:rsidRPr="005A161E" w:rsidRDefault="005A161E" w:rsidP="005A161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Take</w:t>
            </w:r>
            <w:proofErr w:type="spellEnd"/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 xml:space="preserve"> legal </w:t>
            </w:r>
            <w:proofErr w:type="spellStart"/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action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61E" w:rsidRPr="005A161E" w:rsidRDefault="005A161E" w:rsidP="005A161E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5A161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</w:tr>
      <w:tr w:rsidR="005A161E" w:rsidRPr="005A161E" w:rsidTr="005A161E">
        <w:trPr>
          <w:trHeight w:val="39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61E" w:rsidRPr="005A161E" w:rsidRDefault="005A161E" w:rsidP="005A161E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61E" w:rsidRPr="005A161E" w:rsidRDefault="005A161E" w:rsidP="005A161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61E" w:rsidRPr="005A161E" w:rsidRDefault="005A161E" w:rsidP="005A161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61E" w:rsidRPr="005A161E" w:rsidRDefault="005A161E" w:rsidP="005A161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61E" w:rsidRPr="005A161E" w:rsidRDefault="005A161E" w:rsidP="005A161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61E" w:rsidRPr="005A161E" w:rsidRDefault="005A161E" w:rsidP="005A161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61E" w:rsidRPr="005A161E" w:rsidRDefault="005A161E" w:rsidP="005A161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61E" w:rsidRPr="005A161E" w:rsidRDefault="005A161E" w:rsidP="005A161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61E" w:rsidRPr="005A161E" w:rsidRDefault="005A161E" w:rsidP="005A161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s-MX" w:eastAsia="es-MX"/>
              </w:rPr>
            </w:pPr>
            <w:r w:rsidRPr="005A161E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s-MX" w:eastAsia="es-MX"/>
              </w:rPr>
              <w:t>BUDGET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5A161E" w:rsidRPr="005A161E" w:rsidRDefault="005A161E" w:rsidP="005A161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FFFFFF"/>
                <w:sz w:val="16"/>
                <w:szCs w:val="16"/>
                <w:lang w:val="es-MX" w:eastAsia="es-MX"/>
              </w:rPr>
            </w:pPr>
            <w:r w:rsidRPr="005A161E">
              <w:rPr>
                <w:rFonts w:ascii="Calibri" w:eastAsia="Times New Roman" w:hAnsi="Calibri" w:cs="Calibri"/>
                <w:color w:val="FFFFFF"/>
                <w:sz w:val="16"/>
                <w:szCs w:val="16"/>
                <w:lang w:val="es-MX" w:eastAsia="es-MX"/>
              </w:rPr>
              <w:t>$190,000</w:t>
            </w:r>
          </w:p>
        </w:tc>
      </w:tr>
    </w:tbl>
    <w:p w:rsidR="007F481F" w:rsidRDefault="007F481F" w:rsidP="004C1DD7">
      <w:pPr>
        <w:tabs>
          <w:tab w:val="left" w:pos="2640"/>
        </w:tabs>
        <w:jc w:val="left"/>
        <w:rPr>
          <w:rFonts w:cs="Arial"/>
          <w:color w:val="3C4043"/>
          <w:spacing w:val="3"/>
          <w:sz w:val="21"/>
          <w:szCs w:val="21"/>
        </w:rPr>
      </w:pPr>
    </w:p>
    <w:sectPr w:rsidR="007F481F" w:rsidSect="00EB0709">
      <w:pgSz w:w="15840" w:h="12240" w:orient="landscape"/>
      <w:pgMar w:top="1701" w:right="1417" w:bottom="1701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0D1D" w:rsidRDefault="00880D1D">
      <w:pPr>
        <w:spacing w:line="240" w:lineRule="auto"/>
      </w:pPr>
      <w:r>
        <w:separator/>
      </w:r>
    </w:p>
  </w:endnote>
  <w:endnote w:type="continuationSeparator" w:id="0">
    <w:p w:rsidR="00880D1D" w:rsidRDefault="00880D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621A" w:rsidRPr="00D20A80" w:rsidRDefault="0087621A" w:rsidP="00D20A80">
    <w:pPr>
      <w:pStyle w:val="Piedepgina"/>
      <w:jc w:val="right"/>
      <w:rPr>
        <w:rFonts w:cs="Calibri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7654" w:rsidRPr="0012545D" w:rsidRDefault="00A97654" w:rsidP="0012545D">
    <w:pPr>
      <w:pStyle w:val="Piedepgina"/>
      <w:jc w:val="right"/>
      <w:rPr>
        <w:rFonts w:cs="Calibr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0D1D" w:rsidRDefault="00880D1D">
      <w:pPr>
        <w:spacing w:line="240" w:lineRule="auto"/>
      </w:pPr>
      <w:r>
        <w:separator/>
      </w:r>
    </w:p>
  </w:footnote>
  <w:footnote w:type="continuationSeparator" w:id="0">
    <w:p w:rsidR="00880D1D" w:rsidRDefault="00880D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545D" w:rsidRPr="00EB0709" w:rsidRDefault="0012545D" w:rsidP="00EB070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835354"/>
    <w:multiLevelType w:val="hybridMultilevel"/>
    <w:tmpl w:val="C48A7A7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6414C3"/>
    <w:multiLevelType w:val="hybridMultilevel"/>
    <w:tmpl w:val="59F8D11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F522C1"/>
    <w:multiLevelType w:val="hybridMultilevel"/>
    <w:tmpl w:val="C48A7A7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07135C"/>
    <w:multiLevelType w:val="hybridMultilevel"/>
    <w:tmpl w:val="C48A7A7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CE11EE"/>
    <w:multiLevelType w:val="hybridMultilevel"/>
    <w:tmpl w:val="C48A7A7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717C6F"/>
    <w:multiLevelType w:val="hybridMultilevel"/>
    <w:tmpl w:val="C48A7A7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A96699"/>
    <w:multiLevelType w:val="multilevel"/>
    <w:tmpl w:val="24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1004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2008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4FF4C81"/>
    <w:multiLevelType w:val="hybridMultilevel"/>
    <w:tmpl w:val="C48A7A7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90775E"/>
    <w:multiLevelType w:val="hybridMultilevel"/>
    <w:tmpl w:val="C48A7A7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1A79A4"/>
    <w:multiLevelType w:val="hybridMultilevel"/>
    <w:tmpl w:val="47F2624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D55AF7"/>
    <w:multiLevelType w:val="hybridMultilevel"/>
    <w:tmpl w:val="C48A7A7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4"/>
  </w:num>
  <w:num w:numId="4">
    <w:abstractNumId w:val="5"/>
  </w:num>
  <w:num w:numId="5">
    <w:abstractNumId w:val="10"/>
  </w:num>
  <w:num w:numId="6">
    <w:abstractNumId w:val="0"/>
  </w:num>
  <w:num w:numId="7">
    <w:abstractNumId w:val="3"/>
  </w:num>
  <w:num w:numId="8">
    <w:abstractNumId w:val="2"/>
  </w:num>
  <w:num w:numId="9">
    <w:abstractNumId w:val="8"/>
  </w:num>
  <w:num w:numId="10">
    <w:abstractNumId w:val="7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37F"/>
    <w:rsid w:val="0000620C"/>
    <w:rsid w:val="000427B1"/>
    <w:rsid w:val="000801A1"/>
    <w:rsid w:val="000C4075"/>
    <w:rsid w:val="0012545D"/>
    <w:rsid w:val="00133895"/>
    <w:rsid w:val="001448B3"/>
    <w:rsid w:val="00154A63"/>
    <w:rsid w:val="002436CB"/>
    <w:rsid w:val="00286404"/>
    <w:rsid w:val="002E7216"/>
    <w:rsid w:val="00340378"/>
    <w:rsid w:val="00346FC8"/>
    <w:rsid w:val="0035047C"/>
    <w:rsid w:val="00356290"/>
    <w:rsid w:val="003B7ECE"/>
    <w:rsid w:val="003C663A"/>
    <w:rsid w:val="003E1C6A"/>
    <w:rsid w:val="00432CE7"/>
    <w:rsid w:val="00434BF8"/>
    <w:rsid w:val="004C1DD7"/>
    <w:rsid w:val="005238C4"/>
    <w:rsid w:val="00550DB2"/>
    <w:rsid w:val="00576845"/>
    <w:rsid w:val="00586199"/>
    <w:rsid w:val="005A161E"/>
    <w:rsid w:val="00610F8C"/>
    <w:rsid w:val="0065371E"/>
    <w:rsid w:val="00674642"/>
    <w:rsid w:val="006D2D97"/>
    <w:rsid w:val="00712BE3"/>
    <w:rsid w:val="007332A9"/>
    <w:rsid w:val="007802FD"/>
    <w:rsid w:val="0079556A"/>
    <w:rsid w:val="007A0E7E"/>
    <w:rsid w:val="007C252A"/>
    <w:rsid w:val="007D3ABF"/>
    <w:rsid w:val="007F130D"/>
    <w:rsid w:val="007F481F"/>
    <w:rsid w:val="0082561F"/>
    <w:rsid w:val="0082589F"/>
    <w:rsid w:val="00832E47"/>
    <w:rsid w:val="0087621A"/>
    <w:rsid w:val="00880D1D"/>
    <w:rsid w:val="00881F23"/>
    <w:rsid w:val="008844D4"/>
    <w:rsid w:val="009008A6"/>
    <w:rsid w:val="00905A45"/>
    <w:rsid w:val="00911985"/>
    <w:rsid w:val="009170EA"/>
    <w:rsid w:val="0095337F"/>
    <w:rsid w:val="009777D2"/>
    <w:rsid w:val="0099794C"/>
    <w:rsid w:val="009A366D"/>
    <w:rsid w:val="009B67FE"/>
    <w:rsid w:val="009F734A"/>
    <w:rsid w:val="00A56FE2"/>
    <w:rsid w:val="00A8618B"/>
    <w:rsid w:val="00A97654"/>
    <w:rsid w:val="00AC5CBC"/>
    <w:rsid w:val="00B82DAA"/>
    <w:rsid w:val="00BC5478"/>
    <w:rsid w:val="00C00C91"/>
    <w:rsid w:val="00C478B6"/>
    <w:rsid w:val="00C503ED"/>
    <w:rsid w:val="00C749E8"/>
    <w:rsid w:val="00D06D12"/>
    <w:rsid w:val="00D20A80"/>
    <w:rsid w:val="00D2633A"/>
    <w:rsid w:val="00D67978"/>
    <w:rsid w:val="00D85250"/>
    <w:rsid w:val="00DC236C"/>
    <w:rsid w:val="00DD21E8"/>
    <w:rsid w:val="00DE35FD"/>
    <w:rsid w:val="00DF05E7"/>
    <w:rsid w:val="00E17A65"/>
    <w:rsid w:val="00E54BB6"/>
    <w:rsid w:val="00E65022"/>
    <w:rsid w:val="00E677BB"/>
    <w:rsid w:val="00E71991"/>
    <w:rsid w:val="00E9785D"/>
    <w:rsid w:val="00EA2389"/>
    <w:rsid w:val="00EB0709"/>
    <w:rsid w:val="00EC11A7"/>
    <w:rsid w:val="00F12FDE"/>
    <w:rsid w:val="00F61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26EDB3"/>
  <w15:chartTrackingRefBased/>
  <w15:docId w15:val="{1A8820DB-0FFA-4931-81CE-7B5C0D789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4A63"/>
    <w:pPr>
      <w:spacing w:after="0" w:line="360" w:lineRule="auto"/>
      <w:jc w:val="both"/>
    </w:pPr>
    <w:rPr>
      <w:rFonts w:ascii="Arial" w:hAnsi="Arial"/>
      <w:sz w:val="24"/>
      <w:lang w:val="es-ES"/>
    </w:rPr>
  </w:style>
  <w:style w:type="paragraph" w:styleId="Ttulo1">
    <w:name w:val="heading 1"/>
    <w:basedOn w:val="Normal"/>
    <w:next w:val="Textoindependiente"/>
    <w:link w:val="Ttulo1Car"/>
    <w:qFormat/>
    <w:rsid w:val="00C749E8"/>
    <w:pPr>
      <w:keepNext/>
      <w:pageBreakBefore/>
      <w:numPr>
        <w:numId w:val="1"/>
      </w:numPr>
      <w:suppressLineNumbers/>
      <w:suppressAutoHyphens/>
      <w:spacing w:before="360" w:after="240" w:line="240" w:lineRule="auto"/>
      <w:outlineLvl w:val="0"/>
    </w:pPr>
    <w:rPr>
      <w:rFonts w:ascii="Arial Black" w:eastAsia="Times New Roman" w:hAnsi="Arial Black" w:cs="Times New Roman"/>
      <w:snapToGrid w:val="0"/>
      <w:kern w:val="24"/>
      <w:sz w:val="32"/>
      <w:szCs w:val="20"/>
      <w:lang w:val="es-EC"/>
    </w:rPr>
  </w:style>
  <w:style w:type="paragraph" w:styleId="Ttulo2">
    <w:name w:val="heading 2"/>
    <w:basedOn w:val="Ttulo1"/>
    <w:next w:val="Textoindependiente"/>
    <w:link w:val="Ttulo2Car"/>
    <w:qFormat/>
    <w:rsid w:val="00C749E8"/>
    <w:pPr>
      <w:pageBreakBefore w:val="0"/>
      <w:numPr>
        <w:ilvl w:val="1"/>
      </w:numPr>
      <w:outlineLvl w:val="1"/>
    </w:pPr>
    <w:rPr>
      <w:kern w:val="0"/>
      <w:sz w:val="28"/>
    </w:rPr>
  </w:style>
  <w:style w:type="paragraph" w:styleId="Ttulo3">
    <w:name w:val="heading 3"/>
    <w:basedOn w:val="Normal"/>
    <w:next w:val="Textoindependiente"/>
    <w:link w:val="Ttulo3Car"/>
    <w:qFormat/>
    <w:rsid w:val="00C749E8"/>
    <w:pPr>
      <w:keepNext/>
      <w:numPr>
        <w:ilvl w:val="2"/>
        <w:numId w:val="1"/>
      </w:numPr>
      <w:suppressLineNumbers/>
      <w:suppressAutoHyphens/>
      <w:spacing w:before="120" w:after="120" w:line="220" w:lineRule="exact"/>
      <w:outlineLvl w:val="2"/>
    </w:pPr>
    <w:rPr>
      <w:rFonts w:ascii="Arial Black" w:eastAsia="Times New Roman" w:hAnsi="Arial Black" w:cs="Times New Roman"/>
      <w:szCs w:val="20"/>
      <w:lang w:val="es-EC"/>
    </w:rPr>
  </w:style>
  <w:style w:type="paragraph" w:styleId="Ttulo4">
    <w:name w:val="heading 4"/>
    <w:basedOn w:val="Normal"/>
    <w:next w:val="Normal"/>
    <w:link w:val="Ttulo4Car"/>
    <w:qFormat/>
    <w:rsid w:val="00C749E8"/>
    <w:pPr>
      <w:keepNext/>
      <w:numPr>
        <w:ilvl w:val="3"/>
        <w:numId w:val="1"/>
      </w:numPr>
      <w:spacing w:before="100" w:after="60" w:line="240" w:lineRule="auto"/>
      <w:outlineLvl w:val="3"/>
    </w:pPr>
    <w:rPr>
      <w:rFonts w:eastAsia="Times New Roman" w:cs="Times New Roman"/>
      <w:i/>
      <w:sz w:val="22"/>
      <w:szCs w:val="20"/>
      <w:lang w:val="es-EC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C749E8"/>
    <w:pPr>
      <w:keepNext/>
      <w:keepLines/>
      <w:numPr>
        <w:ilvl w:val="4"/>
        <w:numId w:val="1"/>
      </w:numPr>
      <w:spacing w:before="200" w:line="240" w:lineRule="auto"/>
      <w:outlineLvl w:val="4"/>
    </w:pPr>
    <w:rPr>
      <w:rFonts w:asciiTheme="majorHAnsi" w:eastAsiaTheme="majorEastAsia" w:hAnsiTheme="majorHAnsi" w:cstheme="majorBidi"/>
      <w:color w:val="1F4D78" w:themeColor="accent1" w:themeShade="7F"/>
      <w:sz w:val="22"/>
      <w:szCs w:val="20"/>
      <w:lang w:val="es-EC"/>
    </w:rPr>
  </w:style>
  <w:style w:type="paragraph" w:styleId="Ttulo6">
    <w:name w:val="heading 6"/>
    <w:basedOn w:val="Normal"/>
    <w:next w:val="Normal"/>
    <w:link w:val="Ttulo6Car"/>
    <w:semiHidden/>
    <w:unhideWhenUsed/>
    <w:qFormat/>
    <w:rsid w:val="00C749E8"/>
    <w:pPr>
      <w:keepNext/>
      <w:keepLines/>
      <w:numPr>
        <w:ilvl w:val="5"/>
        <w:numId w:val="1"/>
      </w:numPr>
      <w:spacing w:before="200" w:line="240" w:lineRule="auto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  <w:sz w:val="22"/>
      <w:szCs w:val="20"/>
      <w:lang w:val="es-EC"/>
    </w:rPr>
  </w:style>
  <w:style w:type="paragraph" w:styleId="Ttulo7">
    <w:name w:val="heading 7"/>
    <w:basedOn w:val="Normal"/>
    <w:next w:val="Normal"/>
    <w:link w:val="Ttulo7Car"/>
    <w:semiHidden/>
    <w:unhideWhenUsed/>
    <w:qFormat/>
    <w:rsid w:val="00C749E8"/>
    <w:pPr>
      <w:keepNext/>
      <w:keepLines/>
      <w:numPr>
        <w:ilvl w:val="6"/>
        <w:numId w:val="1"/>
      </w:numPr>
      <w:spacing w:before="200" w:line="240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0"/>
      <w:lang w:val="es-EC"/>
    </w:rPr>
  </w:style>
  <w:style w:type="paragraph" w:styleId="Ttulo8">
    <w:name w:val="heading 8"/>
    <w:basedOn w:val="Normal"/>
    <w:next w:val="Normal"/>
    <w:link w:val="Ttulo8Car"/>
    <w:semiHidden/>
    <w:unhideWhenUsed/>
    <w:qFormat/>
    <w:rsid w:val="00C749E8"/>
    <w:pPr>
      <w:keepNext/>
      <w:keepLines/>
      <w:numPr>
        <w:ilvl w:val="7"/>
        <w:numId w:val="1"/>
      </w:numPr>
      <w:spacing w:before="200" w:line="240" w:lineRule="auto"/>
      <w:ind w:left="1440"/>
      <w:outlineLvl w:val="7"/>
    </w:pPr>
    <w:rPr>
      <w:rFonts w:asciiTheme="majorHAnsi" w:eastAsiaTheme="majorEastAsia" w:hAnsiTheme="majorHAnsi" w:cstheme="majorBidi"/>
      <w:color w:val="404040" w:themeColor="text1" w:themeTint="BF"/>
      <w:sz w:val="22"/>
      <w:szCs w:val="20"/>
      <w:lang w:val="es-EC"/>
    </w:rPr>
  </w:style>
  <w:style w:type="paragraph" w:styleId="Ttulo9">
    <w:name w:val="heading 9"/>
    <w:basedOn w:val="Normal"/>
    <w:next w:val="Normal"/>
    <w:link w:val="Ttulo9Car"/>
    <w:rsid w:val="00C749E8"/>
    <w:pPr>
      <w:numPr>
        <w:ilvl w:val="8"/>
        <w:numId w:val="1"/>
      </w:numPr>
      <w:spacing w:before="240" w:after="60" w:line="240" w:lineRule="auto"/>
      <w:outlineLvl w:val="8"/>
    </w:pPr>
    <w:rPr>
      <w:rFonts w:eastAsia="Times New Roman" w:cs="Arial"/>
      <w:sz w:val="22"/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E7216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E7216"/>
    <w:rPr>
      <w:rFonts w:ascii="Arial" w:hAnsi="Arial"/>
      <w:sz w:val="24"/>
      <w:lang w:val="es-ES"/>
    </w:rPr>
  </w:style>
  <w:style w:type="paragraph" w:styleId="Piedepgina">
    <w:name w:val="footer"/>
    <w:basedOn w:val="Normal"/>
    <w:link w:val="PiedepginaCar"/>
    <w:unhideWhenUsed/>
    <w:rsid w:val="002E7216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rsid w:val="002E7216"/>
    <w:rPr>
      <w:rFonts w:ascii="Arial" w:hAnsi="Arial"/>
      <w:sz w:val="24"/>
      <w:lang w:val="es-ES"/>
    </w:rPr>
  </w:style>
  <w:style w:type="table" w:styleId="Tablaconcuadrcula">
    <w:name w:val="Table Grid"/>
    <w:basedOn w:val="Tablanormal"/>
    <w:rsid w:val="00C749E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Ttulo1Car">
    <w:name w:val="Título 1 Car"/>
    <w:basedOn w:val="Fuentedeprrafopredeter"/>
    <w:link w:val="Ttulo1"/>
    <w:rsid w:val="00C749E8"/>
    <w:rPr>
      <w:rFonts w:ascii="Arial Black" w:eastAsia="Times New Roman" w:hAnsi="Arial Black" w:cs="Times New Roman"/>
      <w:snapToGrid w:val="0"/>
      <w:kern w:val="24"/>
      <w:sz w:val="32"/>
      <w:szCs w:val="20"/>
      <w:lang w:val="es-EC"/>
    </w:rPr>
  </w:style>
  <w:style w:type="character" w:customStyle="1" w:styleId="Ttulo2Car">
    <w:name w:val="Título 2 Car"/>
    <w:basedOn w:val="Fuentedeprrafopredeter"/>
    <w:link w:val="Ttulo2"/>
    <w:rsid w:val="00C749E8"/>
    <w:rPr>
      <w:rFonts w:ascii="Arial Black" w:eastAsia="Times New Roman" w:hAnsi="Arial Black" w:cs="Times New Roman"/>
      <w:snapToGrid w:val="0"/>
      <w:sz w:val="28"/>
      <w:szCs w:val="20"/>
      <w:lang w:val="es-EC"/>
    </w:rPr>
  </w:style>
  <w:style w:type="character" w:customStyle="1" w:styleId="Ttulo3Car">
    <w:name w:val="Título 3 Car"/>
    <w:basedOn w:val="Fuentedeprrafopredeter"/>
    <w:link w:val="Ttulo3"/>
    <w:rsid w:val="00C749E8"/>
    <w:rPr>
      <w:rFonts w:ascii="Arial Black" w:eastAsia="Times New Roman" w:hAnsi="Arial Black" w:cs="Times New Roman"/>
      <w:sz w:val="24"/>
      <w:szCs w:val="20"/>
      <w:lang w:val="es-EC"/>
    </w:rPr>
  </w:style>
  <w:style w:type="character" w:customStyle="1" w:styleId="Ttulo4Car">
    <w:name w:val="Título 4 Car"/>
    <w:basedOn w:val="Fuentedeprrafopredeter"/>
    <w:link w:val="Ttulo4"/>
    <w:rsid w:val="00C749E8"/>
    <w:rPr>
      <w:rFonts w:ascii="Arial" w:eastAsia="Times New Roman" w:hAnsi="Arial" w:cs="Times New Roman"/>
      <w:i/>
      <w:szCs w:val="20"/>
      <w:lang w:val="es-EC"/>
    </w:rPr>
  </w:style>
  <w:style w:type="character" w:customStyle="1" w:styleId="Ttulo5Car">
    <w:name w:val="Título 5 Car"/>
    <w:basedOn w:val="Fuentedeprrafopredeter"/>
    <w:link w:val="Ttulo5"/>
    <w:semiHidden/>
    <w:rsid w:val="00C749E8"/>
    <w:rPr>
      <w:rFonts w:asciiTheme="majorHAnsi" w:eastAsiaTheme="majorEastAsia" w:hAnsiTheme="majorHAnsi" w:cstheme="majorBidi"/>
      <w:color w:val="1F4D78" w:themeColor="accent1" w:themeShade="7F"/>
      <w:szCs w:val="20"/>
      <w:lang w:val="es-EC"/>
    </w:rPr>
  </w:style>
  <w:style w:type="character" w:customStyle="1" w:styleId="Ttulo6Car">
    <w:name w:val="Título 6 Car"/>
    <w:basedOn w:val="Fuentedeprrafopredeter"/>
    <w:link w:val="Ttulo6"/>
    <w:semiHidden/>
    <w:rsid w:val="00C749E8"/>
    <w:rPr>
      <w:rFonts w:asciiTheme="majorHAnsi" w:eastAsiaTheme="majorEastAsia" w:hAnsiTheme="majorHAnsi" w:cstheme="majorBidi"/>
      <w:i/>
      <w:iCs/>
      <w:color w:val="1F4D78" w:themeColor="accent1" w:themeShade="7F"/>
      <w:szCs w:val="20"/>
      <w:lang w:val="es-EC"/>
    </w:rPr>
  </w:style>
  <w:style w:type="character" w:customStyle="1" w:styleId="Ttulo7Car">
    <w:name w:val="Título 7 Car"/>
    <w:basedOn w:val="Fuentedeprrafopredeter"/>
    <w:link w:val="Ttulo7"/>
    <w:semiHidden/>
    <w:rsid w:val="00C749E8"/>
    <w:rPr>
      <w:rFonts w:asciiTheme="majorHAnsi" w:eastAsiaTheme="majorEastAsia" w:hAnsiTheme="majorHAnsi" w:cstheme="majorBidi"/>
      <w:i/>
      <w:iCs/>
      <w:color w:val="404040" w:themeColor="text1" w:themeTint="BF"/>
      <w:szCs w:val="20"/>
      <w:lang w:val="es-EC"/>
    </w:rPr>
  </w:style>
  <w:style w:type="character" w:customStyle="1" w:styleId="Ttulo8Car">
    <w:name w:val="Título 8 Car"/>
    <w:basedOn w:val="Fuentedeprrafopredeter"/>
    <w:link w:val="Ttulo8"/>
    <w:semiHidden/>
    <w:rsid w:val="00C749E8"/>
    <w:rPr>
      <w:rFonts w:asciiTheme="majorHAnsi" w:eastAsiaTheme="majorEastAsia" w:hAnsiTheme="majorHAnsi" w:cstheme="majorBidi"/>
      <w:color w:val="404040" w:themeColor="text1" w:themeTint="BF"/>
      <w:szCs w:val="20"/>
      <w:lang w:val="es-EC"/>
    </w:rPr>
  </w:style>
  <w:style w:type="character" w:customStyle="1" w:styleId="Ttulo9Car">
    <w:name w:val="Título 9 Car"/>
    <w:basedOn w:val="Fuentedeprrafopredeter"/>
    <w:link w:val="Ttulo9"/>
    <w:rsid w:val="00C749E8"/>
    <w:rPr>
      <w:rFonts w:ascii="Arial" w:eastAsia="Times New Roman" w:hAnsi="Arial" w:cs="Arial"/>
      <w:lang w:val="es-EC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C749E8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C749E8"/>
    <w:rPr>
      <w:rFonts w:ascii="Arial" w:hAnsi="Arial"/>
      <w:sz w:val="24"/>
      <w:lang w:val="es-ES"/>
    </w:rPr>
  </w:style>
  <w:style w:type="paragraph" w:styleId="Prrafodelista">
    <w:name w:val="List Paragraph"/>
    <w:basedOn w:val="Normal"/>
    <w:uiPriority w:val="34"/>
    <w:qFormat/>
    <w:rsid w:val="00C749E8"/>
    <w:pPr>
      <w:spacing w:line="240" w:lineRule="auto"/>
      <w:ind w:left="720"/>
      <w:contextualSpacing/>
      <w:jc w:val="left"/>
    </w:pPr>
    <w:rPr>
      <w:rFonts w:ascii="Times New Roman" w:eastAsia="Times New Roman" w:hAnsi="Times New Roman" w:cs="Times New Roman"/>
      <w:sz w:val="22"/>
      <w:szCs w:val="20"/>
      <w:lang w:val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0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0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3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3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4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7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8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4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4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5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0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8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6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2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56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6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5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1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8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er\Documents\Plantillas%20personalizadas%20de%20Office\mainPortad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mainPortada</Template>
  <TotalTime>15</TotalTime>
  <Pages>7</Pages>
  <Words>1398</Words>
  <Characters>7692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cp:lastPrinted>2022-03-07T21:53:00Z</cp:lastPrinted>
  <dcterms:created xsi:type="dcterms:W3CDTF">2022-03-07T21:53:00Z</dcterms:created>
  <dcterms:modified xsi:type="dcterms:W3CDTF">2022-03-22T01:37:00Z</dcterms:modified>
</cp:coreProperties>
</file>