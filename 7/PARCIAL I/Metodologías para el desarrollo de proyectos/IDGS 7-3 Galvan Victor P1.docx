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753665" w:rsidRDefault="00753665" w:rsidP="002E7216">
      <w:pPr>
        <w:jc w:val="center"/>
      </w:pPr>
    </w:p>
    <w:p w:rsidR="00753665" w:rsidRDefault="00753665" w:rsidP="002E7216">
      <w:pPr>
        <w:jc w:val="center"/>
      </w:pPr>
    </w:p>
    <w:p w:rsidR="00E71991" w:rsidRDefault="00753665" w:rsidP="00753665">
      <w:pPr>
        <w:ind w:firstLine="0"/>
        <w:jc w:val="center"/>
        <w:rPr>
          <w:rFonts w:cs="Arial"/>
          <w:b/>
          <w:sz w:val="28"/>
          <w:szCs w:val="28"/>
        </w:rPr>
      </w:pPr>
      <w:r w:rsidRPr="00753665">
        <w:rPr>
          <w:rFonts w:cs="Arial"/>
          <w:b/>
          <w:sz w:val="28"/>
          <w:szCs w:val="28"/>
        </w:rPr>
        <w:t xml:space="preserve">PRÁCTICA #1: FLUJOGRAMA </w:t>
      </w:r>
      <w:r>
        <w:rPr>
          <w:rFonts w:cs="Arial"/>
          <w:b/>
          <w:sz w:val="28"/>
          <w:szCs w:val="28"/>
        </w:rPr>
        <w:t>–</w:t>
      </w:r>
      <w:r w:rsidRPr="00753665">
        <w:rPr>
          <w:rFonts w:cs="Arial"/>
          <w:b/>
          <w:sz w:val="28"/>
          <w:szCs w:val="28"/>
        </w:rPr>
        <w:t xml:space="preserve"> PROYECTOS</w:t>
      </w:r>
    </w:p>
    <w:p w:rsidR="00753665" w:rsidRDefault="00753665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MTRO. </w:t>
      </w:r>
      <w:r w:rsidRPr="00E71991">
        <w:rPr>
          <w:rFonts w:cs="Arial"/>
          <w:b/>
          <w:sz w:val="28"/>
          <w:szCs w:val="28"/>
        </w:rPr>
        <w:t>RICARDO ALEJANDRO SOTO MORALES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E71991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Enero, 2022</w:t>
      </w:r>
    </w:p>
    <w:p w:rsidR="007D3ABF" w:rsidRDefault="00753665" w:rsidP="00753665">
      <w:pPr>
        <w:ind w:firstLine="0"/>
        <w:jc w:val="left"/>
      </w:pPr>
      <w:bookmarkStart w:id="0" w:name="_GoBack"/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6005779" cy="8409178"/>
            <wp:effectExtent l="0" t="0" r="0" b="0"/>
            <wp:docPr id="5" name="Imagen 5" descr="C:\Users\acer\AppData\Local\Microsoft\Windows\INetCache\Content.Word\Práctica 1 Flujograma - Proye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Práctica 1 Flujograma - Proyect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892" cy="84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3ABF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B18" w:rsidRDefault="008F0B18">
      <w:pPr>
        <w:spacing w:line="240" w:lineRule="auto"/>
      </w:pPr>
      <w:r>
        <w:separator/>
      </w:r>
    </w:p>
  </w:endnote>
  <w:endnote w:type="continuationSeparator" w:id="0">
    <w:p w:rsidR="008F0B18" w:rsidRDefault="008F0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B18" w:rsidRDefault="008F0B18">
      <w:pPr>
        <w:spacing w:line="240" w:lineRule="auto"/>
      </w:pPr>
      <w:r>
        <w:separator/>
      </w:r>
    </w:p>
  </w:footnote>
  <w:footnote w:type="continuationSeparator" w:id="0">
    <w:p w:rsidR="008F0B18" w:rsidRDefault="008F0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91"/>
    <w:rsid w:val="00297165"/>
    <w:rsid w:val="002E7216"/>
    <w:rsid w:val="00586199"/>
    <w:rsid w:val="00671042"/>
    <w:rsid w:val="00753665"/>
    <w:rsid w:val="007D3ABF"/>
    <w:rsid w:val="008F0B18"/>
    <w:rsid w:val="0099794C"/>
    <w:rsid w:val="00AA4C99"/>
    <w:rsid w:val="00C503ED"/>
    <w:rsid w:val="00D85250"/>
    <w:rsid w:val="00DD21E8"/>
    <w:rsid w:val="00DE35FD"/>
    <w:rsid w:val="00E677BB"/>
    <w:rsid w:val="00E71991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2C32"/>
  <w15:chartTrackingRefBased/>
  <w15:docId w15:val="{9973C6F7-99FB-4482-AC84-7F0D43E8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57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2022-01-17T04:08:00Z</dcterms:created>
  <dcterms:modified xsi:type="dcterms:W3CDTF">2022-01-18T01:11:00Z</dcterms:modified>
</cp:coreProperties>
</file>