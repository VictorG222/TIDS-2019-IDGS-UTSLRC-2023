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0701FD" w:rsidP="000701FD">
      <w:pPr>
        <w:rPr>
          <w:lang w:val="en-US"/>
        </w:rPr>
      </w:pPr>
      <w:r w:rsidRPr="007C054C">
        <w:rPr>
          <w:b/>
          <w:lang w:val="en-US"/>
        </w:rPr>
        <w:t>User experience</w:t>
      </w:r>
      <w:r w:rsidRPr="000701FD">
        <w:rPr>
          <w:lang w:val="en-US"/>
        </w:rPr>
        <w:t xml:space="preserve"> (</w:t>
      </w:r>
      <w:r w:rsidRPr="007C054C">
        <w:rPr>
          <w:b/>
          <w:lang w:val="en-US"/>
        </w:rPr>
        <w:t>UX</w:t>
      </w:r>
      <w:r w:rsidRPr="000701FD">
        <w:rPr>
          <w:lang w:val="en-US"/>
        </w:rPr>
        <w:t>) design is the process design teams use to create products that provide meaningful and relevant experiences to users.</w:t>
      </w:r>
    </w:p>
    <w:p w:rsidR="000701FD" w:rsidRDefault="000701FD" w:rsidP="000701FD">
      <w:pPr>
        <w:rPr>
          <w:lang w:val="en-US"/>
        </w:rPr>
      </w:pPr>
    </w:p>
    <w:p w:rsidR="00786A6D" w:rsidRPr="008426C4" w:rsidRDefault="00786A6D" w:rsidP="00786A6D">
      <w:pPr>
        <w:rPr>
          <w:b/>
          <w:lang w:val="en-US"/>
        </w:rPr>
      </w:pPr>
      <w:r w:rsidRPr="008426C4">
        <w:rPr>
          <w:b/>
          <w:lang w:val="en-US"/>
        </w:rPr>
        <w:t>Useful</w:t>
      </w:r>
      <w:bookmarkStart w:id="0" w:name="_GoBack"/>
      <w:bookmarkEnd w:id="0"/>
    </w:p>
    <w:p w:rsidR="00786A6D" w:rsidRPr="00786A6D" w:rsidRDefault="00786A6D" w:rsidP="00786A6D">
      <w:pPr>
        <w:rPr>
          <w:lang w:val="en-US"/>
        </w:rPr>
      </w:pPr>
      <w:r w:rsidRPr="00786A6D">
        <w:rPr>
          <w:lang w:val="en-US"/>
        </w:rPr>
        <w:t>When it is useful, the user accepts it with pleasure and without much criticism. Something that is not useful has a high chance of being ignored.</w:t>
      </w:r>
    </w:p>
    <w:p w:rsidR="00786A6D" w:rsidRDefault="00786A6D" w:rsidP="00786A6D">
      <w:pPr>
        <w:rPr>
          <w:b/>
          <w:lang w:val="en-US"/>
        </w:rPr>
      </w:pPr>
      <w:r w:rsidRPr="008426C4">
        <w:rPr>
          <w:b/>
          <w:lang w:val="en-US"/>
        </w:rPr>
        <w:t>Usable</w:t>
      </w:r>
    </w:p>
    <w:p w:rsidR="003E0907" w:rsidRPr="003E0907" w:rsidRDefault="003E0907" w:rsidP="003E0907">
      <w:pPr>
        <w:rPr>
          <w:lang w:val="en-US"/>
        </w:rPr>
      </w:pPr>
      <w:r w:rsidRPr="003E0907">
        <w:rPr>
          <w:lang w:val="en-US"/>
        </w:rPr>
        <w:t>The ease of use of an interface and its contents determines whether or not actions can be performed efficiently.</w:t>
      </w:r>
    </w:p>
    <w:p w:rsidR="00786A6D" w:rsidRDefault="008426C4" w:rsidP="00786A6D">
      <w:pPr>
        <w:rPr>
          <w:b/>
          <w:lang w:val="en-US"/>
        </w:rPr>
      </w:pPr>
      <w:r w:rsidRPr="008426C4">
        <w:rPr>
          <w:b/>
          <w:lang w:val="en-US"/>
        </w:rPr>
        <w:t>F</w:t>
      </w:r>
      <w:r w:rsidR="00786A6D" w:rsidRPr="008426C4">
        <w:rPr>
          <w:b/>
          <w:lang w:val="en-US"/>
        </w:rPr>
        <w:t>indable</w:t>
      </w:r>
    </w:p>
    <w:p w:rsidR="003E0907" w:rsidRPr="003E0907" w:rsidRDefault="003E0907" w:rsidP="00786A6D">
      <w:pPr>
        <w:rPr>
          <w:lang w:val="en-US"/>
        </w:rPr>
      </w:pPr>
      <w:r w:rsidRPr="008426C4">
        <w:rPr>
          <w:lang w:val="en-US"/>
        </w:rPr>
        <w:t>If you can't find what you're looking for, you'll get frustrated and leave the medium to continue your search elsewhere.</w:t>
      </w:r>
    </w:p>
    <w:p w:rsidR="00786A6D" w:rsidRPr="003E0907" w:rsidRDefault="00786A6D" w:rsidP="00786A6D">
      <w:pPr>
        <w:rPr>
          <w:b/>
          <w:lang w:val="en-US"/>
        </w:rPr>
      </w:pPr>
      <w:r w:rsidRPr="003E0907">
        <w:rPr>
          <w:b/>
          <w:lang w:val="en-US"/>
        </w:rPr>
        <w:t>Credible</w:t>
      </w:r>
    </w:p>
    <w:p w:rsidR="003E0907" w:rsidRDefault="003E0907" w:rsidP="00786A6D">
      <w:pPr>
        <w:rPr>
          <w:lang w:val="en-US"/>
        </w:rPr>
      </w:pPr>
      <w:r w:rsidRPr="008426C4">
        <w:rPr>
          <w:lang w:val="en-US"/>
        </w:rPr>
        <w:t>It is necessary to trust in the quality and veracity of the content that we are consuming.</w:t>
      </w:r>
    </w:p>
    <w:p w:rsidR="00786A6D" w:rsidRPr="003E0907" w:rsidRDefault="00786A6D" w:rsidP="00786A6D">
      <w:pPr>
        <w:rPr>
          <w:b/>
          <w:lang w:val="en-US"/>
        </w:rPr>
      </w:pPr>
      <w:r w:rsidRPr="003E0907">
        <w:rPr>
          <w:b/>
          <w:lang w:val="en-US"/>
        </w:rPr>
        <w:t>Desirable</w:t>
      </w:r>
    </w:p>
    <w:p w:rsidR="007A0FA6" w:rsidRPr="00786A6D" w:rsidRDefault="003E0907" w:rsidP="00786A6D">
      <w:pPr>
        <w:rPr>
          <w:lang w:val="en-US"/>
        </w:rPr>
      </w:pPr>
      <w:r w:rsidRPr="007A0FA6">
        <w:rPr>
          <w:lang w:val="en-US"/>
        </w:rPr>
        <w:t>It is important that the products and services stand out and show differentiating aspects.</w:t>
      </w:r>
    </w:p>
    <w:p w:rsidR="00786A6D" w:rsidRPr="003E0907" w:rsidRDefault="00786A6D" w:rsidP="00786A6D">
      <w:pPr>
        <w:rPr>
          <w:b/>
          <w:lang w:val="en-US"/>
        </w:rPr>
      </w:pPr>
      <w:r w:rsidRPr="003E0907">
        <w:rPr>
          <w:b/>
          <w:lang w:val="en-US"/>
        </w:rPr>
        <w:t>Accessible</w:t>
      </w:r>
    </w:p>
    <w:p w:rsidR="007A0FA6" w:rsidRPr="007A0FA6" w:rsidRDefault="007A0FA6" w:rsidP="00786A6D">
      <w:pPr>
        <w:rPr>
          <w:lang w:val="en-US"/>
        </w:rPr>
      </w:pPr>
      <w:r w:rsidRPr="007A0FA6">
        <w:rPr>
          <w:lang w:val="en-US"/>
        </w:rPr>
        <w:t>Ease of access to a platform and its contents is fundamental to the user experience and the success of a project.</w:t>
      </w:r>
    </w:p>
    <w:p w:rsidR="000701FD" w:rsidRPr="003E0907" w:rsidRDefault="00786A6D" w:rsidP="00786A6D">
      <w:pPr>
        <w:rPr>
          <w:b/>
          <w:lang w:val="en-US"/>
        </w:rPr>
      </w:pPr>
      <w:r w:rsidRPr="003E0907">
        <w:rPr>
          <w:b/>
          <w:lang w:val="en-US"/>
        </w:rPr>
        <w:t>Valuable</w:t>
      </w:r>
    </w:p>
    <w:p w:rsidR="003E0907" w:rsidRPr="003E0907" w:rsidRDefault="003E0907" w:rsidP="003E0907">
      <w:pPr>
        <w:rPr>
          <w:lang w:val="en-US"/>
        </w:rPr>
      </w:pPr>
      <w:r w:rsidRPr="003E0907">
        <w:rPr>
          <w:lang w:val="en-US"/>
        </w:rPr>
        <w:t>A product or service that delivers value will always be remembered and spread. The experience will be good and will be easily shared.</w:t>
      </w:r>
    </w:p>
    <w:sectPr w:rsidR="003E0907" w:rsidRPr="003E090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394" w:rsidRDefault="008F7394" w:rsidP="00E401B2">
      <w:pPr>
        <w:spacing w:after="0" w:line="240" w:lineRule="auto"/>
      </w:pPr>
      <w:r>
        <w:separator/>
      </w:r>
    </w:p>
  </w:endnote>
  <w:endnote w:type="continuationSeparator" w:id="0">
    <w:p w:rsidR="008F7394" w:rsidRDefault="008F739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1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A81F2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14 de enero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1-14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A81F2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14 de enero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799D3DE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A81F21">
      <w:rPr>
        <w:lang w:val="en-US"/>
      </w:rPr>
      <w:t>IDGS 7-3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394" w:rsidRDefault="008F7394" w:rsidP="00E401B2">
      <w:pPr>
        <w:spacing w:after="0" w:line="240" w:lineRule="auto"/>
      </w:pPr>
      <w:r>
        <w:separator/>
      </w:r>
    </w:p>
  </w:footnote>
  <w:footnote w:type="continuationSeparator" w:id="0">
    <w:p w:rsidR="008F7394" w:rsidRDefault="008F739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FD"/>
    <w:rsid w:val="000701FD"/>
    <w:rsid w:val="0021584C"/>
    <w:rsid w:val="002E1061"/>
    <w:rsid w:val="003E0907"/>
    <w:rsid w:val="004D43CE"/>
    <w:rsid w:val="005923CD"/>
    <w:rsid w:val="005C2AEC"/>
    <w:rsid w:val="00786A6D"/>
    <w:rsid w:val="007A0FA6"/>
    <w:rsid w:val="007A78A1"/>
    <w:rsid w:val="007C054C"/>
    <w:rsid w:val="007D3ABF"/>
    <w:rsid w:val="008426C4"/>
    <w:rsid w:val="008F7394"/>
    <w:rsid w:val="00A81F21"/>
    <w:rsid w:val="00C503ED"/>
    <w:rsid w:val="00D04872"/>
    <w:rsid w:val="00DE35FD"/>
    <w:rsid w:val="00E31FEE"/>
    <w:rsid w:val="00E401B2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36DC"/>
  <w15:chartTrackingRefBased/>
  <w15:docId w15:val="{050760B7-D02C-4702-9818-599B2F80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8DACD-919E-4B36-AD70-61A351F1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2022-01-14T23:40:00Z</dcterms:created>
  <dcterms:modified xsi:type="dcterms:W3CDTF">2022-01-15T00:00:00Z</dcterms:modified>
</cp:coreProperties>
</file>