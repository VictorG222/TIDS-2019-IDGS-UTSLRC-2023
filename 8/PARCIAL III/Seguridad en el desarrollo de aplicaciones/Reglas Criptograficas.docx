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Pr="005D1915" w:rsidRDefault="00AA488B" w:rsidP="00B1161E">
      <w:pPr>
        <w:jc w:val="center"/>
        <w:rPr>
          <w:b/>
          <w:sz w:val="24"/>
        </w:rPr>
      </w:pPr>
      <w:r w:rsidRPr="005D1915">
        <w:rPr>
          <w:b/>
          <w:sz w:val="24"/>
          <w:highlight w:val="green"/>
        </w:rPr>
        <w:t>Afín</w:t>
      </w:r>
    </w:p>
    <w:p w:rsidR="00AD1B39" w:rsidRPr="005D1915" w:rsidRDefault="0023424B" w:rsidP="00EB164E">
      <w:pPr>
        <w:rPr>
          <w:sz w:val="20"/>
        </w:rPr>
      </w:pPr>
      <w:r w:rsidRPr="005D1915">
        <w:rPr>
          <w:sz w:val="20"/>
        </w:rPr>
        <w:t>Cifrado el cual utiliza una operación que recibe dos valores para determinar el abecedario desplazado que se utilizara para cifrar el texto ingresado.</w:t>
      </w:r>
    </w:p>
    <w:p w:rsidR="00EB164E" w:rsidRPr="005D1915" w:rsidRDefault="00EB164E" w:rsidP="00955934">
      <w:pPr>
        <w:spacing w:after="0"/>
        <w:jc w:val="right"/>
        <w:rPr>
          <w:sz w:val="20"/>
        </w:rPr>
      </w:pPr>
      <w:r w:rsidRPr="005D1915">
        <w:rPr>
          <w:sz w:val="20"/>
          <w:highlight w:val="yellow"/>
        </w:rPr>
        <w:t>Variables</w:t>
      </w:r>
    </w:p>
    <w:p w:rsidR="00EB164E" w:rsidRPr="005D1915" w:rsidRDefault="00EB164E" w:rsidP="00955934">
      <w:pPr>
        <w:pStyle w:val="Prrafodelista"/>
        <w:numPr>
          <w:ilvl w:val="0"/>
          <w:numId w:val="1"/>
        </w:numPr>
        <w:spacing w:after="0"/>
        <w:jc w:val="both"/>
        <w:rPr>
          <w:sz w:val="20"/>
        </w:rPr>
      </w:pPr>
      <w:r w:rsidRPr="005D1915">
        <w:rPr>
          <w:sz w:val="20"/>
        </w:rPr>
        <w:t>Valores de desplazamiento</w:t>
      </w:r>
    </w:p>
    <w:p w:rsidR="00EB164E" w:rsidRPr="005D1915" w:rsidRDefault="00EB164E" w:rsidP="00955934">
      <w:pPr>
        <w:pStyle w:val="Prrafodelista"/>
        <w:numPr>
          <w:ilvl w:val="0"/>
          <w:numId w:val="1"/>
        </w:numPr>
        <w:spacing w:after="0"/>
        <w:jc w:val="both"/>
        <w:rPr>
          <w:sz w:val="20"/>
        </w:rPr>
      </w:pPr>
      <w:r w:rsidRPr="005D1915">
        <w:rPr>
          <w:sz w:val="20"/>
        </w:rPr>
        <w:t>Mensaje enviado</w:t>
      </w:r>
    </w:p>
    <w:p w:rsidR="00EB164E" w:rsidRPr="005D1915" w:rsidRDefault="00EB164E" w:rsidP="00955934">
      <w:pPr>
        <w:spacing w:after="0"/>
        <w:jc w:val="right"/>
        <w:rPr>
          <w:sz w:val="20"/>
        </w:rPr>
      </w:pPr>
      <w:r w:rsidRPr="005D1915">
        <w:rPr>
          <w:sz w:val="20"/>
          <w:highlight w:val="yellow"/>
        </w:rPr>
        <w:t>Constantes</w:t>
      </w:r>
    </w:p>
    <w:p w:rsidR="00955934" w:rsidRPr="005D1915" w:rsidRDefault="00955934" w:rsidP="00955934">
      <w:pPr>
        <w:pStyle w:val="Prrafodelista"/>
        <w:numPr>
          <w:ilvl w:val="0"/>
          <w:numId w:val="2"/>
        </w:numPr>
        <w:spacing w:after="0"/>
        <w:jc w:val="both"/>
        <w:rPr>
          <w:sz w:val="20"/>
        </w:rPr>
      </w:pPr>
      <w:r w:rsidRPr="005D1915">
        <w:rPr>
          <w:sz w:val="20"/>
        </w:rPr>
        <w:t>Operación para determinar el alfabeto que se utilizara de las combinaciones posibles</w:t>
      </w:r>
    </w:p>
    <w:p w:rsidR="00EB164E" w:rsidRPr="005D1915" w:rsidRDefault="00955934" w:rsidP="00955934">
      <w:pPr>
        <w:pStyle w:val="Prrafodelista"/>
        <w:numPr>
          <w:ilvl w:val="0"/>
          <w:numId w:val="2"/>
        </w:numPr>
        <w:spacing w:after="0"/>
        <w:jc w:val="both"/>
        <w:rPr>
          <w:sz w:val="20"/>
        </w:rPr>
      </w:pPr>
      <w:r w:rsidRPr="005D1915">
        <w:rPr>
          <w:sz w:val="20"/>
        </w:rPr>
        <w:t>Operación de cifrado</w:t>
      </w:r>
    </w:p>
    <w:p w:rsidR="00955934" w:rsidRPr="005D1915" w:rsidRDefault="00955934" w:rsidP="00955934">
      <w:pPr>
        <w:pStyle w:val="Prrafodelista"/>
        <w:numPr>
          <w:ilvl w:val="0"/>
          <w:numId w:val="2"/>
        </w:numPr>
        <w:spacing w:after="0"/>
        <w:jc w:val="both"/>
        <w:rPr>
          <w:sz w:val="20"/>
        </w:rPr>
      </w:pPr>
      <w:r w:rsidRPr="005D1915">
        <w:rPr>
          <w:sz w:val="20"/>
        </w:rPr>
        <w:t>Operación de descifrado</w:t>
      </w:r>
    </w:p>
    <w:p w:rsidR="00955934" w:rsidRPr="005D1915" w:rsidRDefault="00955934" w:rsidP="00955934">
      <w:pPr>
        <w:pStyle w:val="Prrafodelista"/>
        <w:spacing w:after="0"/>
        <w:jc w:val="both"/>
        <w:rPr>
          <w:sz w:val="20"/>
        </w:rPr>
      </w:pPr>
    </w:p>
    <w:p w:rsidR="00AA488B" w:rsidRPr="005D1915" w:rsidRDefault="009922CC" w:rsidP="00B1161E">
      <w:pPr>
        <w:jc w:val="center"/>
        <w:rPr>
          <w:b/>
          <w:sz w:val="24"/>
        </w:rPr>
      </w:pPr>
      <w:r w:rsidRPr="005D1915">
        <w:rPr>
          <w:b/>
          <w:sz w:val="24"/>
          <w:highlight w:val="green"/>
        </w:rPr>
        <w:t>Alberti</w:t>
      </w:r>
    </w:p>
    <w:p w:rsidR="0042723B" w:rsidRPr="005D1915" w:rsidRDefault="00586FC8">
      <w:pPr>
        <w:rPr>
          <w:sz w:val="20"/>
        </w:rPr>
      </w:pPr>
      <w:r w:rsidRPr="005D1915">
        <w:rPr>
          <w:sz w:val="20"/>
        </w:rPr>
        <w:t>Cifrado el cual utiliza el alfabeto ordenado por defecto en dos discos</w:t>
      </w:r>
      <w:r w:rsidR="00EB08A2" w:rsidRPr="005D1915">
        <w:rPr>
          <w:sz w:val="20"/>
        </w:rPr>
        <w:t xml:space="preserve"> uno exterior y uno interior esto para determinar con carácter que se remplazara el que se haya ingresado.</w:t>
      </w:r>
    </w:p>
    <w:p w:rsidR="0042723B" w:rsidRPr="005D1915" w:rsidRDefault="0042723B" w:rsidP="0042723B">
      <w:pPr>
        <w:spacing w:after="0"/>
        <w:jc w:val="right"/>
        <w:rPr>
          <w:sz w:val="20"/>
        </w:rPr>
      </w:pPr>
      <w:r w:rsidRPr="005D1915">
        <w:rPr>
          <w:sz w:val="20"/>
          <w:highlight w:val="yellow"/>
        </w:rPr>
        <w:t>Variables</w:t>
      </w:r>
    </w:p>
    <w:p w:rsidR="0042723B" w:rsidRPr="005D1915" w:rsidRDefault="0042723B" w:rsidP="0042723B">
      <w:pPr>
        <w:pStyle w:val="Prrafodelista"/>
        <w:numPr>
          <w:ilvl w:val="0"/>
          <w:numId w:val="1"/>
        </w:numPr>
        <w:spacing w:after="0"/>
        <w:jc w:val="both"/>
        <w:rPr>
          <w:sz w:val="20"/>
        </w:rPr>
      </w:pPr>
      <w:r w:rsidRPr="005D1915">
        <w:rPr>
          <w:sz w:val="20"/>
        </w:rPr>
        <w:t>Mensaje enviado</w:t>
      </w:r>
    </w:p>
    <w:p w:rsidR="0042723B" w:rsidRPr="005D1915" w:rsidRDefault="0042723B" w:rsidP="0042723B">
      <w:pPr>
        <w:pStyle w:val="Prrafodelista"/>
        <w:numPr>
          <w:ilvl w:val="0"/>
          <w:numId w:val="1"/>
        </w:numPr>
        <w:spacing w:after="0"/>
        <w:jc w:val="both"/>
        <w:rPr>
          <w:sz w:val="20"/>
        </w:rPr>
      </w:pPr>
      <w:r w:rsidRPr="005D1915">
        <w:rPr>
          <w:sz w:val="20"/>
        </w:rPr>
        <w:t>Alfabeto que aplica para el disco interno</w:t>
      </w:r>
    </w:p>
    <w:p w:rsidR="0042723B" w:rsidRPr="005D1915" w:rsidRDefault="0042723B" w:rsidP="0042723B">
      <w:pPr>
        <w:pStyle w:val="Prrafodelista"/>
        <w:numPr>
          <w:ilvl w:val="0"/>
          <w:numId w:val="1"/>
        </w:numPr>
        <w:spacing w:after="0"/>
        <w:jc w:val="both"/>
        <w:rPr>
          <w:sz w:val="20"/>
        </w:rPr>
      </w:pPr>
      <w:r w:rsidRPr="005D1915">
        <w:rPr>
          <w:sz w:val="20"/>
        </w:rPr>
        <w:t>Alfabeto que aplica para el disco externo</w:t>
      </w:r>
    </w:p>
    <w:p w:rsidR="0042723B" w:rsidRPr="005D1915" w:rsidRDefault="0042723B" w:rsidP="0042723B">
      <w:pPr>
        <w:spacing w:after="0"/>
        <w:jc w:val="right"/>
        <w:rPr>
          <w:sz w:val="20"/>
        </w:rPr>
      </w:pPr>
      <w:r w:rsidRPr="005D1915">
        <w:rPr>
          <w:sz w:val="20"/>
          <w:highlight w:val="yellow"/>
        </w:rPr>
        <w:t>Constantes</w:t>
      </w:r>
    </w:p>
    <w:p w:rsidR="0042723B" w:rsidRPr="005D1915" w:rsidRDefault="0042723B" w:rsidP="0042723B">
      <w:pPr>
        <w:pStyle w:val="Prrafodelista"/>
        <w:numPr>
          <w:ilvl w:val="0"/>
          <w:numId w:val="2"/>
        </w:numPr>
        <w:spacing w:after="0"/>
        <w:jc w:val="both"/>
        <w:rPr>
          <w:sz w:val="20"/>
        </w:rPr>
      </w:pPr>
      <w:r w:rsidRPr="005D1915">
        <w:rPr>
          <w:sz w:val="20"/>
        </w:rPr>
        <w:t xml:space="preserve">Operación </w:t>
      </w:r>
      <w:r w:rsidR="00B82871" w:rsidRPr="005D1915">
        <w:rPr>
          <w:sz w:val="20"/>
        </w:rPr>
        <w:t>de sustitución de letras para el cifrado</w:t>
      </w:r>
    </w:p>
    <w:p w:rsidR="0042723B" w:rsidRPr="005D1915" w:rsidRDefault="0042723B" w:rsidP="0042723B">
      <w:pPr>
        <w:pStyle w:val="Prrafodelista"/>
        <w:numPr>
          <w:ilvl w:val="0"/>
          <w:numId w:val="2"/>
        </w:numPr>
        <w:spacing w:after="0"/>
        <w:jc w:val="both"/>
        <w:rPr>
          <w:sz w:val="20"/>
        </w:rPr>
      </w:pPr>
      <w:r w:rsidRPr="005D1915">
        <w:rPr>
          <w:sz w:val="20"/>
        </w:rPr>
        <w:t xml:space="preserve">Operación de </w:t>
      </w:r>
      <w:r w:rsidR="00B82871" w:rsidRPr="005D1915">
        <w:rPr>
          <w:sz w:val="20"/>
        </w:rPr>
        <w:t>determinación de letras para el descifrado</w:t>
      </w:r>
    </w:p>
    <w:p w:rsidR="0042723B" w:rsidRPr="005D1915" w:rsidRDefault="0042723B">
      <w:pPr>
        <w:rPr>
          <w:sz w:val="20"/>
        </w:rPr>
      </w:pPr>
    </w:p>
    <w:p w:rsidR="00D46B3E" w:rsidRPr="005D1915" w:rsidRDefault="00D46B3E" w:rsidP="00B1161E">
      <w:pPr>
        <w:jc w:val="center"/>
        <w:rPr>
          <w:b/>
          <w:sz w:val="24"/>
        </w:rPr>
      </w:pPr>
      <w:r w:rsidRPr="005D1915">
        <w:rPr>
          <w:b/>
          <w:sz w:val="24"/>
          <w:highlight w:val="green"/>
        </w:rPr>
        <w:t>Cesar</w:t>
      </w:r>
    </w:p>
    <w:p w:rsidR="00586FC8" w:rsidRPr="005D1915" w:rsidRDefault="00586FC8">
      <w:pPr>
        <w:rPr>
          <w:sz w:val="20"/>
        </w:rPr>
      </w:pPr>
      <w:r w:rsidRPr="005D1915">
        <w:rPr>
          <w:sz w:val="20"/>
        </w:rPr>
        <w:t>Cifrado el cual opera con base al valor dado al inicio que representa el desplazamiento de caracteres que funcionara para remplazar la letra que haya sido ingresada.</w:t>
      </w:r>
    </w:p>
    <w:p w:rsidR="006D5835" w:rsidRPr="005D1915" w:rsidRDefault="006D5835" w:rsidP="006D5835">
      <w:pPr>
        <w:spacing w:after="0"/>
        <w:jc w:val="right"/>
        <w:rPr>
          <w:sz w:val="20"/>
        </w:rPr>
      </w:pPr>
      <w:r w:rsidRPr="005D1915">
        <w:rPr>
          <w:sz w:val="20"/>
          <w:highlight w:val="yellow"/>
        </w:rPr>
        <w:t>Variables</w:t>
      </w:r>
    </w:p>
    <w:p w:rsidR="006D5835" w:rsidRPr="005D1915" w:rsidRDefault="006D5835" w:rsidP="006D5835">
      <w:pPr>
        <w:pStyle w:val="Prrafodelista"/>
        <w:numPr>
          <w:ilvl w:val="0"/>
          <w:numId w:val="1"/>
        </w:numPr>
        <w:spacing w:after="0"/>
        <w:jc w:val="both"/>
        <w:rPr>
          <w:sz w:val="20"/>
        </w:rPr>
      </w:pPr>
      <w:r w:rsidRPr="005D1915">
        <w:rPr>
          <w:sz w:val="20"/>
        </w:rPr>
        <w:t>Mensaje enviado</w:t>
      </w:r>
    </w:p>
    <w:p w:rsidR="006D5835" w:rsidRPr="005D1915" w:rsidRDefault="006D5835" w:rsidP="006D5835">
      <w:pPr>
        <w:pStyle w:val="Prrafodelista"/>
        <w:numPr>
          <w:ilvl w:val="0"/>
          <w:numId w:val="1"/>
        </w:numPr>
        <w:spacing w:after="0"/>
        <w:jc w:val="both"/>
        <w:rPr>
          <w:sz w:val="20"/>
        </w:rPr>
      </w:pPr>
      <w:r w:rsidRPr="005D1915">
        <w:rPr>
          <w:sz w:val="20"/>
        </w:rPr>
        <w:t>Valor que se desplazara el alfabeto</w:t>
      </w:r>
    </w:p>
    <w:p w:rsidR="006D5835" w:rsidRPr="005D1915" w:rsidRDefault="006D5835" w:rsidP="006D5835">
      <w:pPr>
        <w:spacing w:after="0"/>
        <w:jc w:val="right"/>
        <w:rPr>
          <w:sz w:val="20"/>
        </w:rPr>
      </w:pPr>
      <w:r w:rsidRPr="005D1915">
        <w:rPr>
          <w:sz w:val="20"/>
          <w:highlight w:val="yellow"/>
        </w:rPr>
        <w:t>Constantes</w:t>
      </w:r>
    </w:p>
    <w:p w:rsidR="006D5835" w:rsidRPr="005D1915" w:rsidRDefault="006D5835" w:rsidP="006D5835">
      <w:pPr>
        <w:pStyle w:val="Prrafodelista"/>
        <w:numPr>
          <w:ilvl w:val="0"/>
          <w:numId w:val="2"/>
        </w:numPr>
        <w:spacing w:after="0"/>
        <w:jc w:val="both"/>
        <w:rPr>
          <w:sz w:val="20"/>
        </w:rPr>
      </w:pPr>
      <w:r w:rsidRPr="005D1915">
        <w:rPr>
          <w:sz w:val="20"/>
        </w:rPr>
        <w:t>Operación de sustitución de letras para el cifrado</w:t>
      </w:r>
    </w:p>
    <w:p w:rsidR="006D5835" w:rsidRPr="005D1915" w:rsidRDefault="006D5835" w:rsidP="006D5835">
      <w:pPr>
        <w:pStyle w:val="Prrafodelista"/>
        <w:numPr>
          <w:ilvl w:val="0"/>
          <w:numId w:val="2"/>
        </w:numPr>
        <w:spacing w:after="0"/>
        <w:jc w:val="both"/>
        <w:rPr>
          <w:sz w:val="20"/>
        </w:rPr>
      </w:pPr>
      <w:r w:rsidRPr="005D1915">
        <w:rPr>
          <w:sz w:val="20"/>
        </w:rPr>
        <w:t>Operación de determinación de letras para el descifrado</w:t>
      </w:r>
    </w:p>
    <w:p w:rsidR="006D5835" w:rsidRPr="005D1915" w:rsidRDefault="006D5835">
      <w:pPr>
        <w:rPr>
          <w:sz w:val="20"/>
        </w:rPr>
      </w:pPr>
    </w:p>
    <w:p w:rsidR="00A863D2" w:rsidRPr="005D1915" w:rsidRDefault="00A863D2">
      <w:pPr>
        <w:rPr>
          <w:sz w:val="20"/>
        </w:rPr>
      </w:pPr>
      <w:r w:rsidRPr="005D1915">
        <w:rPr>
          <w:sz w:val="20"/>
        </w:rPr>
        <w:br w:type="page"/>
      </w:r>
    </w:p>
    <w:p w:rsidR="003F2793" w:rsidRPr="005D1915" w:rsidRDefault="003F2793" w:rsidP="00B1161E">
      <w:pPr>
        <w:jc w:val="center"/>
        <w:rPr>
          <w:b/>
          <w:sz w:val="24"/>
        </w:rPr>
      </w:pPr>
      <w:r w:rsidRPr="005D1915">
        <w:rPr>
          <w:b/>
          <w:sz w:val="24"/>
          <w:highlight w:val="green"/>
        </w:rPr>
        <w:lastRenderedPageBreak/>
        <w:t>Hil</w:t>
      </w:r>
      <w:r w:rsidR="0023424B" w:rsidRPr="005D1915">
        <w:rPr>
          <w:b/>
          <w:sz w:val="24"/>
          <w:highlight w:val="green"/>
        </w:rPr>
        <w:t>l</w:t>
      </w:r>
    </w:p>
    <w:p w:rsidR="006D5835" w:rsidRPr="005D1915" w:rsidRDefault="006D5835">
      <w:pPr>
        <w:rPr>
          <w:sz w:val="20"/>
        </w:rPr>
      </w:pPr>
      <w:r w:rsidRPr="005D1915">
        <w:rPr>
          <w:sz w:val="20"/>
        </w:rPr>
        <w:t>Cifrado el cual utiliza una matriz 3x3 para cifrar el mensaje que se haya recibido con base pasos aritméticos fijos.</w:t>
      </w:r>
    </w:p>
    <w:p w:rsidR="00A863D2" w:rsidRPr="005D1915" w:rsidRDefault="00A863D2" w:rsidP="00A863D2">
      <w:pPr>
        <w:spacing w:after="0"/>
        <w:jc w:val="right"/>
        <w:rPr>
          <w:sz w:val="20"/>
        </w:rPr>
      </w:pPr>
      <w:r w:rsidRPr="005D1915">
        <w:rPr>
          <w:sz w:val="20"/>
          <w:highlight w:val="yellow"/>
        </w:rPr>
        <w:t>Variables</w:t>
      </w:r>
    </w:p>
    <w:p w:rsidR="00A863D2" w:rsidRPr="005D1915" w:rsidRDefault="00A863D2" w:rsidP="00A863D2">
      <w:pPr>
        <w:pStyle w:val="Prrafodelista"/>
        <w:numPr>
          <w:ilvl w:val="0"/>
          <w:numId w:val="1"/>
        </w:numPr>
        <w:spacing w:after="0"/>
        <w:jc w:val="both"/>
        <w:rPr>
          <w:sz w:val="20"/>
        </w:rPr>
      </w:pPr>
      <w:r w:rsidRPr="005D1915">
        <w:rPr>
          <w:sz w:val="20"/>
        </w:rPr>
        <w:t>Mensaje enviado</w:t>
      </w:r>
    </w:p>
    <w:p w:rsidR="00A863D2" w:rsidRPr="005D1915" w:rsidRDefault="00A863D2" w:rsidP="00A863D2">
      <w:pPr>
        <w:pStyle w:val="Prrafodelista"/>
        <w:numPr>
          <w:ilvl w:val="0"/>
          <w:numId w:val="1"/>
        </w:numPr>
        <w:spacing w:after="0"/>
        <w:jc w:val="both"/>
        <w:rPr>
          <w:sz w:val="20"/>
        </w:rPr>
      </w:pPr>
      <w:r w:rsidRPr="005D1915">
        <w:rPr>
          <w:sz w:val="20"/>
        </w:rPr>
        <w:t>Matriz generada para el cifrado</w:t>
      </w:r>
    </w:p>
    <w:p w:rsidR="00A863D2" w:rsidRPr="005D1915" w:rsidRDefault="00A863D2" w:rsidP="00A863D2">
      <w:pPr>
        <w:spacing w:after="0"/>
        <w:jc w:val="right"/>
        <w:rPr>
          <w:sz w:val="20"/>
        </w:rPr>
      </w:pPr>
      <w:r w:rsidRPr="005D1915">
        <w:rPr>
          <w:sz w:val="20"/>
          <w:highlight w:val="yellow"/>
        </w:rPr>
        <w:t>Constantes</w:t>
      </w:r>
    </w:p>
    <w:p w:rsidR="00A863D2" w:rsidRPr="005D1915" w:rsidRDefault="00A863D2" w:rsidP="00A863D2">
      <w:pPr>
        <w:pStyle w:val="Prrafodelista"/>
        <w:numPr>
          <w:ilvl w:val="0"/>
          <w:numId w:val="2"/>
        </w:numPr>
        <w:spacing w:after="0"/>
        <w:jc w:val="both"/>
        <w:rPr>
          <w:sz w:val="20"/>
        </w:rPr>
      </w:pPr>
      <w:r w:rsidRPr="005D1915">
        <w:rPr>
          <w:sz w:val="20"/>
        </w:rPr>
        <w:t>Operación que determina las letras resultantes del cifrado</w:t>
      </w:r>
    </w:p>
    <w:p w:rsidR="00A863D2" w:rsidRPr="005D1915" w:rsidRDefault="00A863D2" w:rsidP="00A863D2">
      <w:pPr>
        <w:pStyle w:val="Prrafodelista"/>
        <w:numPr>
          <w:ilvl w:val="0"/>
          <w:numId w:val="2"/>
        </w:numPr>
        <w:spacing w:after="0"/>
        <w:jc w:val="both"/>
        <w:rPr>
          <w:sz w:val="20"/>
        </w:rPr>
      </w:pPr>
      <w:r w:rsidRPr="005D1915">
        <w:rPr>
          <w:sz w:val="20"/>
        </w:rPr>
        <w:t>Operación que determina con la matriz y el texto cifrado el texto origina realizando las operaciones en inversa</w:t>
      </w:r>
    </w:p>
    <w:p w:rsidR="00A863D2" w:rsidRPr="005D1915" w:rsidRDefault="00A863D2" w:rsidP="00A863D2">
      <w:pPr>
        <w:pStyle w:val="Prrafodelista"/>
        <w:spacing w:after="0"/>
        <w:jc w:val="both"/>
        <w:rPr>
          <w:sz w:val="20"/>
        </w:rPr>
      </w:pPr>
    </w:p>
    <w:p w:rsidR="0023424B" w:rsidRPr="005D1915" w:rsidRDefault="0023424B" w:rsidP="00B1161E">
      <w:pPr>
        <w:jc w:val="center"/>
        <w:rPr>
          <w:b/>
          <w:sz w:val="24"/>
        </w:rPr>
      </w:pPr>
      <w:proofErr w:type="spellStart"/>
      <w:r w:rsidRPr="005D1915">
        <w:rPr>
          <w:b/>
          <w:sz w:val="24"/>
          <w:highlight w:val="green"/>
        </w:rPr>
        <w:t>Playfair</w:t>
      </w:r>
      <w:proofErr w:type="spellEnd"/>
    </w:p>
    <w:p w:rsidR="00BB782F" w:rsidRPr="005D1915" w:rsidRDefault="002A0184" w:rsidP="00BB782F">
      <w:pPr>
        <w:jc w:val="both"/>
        <w:rPr>
          <w:sz w:val="20"/>
        </w:rPr>
      </w:pPr>
      <w:r w:rsidRPr="005D1915">
        <w:rPr>
          <w:sz w:val="20"/>
        </w:rPr>
        <w:t>Cifrado el cual utiliza un alfabeto reordenado con base a una palabra clave recibida. Este acomodando el alfabeto dentro de una matriz 5x5, juntando las letras del texto ingresado en pares y con base a tres letras determinar cuál es la que sustituirá a las que se ingresó.</w:t>
      </w:r>
    </w:p>
    <w:p w:rsidR="00BB782F" w:rsidRPr="005D1915" w:rsidRDefault="00BB782F" w:rsidP="00BB782F">
      <w:pPr>
        <w:spacing w:after="0"/>
        <w:jc w:val="right"/>
        <w:rPr>
          <w:sz w:val="20"/>
        </w:rPr>
      </w:pPr>
    </w:p>
    <w:p w:rsidR="00BB782F" w:rsidRPr="005D1915" w:rsidRDefault="00BB782F" w:rsidP="00BB782F">
      <w:pPr>
        <w:spacing w:after="0"/>
        <w:jc w:val="right"/>
        <w:rPr>
          <w:sz w:val="20"/>
        </w:rPr>
      </w:pPr>
      <w:r w:rsidRPr="005D1915">
        <w:rPr>
          <w:sz w:val="20"/>
          <w:highlight w:val="yellow"/>
        </w:rPr>
        <w:t>Variables</w:t>
      </w:r>
    </w:p>
    <w:p w:rsidR="00BB782F" w:rsidRPr="005D1915" w:rsidRDefault="00BB782F" w:rsidP="00BB782F">
      <w:pPr>
        <w:pStyle w:val="Prrafodelista"/>
        <w:numPr>
          <w:ilvl w:val="0"/>
          <w:numId w:val="1"/>
        </w:numPr>
        <w:spacing w:after="0"/>
        <w:jc w:val="both"/>
        <w:rPr>
          <w:sz w:val="20"/>
        </w:rPr>
      </w:pPr>
      <w:r w:rsidRPr="005D1915">
        <w:rPr>
          <w:sz w:val="20"/>
        </w:rPr>
        <w:t>Mensaje enviado</w:t>
      </w:r>
    </w:p>
    <w:p w:rsidR="00BB782F" w:rsidRPr="005D1915" w:rsidRDefault="00BB782F" w:rsidP="00BB782F">
      <w:pPr>
        <w:pStyle w:val="Prrafodelista"/>
        <w:numPr>
          <w:ilvl w:val="0"/>
          <w:numId w:val="1"/>
        </w:numPr>
        <w:spacing w:after="0"/>
        <w:jc w:val="both"/>
        <w:rPr>
          <w:sz w:val="20"/>
        </w:rPr>
      </w:pPr>
      <w:r w:rsidRPr="005D1915">
        <w:rPr>
          <w:sz w:val="20"/>
        </w:rPr>
        <w:t>Matriz generada para el cifrado</w:t>
      </w:r>
    </w:p>
    <w:p w:rsidR="00BB782F" w:rsidRPr="005D1915" w:rsidRDefault="00BB782F" w:rsidP="00BB782F">
      <w:pPr>
        <w:spacing w:after="0"/>
        <w:jc w:val="right"/>
        <w:rPr>
          <w:sz w:val="20"/>
        </w:rPr>
      </w:pPr>
      <w:r w:rsidRPr="005D1915">
        <w:rPr>
          <w:sz w:val="20"/>
          <w:highlight w:val="yellow"/>
        </w:rPr>
        <w:t>Constantes</w:t>
      </w:r>
    </w:p>
    <w:p w:rsidR="00BB782F" w:rsidRPr="005D1915" w:rsidRDefault="00431FBC" w:rsidP="00431FBC">
      <w:pPr>
        <w:pStyle w:val="Prrafodelista"/>
        <w:numPr>
          <w:ilvl w:val="0"/>
          <w:numId w:val="2"/>
        </w:numPr>
        <w:spacing w:after="0"/>
        <w:jc w:val="both"/>
        <w:rPr>
          <w:sz w:val="20"/>
        </w:rPr>
      </w:pPr>
      <w:r w:rsidRPr="005D1915">
        <w:rPr>
          <w:sz w:val="20"/>
        </w:rPr>
        <w:t>Reglas para determinar la sustitución basada en pares.</w:t>
      </w:r>
    </w:p>
    <w:p w:rsidR="00431FBC" w:rsidRPr="005D1915" w:rsidRDefault="00431FBC" w:rsidP="00431FBC">
      <w:pPr>
        <w:pStyle w:val="Prrafodelista"/>
        <w:numPr>
          <w:ilvl w:val="0"/>
          <w:numId w:val="2"/>
        </w:numPr>
        <w:spacing w:after="0"/>
        <w:jc w:val="both"/>
        <w:rPr>
          <w:sz w:val="20"/>
        </w:rPr>
      </w:pPr>
      <w:r w:rsidRPr="005D1915">
        <w:rPr>
          <w:sz w:val="20"/>
        </w:rPr>
        <w:t>Regla que determina la matriz que será utilizada para la sustitución.</w:t>
      </w:r>
    </w:p>
    <w:p w:rsidR="00BB782F" w:rsidRPr="005D1915" w:rsidRDefault="00BB782F">
      <w:pPr>
        <w:rPr>
          <w:sz w:val="20"/>
        </w:rPr>
      </w:pPr>
    </w:p>
    <w:p w:rsidR="0023424B" w:rsidRPr="005D1915" w:rsidRDefault="0023424B" w:rsidP="00B1161E">
      <w:pPr>
        <w:jc w:val="center"/>
        <w:rPr>
          <w:b/>
          <w:sz w:val="24"/>
        </w:rPr>
      </w:pPr>
      <w:proofErr w:type="spellStart"/>
      <w:r w:rsidRPr="005D1915">
        <w:rPr>
          <w:b/>
          <w:sz w:val="24"/>
          <w:highlight w:val="green"/>
        </w:rPr>
        <w:t>Polybios</w:t>
      </w:r>
      <w:proofErr w:type="spellEnd"/>
    </w:p>
    <w:p w:rsidR="00431FBC" w:rsidRPr="005D1915" w:rsidRDefault="00431FBC">
      <w:pPr>
        <w:rPr>
          <w:sz w:val="20"/>
        </w:rPr>
      </w:pPr>
      <w:r w:rsidRPr="005D1915">
        <w:rPr>
          <w:sz w:val="20"/>
        </w:rPr>
        <w:t xml:space="preserve">Cifrado el cual utiliza dos matrices </w:t>
      </w:r>
      <w:r w:rsidR="00427A19" w:rsidRPr="005D1915">
        <w:rPr>
          <w:sz w:val="20"/>
        </w:rPr>
        <w:t>para determina la sustitución del carácter ingresado, así como también el orden puesto que, en este, dos valores remplazan una letra.</w:t>
      </w:r>
    </w:p>
    <w:p w:rsidR="00431FBC" w:rsidRPr="005D1915" w:rsidRDefault="00431FBC" w:rsidP="00431FBC">
      <w:pPr>
        <w:spacing w:after="0"/>
        <w:jc w:val="right"/>
        <w:rPr>
          <w:sz w:val="20"/>
        </w:rPr>
      </w:pPr>
      <w:r w:rsidRPr="005D1915">
        <w:rPr>
          <w:sz w:val="20"/>
          <w:highlight w:val="yellow"/>
        </w:rPr>
        <w:t>Variables</w:t>
      </w:r>
    </w:p>
    <w:p w:rsidR="00431FBC" w:rsidRPr="005D1915" w:rsidRDefault="00431FBC" w:rsidP="00431FBC">
      <w:pPr>
        <w:pStyle w:val="Prrafodelista"/>
        <w:numPr>
          <w:ilvl w:val="0"/>
          <w:numId w:val="1"/>
        </w:numPr>
        <w:spacing w:after="0"/>
        <w:jc w:val="both"/>
        <w:rPr>
          <w:sz w:val="20"/>
        </w:rPr>
      </w:pPr>
      <w:r w:rsidRPr="005D1915">
        <w:rPr>
          <w:sz w:val="20"/>
        </w:rPr>
        <w:t>Mensaje enviado</w:t>
      </w:r>
    </w:p>
    <w:p w:rsidR="00431FBC" w:rsidRPr="005D1915" w:rsidRDefault="00431FBC" w:rsidP="00431FBC">
      <w:pPr>
        <w:spacing w:after="0"/>
        <w:jc w:val="right"/>
        <w:rPr>
          <w:sz w:val="20"/>
        </w:rPr>
      </w:pPr>
      <w:r w:rsidRPr="005D1915">
        <w:rPr>
          <w:sz w:val="20"/>
          <w:highlight w:val="yellow"/>
        </w:rPr>
        <w:t>Constantes</w:t>
      </w:r>
    </w:p>
    <w:p w:rsidR="00431FBC" w:rsidRPr="005D1915" w:rsidRDefault="00431FBC" w:rsidP="00431FBC">
      <w:pPr>
        <w:pStyle w:val="Prrafodelista"/>
        <w:numPr>
          <w:ilvl w:val="0"/>
          <w:numId w:val="2"/>
        </w:numPr>
        <w:spacing w:after="0"/>
        <w:jc w:val="both"/>
        <w:rPr>
          <w:sz w:val="20"/>
        </w:rPr>
      </w:pPr>
      <w:r w:rsidRPr="005D1915">
        <w:rPr>
          <w:sz w:val="20"/>
        </w:rPr>
        <w:t xml:space="preserve">Reglas para determinar la sustitución </w:t>
      </w:r>
      <w:r w:rsidR="00427A19" w:rsidRPr="005D1915">
        <w:rPr>
          <w:sz w:val="20"/>
        </w:rPr>
        <w:t>basa en carácter y orden.</w:t>
      </w:r>
    </w:p>
    <w:p w:rsidR="00431FBC" w:rsidRPr="005D1915" w:rsidRDefault="00FA66BC" w:rsidP="00431FBC">
      <w:pPr>
        <w:pStyle w:val="Prrafodelista"/>
        <w:numPr>
          <w:ilvl w:val="0"/>
          <w:numId w:val="2"/>
        </w:numPr>
        <w:spacing w:after="0"/>
        <w:jc w:val="both"/>
        <w:rPr>
          <w:sz w:val="20"/>
        </w:rPr>
      </w:pPr>
      <w:r w:rsidRPr="005D1915">
        <w:rPr>
          <w:sz w:val="20"/>
        </w:rPr>
        <w:t>Matrices que se utilizan para el cifrado.</w:t>
      </w:r>
    </w:p>
    <w:p w:rsidR="00431FBC" w:rsidRPr="005D1915" w:rsidRDefault="00431FBC">
      <w:pPr>
        <w:rPr>
          <w:sz w:val="20"/>
        </w:rPr>
      </w:pPr>
    </w:p>
    <w:p w:rsidR="00344901" w:rsidRPr="005D1915" w:rsidRDefault="00344901">
      <w:pPr>
        <w:rPr>
          <w:sz w:val="20"/>
        </w:rPr>
      </w:pPr>
      <w:r w:rsidRPr="005D1915">
        <w:rPr>
          <w:sz w:val="20"/>
        </w:rPr>
        <w:br w:type="page"/>
      </w:r>
    </w:p>
    <w:p w:rsidR="0023424B" w:rsidRPr="005D1915" w:rsidRDefault="004C3ADB" w:rsidP="004C3ADB">
      <w:pPr>
        <w:jc w:val="center"/>
        <w:rPr>
          <w:b/>
          <w:sz w:val="24"/>
        </w:rPr>
      </w:pPr>
      <w:r w:rsidRPr="005D1915">
        <w:rPr>
          <w:b/>
          <w:sz w:val="24"/>
          <w:highlight w:val="green"/>
        </w:rPr>
        <w:t xml:space="preserve">Rail </w:t>
      </w:r>
      <w:proofErr w:type="spellStart"/>
      <w:r w:rsidRPr="005D1915">
        <w:rPr>
          <w:b/>
          <w:sz w:val="24"/>
          <w:highlight w:val="green"/>
        </w:rPr>
        <w:t>F</w:t>
      </w:r>
      <w:r w:rsidR="0023424B" w:rsidRPr="005D1915">
        <w:rPr>
          <w:b/>
          <w:sz w:val="24"/>
          <w:highlight w:val="green"/>
        </w:rPr>
        <w:t>ence</w:t>
      </w:r>
      <w:proofErr w:type="spellEnd"/>
    </w:p>
    <w:p w:rsidR="001202E6" w:rsidRPr="005D1915" w:rsidRDefault="001202E6">
      <w:pPr>
        <w:rPr>
          <w:sz w:val="20"/>
        </w:rPr>
      </w:pPr>
      <w:r w:rsidRPr="005D1915">
        <w:rPr>
          <w:sz w:val="20"/>
        </w:rPr>
        <w:t>Cifrado el cual se genera a partir del valor clave recibido esto para determinar los ‘Saltos’ o reorganización que se utilizaran para el texto original.</w:t>
      </w:r>
    </w:p>
    <w:p w:rsidR="001202E6" w:rsidRPr="005D1915" w:rsidRDefault="001202E6" w:rsidP="001202E6">
      <w:pPr>
        <w:spacing w:after="0"/>
        <w:jc w:val="right"/>
        <w:rPr>
          <w:sz w:val="20"/>
        </w:rPr>
      </w:pPr>
      <w:r w:rsidRPr="005D1915">
        <w:rPr>
          <w:sz w:val="20"/>
          <w:highlight w:val="yellow"/>
        </w:rPr>
        <w:t>Variables</w:t>
      </w:r>
    </w:p>
    <w:p w:rsidR="001202E6" w:rsidRPr="005D1915" w:rsidRDefault="001202E6" w:rsidP="001202E6">
      <w:pPr>
        <w:pStyle w:val="Prrafodelista"/>
        <w:numPr>
          <w:ilvl w:val="0"/>
          <w:numId w:val="1"/>
        </w:numPr>
        <w:spacing w:after="0"/>
        <w:jc w:val="both"/>
        <w:rPr>
          <w:sz w:val="20"/>
        </w:rPr>
      </w:pPr>
      <w:r w:rsidRPr="005D1915">
        <w:rPr>
          <w:sz w:val="20"/>
        </w:rPr>
        <w:t>Mensaje enviado</w:t>
      </w:r>
    </w:p>
    <w:p w:rsidR="001202E6" w:rsidRPr="005D1915" w:rsidRDefault="001202E6" w:rsidP="001202E6">
      <w:pPr>
        <w:pStyle w:val="Prrafodelista"/>
        <w:numPr>
          <w:ilvl w:val="0"/>
          <w:numId w:val="1"/>
        </w:numPr>
        <w:spacing w:after="0"/>
        <w:jc w:val="both"/>
        <w:rPr>
          <w:sz w:val="20"/>
        </w:rPr>
      </w:pPr>
      <w:r w:rsidRPr="005D1915">
        <w:rPr>
          <w:sz w:val="20"/>
        </w:rPr>
        <w:t>Clave que determina los saltos</w:t>
      </w:r>
    </w:p>
    <w:p w:rsidR="001202E6" w:rsidRPr="005D1915" w:rsidRDefault="001202E6" w:rsidP="001202E6">
      <w:pPr>
        <w:spacing w:after="0"/>
        <w:jc w:val="right"/>
        <w:rPr>
          <w:sz w:val="20"/>
        </w:rPr>
      </w:pPr>
      <w:r w:rsidRPr="005D1915">
        <w:rPr>
          <w:sz w:val="20"/>
          <w:highlight w:val="yellow"/>
        </w:rPr>
        <w:t>Constantes</w:t>
      </w:r>
    </w:p>
    <w:p w:rsidR="001202E6" w:rsidRPr="005D1915" w:rsidRDefault="001202E6" w:rsidP="001202E6">
      <w:pPr>
        <w:pStyle w:val="Prrafodelista"/>
        <w:numPr>
          <w:ilvl w:val="0"/>
          <w:numId w:val="2"/>
        </w:numPr>
        <w:spacing w:after="0"/>
        <w:jc w:val="both"/>
        <w:rPr>
          <w:sz w:val="20"/>
        </w:rPr>
      </w:pPr>
      <w:r w:rsidRPr="005D1915">
        <w:rPr>
          <w:sz w:val="20"/>
        </w:rPr>
        <w:t xml:space="preserve">Reglas para determinar la sustitución </w:t>
      </w:r>
      <w:r w:rsidRPr="005D1915">
        <w:rPr>
          <w:sz w:val="20"/>
        </w:rPr>
        <w:t>de las posiciones.</w:t>
      </w:r>
    </w:p>
    <w:p w:rsidR="001202E6" w:rsidRPr="005D1915" w:rsidRDefault="001202E6" w:rsidP="001202E6">
      <w:pPr>
        <w:pStyle w:val="Prrafodelista"/>
        <w:numPr>
          <w:ilvl w:val="0"/>
          <w:numId w:val="2"/>
        </w:numPr>
        <w:spacing w:after="0"/>
        <w:jc w:val="both"/>
        <w:rPr>
          <w:sz w:val="20"/>
        </w:rPr>
      </w:pPr>
      <w:r w:rsidRPr="005D1915">
        <w:rPr>
          <w:sz w:val="20"/>
        </w:rPr>
        <w:t>Matrices que se utilizan para el cifrado</w:t>
      </w:r>
      <w:r w:rsidRPr="005D1915">
        <w:rPr>
          <w:sz w:val="20"/>
        </w:rPr>
        <w:t xml:space="preserve"> con la clave que se recibió</w:t>
      </w:r>
      <w:r w:rsidRPr="005D1915">
        <w:rPr>
          <w:sz w:val="20"/>
        </w:rPr>
        <w:t>.</w:t>
      </w:r>
    </w:p>
    <w:p w:rsidR="001202E6" w:rsidRPr="005D1915" w:rsidRDefault="001202E6">
      <w:pPr>
        <w:rPr>
          <w:sz w:val="20"/>
        </w:rPr>
      </w:pPr>
    </w:p>
    <w:p w:rsidR="0023424B" w:rsidRPr="005D1915" w:rsidRDefault="0023424B" w:rsidP="004C3ADB">
      <w:pPr>
        <w:jc w:val="center"/>
        <w:rPr>
          <w:b/>
          <w:sz w:val="24"/>
        </w:rPr>
      </w:pPr>
      <w:r w:rsidRPr="005D1915">
        <w:rPr>
          <w:b/>
          <w:sz w:val="24"/>
          <w:highlight w:val="green"/>
        </w:rPr>
        <w:t>Sustitución</w:t>
      </w:r>
    </w:p>
    <w:p w:rsidR="0056560F" w:rsidRPr="005D1915" w:rsidRDefault="0056560F">
      <w:pPr>
        <w:rPr>
          <w:sz w:val="20"/>
        </w:rPr>
      </w:pPr>
      <w:r w:rsidRPr="005D1915">
        <w:rPr>
          <w:sz w:val="20"/>
        </w:rPr>
        <w:t>Cifrado el cual se genera a partir del texto recibido seguido del alfabeto ‘clave’ que se envié el cual será tendrá como función el sustituir los valores que tiene el texto original.</w:t>
      </w:r>
    </w:p>
    <w:p w:rsidR="0056560F" w:rsidRPr="005D1915" w:rsidRDefault="0056560F" w:rsidP="0056560F">
      <w:pPr>
        <w:spacing w:after="0"/>
        <w:jc w:val="right"/>
        <w:rPr>
          <w:sz w:val="20"/>
        </w:rPr>
      </w:pPr>
      <w:r w:rsidRPr="005D1915">
        <w:rPr>
          <w:sz w:val="20"/>
          <w:highlight w:val="yellow"/>
        </w:rPr>
        <w:t>Variables</w:t>
      </w:r>
    </w:p>
    <w:p w:rsidR="0056560F" w:rsidRPr="005D1915" w:rsidRDefault="0056560F" w:rsidP="0056560F">
      <w:pPr>
        <w:pStyle w:val="Prrafodelista"/>
        <w:numPr>
          <w:ilvl w:val="0"/>
          <w:numId w:val="1"/>
        </w:numPr>
        <w:spacing w:after="0"/>
        <w:jc w:val="both"/>
        <w:rPr>
          <w:sz w:val="20"/>
        </w:rPr>
      </w:pPr>
      <w:r w:rsidRPr="005D1915">
        <w:rPr>
          <w:sz w:val="20"/>
        </w:rPr>
        <w:t>Mensaje enviado</w:t>
      </w:r>
    </w:p>
    <w:p w:rsidR="0056560F" w:rsidRPr="005D1915" w:rsidRDefault="0056560F" w:rsidP="0056560F">
      <w:pPr>
        <w:pStyle w:val="Prrafodelista"/>
        <w:numPr>
          <w:ilvl w:val="0"/>
          <w:numId w:val="1"/>
        </w:numPr>
        <w:spacing w:after="0"/>
        <w:jc w:val="both"/>
        <w:rPr>
          <w:sz w:val="20"/>
        </w:rPr>
      </w:pPr>
      <w:r w:rsidRPr="005D1915">
        <w:rPr>
          <w:sz w:val="20"/>
        </w:rPr>
        <w:t>Alfabeto clave que determina por lo que s</w:t>
      </w:r>
      <w:r w:rsidR="00BB6545" w:rsidRPr="005D1915">
        <w:rPr>
          <w:sz w:val="20"/>
        </w:rPr>
        <w:t>e estará sustituyendo.</w:t>
      </w:r>
    </w:p>
    <w:p w:rsidR="0056560F" w:rsidRPr="005D1915" w:rsidRDefault="0056560F" w:rsidP="0056560F">
      <w:pPr>
        <w:spacing w:after="0"/>
        <w:jc w:val="right"/>
        <w:rPr>
          <w:sz w:val="20"/>
        </w:rPr>
      </w:pPr>
      <w:r w:rsidRPr="005D1915">
        <w:rPr>
          <w:sz w:val="20"/>
          <w:highlight w:val="yellow"/>
        </w:rPr>
        <w:t>Constantes</w:t>
      </w:r>
    </w:p>
    <w:p w:rsidR="0056560F" w:rsidRPr="005D1915" w:rsidRDefault="004B55DE" w:rsidP="008F69D4">
      <w:pPr>
        <w:pStyle w:val="Prrafodelista"/>
        <w:numPr>
          <w:ilvl w:val="0"/>
          <w:numId w:val="2"/>
        </w:numPr>
        <w:spacing w:after="0"/>
        <w:jc w:val="both"/>
        <w:rPr>
          <w:sz w:val="20"/>
        </w:rPr>
      </w:pPr>
      <w:r w:rsidRPr="005D1915">
        <w:rPr>
          <w:sz w:val="20"/>
        </w:rPr>
        <w:t>Regla utilizada para sustituir con el alfabeto clave que se recibió</w:t>
      </w:r>
      <w:r w:rsidR="0056560F" w:rsidRPr="005D1915">
        <w:rPr>
          <w:sz w:val="20"/>
        </w:rPr>
        <w:t>.</w:t>
      </w:r>
    </w:p>
    <w:p w:rsidR="0056560F" w:rsidRPr="005D1915" w:rsidRDefault="0056560F">
      <w:pPr>
        <w:rPr>
          <w:sz w:val="20"/>
        </w:rPr>
      </w:pPr>
    </w:p>
    <w:p w:rsidR="0023424B" w:rsidRPr="005D1915" w:rsidRDefault="0023424B" w:rsidP="004C3ADB">
      <w:pPr>
        <w:jc w:val="center"/>
        <w:rPr>
          <w:b/>
          <w:sz w:val="24"/>
        </w:rPr>
      </w:pPr>
      <w:proofErr w:type="spellStart"/>
      <w:r w:rsidRPr="005D1915">
        <w:rPr>
          <w:b/>
          <w:sz w:val="24"/>
          <w:highlight w:val="green"/>
        </w:rPr>
        <w:t>Vernam</w:t>
      </w:r>
      <w:proofErr w:type="spellEnd"/>
    </w:p>
    <w:p w:rsidR="002A5F19" w:rsidRPr="005D1915" w:rsidRDefault="002A5F19">
      <w:pPr>
        <w:rPr>
          <w:sz w:val="20"/>
        </w:rPr>
      </w:pPr>
      <w:r w:rsidRPr="005D1915">
        <w:rPr>
          <w:sz w:val="20"/>
        </w:rPr>
        <w:t xml:space="preserve">Cifrado el cual </w:t>
      </w:r>
      <w:r w:rsidR="00DF3748" w:rsidRPr="005D1915">
        <w:rPr>
          <w:sz w:val="20"/>
        </w:rPr>
        <w:t xml:space="preserve">recibe el texto a cifrar más una clave con la misma longitud para cifrar esta misma. Se emplea de manera en que se sustituye lo valores de los caracteres por su hexadecimal para después remplazar de igual manera por su binario. Para finalizar se le aplica la regla XOR multiplicando los valores obtenidos de la palabra y el texto de la clave, </w:t>
      </w:r>
      <w:r w:rsidR="00DD57B3" w:rsidRPr="005D1915">
        <w:rPr>
          <w:sz w:val="20"/>
        </w:rPr>
        <w:t>esto para poder obtener segmentos de números binarios los cuales en base a ASCII nos determina el carácter que remplazara a cada uno de los que se recibieron.</w:t>
      </w:r>
    </w:p>
    <w:p w:rsidR="00DD57B3" w:rsidRPr="005D1915" w:rsidRDefault="00DD57B3" w:rsidP="00DD57B3">
      <w:pPr>
        <w:spacing w:after="0"/>
        <w:jc w:val="right"/>
        <w:rPr>
          <w:sz w:val="20"/>
        </w:rPr>
      </w:pPr>
      <w:r w:rsidRPr="005D1915">
        <w:rPr>
          <w:sz w:val="20"/>
          <w:highlight w:val="yellow"/>
        </w:rPr>
        <w:t>Variables</w:t>
      </w:r>
    </w:p>
    <w:p w:rsidR="00DD57B3" w:rsidRPr="005D1915" w:rsidRDefault="00DD57B3" w:rsidP="00DD57B3">
      <w:pPr>
        <w:pStyle w:val="Prrafodelista"/>
        <w:numPr>
          <w:ilvl w:val="0"/>
          <w:numId w:val="1"/>
        </w:numPr>
        <w:spacing w:after="0"/>
        <w:jc w:val="both"/>
        <w:rPr>
          <w:sz w:val="20"/>
        </w:rPr>
      </w:pPr>
      <w:r w:rsidRPr="005D1915">
        <w:rPr>
          <w:sz w:val="20"/>
        </w:rPr>
        <w:t>Mensaje enviado</w:t>
      </w:r>
    </w:p>
    <w:p w:rsidR="00DD57B3" w:rsidRPr="005D1915" w:rsidRDefault="00DD57B3" w:rsidP="00DD57B3">
      <w:pPr>
        <w:pStyle w:val="Prrafodelista"/>
        <w:numPr>
          <w:ilvl w:val="0"/>
          <w:numId w:val="1"/>
        </w:numPr>
        <w:spacing w:after="0"/>
        <w:jc w:val="both"/>
        <w:rPr>
          <w:sz w:val="20"/>
        </w:rPr>
      </w:pPr>
      <w:r w:rsidRPr="005D1915">
        <w:rPr>
          <w:sz w:val="20"/>
        </w:rPr>
        <w:t>Clave enviada</w:t>
      </w:r>
    </w:p>
    <w:p w:rsidR="00DD57B3" w:rsidRPr="005D1915" w:rsidRDefault="00DD57B3" w:rsidP="00DD57B3">
      <w:pPr>
        <w:spacing w:after="0"/>
        <w:jc w:val="right"/>
        <w:rPr>
          <w:sz w:val="20"/>
        </w:rPr>
      </w:pPr>
      <w:r w:rsidRPr="005D1915">
        <w:rPr>
          <w:sz w:val="20"/>
          <w:highlight w:val="yellow"/>
        </w:rPr>
        <w:t>Constantes</w:t>
      </w:r>
    </w:p>
    <w:p w:rsidR="00DD57B3" w:rsidRPr="005D1915" w:rsidRDefault="004C4BAD" w:rsidP="00DD57B3">
      <w:pPr>
        <w:pStyle w:val="Prrafodelista"/>
        <w:numPr>
          <w:ilvl w:val="0"/>
          <w:numId w:val="2"/>
        </w:numPr>
        <w:spacing w:after="0"/>
        <w:jc w:val="both"/>
        <w:rPr>
          <w:sz w:val="20"/>
        </w:rPr>
      </w:pPr>
      <w:r w:rsidRPr="005D1915">
        <w:rPr>
          <w:sz w:val="20"/>
        </w:rPr>
        <w:t>Reglas utilizadas</w:t>
      </w:r>
      <w:r w:rsidR="00DD57B3" w:rsidRPr="005D1915">
        <w:rPr>
          <w:sz w:val="20"/>
        </w:rPr>
        <w:t xml:space="preserve"> para </w:t>
      </w:r>
      <w:r w:rsidR="00094529" w:rsidRPr="005D1915">
        <w:rPr>
          <w:sz w:val="20"/>
        </w:rPr>
        <w:t>sustituir los valores en cada paso del proceso.</w:t>
      </w:r>
    </w:p>
    <w:p w:rsidR="00DD57B3" w:rsidRPr="005D1915" w:rsidRDefault="00DD57B3">
      <w:pPr>
        <w:rPr>
          <w:sz w:val="20"/>
        </w:rPr>
      </w:pPr>
    </w:p>
    <w:p w:rsidR="0023424B" w:rsidRPr="00193FE6" w:rsidRDefault="0023424B" w:rsidP="00193FE6">
      <w:pPr>
        <w:jc w:val="center"/>
        <w:rPr>
          <w:b/>
          <w:sz w:val="28"/>
        </w:rPr>
      </w:pPr>
      <w:proofErr w:type="spellStart"/>
      <w:r w:rsidRPr="00193FE6">
        <w:rPr>
          <w:b/>
          <w:sz w:val="28"/>
          <w:highlight w:val="green"/>
        </w:rPr>
        <w:t>Vigenere</w:t>
      </w:r>
      <w:proofErr w:type="spellEnd"/>
    </w:p>
    <w:p w:rsidR="005D1915" w:rsidRDefault="005D1915">
      <w:pPr>
        <w:rPr>
          <w:sz w:val="20"/>
        </w:rPr>
      </w:pPr>
      <w:r w:rsidRPr="005D1915">
        <w:rPr>
          <w:sz w:val="20"/>
        </w:rPr>
        <w:t>Cifrado el cual utiliza el texto que se recibe, y una clave, mas aparte una matriz ya establecida la cual determina la letra que rem</w:t>
      </w:r>
      <w:bookmarkStart w:id="0" w:name="_GoBack"/>
      <w:bookmarkEnd w:id="0"/>
      <w:r w:rsidRPr="005D1915">
        <w:rPr>
          <w:sz w:val="20"/>
        </w:rPr>
        <w:t xml:space="preserve">plazara al carácter que se </w:t>
      </w:r>
      <w:r>
        <w:rPr>
          <w:sz w:val="20"/>
        </w:rPr>
        <w:t>recibió</w:t>
      </w:r>
      <w:r w:rsidRPr="005D1915">
        <w:rPr>
          <w:sz w:val="20"/>
        </w:rPr>
        <w:t>.</w:t>
      </w:r>
    </w:p>
    <w:p w:rsidR="005D1915" w:rsidRPr="005D1915" w:rsidRDefault="005D1915" w:rsidP="005D1915">
      <w:pPr>
        <w:spacing w:after="0"/>
        <w:jc w:val="right"/>
        <w:rPr>
          <w:sz w:val="20"/>
        </w:rPr>
      </w:pPr>
      <w:r w:rsidRPr="005D1915">
        <w:rPr>
          <w:sz w:val="20"/>
          <w:highlight w:val="yellow"/>
        </w:rPr>
        <w:t>Variables</w:t>
      </w:r>
    </w:p>
    <w:p w:rsidR="005D1915" w:rsidRPr="005D1915" w:rsidRDefault="005D1915" w:rsidP="005D1915">
      <w:pPr>
        <w:pStyle w:val="Prrafodelista"/>
        <w:numPr>
          <w:ilvl w:val="0"/>
          <w:numId w:val="1"/>
        </w:numPr>
        <w:spacing w:after="0"/>
        <w:jc w:val="both"/>
        <w:rPr>
          <w:sz w:val="20"/>
        </w:rPr>
      </w:pPr>
      <w:r w:rsidRPr="005D1915">
        <w:rPr>
          <w:sz w:val="20"/>
        </w:rPr>
        <w:t>Mensaje enviado</w:t>
      </w:r>
    </w:p>
    <w:p w:rsidR="005D1915" w:rsidRPr="005D1915" w:rsidRDefault="005D1915" w:rsidP="005D1915">
      <w:pPr>
        <w:pStyle w:val="Prrafodelista"/>
        <w:numPr>
          <w:ilvl w:val="0"/>
          <w:numId w:val="1"/>
        </w:numPr>
        <w:spacing w:after="0"/>
        <w:jc w:val="both"/>
        <w:rPr>
          <w:sz w:val="20"/>
        </w:rPr>
      </w:pPr>
      <w:r w:rsidRPr="005D1915">
        <w:rPr>
          <w:sz w:val="20"/>
        </w:rPr>
        <w:t>Clave enviada</w:t>
      </w:r>
    </w:p>
    <w:p w:rsidR="005D1915" w:rsidRPr="005D1915" w:rsidRDefault="005D1915" w:rsidP="005D1915">
      <w:pPr>
        <w:spacing w:after="0"/>
        <w:jc w:val="right"/>
        <w:rPr>
          <w:sz w:val="20"/>
        </w:rPr>
      </w:pPr>
      <w:r w:rsidRPr="005D1915">
        <w:rPr>
          <w:sz w:val="20"/>
          <w:highlight w:val="yellow"/>
        </w:rPr>
        <w:t>Constantes</w:t>
      </w:r>
    </w:p>
    <w:p w:rsidR="00AA488B" w:rsidRPr="005D1915" w:rsidRDefault="005D1915" w:rsidP="00265518">
      <w:pPr>
        <w:pStyle w:val="Prrafodelista"/>
        <w:numPr>
          <w:ilvl w:val="0"/>
          <w:numId w:val="2"/>
        </w:numPr>
        <w:spacing w:after="0"/>
        <w:jc w:val="both"/>
        <w:rPr>
          <w:sz w:val="20"/>
        </w:rPr>
      </w:pPr>
      <w:r w:rsidRPr="005D1915">
        <w:rPr>
          <w:sz w:val="20"/>
        </w:rPr>
        <w:t>Matriz con las letras que indica por cual se sustituye.</w:t>
      </w:r>
    </w:p>
    <w:sectPr w:rsidR="00AA488B" w:rsidRPr="005D1915">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6FC" w:rsidRDefault="00E566FC" w:rsidP="00E401B2">
      <w:pPr>
        <w:spacing w:after="0" w:line="240" w:lineRule="auto"/>
      </w:pPr>
      <w:r>
        <w:separator/>
      </w:r>
    </w:p>
  </w:endnote>
  <w:endnote w:type="continuationSeparator" w:id="0">
    <w:p w:rsidR="00E566FC" w:rsidRDefault="00E566FC"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7A78A1">
    <w:pPr>
      <w:pStyle w:val="Piedepgina"/>
      <w:rPr>
        <w:lang w:val="en-US"/>
      </w:rPr>
    </w:pPr>
    <w:r w:rsidRPr="00E401B2">
      <w:rPr>
        <w:noProof/>
        <w:lang w:eastAsia="es-MX"/>
      </w:rPr>
      <mc:AlternateContent>
        <mc:Choice Requires="wps">
          <w:drawing>
            <wp:anchor distT="0" distB="0" distL="114300" distR="114300" simplePos="0" relativeHeight="251659264" behindDoc="0" locked="0" layoutInCell="1" allowOverlap="1" wp14:anchorId="48B8B315" wp14:editId="70BB124E">
              <wp:simplePos x="0" y="0"/>
              <wp:positionH relativeFrom="margin">
                <wp:posOffset>-34898</wp:posOffset>
              </wp:positionH>
              <wp:positionV relativeFrom="page">
                <wp:posOffset>9250945</wp:posOffset>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2-08-02T00:00:00Z">
                              <w:dateFormat w:val="d 'de' MMMM 'de' yyyy"/>
                              <w:lid w:val="es-ES"/>
                              <w:storeMappedDataAs w:val="dateTime"/>
                              <w:calendar w:val="gregorian"/>
                            </w:date>
                          </w:sdtPr>
                          <w:sdtEndPr/>
                          <w:sdtContent>
                            <w:p w:rsidR="00E401B2" w:rsidRDefault="00B672BD">
                              <w:pPr>
                                <w:jc w:val="right"/>
                              </w:pPr>
                              <w:r>
                                <w:rPr>
                                  <w:lang w:val="es-ES"/>
                                </w:rPr>
                                <w:t>2 de agosto de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8B8B315" id="Rectángulo 451" o:spid="_x0000_s1026" style="position:absolute;margin-left:-2.75pt;margin-top:728.4pt;width:467.65pt;height:58.3pt;z-index:251659264;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2-08-02T00:00:00Z">
                        <w:dateFormat w:val="d 'de' MMMM 'de' yyyy"/>
                        <w:lid w:val="es-ES"/>
                        <w:storeMappedDataAs w:val="dateTime"/>
                        <w:calendar w:val="gregorian"/>
                      </w:date>
                    </w:sdtPr>
                    <w:sdtEndPr/>
                    <w:sdtContent>
                      <w:p w:rsidR="00E401B2" w:rsidRDefault="00B672BD">
                        <w:pPr>
                          <w:jc w:val="right"/>
                        </w:pPr>
                        <w:r>
                          <w:rPr>
                            <w:lang w:val="es-ES"/>
                          </w:rPr>
                          <w:t>2 de agosto de 2022</w:t>
                        </w:r>
                      </w:p>
                    </w:sdtContent>
                  </w:sdt>
                </w:txbxContent>
              </v:textbox>
              <w10:wrap anchorx="margin" anchory="page"/>
            </v:rect>
          </w:pict>
        </mc:Fallback>
      </mc:AlternateContent>
    </w:r>
    <w:r w:rsidR="00E401B2" w:rsidRPr="00E401B2">
      <w:rPr>
        <w:noProof/>
        <w:lang w:eastAsia="es-MX"/>
      </w:rPr>
      <mc:AlternateContent>
        <mc:Choice Requires="wpg">
          <w:drawing>
            <wp:anchor distT="0" distB="0" distL="114300" distR="114300" simplePos="0" relativeHeight="251660288" behindDoc="0" locked="0" layoutInCell="1" allowOverlap="1" wp14:anchorId="1F4BC200" wp14:editId="385E3C2A">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D3DCCEA"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00B672BD">
      <w:rPr>
        <w:lang w:val="en-US"/>
      </w:rPr>
      <w:t>IDGS 8</w:t>
    </w:r>
    <w:r w:rsidR="00A81F21">
      <w:rPr>
        <w:lang w:val="en-US"/>
      </w:rPr>
      <w:t>-3</w:t>
    </w:r>
    <w:r w:rsidR="00E401B2">
      <w:rPr>
        <w:lang w:val="en-US"/>
      </w:rPr>
      <w:t xml:space="preserve">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6FC" w:rsidRDefault="00E566FC" w:rsidP="00E401B2">
      <w:pPr>
        <w:spacing w:after="0" w:line="240" w:lineRule="auto"/>
      </w:pPr>
      <w:r>
        <w:separator/>
      </w:r>
    </w:p>
  </w:footnote>
  <w:footnote w:type="continuationSeparator" w:id="0">
    <w:p w:rsidR="00E566FC" w:rsidRDefault="00E566FC"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C12A8"/>
    <w:multiLevelType w:val="hybridMultilevel"/>
    <w:tmpl w:val="D7F6A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D454143"/>
    <w:multiLevelType w:val="hybridMultilevel"/>
    <w:tmpl w:val="DFAECC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2BD"/>
    <w:rsid w:val="00094529"/>
    <w:rsid w:val="001202E6"/>
    <w:rsid w:val="00193FE6"/>
    <w:rsid w:val="0021584C"/>
    <w:rsid w:val="0023424B"/>
    <w:rsid w:val="002A0184"/>
    <w:rsid w:val="002A5F19"/>
    <w:rsid w:val="002E1061"/>
    <w:rsid w:val="00344901"/>
    <w:rsid w:val="003F2793"/>
    <w:rsid w:val="0042723B"/>
    <w:rsid w:val="00427A19"/>
    <w:rsid w:val="00431FBC"/>
    <w:rsid w:val="004441C5"/>
    <w:rsid w:val="0046283C"/>
    <w:rsid w:val="004B55DE"/>
    <w:rsid w:val="004C3ADB"/>
    <w:rsid w:val="004C4BAD"/>
    <w:rsid w:val="004D43CE"/>
    <w:rsid w:val="0056560F"/>
    <w:rsid w:val="00586FC8"/>
    <w:rsid w:val="005923CD"/>
    <w:rsid w:val="005C2AEC"/>
    <w:rsid w:val="005D1915"/>
    <w:rsid w:val="00645649"/>
    <w:rsid w:val="006D5835"/>
    <w:rsid w:val="007A78A1"/>
    <w:rsid w:val="007D3ABF"/>
    <w:rsid w:val="008A3110"/>
    <w:rsid w:val="00955934"/>
    <w:rsid w:val="009620F3"/>
    <w:rsid w:val="00962A66"/>
    <w:rsid w:val="009922CC"/>
    <w:rsid w:val="00A81F21"/>
    <w:rsid w:val="00A863D2"/>
    <w:rsid w:val="00AA488B"/>
    <w:rsid w:val="00AD1B39"/>
    <w:rsid w:val="00B1161E"/>
    <w:rsid w:val="00B672BD"/>
    <w:rsid w:val="00B82871"/>
    <w:rsid w:val="00BB6545"/>
    <w:rsid w:val="00BB782F"/>
    <w:rsid w:val="00C503ED"/>
    <w:rsid w:val="00D04872"/>
    <w:rsid w:val="00D06F06"/>
    <w:rsid w:val="00D46B3E"/>
    <w:rsid w:val="00DD57B3"/>
    <w:rsid w:val="00DE35FD"/>
    <w:rsid w:val="00DF3748"/>
    <w:rsid w:val="00E31FEE"/>
    <w:rsid w:val="00E401B2"/>
    <w:rsid w:val="00E566FC"/>
    <w:rsid w:val="00E77C9F"/>
    <w:rsid w:val="00EB08A2"/>
    <w:rsid w:val="00EB164E"/>
    <w:rsid w:val="00EE211A"/>
    <w:rsid w:val="00FA66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8149E"/>
  <w15:chartTrackingRefBased/>
  <w15:docId w15:val="{8BA33750-7A98-48DA-828D-A86F5170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 w:type="paragraph" w:styleId="Prrafodelista">
    <w:name w:val="List Paragraph"/>
    <w:basedOn w:val="Normal"/>
    <w:uiPriority w:val="34"/>
    <w:qFormat/>
    <w:rsid w:val="00955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655B8-0D87-409D-9620-8591FB66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basicFormat.dotx</Template>
  <TotalTime>126</TotalTime>
  <Pages>3</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25</cp:revision>
  <dcterms:created xsi:type="dcterms:W3CDTF">2022-08-03T01:49:00Z</dcterms:created>
  <dcterms:modified xsi:type="dcterms:W3CDTF">2022-08-05T07:49:00Z</dcterms:modified>
</cp:coreProperties>
</file>