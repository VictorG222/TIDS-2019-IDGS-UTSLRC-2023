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2C" w:rsidRPr="009E6A2C" w:rsidRDefault="009E6A2C" w:rsidP="009E6A2C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C</w:t>
      </w:r>
      <w:r w:rsidRPr="009E6A2C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ybersecurity</w:t>
      </w:r>
    </w:p>
    <w:p w:rsidR="00A64E25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Protection of information assets, through the treatment of threats that put at risk the information that is processed, stored and transported by the information systems that are interconnected.</w:t>
      </w:r>
    </w:p>
    <w:p w:rsidR="009E6A2C" w:rsidRPr="009E6A2C" w:rsidRDefault="009E6A2C" w:rsidP="00D84EC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:rsidR="009E6A2C" w:rsidRPr="009E6A2C" w:rsidRDefault="009E6A2C" w:rsidP="009E6A2C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Security</w:t>
      </w:r>
    </w:p>
    <w:p w:rsidR="009E6A2C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During the development of our software we have to take into account the following points:</w:t>
      </w:r>
    </w:p>
    <w:p w:rsidR="009E6A2C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• Access to files (both physically and as permissions).</w:t>
      </w:r>
    </w:p>
    <w:p w:rsidR="009E6A2C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• The possibility of modifying the code in the same execution or SQL injection.</w:t>
      </w:r>
    </w:p>
    <w:p w:rsidR="009E6A2C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• Buffer overflow when using an array without controlled size.</w:t>
      </w:r>
    </w:p>
    <w:p w:rsidR="009E6A2C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• Formatting of input data (in forms).</w:t>
      </w:r>
    </w:p>
    <w:p w:rsidR="009E6A2C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• Updated IDE and features. A deprecated function can cause a security hole in our code.</w:t>
      </w:r>
      <w:bookmarkStart w:id="0" w:name="_GoBack"/>
      <w:bookmarkEnd w:id="0"/>
    </w:p>
    <w:p w:rsidR="009E6A2C" w:rsidRPr="009E6A2C" w:rsidRDefault="009E6A2C" w:rsidP="009E6A2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9E6A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• Use of passwords in the code. Passwords must be encrypted and in the database.</w:t>
      </w:r>
    </w:p>
    <w:sectPr w:rsidR="009E6A2C" w:rsidRPr="009E6A2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F8B" w:rsidRDefault="00321F8B" w:rsidP="00E401B2">
      <w:pPr>
        <w:spacing w:after="0" w:line="240" w:lineRule="auto"/>
      </w:pPr>
      <w:r>
        <w:separator/>
      </w:r>
    </w:p>
  </w:endnote>
  <w:endnote w:type="continuationSeparator" w:id="0">
    <w:p w:rsidR="00321F8B" w:rsidRDefault="00321F8B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5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6B0974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mayo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5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6B0974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mayo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205DE0C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6B0974">
      <w:rPr>
        <w:lang w:val="en-US"/>
      </w:rPr>
      <w:t>IDGS 8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F8B" w:rsidRDefault="00321F8B" w:rsidP="00E401B2">
      <w:pPr>
        <w:spacing w:after="0" w:line="240" w:lineRule="auto"/>
      </w:pPr>
      <w:r>
        <w:separator/>
      </w:r>
    </w:p>
  </w:footnote>
  <w:footnote w:type="continuationSeparator" w:id="0">
    <w:p w:rsidR="00321F8B" w:rsidRDefault="00321F8B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52080"/>
    <w:multiLevelType w:val="hybridMultilevel"/>
    <w:tmpl w:val="1D280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1A"/>
    <w:rsid w:val="0021584C"/>
    <w:rsid w:val="002E1061"/>
    <w:rsid w:val="00321F8B"/>
    <w:rsid w:val="00356A33"/>
    <w:rsid w:val="003C46B0"/>
    <w:rsid w:val="004D43CE"/>
    <w:rsid w:val="004F51B2"/>
    <w:rsid w:val="005923CD"/>
    <w:rsid w:val="005C2AEC"/>
    <w:rsid w:val="006B0974"/>
    <w:rsid w:val="007A78A1"/>
    <w:rsid w:val="007D3ABF"/>
    <w:rsid w:val="009E6A2C"/>
    <w:rsid w:val="00A64E25"/>
    <w:rsid w:val="00A81F21"/>
    <w:rsid w:val="00C503ED"/>
    <w:rsid w:val="00D04872"/>
    <w:rsid w:val="00D84EC7"/>
    <w:rsid w:val="00DE35FD"/>
    <w:rsid w:val="00E31FEE"/>
    <w:rsid w:val="00E401B2"/>
    <w:rsid w:val="00ED0D7B"/>
    <w:rsid w:val="00F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C0A0F"/>
  <w15:chartTrackingRefBased/>
  <w15:docId w15:val="{C5E8B6DF-0872-4C0E-A7F6-E1B7D391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9E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83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909F3-4E57-4006-9974-72F3FC74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83basicFormat.dotx</Template>
  <TotalTime>9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2022-05-06T02:49:00Z</dcterms:created>
  <dcterms:modified xsi:type="dcterms:W3CDTF">2022-05-06T02:58:00Z</dcterms:modified>
</cp:coreProperties>
</file>