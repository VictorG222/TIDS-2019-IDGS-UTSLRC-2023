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1A3455" w:rsidP="002E7216">
      <w:pPr>
        <w:ind w:firstLine="0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C12A89" wp14:editId="4D899A78">
                <wp:simplePos x="0" y="0"/>
                <wp:positionH relativeFrom="column">
                  <wp:posOffset>-1740111</wp:posOffset>
                </wp:positionH>
                <wp:positionV relativeFrom="paragraph">
                  <wp:posOffset>-1130935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1E004" id="Rectángulo 5" o:spid="_x0000_s1026" style="position:absolute;margin-left:-137pt;margin-top:-89.0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bn7OHOMAAAAPAQAADwAAAAAA&#10;AAAAAAAAAAD/BAAAZHJzL2Rvd25yZXYueG1sUEsFBgAAAAAEAAQA8wAAAA8GAAAAAA==&#10;" fillcolor="#d8d8d8 [2732]" stroked="f" strokeweight="1pt"/>
            </w:pict>
          </mc:Fallback>
        </mc:AlternateContent>
      </w:r>
      <w:r w:rsidR="00796EB1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BA49747" wp14:editId="644C454C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EB1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D0B71E3" wp14:editId="1B1D0648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Pr="001A3455" w:rsidRDefault="001A3455" w:rsidP="00EF18C8">
      <w:pPr>
        <w:ind w:firstLine="0"/>
        <w:rPr>
          <w:rFonts w:cs="Arial"/>
          <w:b/>
          <w:sz w:val="28"/>
          <w:szCs w:val="28"/>
          <w:lang w:val="en-US"/>
        </w:rPr>
      </w:pPr>
      <w:r w:rsidRPr="001A3455">
        <w:rPr>
          <w:rFonts w:cs="Arial"/>
          <w:b/>
          <w:sz w:val="28"/>
          <w:szCs w:val="28"/>
          <w:lang w:val="en-US"/>
        </w:rPr>
        <w:t>Activity 4 - Outline Reading</w:t>
      </w:r>
    </w:p>
    <w:p w:rsidR="00E71991" w:rsidRPr="001A3455" w:rsidRDefault="00796EB1" w:rsidP="002E7216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-120015</wp:posOffset>
            </wp:positionH>
            <wp:positionV relativeFrom="paragraph">
              <wp:posOffset>73660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Pr="001A3455" w:rsidRDefault="003C663A" w:rsidP="00EF18C8">
      <w:pPr>
        <w:ind w:firstLine="0"/>
        <w:rPr>
          <w:rFonts w:cs="Arial"/>
          <w:b/>
          <w:sz w:val="28"/>
          <w:szCs w:val="28"/>
          <w:lang w:val="en-US"/>
        </w:rPr>
      </w:pPr>
      <w:r w:rsidRPr="001A3455">
        <w:rPr>
          <w:rFonts w:cs="Arial"/>
          <w:b/>
          <w:sz w:val="28"/>
          <w:szCs w:val="28"/>
          <w:lang w:val="en-US"/>
        </w:rPr>
        <w:t>MTR</w:t>
      </w:r>
      <w:r w:rsidR="001A3455">
        <w:rPr>
          <w:rFonts w:cs="Arial"/>
          <w:b/>
          <w:sz w:val="28"/>
          <w:szCs w:val="28"/>
          <w:lang w:val="en-US"/>
        </w:rPr>
        <w:t>O</w:t>
      </w:r>
      <w:r w:rsidR="00E71991" w:rsidRPr="001A3455">
        <w:rPr>
          <w:rFonts w:cs="Arial"/>
          <w:b/>
          <w:sz w:val="28"/>
          <w:szCs w:val="28"/>
          <w:lang w:val="en-US"/>
        </w:rPr>
        <w:t>.</w:t>
      </w:r>
      <w:r w:rsidR="00BF0FB3" w:rsidRPr="001A3455">
        <w:rPr>
          <w:rFonts w:cs="Arial"/>
          <w:b/>
          <w:sz w:val="28"/>
          <w:szCs w:val="28"/>
          <w:lang w:val="en-US"/>
        </w:rPr>
        <w:t xml:space="preserve"> </w:t>
      </w:r>
      <w:r w:rsidR="001A3455">
        <w:rPr>
          <w:rFonts w:cs="Arial"/>
          <w:b/>
          <w:sz w:val="28"/>
          <w:szCs w:val="28"/>
          <w:lang w:val="en-US"/>
        </w:rPr>
        <w:t>ALEJANDRO MEDINA</w:t>
      </w:r>
    </w:p>
    <w:p w:rsidR="002E7216" w:rsidRPr="001A3455" w:rsidRDefault="002E7216" w:rsidP="002E7216">
      <w:pPr>
        <w:jc w:val="center"/>
        <w:rPr>
          <w:rFonts w:cs="Arial"/>
          <w:b/>
          <w:sz w:val="28"/>
          <w:szCs w:val="28"/>
          <w:lang w:val="en-US"/>
        </w:rPr>
      </w:pPr>
    </w:p>
    <w:p w:rsidR="00EF18C8" w:rsidRPr="001A3455" w:rsidRDefault="00EF18C8" w:rsidP="002E7216">
      <w:pPr>
        <w:jc w:val="center"/>
        <w:rPr>
          <w:rFonts w:cs="Arial"/>
          <w:b/>
          <w:sz w:val="28"/>
          <w:szCs w:val="28"/>
          <w:lang w:val="en-US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BF0FB3">
        <w:rPr>
          <w:rFonts w:cs="Arial"/>
          <w:sz w:val="28"/>
          <w:szCs w:val="28"/>
        </w:rPr>
        <w:tab/>
      </w:r>
      <w:r w:rsidR="00BF0FB3">
        <w:rPr>
          <w:rFonts w:cs="Arial"/>
          <w:sz w:val="28"/>
          <w:szCs w:val="28"/>
        </w:rPr>
        <w:tab/>
      </w:r>
      <w:r w:rsidR="00BF0FB3">
        <w:rPr>
          <w:rFonts w:cs="Arial"/>
          <w:sz w:val="28"/>
          <w:szCs w:val="28"/>
        </w:rPr>
        <w:tab/>
        <w:t xml:space="preserve">            Junio</w:t>
      </w:r>
      <w:r w:rsidR="00E71991">
        <w:rPr>
          <w:rFonts w:cs="Arial"/>
          <w:sz w:val="28"/>
          <w:szCs w:val="28"/>
        </w:rPr>
        <w:t>, 2022</w:t>
      </w:r>
    </w:p>
    <w:p w:rsidR="00971590" w:rsidRPr="005D2285" w:rsidRDefault="00525150" w:rsidP="005D2285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bookmarkStart w:id="0" w:name="_GoBack"/>
      <w:r w:rsidR="001A3455">
        <w:rPr>
          <w:noProof/>
          <w:u w:val="single"/>
          <w:lang w:val="es-MX"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5840B558" wp14:editId="4579E0E9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6369617" cy="8094133"/>
            <wp:effectExtent l="0" t="0" r="0" b="2540"/>
            <wp:wrapThrough wrapText="bothSides">
              <wp:wrapPolygon edited="0">
                <wp:start x="0" y="0"/>
                <wp:lineTo x="0" y="21556"/>
                <wp:lineTo x="21514" y="21556"/>
                <wp:lineTo x="21514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tivity 4 English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17" cy="809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71590" w:rsidRPr="005D2285" w:rsidSect="001A345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BC4" w:rsidRDefault="00B53BC4">
      <w:pPr>
        <w:spacing w:line="240" w:lineRule="auto"/>
      </w:pPr>
      <w:r>
        <w:separator/>
      </w:r>
    </w:p>
  </w:endnote>
  <w:endnote w:type="continuationSeparator" w:id="0">
    <w:p w:rsidR="00B53BC4" w:rsidRDefault="00B53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553FAA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BC4" w:rsidRDefault="00B53BC4">
      <w:pPr>
        <w:spacing w:line="240" w:lineRule="auto"/>
      </w:pPr>
      <w:r>
        <w:separator/>
      </w:r>
    </w:p>
  </w:footnote>
  <w:footnote w:type="continuationSeparator" w:id="0">
    <w:p w:rsidR="00B53BC4" w:rsidRDefault="00B53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50"/>
    <w:rsid w:val="00087E80"/>
    <w:rsid w:val="001170BF"/>
    <w:rsid w:val="001A3455"/>
    <w:rsid w:val="001C27AE"/>
    <w:rsid w:val="002E7216"/>
    <w:rsid w:val="003C663A"/>
    <w:rsid w:val="00404327"/>
    <w:rsid w:val="00525150"/>
    <w:rsid w:val="00553FAA"/>
    <w:rsid w:val="005746A7"/>
    <w:rsid w:val="00586199"/>
    <w:rsid w:val="005D2285"/>
    <w:rsid w:val="00607F48"/>
    <w:rsid w:val="0065521E"/>
    <w:rsid w:val="006A7BB4"/>
    <w:rsid w:val="006C4237"/>
    <w:rsid w:val="006F2254"/>
    <w:rsid w:val="0079556A"/>
    <w:rsid w:val="00796EB1"/>
    <w:rsid w:val="007A0E7E"/>
    <w:rsid w:val="007D3ABF"/>
    <w:rsid w:val="00861D1A"/>
    <w:rsid w:val="00871C6D"/>
    <w:rsid w:val="008827DD"/>
    <w:rsid w:val="008B7A4D"/>
    <w:rsid w:val="0093067D"/>
    <w:rsid w:val="00934A42"/>
    <w:rsid w:val="009520D8"/>
    <w:rsid w:val="00971590"/>
    <w:rsid w:val="00985FE1"/>
    <w:rsid w:val="0099794C"/>
    <w:rsid w:val="00B21B76"/>
    <w:rsid w:val="00B53BC4"/>
    <w:rsid w:val="00BF0FB3"/>
    <w:rsid w:val="00C503ED"/>
    <w:rsid w:val="00C729FF"/>
    <w:rsid w:val="00C75E22"/>
    <w:rsid w:val="00D85250"/>
    <w:rsid w:val="00DD21E8"/>
    <w:rsid w:val="00DE35FD"/>
    <w:rsid w:val="00E677BB"/>
    <w:rsid w:val="00E71991"/>
    <w:rsid w:val="00EA2389"/>
    <w:rsid w:val="00EA6ACA"/>
    <w:rsid w:val="00EC11A7"/>
    <w:rsid w:val="00EF18C8"/>
    <w:rsid w:val="00EF3F92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401E"/>
  <w15:chartTrackingRefBased/>
  <w15:docId w15:val="{2BCA7B41-159E-4185-B56B-0A0D5AFB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70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17</cp:revision>
  <cp:lastPrinted>2022-06-10T23:56:00Z</cp:lastPrinted>
  <dcterms:created xsi:type="dcterms:W3CDTF">2022-06-09T02:02:00Z</dcterms:created>
  <dcterms:modified xsi:type="dcterms:W3CDTF">2022-06-14T20:03:00Z</dcterms:modified>
</cp:coreProperties>
</file>