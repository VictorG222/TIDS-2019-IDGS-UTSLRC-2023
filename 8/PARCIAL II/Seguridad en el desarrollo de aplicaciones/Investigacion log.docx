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1B" w:rsidRPr="00B2661B" w:rsidRDefault="00B2661B" w:rsidP="000D3744">
      <w:pPr>
        <w:jc w:val="center"/>
        <w:rPr>
          <w:b/>
          <w:lang w:val="en-US"/>
        </w:rPr>
      </w:pPr>
      <w:r w:rsidRPr="00B2661B">
        <w:rPr>
          <w:b/>
          <w:lang w:val="en-US"/>
        </w:rPr>
        <w:t>What is the log file?</w:t>
      </w:r>
      <w:bookmarkStart w:id="0" w:name="_GoBack"/>
      <w:bookmarkEnd w:id="0"/>
    </w:p>
    <w:p w:rsidR="00B2661B" w:rsidRPr="00B2661B" w:rsidRDefault="00B2661B" w:rsidP="000D3744">
      <w:pPr>
        <w:jc w:val="both"/>
        <w:rPr>
          <w:lang w:val="en-US"/>
        </w:rPr>
      </w:pPr>
      <w:r w:rsidRPr="00B2661B">
        <w:rPr>
          <w:lang w:val="en-US"/>
        </w:rPr>
        <w:t>Currently, large amounts of data are handled</w:t>
      </w:r>
      <w:r>
        <w:rPr>
          <w:lang w:val="en-US"/>
        </w:rPr>
        <w:t xml:space="preserve"> by companies</w:t>
      </w:r>
      <w:r w:rsidRPr="00B2661B">
        <w:rPr>
          <w:lang w:val="en-US"/>
        </w:rPr>
        <w:t>, which are presented in the form of textual traces, which receiv</w:t>
      </w:r>
      <w:r>
        <w:rPr>
          <w:lang w:val="en-US"/>
        </w:rPr>
        <w:t>e the technical name of "logs".</w:t>
      </w:r>
    </w:p>
    <w:p w:rsidR="00B2661B" w:rsidRPr="00B2661B" w:rsidRDefault="00B2661B" w:rsidP="000D3744">
      <w:pPr>
        <w:jc w:val="both"/>
        <w:rPr>
          <w:lang w:val="en-US"/>
        </w:rPr>
      </w:pPr>
      <w:r w:rsidRPr="00B2661B">
        <w:rPr>
          <w:lang w:val="en-US"/>
        </w:rPr>
        <w:t xml:space="preserve">This is information that is not visible to users but is directly linked to their activity on their computer equipment: web browsing history, open software... Also with the information system, such as security or </w:t>
      </w:r>
      <w:r w:rsidR="00286A70" w:rsidRPr="00B2661B">
        <w:rPr>
          <w:lang w:val="en-US"/>
        </w:rPr>
        <w:t>connectivity.</w:t>
      </w:r>
    </w:p>
    <w:p w:rsidR="00B2661B" w:rsidRPr="00B2661B" w:rsidRDefault="00B2661B" w:rsidP="000D3744">
      <w:pPr>
        <w:jc w:val="both"/>
        <w:rPr>
          <w:lang w:val="en-US"/>
        </w:rPr>
      </w:pPr>
      <w:r w:rsidRPr="00B2661B">
        <w:rPr>
          <w:lang w:val="en-US"/>
        </w:rPr>
        <w:t>In short, a log file's main objective is to define the behavior of the programs. The company in question can analyze them together with other files and files to determine whethe</w:t>
      </w:r>
      <w:r w:rsidR="00286A70">
        <w:rPr>
          <w:lang w:val="en-US"/>
        </w:rPr>
        <w:t>r or not an error has occurred.</w:t>
      </w:r>
    </w:p>
    <w:p w:rsidR="007D3ABF" w:rsidRPr="00B2661B" w:rsidRDefault="00B2661B" w:rsidP="000D3744">
      <w:pPr>
        <w:jc w:val="both"/>
        <w:rPr>
          <w:lang w:val="en-US"/>
        </w:rPr>
      </w:pPr>
      <w:r w:rsidRPr="00B2661B">
        <w:rPr>
          <w:lang w:val="en-US"/>
        </w:rPr>
        <w:t>Log file management offers a wide range of advantages to current companies as it allows better administration and control of information, so that it is easier to access and exploit the data. In addition, it increases the chances of detecting network threats earlier.</w:t>
      </w:r>
    </w:p>
    <w:p w:rsidR="00B2661B" w:rsidRDefault="00B2661B" w:rsidP="000D3744">
      <w:pPr>
        <w:jc w:val="both"/>
        <w:rPr>
          <w:lang w:val="en-US"/>
        </w:rPr>
      </w:pPr>
    </w:p>
    <w:p w:rsidR="00CD3597" w:rsidRDefault="00CD3597" w:rsidP="000D3744">
      <w:pPr>
        <w:jc w:val="both"/>
        <w:rPr>
          <w:lang w:val="en-US"/>
        </w:rPr>
      </w:pPr>
    </w:p>
    <w:p w:rsidR="00CD3597" w:rsidRDefault="00CD3597" w:rsidP="000D3744">
      <w:pPr>
        <w:jc w:val="center"/>
        <w:rPr>
          <w:b/>
          <w:lang w:val="en-US"/>
        </w:rPr>
      </w:pPr>
      <w:r w:rsidRPr="004B2748">
        <w:rPr>
          <w:b/>
          <w:lang w:val="en-US"/>
        </w:rPr>
        <w:t>S</w:t>
      </w:r>
      <w:r w:rsidRPr="004B2748">
        <w:rPr>
          <w:b/>
          <w:lang w:val="en-US"/>
        </w:rPr>
        <w:t>ecurity log</w:t>
      </w:r>
    </w:p>
    <w:p w:rsidR="00DC32D8" w:rsidRPr="00DC32D8" w:rsidRDefault="00DC32D8" w:rsidP="000D3744">
      <w:pPr>
        <w:jc w:val="both"/>
        <w:rPr>
          <w:lang w:val="en-US"/>
        </w:rPr>
      </w:pPr>
      <w:r w:rsidRPr="00DC32D8">
        <w:rPr>
          <w:lang w:val="en-US"/>
        </w:rPr>
        <w:t>A security log is used to track security-related information on a computer system.</w:t>
      </w:r>
    </w:p>
    <w:p w:rsidR="00CD3597" w:rsidRDefault="00CD3597" w:rsidP="000D3744">
      <w:pPr>
        <w:jc w:val="center"/>
        <w:rPr>
          <w:b/>
          <w:lang w:val="en-US"/>
        </w:rPr>
      </w:pPr>
      <w:r w:rsidRPr="004B2748">
        <w:rPr>
          <w:b/>
          <w:lang w:val="en-US"/>
        </w:rPr>
        <w:t>E</w:t>
      </w:r>
      <w:r w:rsidRPr="004B2748">
        <w:rPr>
          <w:b/>
          <w:lang w:val="en-US"/>
        </w:rPr>
        <w:t>vent log</w:t>
      </w:r>
    </w:p>
    <w:p w:rsidR="004B2748" w:rsidRPr="009F17DE" w:rsidRDefault="004B2748" w:rsidP="000D3744">
      <w:pPr>
        <w:jc w:val="both"/>
        <w:rPr>
          <w:lang w:val="en-US"/>
        </w:rPr>
      </w:pPr>
      <w:r w:rsidRPr="009F17DE">
        <w:rPr>
          <w:lang w:val="en-US"/>
        </w:rPr>
        <w:t>It is necessary to create an event log that allows recording when an event has occurred, in such a way that it allows storing a data history and consulting the stored information of the event if required.</w:t>
      </w:r>
    </w:p>
    <w:p w:rsidR="00CD3597" w:rsidRDefault="00CD3597" w:rsidP="000D3744">
      <w:pPr>
        <w:jc w:val="center"/>
        <w:rPr>
          <w:b/>
          <w:lang w:val="en-US"/>
        </w:rPr>
      </w:pPr>
      <w:r w:rsidRPr="004B2748">
        <w:rPr>
          <w:b/>
          <w:lang w:val="en-US"/>
        </w:rPr>
        <w:t>E</w:t>
      </w:r>
      <w:r w:rsidRPr="004B2748">
        <w:rPr>
          <w:b/>
          <w:lang w:val="en-US"/>
        </w:rPr>
        <w:t>rror log</w:t>
      </w:r>
    </w:p>
    <w:p w:rsidR="00DC32D8" w:rsidRPr="00DC32D8" w:rsidRDefault="00DC32D8" w:rsidP="000D3744">
      <w:pPr>
        <w:jc w:val="both"/>
        <w:rPr>
          <w:lang w:val="en-US"/>
        </w:rPr>
      </w:pPr>
      <w:r w:rsidRPr="004B2748">
        <w:rPr>
          <w:lang w:val="en-US"/>
        </w:rPr>
        <w:t>It is necessary to create an error log that allows you to control when an error has occurred, in such a way that it allows you to correct it and prevent it from happening again in the future.</w:t>
      </w:r>
    </w:p>
    <w:sectPr w:rsidR="00DC32D8" w:rsidRPr="00DC32D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A87" w:rsidRDefault="00FF1A87" w:rsidP="00E401B2">
      <w:pPr>
        <w:spacing w:after="0" w:line="240" w:lineRule="auto"/>
      </w:pPr>
      <w:r>
        <w:separator/>
      </w:r>
    </w:p>
  </w:endnote>
  <w:endnote w:type="continuationSeparator" w:id="0">
    <w:p w:rsidR="00FF1A87" w:rsidRDefault="00FF1A87"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6-21T00:00:00Z">
                              <w:dateFormat w:val="d 'de' MMMM 'de' yyyy"/>
                              <w:lid w:val="es-ES"/>
                              <w:storeMappedDataAs w:val="dateTime"/>
                              <w:calendar w:val="gregorian"/>
                            </w:date>
                          </w:sdtPr>
                          <w:sdtEndPr/>
                          <w:sdtContent>
                            <w:p w:rsidR="00E401B2" w:rsidRDefault="00D22D60">
                              <w:pPr>
                                <w:jc w:val="right"/>
                              </w:pPr>
                              <w:r>
                                <w:rPr>
                                  <w:lang w:val="es-ES"/>
                                </w:rPr>
                                <w:t>21 de junio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6-21T00:00:00Z">
                        <w:dateFormat w:val="d 'de' MMMM 'de' yyyy"/>
                        <w:lid w:val="es-ES"/>
                        <w:storeMappedDataAs w:val="dateTime"/>
                        <w:calendar w:val="gregorian"/>
                      </w:date>
                    </w:sdtPr>
                    <w:sdtEndPr/>
                    <w:sdtContent>
                      <w:p w:rsidR="00E401B2" w:rsidRDefault="00D22D60">
                        <w:pPr>
                          <w:jc w:val="right"/>
                        </w:pPr>
                        <w:r>
                          <w:rPr>
                            <w:lang w:val="es-ES"/>
                          </w:rPr>
                          <w:t>21 de junio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6CBBBE8"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D22D60">
      <w:rPr>
        <w:lang w:val="en-US"/>
      </w:rPr>
      <w:t>IDGS 8</w:t>
    </w:r>
    <w:r w:rsidR="00A81F21">
      <w:rPr>
        <w:lang w:val="en-US"/>
      </w:rPr>
      <w:t>-3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A87" w:rsidRDefault="00FF1A87" w:rsidP="00E401B2">
      <w:pPr>
        <w:spacing w:after="0" w:line="240" w:lineRule="auto"/>
      </w:pPr>
      <w:r>
        <w:separator/>
      </w:r>
    </w:p>
  </w:footnote>
  <w:footnote w:type="continuationSeparator" w:id="0">
    <w:p w:rsidR="00FF1A87" w:rsidRDefault="00FF1A87"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60"/>
    <w:rsid w:val="000D3744"/>
    <w:rsid w:val="0021584C"/>
    <w:rsid w:val="00286A70"/>
    <w:rsid w:val="002E1061"/>
    <w:rsid w:val="004B2748"/>
    <w:rsid w:val="004D43CE"/>
    <w:rsid w:val="005923CD"/>
    <w:rsid w:val="005C2AEC"/>
    <w:rsid w:val="007A78A1"/>
    <w:rsid w:val="007D3ABF"/>
    <w:rsid w:val="009F17DE"/>
    <w:rsid w:val="00A81F21"/>
    <w:rsid w:val="00B2661B"/>
    <w:rsid w:val="00C503ED"/>
    <w:rsid w:val="00CD3597"/>
    <w:rsid w:val="00D04872"/>
    <w:rsid w:val="00D22D60"/>
    <w:rsid w:val="00DC32D8"/>
    <w:rsid w:val="00DE35FD"/>
    <w:rsid w:val="00E31FEE"/>
    <w:rsid w:val="00E401B2"/>
    <w:rsid w:val="00FF1A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1E198"/>
  <w15:chartTrackingRefBased/>
  <w15:docId w15:val="{BFBCF26F-D35B-45BE-A89C-F978D01F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FA093-9F44-46F4-8C15-EB5EE701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basicFormat.dotx</Template>
  <TotalTime>8</TotalTime>
  <Pages>1</Pages>
  <Words>214</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6</cp:revision>
  <dcterms:created xsi:type="dcterms:W3CDTF">2022-06-22T01:47:00Z</dcterms:created>
  <dcterms:modified xsi:type="dcterms:W3CDTF">2022-06-22T01:55:00Z</dcterms:modified>
</cp:coreProperties>
</file>