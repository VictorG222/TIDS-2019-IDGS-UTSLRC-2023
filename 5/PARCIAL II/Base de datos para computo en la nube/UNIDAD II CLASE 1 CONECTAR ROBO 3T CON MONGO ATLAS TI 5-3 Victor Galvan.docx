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585674">
      <w:bookmarkStart w:id="0" w:name="_GoBack"/>
      <w:r>
        <w:rPr>
          <w:noProof/>
          <w:lang w:eastAsia="es-MX"/>
        </w:rPr>
        <w:drawing>
          <wp:inline distT="0" distB="0" distL="0" distR="0" wp14:anchorId="6D9EDC63" wp14:editId="1B5C2A94">
            <wp:extent cx="8670521" cy="487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4190" cy="487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3ABF" w:rsidSect="00585674">
      <w:headerReference w:type="default" r:id="rId9"/>
      <w:footerReference w:type="default" r:id="rId10"/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01A" w:rsidRDefault="000F401A" w:rsidP="00E401B2">
      <w:pPr>
        <w:spacing w:after="0" w:line="240" w:lineRule="auto"/>
      </w:pPr>
      <w:r>
        <w:separator/>
      </w:r>
    </w:p>
  </w:endnote>
  <w:endnote w:type="continuationSeparator" w:id="0">
    <w:p w:rsidR="000F401A" w:rsidRDefault="000F401A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5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7A78A1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5 de mayo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5-05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7A78A1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5 de mayo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A8237D0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lang w:val="en-US"/>
      </w:rPr>
      <w:t>TI 5</w:t>
    </w:r>
    <w:r w:rsidR="00E401B2">
      <w:rPr>
        <w:lang w:val="en-US"/>
      </w:rPr>
      <w:t>-3 Victor Galvan</w:t>
    </w:r>
  </w:p>
  <w:p w:rsidR="00585674" w:rsidRPr="00E401B2" w:rsidRDefault="00585674">
    <w:pPr>
      <w:pStyle w:val="Piedepgina"/>
      <w:rPr>
        <w:lang w:val="en-US"/>
      </w:rPr>
    </w:pPr>
    <w:r>
      <w:rPr>
        <w:lang w:val="en-US"/>
      </w:rPr>
      <w:t>6/3/2021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01A" w:rsidRDefault="000F401A" w:rsidP="00E401B2">
      <w:pPr>
        <w:spacing w:after="0" w:line="240" w:lineRule="auto"/>
      </w:pPr>
      <w:r>
        <w:separator/>
      </w:r>
    </w:p>
  </w:footnote>
  <w:footnote w:type="continuationSeparator" w:id="0">
    <w:p w:rsidR="000F401A" w:rsidRDefault="000F401A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74"/>
    <w:rsid w:val="000F401A"/>
    <w:rsid w:val="0021584C"/>
    <w:rsid w:val="00585674"/>
    <w:rsid w:val="005923CD"/>
    <w:rsid w:val="005C2AEC"/>
    <w:rsid w:val="007A78A1"/>
    <w:rsid w:val="007D3ABF"/>
    <w:rsid w:val="00C503ED"/>
    <w:rsid w:val="00DE35FD"/>
    <w:rsid w:val="00E31FEE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C69B8"/>
  <w15:chartTrackingRefBased/>
  <w15:docId w15:val="{159F3DD6-8E5B-4DC8-B851-E702162C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54F436-E753-4A74-BE89-746C4B05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2021-06-03T17:35:00Z</dcterms:created>
  <dcterms:modified xsi:type="dcterms:W3CDTF">2021-06-03T17:36:00Z</dcterms:modified>
</cp:coreProperties>
</file>