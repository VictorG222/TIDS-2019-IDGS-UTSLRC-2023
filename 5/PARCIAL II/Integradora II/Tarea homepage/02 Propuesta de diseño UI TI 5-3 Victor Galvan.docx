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1F4E6F" w:rsidP="001F4E6F">
      <w:pPr>
        <w:jc w:val="center"/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8258810" cy="550926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board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MX"/>
        </w:rPr>
        <w:lastRenderedPageBreak/>
        <w:drawing>
          <wp:inline distT="0" distB="0" distL="0" distR="0">
            <wp:extent cx="2803525" cy="56121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shboards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5896610" cy="5612130"/>
            <wp:effectExtent l="0" t="0" r="889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shboards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ABF" w:rsidSect="001F4E6F">
      <w:headerReference w:type="default" r:id="rId11"/>
      <w:footerReference w:type="defaul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951" w:rsidRDefault="00874951" w:rsidP="00E401B2">
      <w:pPr>
        <w:spacing w:after="0" w:line="240" w:lineRule="auto"/>
      </w:pPr>
      <w:r>
        <w:separator/>
      </w:r>
    </w:p>
  </w:endnote>
  <w:endnote w:type="continuationSeparator" w:id="0">
    <w:p w:rsidR="00874951" w:rsidRDefault="00874951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Default="007A78A1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8B315" wp14:editId="70BB124E">
              <wp:simplePos x="0" y="0"/>
              <wp:positionH relativeFrom="margin">
                <wp:posOffset>-34898</wp:posOffset>
              </wp:positionH>
              <wp:positionV relativeFrom="page">
                <wp:posOffset>9250945</wp:posOffset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5-0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7A78A1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5 de mayo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48B8B315" id="Rectángulo 451" o:spid="_x0000_s1026" style="position:absolute;margin-left:-2.75pt;margin-top:728.4pt;width:467.65pt;height:58.3pt;z-index:251659264;visibility:visible;mso-wrap-style:square;mso-width-percent:1000;mso-height-percent:81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5-05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7A78A1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5 de mayo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="00E401B2"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4BC200" wp14:editId="385E3C2A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0416DFB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lang w:val="en-US"/>
      </w:rPr>
      <w:t>TI 5</w:t>
    </w:r>
    <w:r w:rsidR="00E401B2">
      <w:rPr>
        <w:lang w:val="en-US"/>
      </w:rPr>
      <w:t>-3 Victor Galvan</w:t>
    </w:r>
  </w:p>
  <w:p w:rsidR="00770A1F" w:rsidRPr="00E401B2" w:rsidRDefault="00770A1F">
    <w:pPr>
      <w:pStyle w:val="Piedepgina"/>
      <w:rPr>
        <w:lang w:val="en-US"/>
      </w:rPr>
    </w:pPr>
    <w:r>
      <w:rPr>
        <w:lang w:val="en-US"/>
      </w:rPr>
      <w:t>6/14/2021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951" w:rsidRDefault="00874951" w:rsidP="00E401B2">
      <w:pPr>
        <w:spacing w:after="0" w:line="240" w:lineRule="auto"/>
      </w:pPr>
      <w:r>
        <w:separator/>
      </w:r>
    </w:p>
  </w:footnote>
  <w:footnote w:type="continuationSeparator" w:id="0">
    <w:p w:rsidR="00874951" w:rsidRDefault="00874951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E6F"/>
    <w:rsid w:val="001F4E6F"/>
    <w:rsid w:val="0021584C"/>
    <w:rsid w:val="005923CD"/>
    <w:rsid w:val="005C2AEC"/>
    <w:rsid w:val="00770A1F"/>
    <w:rsid w:val="007A78A1"/>
    <w:rsid w:val="007D3ABF"/>
    <w:rsid w:val="00874951"/>
    <w:rsid w:val="00C503ED"/>
    <w:rsid w:val="00DE35FD"/>
    <w:rsid w:val="00E31FEE"/>
    <w:rsid w:val="00E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49656"/>
  <w15:chartTrackingRefBased/>
  <w15:docId w15:val="{4E8AABDC-CF78-4548-BB95-5E7D4F64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2FFF5F-A470-4C61-8CE6-24785E98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cp:lastPrinted>2021-06-15T01:11:00Z</cp:lastPrinted>
  <dcterms:created xsi:type="dcterms:W3CDTF">2021-06-15T01:08:00Z</dcterms:created>
  <dcterms:modified xsi:type="dcterms:W3CDTF">2021-06-15T01:12:00Z</dcterms:modified>
</cp:coreProperties>
</file>