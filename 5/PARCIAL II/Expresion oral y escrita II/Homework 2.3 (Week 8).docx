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CC" w:rsidRPr="003E78CC" w:rsidRDefault="00951A08" w:rsidP="00951A08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Victor M. Galvan</w:t>
      </w:r>
    </w:p>
    <w:p w:rsidR="003E78CC" w:rsidRPr="002F0488" w:rsidRDefault="00951A08" w:rsidP="003E78CC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>3005</w:t>
      </w:r>
      <w:r w:rsidR="003E78CC" w:rsidRPr="002F0488">
        <w:rPr>
          <w:rFonts w:ascii="Arial" w:hAnsi="Arial" w:cs="Arial"/>
          <w:sz w:val="24"/>
          <w:szCs w:val="24"/>
          <w:lang w:val="en-US"/>
        </w:rPr>
        <w:t>.</w:t>
      </w:r>
      <w:r w:rsidRPr="002F0488">
        <w:rPr>
          <w:rFonts w:ascii="Arial" w:hAnsi="Arial" w:cs="Arial"/>
          <w:sz w:val="24"/>
          <w:szCs w:val="24"/>
          <w:lang w:val="en-US"/>
        </w:rPr>
        <w:t xml:space="preserve"> Flores Street</w:t>
      </w:r>
    </w:p>
    <w:p w:rsidR="003E78CC" w:rsidRPr="002F0488" w:rsidRDefault="00951A08" w:rsidP="003E78CC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>San Luis Rio Colorado. MX 83497</w:t>
      </w:r>
    </w:p>
    <w:p w:rsidR="003E78CC" w:rsidRPr="002F0488" w:rsidRDefault="003E78CC" w:rsidP="003E78CC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>(222) 726-8327</w:t>
      </w:r>
    </w:p>
    <w:p w:rsidR="003E78CC" w:rsidRPr="002F0488" w:rsidRDefault="00951A08" w:rsidP="00951A08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>Victorgalvan2000@gmail.com</w:t>
      </w:r>
    </w:p>
    <w:p w:rsidR="003E78CC" w:rsidRPr="002F0488" w:rsidRDefault="00951A08" w:rsidP="003E78CC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>25 June, 2021</w:t>
      </w:r>
    </w:p>
    <w:p w:rsidR="00951A08" w:rsidRPr="002F0488" w:rsidRDefault="00951A08" w:rsidP="00951A0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951A08" w:rsidRPr="002F0488" w:rsidRDefault="00951A08" w:rsidP="00951A0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 xml:space="preserve">Mr. Gregory Washington </w:t>
      </w:r>
    </w:p>
    <w:p w:rsidR="00951A08" w:rsidRPr="002F0488" w:rsidRDefault="00C943C3" w:rsidP="00951A0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>Blizzard</w:t>
      </w:r>
    </w:p>
    <w:p w:rsidR="00951A08" w:rsidRPr="002F0488" w:rsidRDefault="00C943C3" w:rsidP="00951A0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>123</w:t>
      </w:r>
      <w:r w:rsidR="00951A08" w:rsidRPr="002F0488">
        <w:rPr>
          <w:rFonts w:ascii="Arial" w:hAnsi="Arial" w:cs="Arial"/>
          <w:sz w:val="24"/>
          <w:szCs w:val="24"/>
          <w:lang w:val="en-US"/>
        </w:rPr>
        <w:t xml:space="preserve">. </w:t>
      </w:r>
      <w:r w:rsidRPr="002F0488">
        <w:rPr>
          <w:rFonts w:ascii="Arial" w:hAnsi="Arial" w:cs="Arial"/>
          <w:sz w:val="24"/>
          <w:szCs w:val="24"/>
          <w:lang w:val="en-US"/>
        </w:rPr>
        <w:t>Cucumber street</w:t>
      </w:r>
      <w:r w:rsidR="00951A08" w:rsidRPr="002F0488">
        <w:rPr>
          <w:rFonts w:ascii="Arial" w:hAnsi="Arial" w:cs="Arial"/>
          <w:sz w:val="24"/>
          <w:szCs w:val="24"/>
          <w:lang w:val="en-US"/>
        </w:rPr>
        <w:t>.</w:t>
      </w:r>
    </w:p>
    <w:p w:rsidR="003E78CC" w:rsidRPr="002F0488" w:rsidRDefault="00C943C3" w:rsidP="00C943C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0488">
        <w:rPr>
          <w:rFonts w:ascii="Arial" w:hAnsi="Arial" w:cs="Arial"/>
          <w:sz w:val="24"/>
          <w:szCs w:val="24"/>
          <w:lang w:val="en-US"/>
        </w:rPr>
        <w:t>New Orleans, LA 2663-17</w:t>
      </w:r>
    </w:p>
    <w:p w:rsidR="00C943C3" w:rsidRPr="002F0488" w:rsidRDefault="00C943C3" w:rsidP="00C943C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>Dear Mr. Greg</w:t>
      </w:r>
      <w:r w:rsidR="00C943C3" w:rsidRPr="002F0488">
        <w:rPr>
          <w:rFonts w:ascii="Arial" w:hAnsi="Arial" w:cs="Arial"/>
          <w:sz w:val="24"/>
          <w:lang w:val="en-US"/>
        </w:rPr>
        <w:t>ory</w:t>
      </w:r>
      <w:r w:rsidRPr="002F0488">
        <w:rPr>
          <w:rFonts w:ascii="Arial" w:hAnsi="Arial" w:cs="Arial"/>
          <w:sz w:val="24"/>
          <w:lang w:val="en-US"/>
        </w:rPr>
        <w:t>.</w:t>
      </w: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 xml:space="preserve">Having seen advertisement in </w:t>
      </w:r>
      <w:r w:rsidR="002F0488">
        <w:rPr>
          <w:rFonts w:ascii="Arial" w:hAnsi="Arial" w:cs="Arial"/>
          <w:sz w:val="24"/>
          <w:lang w:val="en-US"/>
        </w:rPr>
        <w:t>indeed.com</w:t>
      </w:r>
      <w:r w:rsidRPr="002F0488">
        <w:rPr>
          <w:rFonts w:ascii="Arial" w:hAnsi="Arial" w:cs="Arial"/>
          <w:sz w:val="24"/>
          <w:lang w:val="en-US"/>
        </w:rPr>
        <w:t xml:space="preserve"> I would like </w:t>
      </w:r>
      <w:r w:rsidR="00C943C3" w:rsidRPr="002F0488">
        <w:rPr>
          <w:rFonts w:ascii="Arial" w:hAnsi="Arial" w:cs="Arial"/>
          <w:sz w:val="24"/>
          <w:lang w:val="en-US"/>
        </w:rPr>
        <w:t>to apply as QA</w:t>
      </w:r>
      <w:r w:rsidRPr="002F0488">
        <w:rPr>
          <w:rFonts w:ascii="Arial" w:hAnsi="Arial" w:cs="Arial"/>
          <w:sz w:val="24"/>
          <w:lang w:val="en-US"/>
        </w:rPr>
        <w:t xml:space="preserve"> in your</w:t>
      </w: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>c</w:t>
      </w:r>
      <w:r w:rsidR="00C943C3" w:rsidRPr="002F0488">
        <w:rPr>
          <w:rFonts w:ascii="Arial" w:hAnsi="Arial" w:cs="Arial"/>
          <w:sz w:val="24"/>
          <w:lang w:val="en-US"/>
        </w:rPr>
        <w:t>ompany, I am so interested with gaming industry</w:t>
      </w:r>
      <w:r w:rsidRPr="002F0488">
        <w:rPr>
          <w:rFonts w:ascii="Arial" w:hAnsi="Arial" w:cs="Arial"/>
          <w:sz w:val="24"/>
          <w:lang w:val="en-US"/>
        </w:rPr>
        <w:t>. I</w:t>
      </w:r>
      <w:r w:rsidR="00C943C3" w:rsidRPr="002F0488">
        <w:rPr>
          <w:rFonts w:ascii="Arial" w:hAnsi="Arial" w:cs="Arial"/>
          <w:sz w:val="24"/>
          <w:lang w:val="en-US"/>
        </w:rPr>
        <w:t xml:space="preserve"> have experience in development with unreal engine</w:t>
      </w:r>
      <w:r w:rsidRPr="002F0488">
        <w:rPr>
          <w:rFonts w:ascii="Arial" w:hAnsi="Arial" w:cs="Arial"/>
          <w:sz w:val="24"/>
          <w:lang w:val="en-US"/>
        </w:rPr>
        <w:t>.</w:t>
      </w: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>You mentioned in the post of</w:t>
      </w:r>
      <w:r w:rsidR="00D40F0B" w:rsidRPr="002F0488">
        <w:rPr>
          <w:rFonts w:ascii="Arial" w:hAnsi="Arial" w:cs="Arial"/>
          <w:sz w:val="24"/>
          <w:lang w:val="en-US"/>
        </w:rPr>
        <w:t xml:space="preserve"> indee.c</w:t>
      </w:r>
      <w:r w:rsidRPr="002F0488">
        <w:rPr>
          <w:rFonts w:ascii="Arial" w:hAnsi="Arial" w:cs="Arial"/>
          <w:sz w:val="24"/>
          <w:lang w:val="en-US"/>
        </w:rPr>
        <w:t>om that y</w:t>
      </w:r>
      <w:r w:rsidR="00D40F0B" w:rsidRPr="002F0488">
        <w:rPr>
          <w:rFonts w:ascii="Arial" w:hAnsi="Arial" w:cs="Arial"/>
          <w:sz w:val="24"/>
          <w:lang w:val="en-US"/>
        </w:rPr>
        <w:t>our company need QA</w:t>
      </w:r>
      <w:r w:rsidR="002F0488">
        <w:rPr>
          <w:rFonts w:ascii="Arial" w:hAnsi="Arial" w:cs="Arial"/>
          <w:sz w:val="24"/>
          <w:lang w:val="en-US"/>
        </w:rPr>
        <w:t xml:space="preserve">. l </w:t>
      </w:r>
      <w:proofErr w:type="gramStart"/>
      <w:r w:rsidR="002F0488">
        <w:rPr>
          <w:rFonts w:ascii="Arial" w:hAnsi="Arial" w:cs="Arial"/>
          <w:sz w:val="24"/>
          <w:lang w:val="en-US"/>
        </w:rPr>
        <w:t>have</w:t>
      </w:r>
      <w:proofErr w:type="gramEnd"/>
      <w:r w:rsidRPr="002F0488">
        <w:rPr>
          <w:rFonts w:ascii="Arial" w:hAnsi="Arial" w:cs="Arial"/>
          <w:sz w:val="24"/>
          <w:lang w:val="en-US"/>
        </w:rPr>
        <w:t xml:space="preserve"> so many</w:t>
      </w:r>
    </w:p>
    <w:p w:rsidR="003E78CC" w:rsidRPr="002F0488" w:rsidRDefault="00D40F0B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>experience in QA</w:t>
      </w:r>
      <w:r w:rsidR="003E78CC" w:rsidRPr="002F0488">
        <w:rPr>
          <w:rFonts w:ascii="Arial" w:hAnsi="Arial" w:cs="Arial"/>
          <w:sz w:val="24"/>
          <w:lang w:val="en-US"/>
        </w:rPr>
        <w:t>. I have w</w:t>
      </w:r>
      <w:r w:rsidRPr="002F0488">
        <w:rPr>
          <w:rFonts w:ascii="Arial" w:hAnsi="Arial" w:cs="Arial"/>
          <w:sz w:val="24"/>
          <w:lang w:val="en-US"/>
        </w:rPr>
        <w:t>orked in Activision as Developer for six</w:t>
      </w:r>
      <w:r w:rsidR="003E78CC" w:rsidRPr="002F0488">
        <w:rPr>
          <w:rFonts w:ascii="Arial" w:hAnsi="Arial" w:cs="Arial"/>
          <w:sz w:val="24"/>
          <w:lang w:val="en-US"/>
        </w:rPr>
        <w:t xml:space="preserve"> years</w:t>
      </w:r>
      <w:r w:rsidRPr="002F0488">
        <w:rPr>
          <w:rFonts w:ascii="Arial" w:hAnsi="Arial" w:cs="Arial"/>
          <w:sz w:val="24"/>
          <w:lang w:val="en-US"/>
        </w:rPr>
        <w:t>. I have also ever worked as designer</w:t>
      </w:r>
      <w:r w:rsidR="003E78CC" w:rsidRPr="002F0488">
        <w:rPr>
          <w:rFonts w:ascii="Arial" w:hAnsi="Arial" w:cs="Arial"/>
          <w:sz w:val="24"/>
          <w:lang w:val="en-US"/>
        </w:rPr>
        <w:t xml:space="preserve"> </w:t>
      </w:r>
      <w:r w:rsidRPr="002F0488">
        <w:rPr>
          <w:rFonts w:ascii="Arial" w:hAnsi="Arial" w:cs="Arial"/>
          <w:sz w:val="24"/>
          <w:lang w:val="en-US"/>
        </w:rPr>
        <w:t xml:space="preserve">in </w:t>
      </w:r>
      <w:r w:rsidR="002F0488" w:rsidRPr="002F0488">
        <w:rPr>
          <w:rFonts w:ascii="Arial" w:hAnsi="Arial" w:cs="Arial"/>
          <w:sz w:val="24"/>
          <w:lang w:val="en-US"/>
        </w:rPr>
        <w:t xml:space="preserve">Bethesda </w:t>
      </w:r>
      <w:r w:rsidR="003E78CC" w:rsidRPr="002F0488">
        <w:rPr>
          <w:rFonts w:ascii="Arial" w:hAnsi="Arial" w:cs="Arial"/>
          <w:sz w:val="24"/>
          <w:lang w:val="en-US"/>
        </w:rPr>
        <w:t>for</w:t>
      </w:r>
      <w:r w:rsidRPr="002F0488">
        <w:rPr>
          <w:rFonts w:ascii="Arial" w:hAnsi="Arial" w:cs="Arial"/>
          <w:sz w:val="24"/>
          <w:lang w:val="en-US"/>
        </w:rPr>
        <w:t xml:space="preserve"> </w:t>
      </w:r>
      <w:r w:rsidR="002F0488" w:rsidRPr="002F0488">
        <w:rPr>
          <w:rFonts w:ascii="Arial" w:hAnsi="Arial" w:cs="Arial"/>
          <w:sz w:val="24"/>
          <w:lang w:val="en-US"/>
        </w:rPr>
        <w:t>three years. So</w:t>
      </w:r>
      <w:r w:rsidR="003E78CC" w:rsidRPr="002F0488">
        <w:rPr>
          <w:rFonts w:ascii="Arial" w:hAnsi="Arial" w:cs="Arial"/>
          <w:sz w:val="24"/>
          <w:lang w:val="en-US"/>
        </w:rPr>
        <w:t xml:space="preserve"> I am sure that my e</w:t>
      </w:r>
      <w:r w:rsidR="002F0488" w:rsidRPr="002F0488">
        <w:rPr>
          <w:rFonts w:ascii="Arial" w:hAnsi="Arial" w:cs="Arial"/>
          <w:sz w:val="24"/>
          <w:lang w:val="en-US"/>
        </w:rPr>
        <w:t xml:space="preserve">xperience will give benefit for </w:t>
      </w:r>
      <w:r w:rsidR="003E78CC" w:rsidRPr="002F0488">
        <w:rPr>
          <w:rFonts w:ascii="Arial" w:hAnsi="Arial" w:cs="Arial"/>
          <w:sz w:val="24"/>
          <w:lang w:val="en-US"/>
        </w:rPr>
        <w:t>your company.</w:t>
      </w: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</w:p>
    <w:p w:rsidR="003E78CC" w:rsidRPr="002F0488" w:rsidRDefault="002F0488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>I graduated from UTSLRC university</w:t>
      </w:r>
      <w:r w:rsidR="003E78CC" w:rsidRPr="002F0488">
        <w:rPr>
          <w:rFonts w:ascii="Arial" w:hAnsi="Arial" w:cs="Arial"/>
          <w:sz w:val="24"/>
          <w:lang w:val="en-US"/>
        </w:rPr>
        <w:t>. I have high motivation and incisive</w:t>
      </w: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>analysis I am able to solve the pro</w:t>
      </w:r>
      <w:r w:rsidR="002F0488" w:rsidRPr="002F0488">
        <w:rPr>
          <w:rFonts w:ascii="Arial" w:hAnsi="Arial" w:cs="Arial"/>
          <w:sz w:val="24"/>
          <w:lang w:val="en-US"/>
        </w:rPr>
        <w:t>blems,</w:t>
      </w:r>
      <w:r w:rsidRPr="002F0488">
        <w:rPr>
          <w:rFonts w:ascii="Arial" w:hAnsi="Arial" w:cs="Arial"/>
          <w:sz w:val="24"/>
          <w:lang w:val="en-US"/>
        </w:rPr>
        <w:t xml:space="preserve"> also have strong comm</w:t>
      </w:r>
      <w:r w:rsidR="002F0488" w:rsidRPr="002F0488">
        <w:rPr>
          <w:rFonts w:ascii="Arial" w:hAnsi="Arial" w:cs="Arial"/>
          <w:sz w:val="24"/>
          <w:lang w:val="en-US"/>
        </w:rPr>
        <w:t xml:space="preserve">unication skill both verbal and </w:t>
      </w:r>
      <w:r w:rsidRPr="002F0488">
        <w:rPr>
          <w:rFonts w:ascii="Arial" w:hAnsi="Arial" w:cs="Arial"/>
          <w:sz w:val="24"/>
          <w:lang w:val="en-US"/>
        </w:rPr>
        <w:t>written</w:t>
      </w:r>
      <w:r w:rsidR="002F0488" w:rsidRPr="002F0488">
        <w:rPr>
          <w:rFonts w:ascii="Arial" w:hAnsi="Arial" w:cs="Arial"/>
          <w:sz w:val="24"/>
          <w:lang w:val="en-US"/>
        </w:rPr>
        <w:t>.</w:t>
      </w: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 xml:space="preserve">l enclosed my resume along this letter. I hope the resume can explain </w:t>
      </w:r>
      <w:r w:rsidR="00815BCC">
        <w:rPr>
          <w:rFonts w:ascii="Arial" w:hAnsi="Arial" w:cs="Arial"/>
          <w:sz w:val="24"/>
          <w:lang w:val="en-US"/>
        </w:rPr>
        <w:t xml:space="preserve">all of my skills. knowledge and </w:t>
      </w:r>
      <w:r w:rsidRPr="002F0488">
        <w:rPr>
          <w:rFonts w:ascii="Arial" w:hAnsi="Arial" w:cs="Arial"/>
          <w:sz w:val="24"/>
          <w:lang w:val="en-US"/>
        </w:rPr>
        <w:t xml:space="preserve">experience. I am very glad if I will have a chance to meet you for </w:t>
      </w:r>
      <w:r w:rsidR="002F0488" w:rsidRPr="002F0488">
        <w:rPr>
          <w:rFonts w:ascii="Arial" w:hAnsi="Arial" w:cs="Arial"/>
          <w:sz w:val="24"/>
          <w:lang w:val="en-US"/>
        </w:rPr>
        <w:t>interview</w:t>
      </w:r>
      <w:r w:rsidRPr="002F0488">
        <w:rPr>
          <w:rFonts w:ascii="Arial" w:hAnsi="Arial" w:cs="Arial"/>
          <w:sz w:val="24"/>
          <w:lang w:val="en-US"/>
        </w:rPr>
        <w:t>. You can</w:t>
      </w:r>
      <w:r w:rsidR="002F0488" w:rsidRPr="002F0488">
        <w:rPr>
          <w:rFonts w:ascii="Arial" w:hAnsi="Arial" w:cs="Arial"/>
          <w:sz w:val="24"/>
          <w:lang w:val="en-US"/>
        </w:rPr>
        <w:t xml:space="preserve"> contact me at </w:t>
      </w:r>
      <w:r w:rsidR="002F0488" w:rsidRPr="002F0488">
        <w:rPr>
          <w:rFonts w:ascii="Arial" w:hAnsi="Arial" w:cs="Arial"/>
          <w:sz w:val="24"/>
          <w:szCs w:val="24"/>
          <w:lang w:val="en-US"/>
        </w:rPr>
        <w:t xml:space="preserve">(222) </w:t>
      </w:r>
      <w:bookmarkStart w:id="0" w:name="_GoBack"/>
      <w:bookmarkEnd w:id="0"/>
      <w:r w:rsidR="002F0488" w:rsidRPr="002F0488">
        <w:rPr>
          <w:rFonts w:ascii="Arial" w:hAnsi="Arial" w:cs="Arial"/>
          <w:sz w:val="24"/>
          <w:szCs w:val="24"/>
          <w:lang w:val="en-US"/>
        </w:rPr>
        <w:t>726-8327</w:t>
      </w:r>
      <w:r w:rsidR="002F0488" w:rsidRPr="002F0488">
        <w:rPr>
          <w:rFonts w:ascii="Arial" w:hAnsi="Arial" w:cs="Arial"/>
          <w:sz w:val="24"/>
          <w:lang w:val="en-US"/>
        </w:rPr>
        <w:t xml:space="preserve"> </w:t>
      </w:r>
      <w:r w:rsidRPr="002F0488">
        <w:rPr>
          <w:rFonts w:ascii="Arial" w:hAnsi="Arial" w:cs="Arial"/>
          <w:sz w:val="24"/>
          <w:lang w:val="en-US"/>
        </w:rPr>
        <w:t>or send information to my email address. T</w:t>
      </w:r>
      <w:r w:rsidR="002F0488" w:rsidRPr="002F0488">
        <w:rPr>
          <w:rFonts w:ascii="Arial" w:hAnsi="Arial" w:cs="Arial"/>
          <w:sz w:val="24"/>
          <w:lang w:val="en-US"/>
        </w:rPr>
        <w:t xml:space="preserve">hank you for your attention and </w:t>
      </w:r>
      <w:r w:rsidRPr="002F0488">
        <w:rPr>
          <w:rFonts w:ascii="Arial" w:hAnsi="Arial" w:cs="Arial"/>
          <w:sz w:val="24"/>
          <w:lang w:val="en-US"/>
        </w:rPr>
        <w:t>consideration.</w:t>
      </w: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</w:p>
    <w:p w:rsidR="003E78CC" w:rsidRPr="002F0488" w:rsidRDefault="002F0488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2F0488">
        <w:rPr>
          <w:rFonts w:ascii="Arial" w:hAnsi="Arial" w:cs="Arial"/>
          <w:sz w:val="24"/>
          <w:lang w:val="en-US"/>
        </w:rPr>
        <w:t>Sincerely,</w:t>
      </w:r>
    </w:p>
    <w:p w:rsidR="003E78CC" w:rsidRPr="002F0488" w:rsidRDefault="003E78CC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</w:p>
    <w:p w:rsidR="003E78CC" w:rsidRPr="002F0488" w:rsidRDefault="002F0488" w:rsidP="003E78CC">
      <w:pPr>
        <w:spacing w:after="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Victor M. Galvan</w:t>
      </w:r>
    </w:p>
    <w:sectPr w:rsidR="003E78CC" w:rsidRPr="002F048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849" w:rsidRDefault="00E74849" w:rsidP="00E401B2">
      <w:pPr>
        <w:spacing w:after="0" w:line="240" w:lineRule="auto"/>
      </w:pPr>
      <w:r>
        <w:separator/>
      </w:r>
    </w:p>
  </w:endnote>
  <w:endnote w:type="continuationSeparator" w:id="0">
    <w:p w:rsidR="00E74849" w:rsidRDefault="00E74849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6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815BCC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24 de junio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6-24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815BCC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24 de junio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7314571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849" w:rsidRDefault="00E74849" w:rsidP="00E401B2">
      <w:pPr>
        <w:spacing w:after="0" w:line="240" w:lineRule="auto"/>
      </w:pPr>
      <w:r>
        <w:separator/>
      </w:r>
    </w:p>
  </w:footnote>
  <w:footnote w:type="continuationSeparator" w:id="0">
    <w:p w:rsidR="00E74849" w:rsidRDefault="00E74849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CC"/>
    <w:rsid w:val="0021584C"/>
    <w:rsid w:val="002F0488"/>
    <w:rsid w:val="003E78CC"/>
    <w:rsid w:val="005923CD"/>
    <w:rsid w:val="005C2AEC"/>
    <w:rsid w:val="007A78A1"/>
    <w:rsid w:val="007D3ABF"/>
    <w:rsid w:val="00815BCC"/>
    <w:rsid w:val="00951A08"/>
    <w:rsid w:val="00C503ED"/>
    <w:rsid w:val="00C943C3"/>
    <w:rsid w:val="00D40F0B"/>
    <w:rsid w:val="00DE35FD"/>
    <w:rsid w:val="00E31FEE"/>
    <w:rsid w:val="00E401B2"/>
    <w:rsid w:val="00E7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DDEA"/>
  <w15:chartTrackingRefBased/>
  <w15:docId w15:val="{3AD3C2C8-3078-4427-B667-4E83C3B1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E980-116E-4602-9CF0-2CFA5779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22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2021-06-24T17:10:00Z</dcterms:created>
  <dcterms:modified xsi:type="dcterms:W3CDTF">2021-06-24T17:32:00Z</dcterms:modified>
</cp:coreProperties>
</file>