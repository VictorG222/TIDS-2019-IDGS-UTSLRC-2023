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0C3FC9" w:rsidP="000C3FC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8.5pt;height:492.5pt">
            <v:imagedata r:id="rId8" o:title="Sin título-1"/>
          </v:shape>
        </w:pict>
      </w:r>
      <w:bookmarkStart w:id="0" w:name="_GoBack"/>
      <w:bookmarkEnd w:id="0"/>
    </w:p>
    <w:sectPr w:rsidR="007D3ABF" w:rsidSect="000C3FC9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E81" w:rsidRDefault="005E0E81" w:rsidP="00E401B2">
      <w:pPr>
        <w:spacing w:after="0" w:line="240" w:lineRule="auto"/>
      </w:pPr>
      <w:r>
        <w:separator/>
      </w:r>
    </w:p>
  </w:endnote>
  <w:endnote w:type="continuationSeparator" w:id="0">
    <w:p w:rsidR="005E0E81" w:rsidRDefault="005E0E81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-76978633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5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7A78A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5 de mayo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-769786335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5-0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7A78A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5 de mayo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7F4B398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val="en-US"/>
      </w:rPr>
      <w:t>TI 5</w:t>
    </w:r>
    <w:r w:rsidR="00E401B2">
      <w:rPr>
        <w:lang w:val="en-US"/>
      </w:rPr>
      <w:t>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E81" w:rsidRDefault="005E0E81" w:rsidP="00E401B2">
      <w:pPr>
        <w:spacing w:after="0" w:line="240" w:lineRule="auto"/>
      </w:pPr>
      <w:r>
        <w:separator/>
      </w:r>
    </w:p>
  </w:footnote>
  <w:footnote w:type="continuationSeparator" w:id="0">
    <w:p w:rsidR="005E0E81" w:rsidRDefault="005E0E81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C9"/>
    <w:rsid w:val="000C3FC9"/>
    <w:rsid w:val="0021584C"/>
    <w:rsid w:val="005923CD"/>
    <w:rsid w:val="005C2AEC"/>
    <w:rsid w:val="005E0E81"/>
    <w:rsid w:val="007A78A1"/>
    <w:rsid w:val="007D3ABF"/>
    <w:rsid w:val="00C503ED"/>
    <w:rsid w:val="00DE35FD"/>
    <w:rsid w:val="00E31FEE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04EF12-805D-45AB-BAD1-8BBC7914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660C60-6872-4109-B502-D0F10419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2021-05-12T20:59:00Z</dcterms:created>
  <dcterms:modified xsi:type="dcterms:W3CDTF">2021-05-12T21:00:00Z</dcterms:modified>
</cp:coreProperties>
</file>