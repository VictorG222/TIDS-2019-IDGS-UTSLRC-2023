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BF0D85">
      <w:bookmarkStart w:id="0" w:name="_GoBack"/>
      <w:r>
        <w:rPr>
          <w:noProof/>
          <w:lang w:eastAsia="es-MX"/>
        </w:rPr>
        <w:drawing>
          <wp:inline distT="0" distB="0" distL="0" distR="0" wp14:anchorId="15A33D9B" wp14:editId="7C15FF50">
            <wp:extent cx="8686800" cy="488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 wp14:anchorId="32B72903" wp14:editId="6C6C1B83">
            <wp:extent cx="868680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18E350A" wp14:editId="0D7B86B7">
            <wp:extent cx="8686800" cy="4886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48993653" wp14:editId="67952EBB">
            <wp:extent cx="8686800" cy="4886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0BF81AF1" wp14:editId="24636594">
            <wp:extent cx="8686800" cy="4886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85" w:rsidRDefault="00BF0D85"/>
    <w:sectPr w:rsidR="00BF0D85" w:rsidSect="00BF0D85">
      <w:headerReference w:type="default" r:id="rId13"/>
      <w:footerReference w:type="default" r:id="rId14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A40" w:rsidRDefault="00455A40" w:rsidP="00E401B2">
      <w:pPr>
        <w:spacing w:after="0" w:line="240" w:lineRule="auto"/>
      </w:pPr>
      <w:r>
        <w:separator/>
      </w:r>
    </w:p>
  </w:endnote>
  <w:endnote w:type="continuationSeparator" w:id="0">
    <w:p w:rsidR="00455A40" w:rsidRDefault="00455A40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5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A78A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mayo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5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A78A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mayo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6F36674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lang w:val="en-US"/>
      </w:rPr>
      <w:t>TI 5</w:t>
    </w:r>
    <w:r w:rsidR="00E401B2">
      <w:rPr>
        <w:lang w:val="en-US"/>
      </w:rPr>
      <w:t>-3 Victor Galvan</w:t>
    </w:r>
  </w:p>
  <w:p w:rsidR="00DB5CB6" w:rsidRPr="00E401B2" w:rsidRDefault="00DB5CB6">
    <w:pPr>
      <w:pStyle w:val="Piedepgina"/>
      <w:rPr>
        <w:lang w:val="en-US"/>
      </w:rPr>
    </w:pPr>
    <w:r>
      <w:rPr>
        <w:lang w:val="en-US"/>
      </w:rPr>
      <w:t>5/25/2021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A40" w:rsidRDefault="00455A40" w:rsidP="00E401B2">
      <w:pPr>
        <w:spacing w:after="0" w:line="240" w:lineRule="auto"/>
      </w:pPr>
      <w:r>
        <w:separator/>
      </w:r>
    </w:p>
  </w:footnote>
  <w:footnote w:type="continuationSeparator" w:id="0">
    <w:p w:rsidR="00455A40" w:rsidRDefault="00455A40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85"/>
    <w:rsid w:val="0021584C"/>
    <w:rsid w:val="00455A40"/>
    <w:rsid w:val="005923CD"/>
    <w:rsid w:val="005C2AEC"/>
    <w:rsid w:val="007A78A1"/>
    <w:rsid w:val="007D3ABF"/>
    <w:rsid w:val="00BF0D85"/>
    <w:rsid w:val="00C503ED"/>
    <w:rsid w:val="00DB5CB6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9F95"/>
  <w15:chartTrackingRefBased/>
  <w15:docId w15:val="{034C193A-CA34-4F45-BC69-38A02754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13F851-A2C2-4BF3-B6AB-7B7AE90F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2021-05-25T08:19:00Z</dcterms:created>
  <dcterms:modified xsi:type="dcterms:W3CDTF">2021-05-25T08:21:00Z</dcterms:modified>
</cp:coreProperties>
</file>