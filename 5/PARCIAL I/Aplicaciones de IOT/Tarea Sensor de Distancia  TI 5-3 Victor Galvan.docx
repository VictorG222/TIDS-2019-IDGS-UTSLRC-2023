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754A" w:rsidRPr="00D036DB" w:rsidRDefault="0087754A" w:rsidP="0087754A">
      <w:pPr>
        <w:jc w:val="center"/>
        <w:rPr>
          <w:rFonts w:ascii="Arial" w:hAnsi="Arial" w:cs="Arial"/>
          <w:b/>
          <w:bCs/>
        </w:rPr>
      </w:pPr>
      <w:r w:rsidRPr="00D036DB">
        <w:rPr>
          <w:rFonts w:ascii="Arial" w:hAnsi="Arial" w:cs="Arial"/>
          <w:b/>
          <w:bCs/>
        </w:rPr>
        <w:t>Tarea Sensor de Distancia</w:t>
      </w:r>
    </w:p>
    <w:p w:rsidR="0087754A" w:rsidRDefault="0087754A" w:rsidP="0087754A">
      <w:r>
        <w:t>Utilizar el código visto en clase del sensor de distancia y realizar la siguiente practica aplicando las condiciones que se indican.</w:t>
      </w:r>
    </w:p>
    <w:p w:rsidR="0087754A" w:rsidRDefault="0087754A" w:rsidP="0087754A">
      <w:r>
        <w:t>1.- Si la distancia es menor a 20 cm, encender led verde.</w:t>
      </w:r>
    </w:p>
    <w:p w:rsidR="0087754A" w:rsidRDefault="0087754A" w:rsidP="0087754A">
      <w:r>
        <w:t>2.- Si la distancia está en un rango de 21 cm a 60 cm, encender led amarillo e insertar el rango en la base de datos.</w:t>
      </w:r>
    </w:p>
    <w:p w:rsidR="0087754A" w:rsidRDefault="0087754A" w:rsidP="0087754A">
      <w:r>
        <w:t xml:space="preserve">3.- Si la distancia está en un rango de 61 cm a 90 cm, encender un </w:t>
      </w:r>
      <w:proofErr w:type="spellStart"/>
      <w:r>
        <w:t>buzzer</w:t>
      </w:r>
      <w:proofErr w:type="spellEnd"/>
      <w:r>
        <w:t xml:space="preserve"> y un led azul.</w:t>
      </w:r>
    </w:p>
    <w:p w:rsidR="0087754A" w:rsidRDefault="0087754A" w:rsidP="0087754A">
      <w:r>
        <w:t>4.- Si la distancia está en un rango de 91 cm a 120 cm, encender led blanco e insertar el rango en la base de datos.</w:t>
      </w:r>
    </w:p>
    <w:p w:rsidR="0087754A" w:rsidRDefault="0087754A" w:rsidP="0087754A">
      <w:r>
        <w:t>5.- Si la distancia es mayor a 121cm, encender led rojo.</w:t>
      </w:r>
    </w:p>
    <w:p w:rsidR="0087754A" w:rsidRDefault="0087754A" w:rsidP="0087754A"/>
    <w:p w:rsidR="0087754A" w:rsidRDefault="0087754A" w:rsidP="0087754A">
      <w:r>
        <w:t xml:space="preserve">Observaciones: </w:t>
      </w:r>
    </w:p>
    <w:p w:rsidR="0087754A" w:rsidRDefault="0087754A" w:rsidP="0087754A">
      <w:r>
        <w:t>1.- La inserción de datos debe incluir fecha y hora.</w:t>
      </w:r>
    </w:p>
    <w:p w:rsidR="0087754A" w:rsidRDefault="0087754A" w:rsidP="0087754A">
      <w:r>
        <w:t>2.- En pantalla se deberán mostrar todos los datos arrojados por el sensor, con encabezado de Fecha | Hora | Distancia |</w:t>
      </w:r>
    </w:p>
    <w:p w:rsidR="0087754A" w:rsidRDefault="0087754A" w:rsidP="0087754A">
      <w:r>
        <w:t>3.- En cada condición solo debe encender el actuador que se pide.</w:t>
      </w:r>
    </w:p>
    <w:p w:rsidR="0087754A" w:rsidRDefault="0087754A" w:rsidP="0087754A">
      <w:r>
        <w:t>4.- Al nombre de la base de datos agregarle sus iniciales.</w:t>
      </w:r>
    </w:p>
    <w:p w:rsidR="0087754A" w:rsidRDefault="0087754A" w:rsidP="0087754A">
      <w:r>
        <w:t>5.- Enviar como evidencia, foto del código completo, resultado en pantalla comparando con pantalla de MongoDB. Y fotos del circuito y sus conexiones.</w:t>
      </w:r>
    </w:p>
    <w:p w:rsidR="00D04DA4" w:rsidRDefault="00D04DA4">
      <w:r>
        <w:br w:type="page"/>
      </w:r>
    </w:p>
    <w:p w:rsidR="00D04DA4" w:rsidRDefault="00D04DA4" w:rsidP="0087754A">
      <w:pPr>
        <w:sectPr w:rsidR="00D04DA4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7754A" w:rsidRDefault="00D04DA4" w:rsidP="0087754A">
      <w:r w:rsidRPr="00D04DA4">
        <w:rPr>
          <w:noProof/>
          <w:lang w:eastAsia="es-MX"/>
        </w:rPr>
        <w:lastRenderedPageBreak/>
        <w:drawing>
          <wp:inline distT="0" distB="0" distL="0" distR="0" wp14:anchorId="3B4A7761" wp14:editId="32D29E01">
            <wp:extent cx="9144000" cy="5140990"/>
            <wp:effectExtent l="0" t="0" r="0" b="2540"/>
            <wp:docPr id="1" name="Imagen 1" descr="F:\Aplicaciones de IOT\Practicas Cuatrimestre 5\Practica 4 Sensor de distancia\2021-05-23-004402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Aplicaciones de IOT\Practicas Cuatrimestre 5\Practica 4 Sensor de distancia\2021-05-23-004402_1366x768_scro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16F9A1CA" wp14:editId="01C091A9">
            <wp:extent cx="9144000" cy="5140990"/>
            <wp:effectExtent l="0" t="0" r="0" b="2540"/>
            <wp:docPr id="2" name="Imagen 2" descr="F:\Aplicaciones de IOT\Practicas Cuatrimestre 5\Practica 4 Sensor de distancia\2021-05-23-00441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plicaciones de IOT\Practicas Cuatrimestre 5\Practica 4 Sensor de distancia\2021-05-23-004413_1366x768_scro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76EFBB20" wp14:editId="65EAA180">
            <wp:extent cx="9144000" cy="5140990"/>
            <wp:effectExtent l="0" t="0" r="0" b="2540"/>
            <wp:docPr id="3" name="Imagen 3" descr="F:\Aplicaciones de IOT\Practicas Cuatrimestre 5\Practica 4 Sensor de distancia\2021-05-23-004429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plicaciones de IOT\Practicas Cuatrimestre 5\Practica 4 Sensor de distancia\2021-05-23-004429_1366x768_scro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35F90719" wp14:editId="2D921742">
            <wp:extent cx="9144000" cy="5140990"/>
            <wp:effectExtent l="0" t="0" r="0" b="2540"/>
            <wp:docPr id="4" name="Imagen 4" descr="F:\Aplicaciones de IOT\Practicas Cuatrimestre 5\Practica 4 Sensor de distancia\2021-05-23-00444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Aplicaciones de IOT\Practicas Cuatrimestre 5\Practica 4 Sensor de distancia\2021-05-23-004444_1366x768_scro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643B5CF1" wp14:editId="54696902">
            <wp:extent cx="9144000" cy="5140990"/>
            <wp:effectExtent l="0" t="0" r="0" b="2540"/>
            <wp:docPr id="5" name="Imagen 5" descr="F:\Aplicaciones de IOT\Practicas Cuatrimestre 5\Practica 4 Sensor de distancia\2021-05-23-004454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plicaciones de IOT\Practicas Cuatrimestre 5\Practica 4 Sensor de distancia\2021-05-23-004454_1366x768_scr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64A9CBC2" wp14:editId="60FAC803">
            <wp:extent cx="9144000" cy="5140990"/>
            <wp:effectExtent l="0" t="0" r="0" b="2540"/>
            <wp:docPr id="6" name="Imagen 6" descr="F:\Aplicaciones de IOT\Practicas Cuatrimestre 5\Practica 4 Sensor de distancia\2021-05-23-00450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plicaciones de IOT\Practicas Cuatrimestre 5\Practica 4 Sensor de distancia\2021-05-23-004506_1366x768_scr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lastRenderedPageBreak/>
        <w:drawing>
          <wp:inline distT="0" distB="0" distL="0" distR="0" wp14:anchorId="7FD8D9D7" wp14:editId="3D29F93A">
            <wp:extent cx="9144000" cy="5140990"/>
            <wp:effectExtent l="0" t="0" r="0" b="2540"/>
            <wp:docPr id="7" name="Imagen 7" descr="F:\Aplicaciones de IOT\Practicas Cuatrimestre 5\Practica 4 Sensor de distancia\2021-05-23-004520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plicaciones de IOT\Practicas Cuatrimestre 5\Practica 4 Sensor de distancia\2021-05-23-004520_1366x768_scr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DA4" w:rsidRDefault="00D04DA4">
      <w:r w:rsidRPr="00D04DA4">
        <w:rPr>
          <w:noProof/>
          <w:lang w:eastAsia="es-MX"/>
        </w:rPr>
        <w:lastRenderedPageBreak/>
        <w:drawing>
          <wp:inline distT="0" distB="0" distL="0" distR="0" wp14:anchorId="3064087C" wp14:editId="08A63FBD">
            <wp:extent cx="9144000" cy="5140990"/>
            <wp:effectExtent l="0" t="0" r="0" b="2540"/>
            <wp:docPr id="8" name="Imagen 8" descr="F:\Aplicaciones de IOT\Practicas Cuatrimestre 5\Practica 4 Sensor de distancia\2021-05-23-004541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plicaciones de IOT\Practicas Cuatrimestre 5\Practica 4 Sensor de distancia\2021-05-23-004541_1366x768_scr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ABF" w:rsidRDefault="00D04DA4">
      <w:r>
        <w:br w:type="page"/>
      </w:r>
    </w:p>
    <w:p w:rsidR="00D04DA4" w:rsidRDefault="00D04DA4">
      <w:r>
        <w:rPr>
          <w:noProof/>
          <w:lang w:eastAsia="es-MX"/>
        </w:rPr>
        <w:lastRenderedPageBreak/>
        <w:drawing>
          <wp:inline distT="0" distB="0" distL="0" distR="0">
            <wp:extent cx="4343400" cy="32575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10523_00471166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644" cy="32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339087" cy="3254315"/>
            <wp:effectExtent l="0" t="0" r="4445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210523_00471556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431" cy="325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343400" cy="32575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210523_00471976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338955" cy="3254216"/>
            <wp:effectExtent l="0" t="0" r="4445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210523_0047232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013" cy="32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4225290" cy="3168968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210523_00472793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351" cy="31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226357" cy="3169768"/>
            <wp:effectExtent l="0" t="0" r="317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210523_00473152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992" cy="31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225747" cy="3169310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20210523_00474092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655" cy="317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DA4">
        <w:rPr>
          <w:noProof/>
          <w:lang w:eastAsia="es-MX"/>
        </w:rPr>
        <w:drawing>
          <wp:inline distT="0" distB="0" distL="0" distR="0">
            <wp:extent cx="4225925" cy="3169391"/>
            <wp:effectExtent l="0" t="0" r="3175" b="0"/>
            <wp:docPr id="47" name="Imagen 47" descr="C:\Users\acer\Desktop\Conexiones\IMG_20210523_004759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cer\Desktop\Conexiones\IMG_20210523_00475933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88" cy="317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6AF" w:rsidRDefault="00D04DA4">
      <w:r>
        <w:rPr>
          <w:noProof/>
          <w:lang w:eastAsia="es-MX"/>
        </w:rPr>
        <w:lastRenderedPageBreak/>
        <w:drawing>
          <wp:inline distT="0" distB="0" distL="0" distR="0">
            <wp:extent cx="5781675" cy="4336256"/>
            <wp:effectExtent l="0" t="952" r="8572" b="8573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20210523_00482716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82310" cy="43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5721706" cy="4291280"/>
            <wp:effectExtent l="0" t="8573" r="4128" b="4127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210523_00483750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27420" cy="42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AF" w:rsidRDefault="003B66AF">
      <w:r>
        <w:br w:type="page"/>
      </w:r>
    </w:p>
    <w:p w:rsidR="00D04DA4" w:rsidRDefault="003B66AF">
      <w:bookmarkStart w:id="0" w:name="_GoBack"/>
      <w:r w:rsidRPr="003B66AF">
        <w:rPr>
          <w:noProof/>
          <w:lang w:eastAsia="es-MX"/>
        </w:rPr>
        <w:lastRenderedPageBreak/>
        <w:drawing>
          <wp:inline distT="0" distB="0" distL="0" distR="0">
            <wp:extent cx="9063847" cy="4178808"/>
            <wp:effectExtent l="0" t="0" r="4445" b="0"/>
            <wp:docPr id="48" name="Imagen 48" descr="C:\Users\acer\Desktop\Practica4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Desktop\Practica4_bb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728" cy="418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04DA4" w:rsidSect="00D04DA4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4EB4" w:rsidRDefault="00944EB4" w:rsidP="00E401B2">
      <w:pPr>
        <w:spacing w:after="0" w:line="240" w:lineRule="auto"/>
      </w:pPr>
      <w:r>
        <w:separator/>
      </w:r>
    </w:p>
  </w:endnote>
  <w:endnote w:type="continuationSeparator" w:id="0">
    <w:p w:rsidR="00944EB4" w:rsidRDefault="00944EB4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7A78A1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8B8B315" wp14:editId="70BB124E">
              <wp:simplePos x="0" y="0"/>
              <wp:positionH relativeFrom="margin">
                <wp:posOffset>-34898</wp:posOffset>
              </wp:positionH>
              <wp:positionV relativeFrom="page">
                <wp:posOffset>9250945</wp:posOffset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5-23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87754A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23 de mayo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48B8B315" id="Rectángulo 451" o:spid="_x0000_s1026" style="position:absolute;margin-left:-2.75pt;margin-top:728.4pt;width:467.65pt;height:58.3pt;z-index:251659264;visibility:visible;mso-wrap-style:square;mso-width-percent:1000;mso-height-percent:81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5-23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87754A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23 de mayo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 w:rsidR="00E401B2"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F4BC200" wp14:editId="385E3C2A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6ABD883F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>
      <w:rPr>
        <w:lang w:val="en-US"/>
      </w:rPr>
      <w:t>TI 5</w:t>
    </w:r>
    <w:r w:rsidR="00E401B2">
      <w:rPr>
        <w:lang w:val="en-US"/>
      </w:rPr>
      <w:t>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4EB4" w:rsidRDefault="00944EB4" w:rsidP="00E401B2">
      <w:pPr>
        <w:spacing w:after="0" w:line="240" w:lineRule="auto"/>
      </w:pPr>
      <w:r>
        <w:separator/>
      </w:r>
    </w:p>
  </w:footnote>
  <w:footnote w:type="continuationSeparator" w:id="0">
    <w:p w:rsidR="00944EB4" w:rsidRDefault="00944EB4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54A"/>
    <w:rsid w:val="0021584C"/>
    <w:rsid w:val="00262548"/>
    <w:rsid w:val="003B66AF"/>
    <w:rsid w:val="005923CD"/>
    <w:rsid w:val="005C2AEC"/>
    <w:rsid w:val="007A78A1"/>
    <w:rsid w:val="007D3ABF"/>
    <w:rsid w:val="0087754A"/>
    <w:rsid w:val="00944EB4"/>
    <w:rsid w:val="00C503ED"/>
    <w:rsid w:val="00D04DA4"/>
    <w:rsid w:val="00DE35FD"/>
    <w:rsid w:val="00E31FEE"/>
    <w:rsid w:val="00E4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4B041C"/>
  <w15:chartTrackingRefBased/>
  <w15:docId w15:val="{FB317E54-F864-46AB-B6E8-69ABE1D64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7754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99A4E7-832E-45C7-BCFA-1F54CDC33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12</TotalTime>
  <Pages>13</Pages>
  <Words>168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2021-05-23T08:11:00Z</dcterms:created>
  <dcterms:modified xsi:type="dcterms:W3CDTF">2021-05-23T08:34:00Z</dcterms:modified>
</cp:coreProperties>
</file>