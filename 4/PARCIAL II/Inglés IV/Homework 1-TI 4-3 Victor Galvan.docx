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7A" w:rsidRPr="0052797A" w:rsidRDefault="0052797A" w:rsidP="0052797A">
      <w:pPr>
        <w:ind w:left="360"/>
        <w:jc w:val="center"/>
        <w:rPr>
          <w:sz w:val="40"/>
        </w:rPr>
      </w:pPr>
      <w:proofErr w:type="spellStart"/>
      <w:r>
        <w:rPr>
          <w:sz w:val="40"/>
        </w:rPr>
        <w:t>Homework</w:t>
      </w:r>
      <w:proofErr w:type="spellEnd"/>
      <w:r>
        <w:rPr>
          <w:sz w:val="40"/>
        </w:rPr>
        <w:t xml:space="preserve"> 1</w:t>
      </w:r>
    </w:p>
    <w:p w:rsidR="0052797A" w:rsidRPr="0052797A" w:rsidRDefault="004847AE" w:rsidP="004847AE">
      <w:pPr>
        <w:pStyle w:val="Prrafodelista"/>
        <w:numPr>
          <w:ilvl w:val="0"/>
          <w:numId w:val="1"/>
        </w:numPr>
      </w:pPr>
      <w:r w:rsidRPr="004847AE">
        <w:t>No puedo comprar ese ordenador porque es demasiado caro.</w:t>
      </w:r>
    </w:p>
    <w:p w:rsidR="007D3ABF" w:rsidRPr="004847AE" w:rsidRDefault="0052797A" w:rsidP="0052797A">
      <w:pPr>
        <w:pStyle w:val="Prrafodelista"/>
        <w:rPr>
          <w:lang w:val="en-US"/>
        </w:rPr>
      </w:pPr>
      <w:r w:rsidRPr="004847AE">
        <w:rPr>
          <w:lang w:val="en-US"/>
        </w:rPr>
        <w:t>I can’t bu</w:t>
      </w:r>
      <w:r w:rsidR="004847AE">
        <w:rPr>
          <w:lang w:val="en-US"/>
        </w:rPr>
        <w:t>y that pc because it is too</w:t>
      </w:r>
      <w:r w:rsidRPr="004847AE">
        <w:rPr>
          <w:lang w:val="en-US"/>
        </w:rPr>
        <w:t xml:space="preserve"> expensive.</w:t>
      </w:r>
    </w:p>
    <w:p w:rsidR="0052797A" w:rsidRDefault="0052797A" w:rsidP="0052797A">
      <w:pPr>
        <w:pStyle w:val="Prrafodelista"/>
        <w:numPr>
          <w:ilvl w:val="0"/>
          <w:numId w:val="1"/>
        </w:numPr>
      </w:pPr>
      <w:r w:rsidRPr="0052797A">
        <w:t>Este ejercicio es demasiado fácil para bachillera</w:t>
      </w:r>
      <w:bookmarkStart w:id="0" w:name="_GoBack"/>
      <w:bookmarkEnd w:id="0"/>
      <w:r w:rsidRPr="0052797A">
        <w:t>to</w:t>
      </w:r>
      <w:r>
        <w:t>.</w:t>
      </w:r>
    </w:p>
    <w:p w:rsidR="00423842" w:rsidRPr="00423842" w:rsidRDefault="00423842" w:rsidP="00423842">
      <w:pPr>
        <w:pStyle w:val="Prrafodelista"/>
        <w:rPr>
          <w:lang w:val="en-US"/>
        </w:rPr>
      </w:pPr>
      <w:r w:rsidRPr="00423842">
        <w:rPr>
          <w:lang w:val="en-US"/>
        </w:rPr>
        <w:t>This exercise is too easy for high school.</w:t>
      </w:r>
    </w:p>
    <w:p w:rsidR="0052797A" w:rsidRDefault="0052797A" w:rsidP="0052797A">
      <w:pPr>
        <w:pStyle w:val="Prrafodelista"/>
        <w:numPr>
          <w:ilvl w:val="0"/>
          <w:numId w:val="1"/>
        </w:numPr>
      </w:pPr>
      <w:r>
        <w:t>No soy lo bastante atrevido para hablar con esa chica.</w:t>
      </w:r>
    </w:p>
    <w:p w:rsidR="00423842" w:rsidRPr="00423842" w:rsidRDefault="00423842" w:rsidP="00423842">
      <w:pPr>
        <w:pStyle w:val="Prrafodelista"/>
        <w:rPr>
          <w:lang w:val="en-US"/>
        </w:rPr>
      </w:pPr>
      <w:r w:rsidRPr="00423842">
        <w:rPr>
          <w:lang w:val="en-US"/>
        </w:rPr>
        <w:t>I am not dared enough t</w:t>
      </w:r>
      <w:r>
        <w:rPr>
          <w:lang w:val="en-US"/>
        </w:rPr>
        <w:t>o talk with that girl.</w:t>
      </w:r>
    </w:p>
    <w:p w:rsidR="0052797A" w:rsidRDefault="0052797A" w:rsidP="0052797A">
      <w:pPr>
        <w:pStyle w:val="Prrafodelista"/>
        <w:numPr>
          <w:ilvl w:val="0"/>
          <w:numId w:val="1"/>
        </w:numPr>
      </w:pPr>
      <w:r>
        <w:t>¡No vas a salir de casa así! Esa falda es demasiado corta.</w:t>
      </w:r>
    </w:p>
    <w:p w:rsidR="00423842" w:rsidRPr="00423842" w:rsidRDefault="00423842" w:rsidP="00D57C1B">
      <w:pPr>
        <w:pStyle w:val="Prrafodelista"/>
        <w:rPr>
          <w:lang w:val="en-US"/>
        </w:rPr>
      </w:pPr>
      <w:r w:rsidRPr="00423842">
        <w:rPr>
          <w:lang w:val="en-US"/>
        </w:rPr>
        <w:t xml:space="preserve">You are not getting out of home like that! </w:t>
      </w:r>
      <w:r>
        <w:rPr>
          <w:lang w:val="en-US"/>
        </w:rPr>
        <w:t>That skirt is too short.</w:t>
      </w:r>
    </w:p>
    <w:p w:rsidR="0052797A" w:rsidRDefault="0052797A" w:rsidP="0052797A">
      <w:pPr>
        <w:pStyle w:val="Prrafodelista"/>
        <w:numPr>
          <w:ilvl w:val="0"/>
          <w:numId w:val="1"/>
        </w:numPr>
      </w:pPr>
      <w:r>
        <w:t>Rafa no es lo suficientemente alto para jugar en nuestro equipo de baloncesto.</w:t>
      </w:r>
    </w:p>
    <w:p w:rsidR="00D57C1B" w:rsidRPr="00D57C1B" w:rsidRDefault="00D57C1B" w:rsidP="00D57C1B">
      <w:pPr>
        <w:pStyle w:val="Prrafodelista"/>
        <w:rPr>
          <w:lang w:val="en-US"/>
        </w:rPr>
      </w:pPr>
      <w:proofErr w:type="spellStart"/>
      <w:r w:rsidRPr="00D57C1B">
        <w:rPr>
          <w:lang w:val="en-US"/>
        </w:rPr>
        <w:t>Rafa</w:t>
      </w:r>
      <w:proofErr w:type="spellEnd"/>
      <w:r w:rsidRPr="00D57C1B">
        <w:rPr>
          <w:lang w:val="en-US"/>
        </w:rPr>
        <w:t xml:space="preserve"> is not tall enough to play in our basketball team.</w:t>
      </w:r>
    </w:p>
    <w:p w:rsidR="0052797A" w:rsidRPr="00D57C1B" w:rsidRDefault="0052797A" w:rsidP="0052797A">
      <w:pPr>
        <w:pStyle w:val="Prrafodelista"/>
        <w:rPr>
          <w:lang w:val="en-US"/>
        </w:rPr>
      </w:pPr>
    </w:p>
    <w:p w:rsidR="0052797A" w:rsidRPr="00D57C1B" w:rsidRDefault="0052797A">
      <w:pPr>
        <w:rPr>
          <w:lang w:val="en-US"/>
        </w:rPr>
      </w:pPr>
    </w:p>
    <w:sectPr w:rsidR="0052797A" w:rsidRPr="00D57C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CAB" w:rsidRDefault="00873CAB" w:rsidP="00E401B2">
      <w:pPr>
        <w:spacing w:after="0" w:line="240" w:lineRule="auto"/>
      </w:pPr>
      <w:r>
        <w:separator/>
      </w:r>
    </w:p>
  </w:endnote>
  <w:endnote w:type="continuationSeparator" w:id="0">
    <w:p w:rsidR="00873CAB" w:rsidRDefault="00873CA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BFF9AE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5A10D8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15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5A10D8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15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CAB" w:rsidRDefault="00873CAB" w:rsidP="00E401B2">
      <w:pPr>
        <w:spacing w:after="0" w:line="240" w:lineRule="auto"/>
      </w:pPr>
      <w:r>
        <w:separator/>
      </w:r>
    </w:p>
  </w:footnote>
  <w:footnote w:type="continuationSeparator" w:id="0">
    <w:p w:rsidR="00873CAB" w:rsidRDefault="00873CA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47E83"/>
    <w:multiLevelType w:val="hybridMultilevel"/>
    <w:tmpl w:val="96AA86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7A"/>
    <w:rsid w:val="0021722F"/>
    <w:rsid w:val="00423842"/>
    <w:rsid w:val="004847AE"/>
    <w:rsid w:val="0052797A"/>
    <w:rsid w:val="005A10D8"/>
    <w:rsid w:val="005C2AEC"/>
    <w:rsid w:val="007D3ABF"/>
    <w:rsid w:val="00873CAB"/>
    <w:rsid w:val="00C503ED"/>
    <w:rsid w:val="00D57C1B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BB6B"/>
  <w15:chartTrackingRefBased/>
  <w15:docId w15:val="{0AFBACB9-E3D8-4D61-9A82-00BEE347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52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A590AC-ABDC-4B16-945E-250E74F1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10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2021-02-15T16:49:00Z</dcterms:created>
  <dcterms:modified xsi:type="dcterms:W3CDTF">2021-02-15T18:00:00Z</dcterms:modified>
</cp:coreProperties>
</file>