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6D2200" w:rsidRDefault="006D2200" w:rsidP="006D2200">
      <w:pPr>
        <w:jc w:val="center"/>
        <w:rPr>
          <w:sz w:val="40"/>
          <w:lang w:val="en-US"/>
        </w:rPr>
      </w:pPr>
      <w:r w:rsidRPr="006D2200">
        <w:rPr>
          <w:sz w:val="40"/>
          <w:lang w:val="en-US"/>
        </w:rPr>
        <w:t>Exercise 1</w:t>
      </w:r>
    </w:p>
    <w:p w:rsidR="006D2200" w:rsidRDefault="006D2200" w:rsidP="006D2200">
      <w:pPr>
        <w:jc w:val="both"/>
        <w:rPr>
          <w:lang w:val="en-US"/>
        </w:rPr>
      </w:pPr>
      <w:r>
        <w:rPr>
          <w:lang w:val="en-US"/>
        </w:rPr>
        <w:t>Complete with “too” or “enough.”</w:t>
      </w:r>
    </w:p>
    <w:p w:rsidR="006D2200" w:rsidRDefault="006D2200" w:rsidP="006D2200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6D2200">
        <w:rPr>
          <w:lang w:val="en-US"/>
        </w:rPr>
        <w:t xml:space="preserve">Peter is </w:t>
      </w:r>
      <w:r w:rsidRPr="006D2200">
        <w:rPr>
          <w:b/>
          <w:highlight w:val="yellow"/>
          <w:lang w:val="en-US"/>
        </w:rPr>
        <w:t>too</w:t>
      </w:r>
      <w:r>
        <w:rPr>
          <w:lang w:val="en-US"/>
        </w:rPr>
        <w:t xml:space="preserve"> short to become a police officer. </w:t>
      </w:r>
      <w:r w:rsidRPr="006D2200">
        <w:rPr>
          <w:lang w:val="en-US"/>
        </w:rPr>
        <w:t>He is only 1.65 centimeters tall</w:t>
      </w:r>
      <w:r>
        <w:rPr>
          <w:lang w:val="en-US"/>
        </w:rPr>
        <w:t>.</w:t>
      </w:r>
    </w:p>
    <w:p w:rsidR="006D2200" w:rsidRDefault="006D2200" w:rsidP="006D220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I’d like to buy a new car and a new house but I’m not rich </w:t>
      </w:r>
      <w:r w:rsidRPr="006D2200">
        <w:rPr>
          <w:b/>
          <w:highlight w:val="yellow"/>
          <w:lang w:val="en-US"/>
        </w:rPr>
        <w:t>enough</w:t>
      </w:r>
      <w:r>
        <w:rPr>
          <w:lang w:val="en-US"/>
        </w:rPr>
        <w:t>.</w:t>
      </w:r>
    </w:p>
    <w:p w:rsidR="006D2200" w:rsidRDefault="006D2200" w:rsidP="006D220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My school is </w:t>
      </w:r>
      <w:r w:rsidRPr="006D2200">
        <w:rPr>
          <w:b/>
          <w:highlight w:val="yellow"/>
          <w:lang w:val="en-US"/>
        </w:rPr>
        <w:t>too</w:t>
      </w:r>
      <w:r>
        <w:rPr>
          <w:lang w:val="en-US"/>
        </w:rPr>
        <w:t xml:space="preserve"> far from my house to go on foot.</w:t>
      </w:r>
    </w:p>
    <w:p w:rsidR="006D2200" w:rsidRDefault="006D2200" w:rsidP="006D220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Kelly is </w:t>
      </w:r>
      <w:r w:rsidRPr="006D2200">
        <w:rPr>
          <w:b/>
          <w:highlight w:val="yellow"/>
          <w:lang w:val="en-US"/>
        </w:rPr>
        <w:t>too</w:t>
      </w:r>
      <w:r>
        <w:rPr>
          <w:lang w:val="en-US"/>
        </w:rPr>
        <w:t xml:space="preserve"> young to drive a car. She’s only fourteen.</w:t>
      </w:r>
    </w:p>
    <w:p w:rsidR="006D2200" w:rsidRDefault="006D2200" w:rsidP="006D220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That skirt is </w:t>
      </w:r>
      <w:r w:rsidRPr="006D2200">
        <w:rPr>
          <w:b/>
          <w:highlight w:val="yellow"/>
          <w:lang w:val="en-US"/>
        </w:rPr>
        <w:t>too</w:t>
      </w:r>
      <w:r>
        <w:rPr>
          <w:lang w:val="en-US"/>
        </w:rPr>
        <w:t xml:space="preserve"> tight for you. You need a bigger size.</w:t>
      </w:r>
    </w:p>
    <w:p w:rsidR="006D2200" w:rsidRDefault="006D2200" w:rsidP="006D220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David isn’t fast </w:t>
      </w:r>
      <w:r w:rsidRPr="006D2200">
        <w:rPr>
          <w:b/>
          <w:highlight w:val="yellow"/>
          <w:lang w:val="en-US"/>
        </w:rPr>
        <w:t>enough</w:t>
      </w:r>
      <w:r>
        <w:rPr>
          <w:lang w:val="en-US"/>
        </w:rPr>
        <w:t xml:space="preserve"> to beat the Italian runner.</w:t>
      </w:r>
    </w:p>
    <w:p w:rsidR="006D2200" w:rsidRDefault="006D2200" w:rsidP="006D220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We didn’t buy the sofa because it wasn’t comfortable </w:t>
      </w:r>
      <w:r w:rsidRPr="006D2200">
        <w:rPr>
          <w:b/>
          <w:highlight w:val="yellow"/>
          <w:lang w:val="en-US"/>
        </w:rPr>
        <w:t>enough</w:t>
      </w:r>
      <w:r>
        <w:rPr>
          <w:lang w:val="en-US"/>
        </w:rPr>
        <w:t xml:space="preserve">. </w:t>
      </w:r>
    </w:p>
    <w:p w:rsidR="006D2200" w:rsidRDefault="006D2200" w:rsidP="006D220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I’m a good swimmer but I’m not good </w:t>
      </w:r>
      <w:r w:rsidRPr="006D2200">
        <w:rPr>
          <w:b/>
          <w:highlight w:val="yellow"/>
          <w:lang w:val="en-US"/>
        </w:rPr>
        <w:t>enough</w:t>
      </w:r>
      <w:r>
        <w:rPr>
          <w:lang w:val="en-US"/>
        </w:rPr>
        <w:t xml:space="preserve"> to enter a competition.</w:t>
      </w:r>
    </w:p>
    <w:p w:rsidR="00C83868" w:rsidRDefault="00C83868" w:rsidP="006D220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students are </w:t>
      </w:r>
      <w:r w:rsidR="00571A87" w:rsidRPr="00571A87">
        <w:rPr>
          <w:b/>
          <w:highlight w:val="yellow"/>
          <w:lang w:val="en-US"/>
        </w:rPr>
        <w:t>too</w:t>
      </w:r>
      <w:r w:rsidR="00571A87">
        <w:rPr>
          <w:lang w:val="en-US"/>
        </w:rPr>
        <w:t xml:space="preserve"> lazy to learn the irregular verbs by hard</w:t>
      </w:r>
      <w:r w:rsidR="0081187A">
        <w:rPr>
          <w:lang w:val="en-US"/>
        </w:rPr>
        <w:t>.</w:t>
      </w:r>
    </w:p>
    <w:p w:rsidR="0081187A" w:rsidRDefault="0081187A" w:rsidP="006D2200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music is </w:t>
      </w:r>
      <w:r w:rsidRPr="0081187A">
        <w:rPr>
          <w:b/>
          <w:highlight w:val="yellow"/>
          <w:lang w:val="en-US"/>
        </w:rPr>
        <w:t>too</w:t>
      </w:r>
      <w:r>
        <w:rPr>
          <w:lang w:val="en-US"/>
        </w:rPr>
        <w:t xml:space="preserve"> loud and I can’t hear anything you say</w:t>
      </w:r>
    </w:p>
    <w:p w:rsidR="008621BC" w:rsidRDefault="008621BC" w:rsidP="008621BC">
      <w:pPr>
        <w:jc w:val="both"/>
        <w:rPr>
          <w:lang w:val="en-US"/>
        </w:rPr>
      </w:pPr>
    </w:p>
    <w:p w:rsidR="008621BC" w:rsidRDefault="008621BC" w:rsidP="008621BC">
      <w:pPr>
        <w:jc w:val="both"/>
        <w:rPr>
          <w:lang w:val="en-US"/>
        </w:rPr>
      </w:pPr>
    </w:p>
    <w:p w:rsidR="008621BC" w:rsidRPr="008621BC" w:rsidRDefault="008621BC" w:rsidP="008621BC">
      <w:pPr>
        <w:jc w:val="center"/>
        <w:rPr>
          <w:sz w:val="40"/>
          <w:lang w:val="en-US"/>
        </w:rPr>
      </w:pPr>
      <w:r w:rsidRPr="008621BC">
        <w:rPr>
          <w:sz w:val="40"/>
          <w:lang w:val="en-US"/>
        </w:rPr>
        <w:t>Exercise 2</w:t>
      </w:r>
    </w:p>
    <w:p w:rsidR="008621BC" w:rsidRDefault="008621BC" w:rsidP="008621BC">
      <w:pPr>
        <w:jc w:val="both"/>
        <w:rPr>
          <w:lang w:val="en-US"/>
        </w:rPr>
      </w:pPr>
      <w:r w:rsidRPr="008621BC">
        <w:rPr>
          <w:lang w:val="en-US"/>
        </w:rPr>
        <w:t>Exercise 2: complete the sentences with too, too many, too much or enough with these words: clearly, complicated, difficult, expensive, food, hastily, mistakes, rain, sweet, traffic</w:t>
      </w:r>
    </w:p>
    <w:p w:rsidR="0016432A" w:rsidRDefault="0016432A" w:rsidP="0016432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You should have stopped to think first. You acted </w:t>
      </w:r>
      <w:r w:rsidRPr="002821DD">
        <w:rPr>
          <w:highlight w:val="yellow"/>
          <w:lang w:val="en-US"/>
        </w:rPr>
        <w:t xml:space="preserve">too </w:t>
      </w:r>
      <w:r w:rsidR="00071C42" w:rsidRPr="002821DD">
        <w:rPr>
          <w:highlight w:val="yellow"/>
          <w:lang w:val="en-US"/>
        </w:rPr>
        <w:t>hastily</w:t>
      </w:r>
      <w:r>
        <w:rPr>
          <w:lang w:val="en-US"/>
        </w:rPr>
        <w:t>.</w:t>
      </w:r>
    </w:p>
    <w:p w:rsidR="0016432A" w:rsidRDefault="0016432A" w:rsidP="0016432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This quiz is rather easy. The questions aren’t </w:t>
      </w:r>
      <w:r w:rsidRPr="002821DD">
        <w:rPr>
          <w:highlight w:val="yellow"/>
          <w:lang w:val="en-US"/>
        </w:rPr>
        <w:t>difficult enough</w:t>
      </w:r>
      <w:r>
        <w:rPr>
          <w:lang w:val="en-US"/>
        </w:rPr>
        <w:t>.</w:t>
      </w:r>
    </w:p>
    <w:p w:rsidR="0016432A" w:rsidRDefault="0016432A" w:rsidP="0016432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Can I have some more sugar in my coffee, please. It isn’t </w:t>
      </w:r>
      <w:r w:rsidRPr="002821DD">
        <w:rPr>
          <w:highlight w:val="yellow"/>
          <w:lang w:val="en-US"/>
        </w:rPr>
        <w:t>sweet eno</w:t>
      </w:r>
      <w:r w:rsidR="00071C42" w:rsidRPr="002821DD">
        <w:rPr>
          <w:highlight w:val="yellow"/>
          <w:lang w:val="en-US"/>
        </w:rPr>
        <w:t>u</w:t>
      </w:r>
      <w:r w:rsidRPr="002821DD">
        <w:rPr>
          <w:highlight w:val="yellow"/>
          <w:lang w:val="en-US"/>
        </w:rPr>
        <w:t>gh</w:t>
      </w:r>
      <w:r>
        <w:rPr>
          <w:lang w:val="en-US"/>
        </w:rPr>
        <w:t>.</w:t>
      </w:r>
    </w:p>
    <w:p w:rsidR="0016432A" w:rsidRDefault="0016432A" w:rsidP="0016432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 can’t afford a new stereo. It would be </w:t>
      </w:r>
      <w:r w:rsidRPr="002821DD">
        <w:rPr>
          <w:highlight w:val="yellow"/>
          <w:lang w:val="en-US"/>
        </w:rPr>
        <w:t>too expensive</w:t>
      </w:r>
      <w:r>
        <w:rPr>
          <w:lang w:val="en-US"/>
        </w:rPr>
        <w:t>.</w:t>
      </w:r>
    </w:p>
    <w:p w:rsidR="0016432A" w:rsidRDefault="0016432A" w:rsidP="0016432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There</w:t>
      </w:r>
      <w:r w:rsidR="00071C42">
        <w:rPr>
          <w:lang w:val="en-US"/>
        </w:rPr>
        <w:t>’s</w:t>
      </w:r>
      <w:r>
        <w:rPr>
          <w:lang w:val="en-US"/>
        </w:rPr>
        <w:t xml:space="preserve"> a water shortage. There just hasn’t been </w:t>
      </w:r>
      <w:r w:rsidR="00B61E5A">
        <w:rPr>
          <w:highlight w:val="yellow"/>
          <w:lang w:val="en-US"/>
        </w:rPr>
        <w:t>enough rain</w:t>
      </w:r>
      <w:r>
        <w:rPr>
          <w:lang w:val="en-US"/>
        </w:rPr>
        <w:t>.</w:t>
      </w:r>
    </w:p>
    <w:p w:rsidR="0016432A" w:rsidRDefault="0016432A" w:rsidP="0016432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 can’t read your writing. You don’t write </w:t>
      </w:r>
      <w:r w:rsidRPr="002821DD">
        <w:rPr>
          <w:highlight w:val="yellow"/>
          <w:lang w:val="en-US"/>
        </w:rPr>
        <w:t>clearly enough</w:t>
      </w:r>
      <w:r>
        <w:rPr>
          <w:lang w:val="en-US"/>
        </w:rPr>
        <w:t>.</w:t>
      </w:r>
    </w:p>
    <w:p w:rsidR="0016432A" w:rsidRDefault="0016432A" w:rsidP="0016432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Try to be more careful, please. You’re making</w:t>
      </w:r>
      <w:r w:rsidR="00071C42">
        <w:rPr>
          <w:lang w:val="en-US"/>
        </w:rPr>
        <w:t xml:space="preserve"> </w:t>
      </w:r>
      <w:r w:rsidR="00071C42" w:rsidRPr="002821DD">
        <w:rPr>
          <w:highlight w:val="yellow"/>
          <w:lang w:val="en-US"/>
        </w:rPr>
        <w:t>too</w:t>
      </w:r>
      <w:r w:rsidR="00B61E5A">
        <w:rPr>
          <w:highlight w:val="yellow"/>
          <w:lang w:val="en-US"/>
        </w:rPr>
        <w:t xml:space="preserve"> many</w:t>
      </w:r>
      <w:r w:rsidR="00071C42" w:rsidRPr="002821DD">
        <w:rPr>
          <w:highlight w:val="yellow"/>
          <w:lang w:val="en-US"/>
        </w:rPr>
        <w:t xml:space="preserve"> mistakes</w:t>
      </w:r>
      <w:r w:rsidR="00071C42">
        <w:rPr>
          <w:lang w:val="en-US"/>
        </w:rPr>
        <w:t>.</w:t>
      </w:r>
    </w:p>
    <w:p w:rsidR="0016432A" w:rsidRDefault="0016432A" w:rsidP="0016432A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16432A">
        <w:rPr>
          <w:lang w:val="en-US"/>
        </w:rPr>
        <w:t>The roads are very crow</w:t>
      </w:r>
      <w:r>
        <w:rPr>
          <w:lang w:val="en-US"/>
        </w:rPr>
        <w:t>ded. There’s simply</w:t>
      </w:r>
      <w:r w:rsidR="002821DD">
        <w:rPr>
          <w:lang w:val="en-US"/>
        </w:rPr>
        <w:t xml:space="preserve"> </w:t>
      </w:r>
      <w:r w:rsidR="002821DD" w:rsidRPr="002821DD">
        <w:rPr>
          <w:highlight w:val="yellow"/>
          <w:lang w:val="en-US"/>
        </w:rPr>
        <w:t>too much traffic</w:t>
      </w:r>
      <w:r w:rsidR="002821DD">
        <w:rPr>
          <w:lang w:val="en-US"/>
        </w:rPr>
        <w:t>.</w:t>
      </w:r>
    </w:p>
    <w:p w:rsidR="0016432A" w:rsidRDefault="0016432A" w:rsidP="0016432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 can’t understand these instructions. They’</w:t>
      </w:r>
      <w:r w:rsidR="00071C42">
        <w:rPr>
          <w:lang w:val="en-US"/>
        </w:rPr>
        <w:t xml:space="preserve">re </w:t>
      </w:r>
      <w:r w:rsidR="00071C42" w:rsidRPr="002821DD">
        <w:rPr>
          <w:highlight w:val="yellow"/>
          <w:lang w:val="en-US"/>
        </w:rPr>
        <w:t>too complicated</w:t>
      </w:r>
      <w:r w:rsidR="00071C42">
        <w:rPr>
          <w:lang w:val="en-US"/>
        </w:rPr>
        <w:t>.</w:t>
      </w:r>
    </w:p>
    <w:p w:rsidR="00071C42" w:rsidRDefault="00071C42" w:rsidP="00071C42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071C42">
        <w:rPr>
          <w:lang w:val="en-US"/>
        </w:rPr>
        <w:t>Thousands of people are starving because they can’t get</w:t>
      </w:r>
      <w:r>
        <w:rPr>
          <w:lang w:val="en-US"/>
        </w:rPr>
        <w:t xml:space="preserve"> </w:t>
      </w:r>
      <w:r w:rsidRPr="002821DD">
        <w:rPr>
          <w:highlight w:val="yellow"/>
          <w:lang w:val="en-US"/>
        </w:rPr>
        <w:t>enough food</w:t>
      </w:r>
      <w:r>
        <w:rPr>
          <w:lang w:val="en-US"/>
        </w:rPr>
        <w:t>.</w:t>
      </w:r>
    </w:p>
    <w:p w:rsidR="00C06E1C" w:rsidRDefault="00C06E1C" w:rsidP="00C06E1C">
      <w:pPr>
        <w:jc w:val="both"/>
        <w:rPr>
          <w:lang w:val="en-US"/>
        </w:rPr>
      </w:pPr>
    </w:p>
    <w:p w:rsidR="00C06E1C" w:rsidRDefault="00C06E1C" w:rsidP="00C06E1C">
      <w:pPr>
        <w:jc w:val="both"/>
        <w:rPr>
          <w:lang w:val="en-US"/>
        </w:rPr>
      </w:pPr>
    </w:p>
    <w:p w:rsidR="00C06E1C" w:rsidRPr="008621BC" w:rsidRDefault="00C06E1C" w:rsidP="00C06E1C">
      <w:pPr>
        <w:jc w:val="center"/>
        <w:rPr>
          <w:sz w:val="40"/>
          <w:lang w:val="en-US"/>
        </w:rPr>
      </w:pPr>
      <w:r>
        <w:rPr>
          <w:sz w:val="40"/>
          <w:lang w:val="en-US"/>
        </w:rPr>
        <w:t xml:space="preserve">Exercise 4 </w:t>
      </w:r>
    </w:p>
    <w:p w:rsidR="00C06E1C" w:rsidRDefault="00C06E1C" w:rsidP="00C06E1C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He is going to need to be closely if he wants that autograph.</w:t>
      </w:r>
    </w:p>
    <w:p w:rsidR="00C06E1C" w:rsidRDefault="00C06E1C" w:rsidP="00C06E1C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You are very good at conversations but you need to speak loudly.</w:t>
      </w:r>
    </w:p>
    <w:p w:rsidR="00C06E1C" w:rsidRDefault="00C06E1C" w:rsidP="00C06E1C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She waited patiently.</w:t>
      </w:r>
    </w:p>
    <w:p w:rsidR="00C06E1C" w:rsidRDefault="00C06E1C" w:rsidP="00C06E1C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My sister was driving fast because the cops </w:t>
      </w:r>
    </w:p>
    <w:p w:rsidR="00C06E1C" w:rsidRPr="00C06E1C" w:rsidRDefault="00C06E1C" w:rsidP="00C06E1C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My dad read the mail carefully.</w:t>
      </w:r>
    </w:p>
    <w:p w:rsidR="00C06E1C" w:rsidRPr="00C06E1C" w:rsidRDefault="00C06E1C" w:rsidP="00C06E1C">
      <w:pPr>
        <w:ind w:left="360"/>
        <w:jc w:val="center"/>
        <w:rPr>
          <w:sz w:val="40"/>
          <w:lang w:val="en-US"/>
        </w:rPr>
      </w:pPr>
      <w:r w:rsidRPr="00C06E1C">
        <w:rPr>
          <w:sz w:val="40"/>
          <w:lang w:val="en-US"/>
        </w:rPr>
        <w:lastRenderedPageBreak/>
        <w:t>Exercise</w:t>
      </w:r>
      <w:r w:rsidR="00327264">
        <w:rPr>
          <w:sz w:val="40"/>
          <w:lang w:val="en-US"/>
        </w:rPr>
        <w:t xml:space="preserve"> 5</w:t>
      </w:r>
    </w:p>
    <w:p w:rsidR="00C06E1C" w:rsidRDefault="00C06E1C" w:rsidP="00C06E1C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We lost the football match 4-2. I don’t think we played </w:t>
      </w:r>
      <w:r w:rsidRPr="00327264">
        <w:rPr>
          <w:highlight w:val="yellow"/>
          <w:lang w:val="en-US"/>
        </w:rPr>
        <w:t>badly</w:t>
      </w:r>
      <w:r w:rsidR="00226103">
        <w:rPr>
          <w:lang w:val="en-US"/>
        </w:rPr>
        <w:t xml:space="preserve"> </w:t>
      </w:r>
      <w:r w:rsidR="00327264">
        <w:rPr>
          <w:lang w:val="en-US"/>
        </w:rPr>
        <w:t>(bad)</w:t>
      </w:r>
      <w:r>
        <w:rPr>
          <w:lang w:val="en-US"/>
        </w:rPr>
        <w:t>.</w:t>
      </w:r>
    </w:p>
    <w:p w:rsidR="00C06E1C" w:rsidRDefault="00327264" w:rsidP="00C06E1C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…</w:t>
      </w:r>
      <w:r w:rsidR="00C94C04">
        <w:rPr>
          <w:lang w:val="en-US"/>
        </w:rPr>
        <w:t>b</w:t>
      </w:r>
      <w:r>
        <w:rPr>
          <w:lang w:val="en-US"/>
        </w:rPr>
        <w:t xml:space="preserve">ut the other side played really </w:t>
      </w:r>
      <w:r w:rsidRPr="00327264">
        <w:rPr>
          <w:highlight w:val="yellow"/>
          <w:lang w:val="en-US"/>
        </w:rPr>
        <w:t>well</w:t>
      </w:r>
      <w:r w:rsidR="00226103">
        <w:rPr>
          <w:lang w:val="en-US"/>
        </w:rPr>
        <w:t xml:space="preserve"> </w:t>
      </w:r>
      <w:r>
        <w:rPr>
          <w:lang w:val="en-US"/>
        </w:rPr>
        <w:t>(god).</w:t>
      </w:r>
    </w:p>
    <w:p w:rsidR="00327264" w:rsidRDefault="00327264" w:rsidP="00327264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You drive quite </w:t>
      </w:r>
      <w:r w:rsidRPr="00327264">
        <w:rPr>
          <w:highlight w:val="yellow"/>
          <w:lang w:val="en-US"/>
        </w:rPr>
        <w:t>dangerously</w:t>
      </w:r>
      <w:r>
        <w:rPr>
          <w:lang w:val="en-US"/>
        </w:rPr>
        <w:t xml:space="preserve"> </w:t>
      </w:r>
      <w:r w:rsidRPr="00327264">
        <w:rPr>
          <w:lang w:val="en-US"/>
        </w:rPr>
        <w:t>(dangerous)</w:t>
      </w:r>
      <w:r>
        <w:rPr>
          <w:lang w:val="en-US"/>
        </w:rPr>
        <w:t xml:space="preserve"> I won’t be surprise if you have and accident one day!</w:t>
      </w:r>
    </w:p>
    <w:p w:rsidR="00327264" w:rsidRDefault="00327264" w:rsidP="00327264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“You’re late!” said Olga </w:t>
      </w:r>
      <w:r w:rsidRPr="00327264">
        <w:rPr>
          <w:highlight w:val="yellow"/>
          <w:lang w:val="en-US"/>
        </w:rPr>
        <w:t>angrily</w:t>
      </w:r>
      <w:r>
        <w:rPr>
          <w:lang w:val="en-US"/>
        </w:rPr>
        <w:t xml:space="preserve"> (angry). ‘where hav</w:t>
      </w:r>
      <w:bookmarkStart w:id="0" w:name="_GoBack"/>
      <w:bookmarkEnd w:id="0"/>
      <w:r>
        <w:rPr>
          <w:lang w:val="en-US"/>
        </w:rPr>
        <w:t>e you been’</w:t>
      </w:r>
    </w:p>
    <w:p w:rsidR="00327264" w:rsidRDefault="00327264" w:rsidP="00327264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The teacher spoke so </w:t>
      </w:r>
      <w:r w:rsidRPr="00327264">
        <w:rPr>
          <w:highlight w:val="yellow"/>
          <w:lang w:val="en-US"/>
        </w:rPr>
        <w:t>quietly</w:t>
      </w:r>
      <w:r>
        <w:rPr>
          <w:lang w:val="en-US"/>
        </w:rPr>
        <w:t xml:space="preserve"> (quiet) that the class couldn’t hear her.</w:t>
      </w:r>
    </w:p>
    <w:p w:rsidR="00327264" w:rsidRDefault="00327264" w:rsidP="00327264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This is a very important question please think </w:t>
      </w:r>
      <w:r w:rsidRPr="00327264">
        <w:rPr>
          <w:highlight w:val="yellow"/>
          <w:lang w:val="en-US"/>
        </w:rPr>
        <w:t>carefully</w:t>
      </w:r>
      <w:r>
        <w:rPr>
          <w:lang w:val="en-US"/>
        </w:rPr>
        <w:t xml:space="preserve"> (careful) before you answer.</w:t>
      </w:r>
    </w:p>
    <w:p w:rsidR="00327264" w:rsidRDefault="00327264" w:rsidP="00327264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In 1483 king Richard III of England </w:t>
      </w:r>
      <w:r w:rsidRPr="00327264">
        <w:rPr>
          <w:highlight w:val="yellow"/>
          <w:lang w:val="en-US"/>
        </w:rPr>
        <w:t>secretly</w:t>
      </w:r>
      <w:r>
        <w:rPr>
          <w:lang w:val="en-US"/>
        </w:rPr>
        <w:t xml:space="preserve"> (secret) killed his two young nephews.</w:t>
      </w:r>
    </w:p>
    <w:p w:rsidR="00327264" w:rsidRDefault="00327264" w:rsidP="00327264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The hungry cat looked greedily (greedy) at the chicken on the dinner table.</w:t>
      </w:r>
    </w:p>
    <w:p w:rsidR="00327264" w:rsidRDefault="00327264" w:rsidP="00327264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When I broke my leg my friend </w:t>
      </w:r>
      <w:r w:rsidR="003F3E43">
        <w:rPr>
          <w:lang w:val="en-US"/>
        </w:rPr>
        <w:t xml:space="preserve">Pam </w:t>
      </w:r>
      <w:r w:rsidR="003F3E43" w:rsidRPr="003F3E43">
        <w:rPr>
          <w:highlight w:val="yellow"/>
          <w:lang w:val="en-US"/>
        </w:rPr>
        <w:t>kindly</w:t>
      </w:r>
      <w:r w:rsidR="003F3E43">
        <w:rPr>
          <w:lang w:val="en-US"/>
        </w:rPr>
        <w:t xml:space="preserve"> (kind) offered to do the shopping for me.</w:t>
      </w:r>
    </w:p>
    <w:p w:rsidR="003F3E43" w:rsidRPr="00C06E1C" w:rsidRDefault="003F3E43" w:rsidP="003F3E43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Paulo </w:t>
      </w:r>
      <w:r w:rsidR="00C94C04">
        <w:rPr>
          <w:lang w:val="en-US"/>
        </w:rPr>
        <w:t>Coelho</w:t>
      </w:r>
      <w:r>
        <w:rPr>
          <w:lang w:val="en-US"/>
        </w:rPr>
        <w:t xml:space="preserve"> is one of my favorite novelists. I think he writes </w:t>
      </w:r>
      <w:r w:rsidRPr="00C94C04">
        <w:rPr>
          <w:highlight w:val="yellow"/>
          <w:lang w:val="en-US"/>
        </w:rPr>
        <w:t>beautifully</w:t>
      </w:r>
      <w:r>
        <w:rPr>
          <w:lang w:val="en-US"/>
        </w:rPr>
        <w:t xml:space="preserve"> (</w:t>
      </w:r>
      <w:r w:rsidRPr="003F3E43">
        <w:rPr>
          <w:lang w:val="en-US"/>
        </w:rPr>
        <w:t>beautiful</w:t>
      </w:r>
      <w:r>
        <w:rPr>
          <w:lang w:val="en-US"/>
        </w:rPr>
        <w:t>).</w:t>
      </w:r>
    </w:p>
    <w:sectPr w:rsidR="003F3E43" w:rsidRPr="00C06E1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FEC" w:rsidRDefault="00B01FEC" w:rsidP="00E401B2">
      <w:pPr>
        <w:spacing w:after="0" w:line="240" w:lineRule="auto"/>
      </w:pPr>
      <w:r>
        <w:separator/>
      </w:r>
    </w:p>
  </w:endnote>
  <w:endnote w:type="continuationSeparator" w:id="0">
    <w:p w:rsidR="00B01FEC" w:rsidRDefault="00B01FEC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FB62B52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2-1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6D2200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10 de febrero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2-10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6D2200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10 de febrero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FEC" w:rsidRDefault="00B01FEC" w:rsidP="00E401B2">
      <w:pPr>
        <w:spacing w:after="0" w:line="240" w:lineRule="auto"/>
      </w:pPr>
      <w:r>
        <w:separator/>
      </w:r>
    </w:p>
  </w:footnote>
  <w:footnote w:type="continuationSeparator" w:id="0">
    <w:p w:rsidR="00B01FEC" w:rsidRDefault="00B01FEC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DEF"/>
    <w:multiLevelType w:val="hybridMultilevel"/>
    <w:tmpl w:val="60A617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319FE"/>
    <w:multiLevelType w:val="hybridMultilevel"/>
    <w:tmpl w:val="D2FE14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40CC1"/>
    <w:multiLevelType w:val="hybridMultilevel"/>
    <w:tmpl w:val="F390721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01062A"/>
    <w:multiLevelType w:val="hybridMultilevel"/>
    <w:tmpl w:val="60A617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2203A"/>
    <w:multiLevelType w:val="hybridMultilevel"/>
    <w:tmpl w:val="FDD0DC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00"/>
    <w:rsid w:val="00071C42"/>
    <w:rsid w:val="0016432A"/>
    <w:rsid w:val="00226103"/>
    <w:rsid w:val="002821DD"/>
    <w:rsid w:val="00327264"/>
    <w:rsid w:val="003F3E43"/>
    <w:rsid w:val="00571A87"/>
    <w:rsid w:val="005C2AEC"/>
    <w:rsid w:val="006D2200"/>
    <w:rsid w:val="007D3ABF"/>
    <w:rsid w:val="0081187A"/>
    <w:rsid w:val="008621BC"/>
    <w:rsid w:val="00B01FEC"/>
    <w:rsid w:val="00B61E5A"/>
    <w:rsid w:val="00C06E1C"/>
    <w:rsid w:val="00C503ED"/>
    <w:rsid w:val="00C83868"/>
    <w:rsid w:val="00C94C04"/>
    <w:rsid w:val="00DE35FD"/>
    <w:rsid w:val="00E401B2"/>
    <w:rsid w:val="00F61111"/>
    <w:rsid w:val="00F7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8BA82"/>
  <w15:chartTrackingRefBased/>
  <w15:docId w15:val="{E17FC74A-F0BC-46A6-96F3-29A1C50E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Prrafodelista">
    <w:name w:val="List Paragraph"/>
    <w:basedOn w:val="Normal"/>
    <w:uiPriority w:val="34"/>
    <w:qFormat/>
    <w:rsid w:val="006D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9A76A7-EDF6-4B17-8B04-B1A5305D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71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2021-02-10T16:32:00Z</dcterms:created>
  <dcterms:modified xsi:type="dcterms:W3CDTF">2021-02-22T16:55:00Z</dcterms:modified>
</cp:coreProperties>
</file>