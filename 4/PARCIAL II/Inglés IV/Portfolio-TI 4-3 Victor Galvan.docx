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BD" w:rsidRDefault="00C17FF2" w:rsidP="00640ABD">
      <w:pPr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297815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ABD" w:rsidRDefault="007F7B55" w:rsidP="00640ABD">
      <w:pPr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0F917329" wp14:editId="59FBA9DC">
            <wp:simplePos x="0" y="0"/>
            <wp:positionH relativeFrom="column">
              <wp:posOffset>4608830</wp:posOffset>
            </wp:positionH>
            <wp:positionV relativeFrom="paragraph">
              <wp:posOffset>201930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ABD" w:rsidRDefault="00640ABD" w:rsidP="00640ABD">
      <w:pPr>
        <w:jc w:val="center"/>
        <w:rPr>
          <w:rFonts w:cs="Arial"/>
          <w:b/>
          <w:sz w:val="32"/>
          <w:szCs w:val="32"/>
        </w:rPr>
      </w:pPr>
    </w:p>
    <w:p w:rsidR="007F7B55" w:rsidRDefault="007F7B55" w:rsidP="00640ABD">
      <w:pPr>
        <w:jc w:val="center"/>
        <w:rPr>
          <w:rFonts w:cs="Arial"/>
          <w:b/>
          <w:sz w:val="32"/>
          <w:szCs w:val="32"/>
        </w:rPr>
      </w:pPr>
    </w:p>
    <w:p w:rsidR="007F7B55" w:rsidRDefault="007F7B55" w:rsidP="00640ABD">
      <w:pPr>
        <w:jc w:val="center"/>
        <w:rPr>
          <w:rFonts w:cs="Arial"/>
          <w:b/>
          <w:sz w:val="32"/>
          <w:szCs w:val="32"/>
        </w:rPr>
      </w:pPr>
    </w:p>
    <w:p w:rsidR="00640ABD" w:rsidRDefault="00117428" w:rsidP="004C115E">
      <w:pPr>
        <w:jc w:val="center"/>
      </w:pPr>
      <w:r>
        <w:rPr>
          <w:rFonts w:cs="Arial"/>
          <w:b/>
          <w:sz w:val="32"/>
          <w:szCs w:val="32"/>
        </w:rPr>
        <w:t>UNIVERSI</w:t>
      </w:r>
      <w:r w:rsidR="00640ABD">
        <w:rPr>
          <w:rFonts w:cs="Arial"/>
          <w:b/>
          <w:sz w:val="32"/>
          <w:szCs w:val="32"/>
        </w:rPr>
        <w:t>DAD TECNOLÓGICA DE</w:t>
      </w:r>
    </w:p>
    <w:p w:rsidR="00640ABD" w:rsidRDefault="00640ABD" w:rsidP="004C115E">
      <w:pPr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640ABD" w:rsidRDefault="00640ABD" w:rsidP="004C115E">
      <w:pPr>
        <w:jc w:val="center"/>
      </w:pPr>
    </w:p>
    <w:p w:rsidR="00640ABD" w:rsidRDefault="00640ABD" w:rsidP="004C115E">
      <w:pPr>
        <w:jc w:val="center"/>
      </w:pPr>
    </w:p>
    <w:p w:rsidR="00640ABD" w:rsidRDefault="00F60E0E" w:rsidP="00A9613F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PORTFOLIO</w:t>
      </w:r>
    </w:p>
    <w:p w:rsidR="00766BBB" w:rsidRDefault="00766BBB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640ABD" w:rsidP="004C115E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</w:t>
      </w:r>
      <w:r w:rsidR="00F505DA">
        <w:rPr>
          <w:rFonts w:cs="Arial"/>
          <w:b/>
          <w:sz w:val="28"/>
          <w:szCs w:val="28"/>
        </w:rPr>
        <w:t>TR</w:t>
      </w:r>
      <w:r w:rsidR="00F60E0E">
        <w:rPr>
          <w:rFonts w:cs="Arial"/>
          <w:b/>
          <w:sz w:val="28"/>
          <w:szCs w:val="28"/>
        </w:rPr>
        <w:t>A. CINTHYA RIVERA DIAZ</w:t>
      </w:r>
    </w:p>
    <w:p w:rsidR="00640ABD" w:rsidRDefault="00640ABD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640ABD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D47960" w:rsidP="004C115E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</w:t>
      </w:r>
      <w:r w:rsidR="00640ABD">
        <w:rPr>
          <w:rFonts w:cs="Arial"/>
          <w:b/>
          <w:sz w:val="28"/>
          <w:szCs w:val="28"/>
        </w:rPr>
        <w:t>: VICTOR MANUEL GALVAN COVARRUBIAS</w:t>
      </w:r>
    </w:p>
    <w:p w:rsidR="004C115E" w:rsidRPr="006543D1" w:rsidRDefault="004C115E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640ABD" w:rsidP="00640ABD">
      <w:pPr>
        <w:jc w:val="center"/>
        <w:rPr>
          <w:rFonts w:cs="Arial"/>
          <w:b/>
          <w:sz w:val="28"/>
          <w:szCs w:val="28"/>
        </w:rPr>
      </w:pPr>
    </w:p>
    <w:p w:rsidR="00640ABD" w:rsidRDefault="00640ABD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407422" w:rsidRDefault="00407422" w:rsidP="00766BBB">
      <w:pPr>
        <w:jc w:val="left"/>
        <w:rPr>
          <w:rFonts w:cs="Arial"/>
          <w:b/>
          <w:sz w:val="28"/>
          <w:szCs w:val="28"/>
        </w:rPr>
      </w:pPr>
    </w:p>
    <w:p w:rsidR="007F7B55" w:rsidRDefault="007F7B55" w:rsidP="00766BBB">
      <w:pPr>
        <w:jc w:val="left"/>
        <w:rPr>
          <w:rFonts w:cs="Arial"/>
          <w:sz w:val="28"/>
          <w:szCs w:val="28"/>
        </w:rPr>
      </w:pPr>
    </w:p>
    <w:p w:rsidR="00407422" w:rsidRDefault="00407422" w:rsidP="00766BBB">
      <w:pPr>
        <w:jc w:val="left"/>
        <w:rPr>
          <w:rFonts w:cs="Arial"/>
          <w:sz w:val="28"/>
          <w:szCs w:val="28"/>
        </w:rPr>
      </w:pPr>
    </w:p>
    <w:p w:rsidR="00407422" w:rsidRDefault="00407422" w:rsidP="00766BBB">
      <w:pPr>
        <w:jc w:val="left"/>
        <w:rPr>
          <w:rFonts w:cs="Arial"/>
          <w:sz w:val="28"/>
          <w:szCs w:val="28"/>
        </w:rPr>
      </w:pPr>
    </w:p>
    <w:p w:rsidR="00407422" w:rsidRPr="0003242B" w:rsidRDefault="00407422" w:rsidP="00766BBB">
      <w:pPr>
        <w:jc w:val="left"/>
        <w:rPr>
          <w:rFonts w:cs="Arial"/>
          <w:sz w:val="28"/>
          <w:szCs w:val="28"/>
        </w:rPr>
      </w:pPr>
    </w:p>
    <w:p w:rsidR="00E847F2" w:rsidRDefault="00AF0E77" w:rsidP="00A9613F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141C594B" wp14:editId="1E9A5995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ABD" w:rsidRPr="0003242B">
        <w:rPr>
          <w:rFonts w:cs="Arial"/>
          <w:sz w:val="28"/>
          <w:szCs w:val="28"/>
        </w:rPr>
        <w:t>San Luis Rio Colorado, Sonora</w:t>
      </w:r>
      <w:r w:rsidR="00CB6A54">
        <w:rPr>
          <w:rFonts w:cs="Arial"/>
          <w:sz w:val="28"/>
          <w:szCs w:val="28"/>
        </w:rPr>
        <w:tab/>
      </w:r>
      <w:r w:rsidR="00CB6A54">
        <w:rPr>
          <w:rFonts w:cs="Arial"/>
          <w:sz w:val="28"/>
          <w:szCs w:val="28"/>
        </w:rPr>
        <w:tab/>
      </w:r>
      <w:r w:rsidR="00CB6A54">
        <w:rPr>
          <w:rFonts w:cs="Arial"/>
          <w:sz w:val="28"/>
          <w:szCs w:val="28"/>
        </w:rPr>
        <w:tab/>
        <w:t xml:space="preserve">  </w:t>
      </w:r>
      <w:r w:rsidR="00407422">
        <w:rPr>
          <w:rFonts w:cs="Arial"/>
          <w:sz w:val="28"/>
          <w:szCs w:val="28"/>
        </w:rPr>
        <w:tab/>
      </w:r>
      <w:r w:rsidR="00407422">
        <w:rPr>
          <w:rFonts w:cs="Arial"/>
          <w:sz w:val="28"/>
          <w:szCs w:val="28"/>
        </w:rPr>
        <w:tab/>
      </w:r>
      <w:r w:rsidR="00407422">
        <w:rPr>
          <w:rFonts w:cs="Arial"/>
          <w:sz w:val="28"/>
          <w:szCs w:val="28"/>
        </w:rPr>
        <w:tab/>
      </w:r>
      <w:r w:rsidR="00CB6A54">
        <w:rPr>
          <w:rFonts w:cs="Arial"/>
          <w:sz w:val="28"/>
          <w:szCs w:val="28"/>
        </w:rPr>
        <w:t xml:space="preserve">          March</w:t>
      </w:r>
      <w:r w:rsidR="00160FB3">
        <w:rPr>
          <w:rFonts w:cs="Arial"/>
          <w:sz w:val="28"/>
          <w:szCs w:val="28"/>
        </w:rPr>
        <w:t>, 2021</w:t>
      </w:r>
    </w:p>
    <w:p w:rsidR="002D39BF" w:rsidRDefault="002D39BF" w:rsidP="00A9613F">
      <w:pPr>
        <w:rPr>
          <w:rFonts w:cs="Arial"/>
          <w:sz w:val="28"/>
          <w:szCs w:val="28"/>
        </w:rPr>
      </w:pPr>
    </w:p>
    <w:p w:rsidR="00426A67" w:rsidRDefault="00426A67" w:rsidP="00407422">
      <w:pPr>
        <w:rPr>
          <w:rFonts w:cs="Arial"/>
          <w:sz w:val="28"/>
          <w:szCs w:val="28"/>
        </w:rPr>
      </w:pPr>
    </w:p>
    <w:p w:rsidR="00407422" w:rsidRDefault="00407422" w:rsidP="00407422">
      <w:pPr>
        <w:rPr>
          <w:rFonts w:cs="Arial"/>
          <w:sz w:val="28"/>
          <w:szCs w:val="28"/>
        </w:rPr>
      </w:pPr>
    </w:p>
    <w:p w:rsidR="00407422" w:rsidRPr="006D2200" w:rsidRDefault="00407422" w:rsidP="00407422">
      <w:pPr>
        <w:jc w:val="center"/>
        <w:rPr>
          <w:sz w:val="40"/>
          <w:lang w:val="en-US"/>
        </w:rPr>
      </w:pPr>
      <w:r w:rsidRPr="006D2200">
        <w:rPr>
          <w:sz w:val="40"/>
          <w:lang w:val="en-US"/>
        </w:rPr>
        <w:lastRenderedPageBreak/>
        <w:t>Exercise 1</w:t>
      </w:r>
    </w:p>
    <w:p w:rsidR="00407422" w:rsidRDefault="00407422" w:rsidP="00407422">
      <w:pPr>
        <w:rPr>
          <w:lang w:val="en-US"/>
        </w:rPr>
      </w:pPr>
      <w:r>
        <w:rPr>
          <w:lang w:val="en-US"/>
        </w:rPr>
        <w:t>Complete with “too” or “enough.”</w:t>
      </w:r>
    </w:p>
    <w:p w:rsidR="00407422" w:rsidRDefault="00407422" w:rsidP="00407422">
      <w:pPr>
        <w:pStyle w:val="Prrafodelista"/>
        <w:numPr>
          <w:ilvl w:val="0"/>
          <w:numId w:val="13"/>
        </w:numPr>
        <w:spacing w:after="160" w:line="259" w:lineRule="auto"/>
        <w:rPr>
          <w:lang w:val="en-US"/>
        </w:rPr>
      </w:pPr>
      <w:r w:rsidRPr="006D2200">
        <w:rPr>
          <w:lang w:val="en-US"/>
        </w:rPr>
        <w:t xml:space="preserve">Peter is </w:t>
      </w:r>
      <w:r w:rsidRPr="006D2200">
        <w:rPr>
          <w:b/>
          <w:highlight w:val="yellow"/>
          <w:lang w:val="en-US"/>
        </w:rPr>
        <w:t>too</w:t>
      </w:r>
      <w:r>
        <w:rPr>
          <w:lang w:val="en-US"/>
        </w:rPr>
        <w:t xml:space="preserve"> short to become a police officer. </w:t>
      </w:r>
      <w:r w:rsidRPr="006D2200">
        <w:rPr>
          <w:lang w:val="en-US"/>
        </w:rPr>
        <w:t>He is only 1.65 centimeters tall</w:t>
      </w:r>
      <w:r>
        <w:rPr>
          <w:lang w:val="en-US"/>
        </w:rPr>
        <w:t>.</w:t>
      </w:r>
    </w:p>
    <w:p w:rsidR="00407422" w:rsidRDefault="00407422" w:rsidP="00407422">
      <w:pPr>
        <w:pStyle w:val="Prrafodelista"/>
        <w:numPr>
          <w:ilvl w:val="0"/>
          <w:numId w:val="13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I’d like to buy a new car and a new house but I’m not rich </w:t>
      </w:r>
      <w:r w:rsidRPr="006D2200">
        <w:rPr>
          <w:b/>
          <w:highlight w:val="yellow"/>
          <w:lang w:val="en-US"/>
        </w:rPr>
        <w:t>enough</w:t>
      </w:r>
      <w:r>
        <w:rPr>
          <w:lang w:val="en-US"/>
        </w:rPr>
        <w:t>.</w:t>
      </w:r>
    </w:p>
    <w:p w:rsidR="00407422" w:rsidRDefault="00407422" w:rsidP="00407422">
      <w:pPr>
        <w:pStyle w:val="Prrafodelista"/>
        <w:numPr>
          <w:ilvl w:val="0"/>
          <w:numId w:val="13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My school is </w:t>
      </w:r>
      <w:r w:rsidRPr="006D2200">
        <w:rPr>
          <w:b/>
          <w:highlight w:val="yellow"/>
          <w:lang w:val="en-US"/>
        </w:rPr>
        <w:t>too</w:t>
      </w:r>
      <w:r>
        <w:rPr>
          <w:lang w:val="en-US"/>
        </w:rPr>
        <w:t xml:space="preserve"> far from my house to go on foot.</w:t>
      </w:r>
    </w:p>
    <w:p w:rsidR="00407422" w:rsidRDefault="00407422" w:rsidP="00407422">
      <w:pPr>
        <w:pStyle w:val="Prrafodelista"/>
        <w:numPr>
          <w:ilvl w:val="0"/>
          <w:numId w:val="13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Kelly is </w:t>
      </w:r>
      <w:r w:rsidRPr="006D2200">
        <w:rPr>
          <w:b/>
          <w:highlight w:val="yellow"/>
          <w:lang w:val="en-US"/>
        </w:rPr>
        <w:t>too</w:t>
      </w:r>
      <w:r>
        <w:rPr>
          <w:lang w:val="en-US"/>
        </w:rPr>
        <w:t xml:space="preserve"> young to drive a car. She’s only fourteen.</w:t>
      </w:r>
    </w:p>
    <w:p w:rsidR="00407422" w:rsidRDefault="00407422" w:rsidP="00407422">
      <w:pPr>
        <w:pStyle w:val="Prrafodelista"/>
        <w:numPr>
          <w:ilvl w:val="0"/>
          <w:numId w:val="13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That skirt is </w:t>
      </w:r>
      <w:r w:rsidRPr="006D2200">
        <w:rPr>
          <w:b/>
          <w:highlight w:val="yellow"/>
          <w:lang w:val="en-US"/>
        </w:rPr>
        <w:t>too</w:t>
      </w:r>
      <w:r>
        <w:rPr>
          <w:lang w:val="en-US"/>
        </w:rPr>
        <w:t xml:space="preserve"> tight for you. You need a bigger size.</w:t>
      </w:r>
    </w:p>
    <w:p w:rsidR="00407422" w:rsidRDefault="00407422" w:rsidP="00407422">
      <w:pPr>
        <w:pStyle w:val="Prrafodelista"/>
        <w:numPr>
          <w:ilvl w:val="0"/>
          <w:numId w:val="13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David isn’t fast </w:t>
      </w:r>
      <w:r w:rsidRPr="006D2200">
        <w:rPr>
          <w:b/>
          <w:highlight w:val="yellow"/>
          <w:lang w:val="en-US"/>
        </w:rPr>
        <w:t>enough</w:t>
      </w:r>
      <w:r>
        <w:rPr>
          <w:lang w:val="en-US"/>
        </w:rPr>
        <w:t xml:space="preserve"> to beat the Italian runner.</w:t>
      </w:r>
    </w:p>
    <w:p w:rsidR="00407422" w:rsidRDefault="00407422" w:rsidP="00407422">
      <w:pPr>
        <w:pStyle w:val="Prrafodelista"/>
        <w:numPr>
          <w:ilvl w:val="0"/>
          <w:numId w:val="13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We didn’t buy the sofa because it wasn’t comfortable </w:t>
      </w:r>
      <w:r w:rsidRPr="006D2200">
        <w:rPr>
          <w:b/>
          <w:highlight w:val="yellow"/>
          <w:lang w:val="en-US"/>
        </w:rPr>
        <w:t>enough</w:t>
      </w:r>
      <w:r>
        <w:rPr>
          <w:lang w:val="en-US"/>
        </w:rPr>
        <w:t xml:space="preserve">. </w:t>
      </w:r>
    </w:p>
    <w:p w:rsidR="00407422" w:rsidRDefault="00407422" w:rsidP="00407422">
      <w:pPr>
        <w:pStyle w:val="Prrafodelista"/>
        <w:numPr>
          <w:ilvl w:val="0"/>
          <w:numId w:val="13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I’m a good swimmer but I’m not good </w:t>
      </w:r>
      <w:r w:rsidRPr="006D2200">
        <w:rPr>
          <w:b/>
          <w:highlight w:val="yellow"/>
          <w:lang w:val="en-US"/>
        </w:rPr>
        <w:t>enough</w:t>
      </w:r>
      <w:r>
        <w:rPr>
          <w:lang w:val="en-US"/>
        </w:rPr>
        <w:t xml:space="preserve"> to enter a competition.</w:t>
      </w:r>
    </w:p>
    <w:p w:rsidR="00407422" w:rsidRDefault="00407422" w:rsidP="00407422">
      <w:pPr>
        <w:pStyle w:val="Prrafodelista"/>
        <w:numPr>
          <w:ilvl w:val="0"/>
          <w:numId w:val="13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The students are </w:t>
      </w:r>
      <w:r w:rsidRPr="00571A87">
        <w:rPr>
          <w:b/>
          <w:highlight w:val="yellow"/>
          <w:lang w:val="en-US"/>
        </w:rPr>
        <w:t>too</w:t>
      </w:r>
      <w:r>
        <w:rPr>
          <w:lang w:val="en-US"/>
        </w:rPr>
        <w:t xml:space="preserve"> lazy to learn the irregular verbs by hard.</w:t>
      </w:r>
    </w:p>
    <w:p w:rsidR="00407422" w:rsidRDefault="00407422" w:rsidP="00407422">
      <w:pPr>
        <w:pStyle w:val="Prrafodelista"/>
        <w:numPr>
          <w:ilvl w:val="0"/>
          <w:numId w:val="13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The music is </w:t>
      </w:r>
      <w:r w:rsidRPr="0081187A">
        <w:rPr>
          <w:b/>
          <w:highlight w:val="yellow"/>
          <w:lang w:val="en-US"/>
        </w:rPr>
        <w:t>too</w:t>
      </w:r>
      <w:r>
        <w:rPr>
          <w:lang w:val="en-US"/>
        </w:rPr>
        <w:t xml:space="preserve"> loud and I can’t hear anything you say</w:t>
      </w:r>
    </w:p>
    <w:p w:rsidR="00407422" w:rsidRDefault="00407422" w:rsidP="00407422">
      <w:pPr>
        <w:rPr>
          <w:lang w:val="en-US"/>
        </w:rPr>
      </w:pPr>
    </w:p>
    <w:p w:rsidR="00407422" w:rsidRDefault="00407422" w:rsidP="00407422">
      <w:pPr>
        <w:rPr>
          <w:lang w:val="en-US"/>
        </w:rPr>
      </w:pPr>
    </w:p>
    <w:p w:rsidR="00407422" w:rsidRPr="008621BC" w:rsidRDefault="00407422" w:rsidP="00407422">
      <w:pPr>
        <w:jc w:val="center"/>
        <w:rPr>
          <w:sz w:val="40"/>
          <w:lang w:val="en-US"/>
        </w:rPr>
      </w:pPr>
      <w:r w:rsidRPr="008621BC">
        <w:rPr>
          <w:sz w:val="40"/>
          <w:lang w:val="en-US"/>
        </w:rPr>
        <w:t>Exercise 2</w:t>
      </w:r>
    </w:p>
    <w:p w:rsidR="00407422" w:rsidRDefault="00407422" w:rsidP="00407422">
      <w:pPr>
        <w:rPr>
          <w:lang w:val="en-US"/>
        </w:rPr>
      </w:pPr>
      <w:r w:rsidRPr="008621BC">
        <w:rPr>
          <w:lang w:val="en-US"/>
        </w:rPr>
        <w:t>Exercise 2: complete the sentences with too, too many, too much or enough with these words: clearly, complicated, difficult, expensive, food, hastily, mistakes, rain, sweet, traffic</w:t>
      </w:r>
    </w:p>
    <w:p w:rsidR="00407422" w:rsidRDefault="00407422" w:rsidP="00407422">
      <w:pPr>
        <w:pStyle w:val="Prrafodelista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You should have stopped to think first. You acted </w:t>
      </w:r>
      <w:r w:rsidRPr="002821DD">
        <w:rPr>
          <w:highlight w:val="yellow"/>
          <w:lang w:val="en-US"/>
        </w:rPr>
        <w:t>too hastily</w:t>
      </w:r>
      <w:r>
        <w:rPr>
          <w:lang w:val="en-US"/>
        </w:rPr>
        <w:t>.</w:t>
      </w:r>
    </w:p>
    <w:p w:rsidR="00407422" w:rsidRDefault="00407422" w:rsidP="00407422">
      <w:pPr>
        <w:pStyle w:val="Prrafodelista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This quiz is rather easy. The questions aren’t </w:t>
      </w:r>
      <w:r w:rsidRPr="002821DD">
        <w:rPr>
          <w:highlight w:val="yellow"/>
          <w:lang w:val="en-US"/>
        </w:rPr>
        <w:t>difficult enough</w:t>
      </w:r>
      <w:r>
        <w:rPr>
          <w:lang w:val="en-US"/>
        </w:rPr>
        <w:t>.</w:t>
      </w:r>
    </w:p>
    <w:p w:rsidR="00407422" w:rsidRDefault="00407422" w:rsidP="00407422">
      <w:pPr>
        <w:pStyle w:val="Prrafodelista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Can I have some more sugar in my coffee, please. It isn’t </w:t>
      </w:r>
      <w:r w:rsidRPr="002821DD">
        <w:rPr>
          <w:highlight w:val="yellow"/>
          <w:lang w:val="en-US"/>
        </w:rPr>
        <w:t>sweet enough</w:t>
      </w:r>
      <w:r>
        <w:rPr>
          <w:lang w:val="en-US"/>
        </w:rPr>
        <w:t>.</w:t>
      </w:r>
    </w:p>
    <w:p w:rsidR="00407422" w:rsidRDefault="00407422" w:rsidP="00407422">
      <w:pPr>
        <w:pStyle w:val="Prrafodelista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I can’t afford a new stereo. It would be </w:t>
      </w:r>
      <w:r w:rsidRPr="002821DD">
        <w:rPr>
          <w:highlight w:val="yellow"/>
          <w:lang w:val="en-US"/>
        </w:rPr>
        <w:t>too expensive</w:t>
      </w:r>
      <w:r>
        <w:rPr>
          <w:lang w:val="en-US"/>
        </w:rPr>
        <w:t>.</w:t>
      </w:r>
    </w:p>
    <w:p w:rsidR="00407422" w:rsidRDefault="00407422" w:rsidP="00407422">
      <w:pPr>
        <w:pStyle w:val="Prrafodelista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There’s a water shortage. There just hasn’t been </w:t>
      </w:r>
      <w:r>
        <w:rPr>
          <w:highlight w:val="yellow"/>
          <w:lang w:val="en-US"/>
        </w:rPr>
        <w:t>enough rain</w:t>
      </w:r>
      <w:r>
        <w:rPr>
          <w:lang w:val="en-US"/>
        </w:rPr>
        <w:t>.</w:t>
      </w:r>
    </w:p>
    <w:p w:rsidR="00407422" w:rsidRDefault="00407422" w:rsidP="00407422">
      <w:pPr>
        <w:pStyle w:val="Prrafodelista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I can’t read your writing. You don’t write </w:t>
      </w:r>
      <w:r w:rsidRPr="002821DD">
        <w:rPr>
          <w:highlight w:val="yellow"/>
          <w:lang w:val="en-US"/>
        </w:rPr>
        <w:t>clearly enough</w:t>
      </w:r>
      <w:r>
        <w:rPr>
          <w:lang w:val="en-US"/>
        </w:rPr>
        <w:t>.</w:t>
      </w:r>
    </w:p>
    <w:p w:rsidR="00407422" w:rsidRDefault="00407422" w:rsidP="00407422">
      <w:pPr>
        <w:pStyle w:val="Prrafodelista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Try to be more careful, please. You’re making </w:t>
      </w:r>
      <w:r w:rsidRPr="002821DD">
        <w:rPr>
          <w:highlight w:val="yellow"/>
          <w:lang w:val="en-US"/>
        </w:rPr>
        <w:t>too</w:t>
      </w:r>
      <w:r>
        <w:rPr>
          <w:highlight w:val="yellow"/>
          <w:lang w:val="en-US"/>
        </w:rPr>
        <w:t xml:space="preserve"> many</w:t>
      </w:r>
      <w:r w:rsidRPr="002821DD">
        <w:rPr>
          <w:highlight w:val="yellow"/>
          <w:lang w:val="en-US"/>
        </w:rPr>
        <w:t xml:space="preserve"> mistakes</w:t>
      </w:r>
      <w:r>
        <w:rPr>
          <w:lang w:val="en-US"/>
        </w:rPr>
        <w:t>.</w:t>
      </w:r>
    </w:p>
    <w:p w:rsidR="00407422" w:rsidRDefault="00407422" w:rsidP="00407422">
      <w:pPr>
        <w:pStyle w:val="Prrafodelista"/>
        <w:numPr>
          <w:ilvl w:val="0"/>
          <w:numId w:val="14"/>
        </w:numPr>
        <w:spacing w:after="160" w:line="259" w:lineRule="auto"/>
        <w:rPr>
          <w:lang w:val="en-US"/>
        </w:rPr>
      </w:pPr>
      <w:r w:rsidRPr="0016432A">
        <w:rPr>
          <w:lang w:val="en-US"/>
        </w:rPr>
        <w:t>The roads are very crow</w:t>
      </w:r>
      <w:r>
        <w:rPr>
          <w:lang w:val="en-US"/>
        </w:rPr>
        <w:t xml:space="preserve">ded. There’s simply </w:t>
      </w:r>
      <w:r w:rsidRPr="002821DD">
        <w:rPr>
          <w:highlight w:val="yellow"/>
          <w:lang w:val="en-US"/>
        </w:rPr>
        <w:t>too much traffic</w:t>
      </w:r>
      <w:r>
        <w:rPr>
          <w:lang w:val="en-US"/>
        </w:rPr>
        <w:t>.</w:t>
      </w:r>
    </w:p>
    <w:p w:rsidR="00407422" w:rsidRDefault="00407422" w:rsidP="00407422">
      <w:pPr>
        <w:pStyle w:val="Prrafodelista"/>
        <w:numPr>
          <w:ilvl w:val="0"/>
          <w:numId w:val="14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I can’t understand these instructions. They’re </w:t>
      </w:r>
      <w:r w:rsidRPr="002821DD">
        <w:rPr>
          <w:highlight w:val="yellow"/>
          <w:lang w:val="en-US"/>
        </w:rPr>
        <w:t>too complicated</w:t>
      </w:r>
      <w:r>
        <w:rPr>
          <w:lang w:val="en-US"/>
        </w:rPr>
        <w:t>.</w:t>
      </w:r>
    </w:p>
    <w:p w:rsidR="00407422" w:rsidRDefault="00407422" w:rsidP="00407422">
      <w:pPr>
        <w:pStyle w:val="Prrafodelista"/>
        <w:numPr>
          <w:ilvl w:val="0"/>
          <w:numId w:val="14"/>
        </w:numPr>
        <w:spacing w:after="160" w:line="259" w:lineRule="auto"/>
        <w:rPr>
          <w:lang w:val="en-US"/>
        </w:rPr>
      </w:pPr>
      <w:r w:rsidRPr="00071C42">
        <w:rPr>
          <w:lang w:val="en-US"/>
        </w:rPr>
        <w:t>Thousands of people are starving because they can’t get</w:t>
      </w:r>
      <w:r>
        <w:rPr>
          <w:lang w:val="en-US"/>
        </w:rPr>
        <w:t xml:space="preserve"> </w:t>
      </w:r>
      <w:r w:rsidRPr="002821DD">
        <w:rPr>
          <w:highlight w:val="yellow"/>
          <w:lang w:val="en-US"/>
        </w:rPr>
        <w:t>enough food</w:t>
      </w:r>
      <w:r>
        <w:rPr>
          <w:lang w:val="en-US"/>
        </w:rPr>
        <w:t>.</w:t>
      </w:r>
    </w:p>
    <w:p w:rsidR="00407422" w:rsidRDefault="0040742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407422" w:rsidRDefault="00407422" w:rsidP="00407422">
      <w:pPr>
        <w:spacing w:before="76"/>
        <w:ind w:left="1653" w:right="1751"/>
        <w:jc w:val="center"/>
        <w:rPr>
          <w:b/>
          <w:color w:val="365F91"/>
          <w:sz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color w:val="365F91"/>
          <w:sz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Exercise 3</w:t>
      </w:r>
    </w:p>
    <w:p w:rsidR="00407422" w:rsidRPr="00407422" w:rsidRDefault="00407422" w:rsidP="00407422">
      <w:pPr>
        <w:spacing w:before="76"/>
        <w:ind w:left="1653" w:right="1751"/>
        <w:jc w:val="center"/>
        <w:rPr>
          <w:b/>
          <w:sz w:val="36"/>
          <w:lang w:val="en-US"/>
        </w:rPr>
      </w:pPr>
      <w:r w:rsidRPr="00407422">
        <w:rPr>
          <w:b/>
          <w:color w:val="365F91"/>
          <w:sz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TOO</w:t>
      </w:r>
      <w:r w:rsidRPr="00407422">
        <w:rPr>
          <w:b/>
          <w:color w:val="365F91"/>
          <w:sz w:val="36"/>
          <w:lang w:val="en-US"/>
        </w:rPr>
        <w:t xml:space="preserve"> </w:t>
      </w:r>
      <w:r w:rsidRPr="00407422">
        <w:rPr>
          <w:b/>
          <w:color w:val="365F91"/>
          <w:sz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or</w:t>
      </w:r>
      <w:r w:rsidRPr="00407422">
        <w:rPr>
          <w:b/>
          <w:color w:val="365F91"/>
          <w:sz w:val="36"/>
          <w:lang w:val="en-US"/>
        </w:rPr>
        <w:t xml:space="preserve"> </w:t>
      </w:r>
      <w:r w:rsidRPr="00407422">
        <w:rPr>
          <w:b/>
          <w:color w:val="365F91"/>
          <w:sz w:val="36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ENOUGH?</w:t>
      </w:r>
    </w:p>
    <w:p w:rsidR="00407422" w:rsidRPr="00BD5442" w:rsidRDefault="00407422" w:rsidP="00407422">
      <w:pPr>
        <w:pStyle w:val="Textoindependiente"/>
        <w:spacing w:before="1"/>
        <w:ind w:left="0" w:firstLine="0"/>
        <w:rPr>
          <w:b/>
          <w:sz w:val="8"/>
        </w:rPr>
      </w:pPr>
    </w:p>
    <w:p w:rsidR="00407422" w:rsidRPr="00407422" w:rsidRDefault="00407422" w:rsidP="00407422">
      <w:pPr>
        <w:rPr>
          <w:sz w:val="8"/>
          <w:lang w:val="en-US"/>
        </w:rPr>
        <w:sectPr w:rsidR="00407422" w:rsidRPr="00407422">
          <w:footerReference w:type="default" r:id="rId10"/>
          <w:type w:val="continuous"/>
          <w:pgSz w:w="11910" w:h="16840"/>
          <w:pgMar w:top="240" w:right="340" w:bottom="420" w:left="440" w:header="720" w:footer="233" w:gutter="0"/>
          <w:cols w:space="720"/>
        </w:sectPr>
      </w:pPr>
    </w:p>
    <w:p w:rsidR="00407422" w:rsidRPr="00BD5442" w:rsidRDefault="00407422" w:rsidP="00407422">
      <w:pPr>
        <w:pStyle w:val="Ttulo1"/>
        <w:spacing w:before="108" w:line="278" w:lineRule="auto"/>
        <w:ind w:left="241" w:right="219"/>
        <w:rPr>
          <w:sz w:val="20"/>
        </w:rPr>
      </w:pPr>
      <w:r>
        <w:rPr>
          <w:noProof/>
          <w:sz w:val="20"/>
          <w:lang w:val="es-MX" w:eastAsia="es-MX" w:bidi="ar-SA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295275</wp:posOffset>
                </wp:positionH>
                <wp:positionV relativeFrom="page">
                  <wp:posOffset>971550</wp:posOffset>
                </wp:positionV>
                <wp:extent cx="3420110" cy="9391650"/>
                <wp:effectExtent l="9525" t="9525" r="8890" b="9525"/>
                <wp:wrapNone/>
                <wp:docPr id="43" name="Forma libr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0110" cy="9391650"/>
                        </a:xfrm>
                        <a:custGeom>
                          <a:avLst/>
                          <a:gdLst>
                            <a:gd name="T0" fmla="+- 0 678 465"/>
                            <a:gd name="T1" fmla="*/ T0 w 5386"/>
                            <a:gd name="T2" fmla="+- 0 1530 1530"/>
                            <a:gd name="T3" fmla="*/ 1530 h 14790"/>
                            <a:gd name="T4" fmla="+- 0 611 465"/>
                            <a:gd name="T5" fmla="*/ T4 w 5386"/>
                            <a:gd name="T6" fmla="+- 0 1541 1530"/>
                            <a:gd name="T7" fmla="*/ 1541 h 14790"/>
                            <a:gd name="T8" fmla="+- 0 552 465"/>
                            <a:gd name="T9" fmla="*/ T8 w 5386"/>
                            <a:gd name="T10" fmla="+- 0 1571 1530"/>
                            <a:gd name="T11" fmla="*/ 1571 h 14790"/>
                            <a:gd name="T12" fmla="+- 0 506 465"/>
                            <a:gd name="T13" fmla="*/ T12 w 5386"/>
                            <a:gd name="T14" fmla="+- 0 1617 1530"/>
                            <a:gd name="T15" fmla="*/ 1617 h 14790"/>
                            <a:gd name="T16" fmla="+- 0 476 465"/>
                            <a:gd name="T17" fmla="*/ T16 w 5386"/>
                            <a:gd name="T18" fmla="+- 0 1676 1530"/>
                            <a:gd name="T19" fmla="*/ 1676 h 14790"/>
                            <a:gd name="T20" fmla="+- 0 465 465"/>
                            <a:gd name="T21" fmla="*/ T20 w 5386"/>
                            <a:gd name="T22" fmla="+- 0 1743 1530"/>
                            <a:gd name="T23" fmla="*/ 1743 h 14790"/>
                            <a:gd name="T24" fmla="+- 0 465 465"/>
                            <a:gd name="T25" fmla="*/ T24 w 5386"/>
                            <a:gd name="T26" fmla="+- 0 16107 1530"/>
                            <a:gd name="T27" fmla="*/ 16107 h 14790"/>
                            <a:gd name="T28" fmla="+- 0 476 465"/>
                            <a:gd name="T29" fmla="*/ T28 w 5386"/>
                            <a:gd name="T30" fmla="+- 0 16174 1530"/>
                            <a:gd name="T31" fmla="*/ 16174 h 14790"/>
                            <a:gd name="T32" fmla="+- 0 506 465"/>
                            <a:gd name="T33" fmla="*/ T32 w 5386"/>
                            <a:gd name="T34" fmla="+- 0 16233 1530"/>
                            <a:gd name="T35" fmla="*/ 16233 h 14790"/>
                            <a:gd name="T36" fmla="+- 0 552 465"/>
                            <a:gd name="T37" fmla="*/ T36 w 5386"/>
                            <a:gd name="T38" fmla="+- 0 16279 1530"/>
                            <a:gd name="T39" fmla="*/ 16279 h 14790"/>
                            <a:gd name="T40" fmla="+- 0 611 465"/>
                            <a:gd name="T41" fmla="*/ T40 w 5386"/>
                            <a:gd name="T42" fmla="+- 0 16309 1530"/>
                            <a:gd name="T43" fmla="*/ 16309 h 14790"/>
                            <a:gd name="T44" fmla="+- 0 678 465"/>
                            <a:gd name="T45" fmla="*/ T44 w 5386"/>
                            <a:gd name="T46" fmla="+- 0 16320 1530"/>
                            <a:gd name="T47" fmla="*/ 16320 h 14790"/>
                            <a:gd name="T48" fmla="+- 0 5638 465"/>
                            <a:gd name="T49" fmla="*/ T48 w 5386"/>
                            <a:gd name="T50" fmla="+- 0 16320 1530"/>
                            <a:gd name="T51" fmla="*/ 16320 h 14790"/>
                            <a:gd name="T52" fmla="+- 0 5705 465"/>
                            <a:gd name="T53" fmla="*/ T52 w 5386"/>
                            <a:gd name="T54" fmla="+- 0 16309 1530"/>
                            <a:gd name="T55" fmla="*/ 16309 h 14790"/>
                            <a:gd name="T56" fmla="+- 0 5764 465"/>
                            <a:gd name="T57" fmla="*/ T56 w 5386"/>
                            <a:gd name="T58" fmla="+- 0 16279 1530"/>
                            <a:gd name="T59" fmla="*/ 16279 h 14790"/>
                            <a:gd name="T60" fmla="+- 0 5810 465"/>
                            <a:gd name="T61" fmla="*/ T60 w 5386"/>
                            <a:gd name="T62" fmla="+- 0 16233 1530"/>
                            <a:gd name="T63" fmla="*/ 16233 h 14790"/>
                            <a:gd name="T64" fmla="+- 0 5840 465"/>
                            <a:gd name="T65" fmla="*/ T64 w 5386"/>
                            <a:gd name="T66" fmla="+- 0 16174 1530"/>
                            <a:gd name="T67" fmla="*/ 16174 h 14790"/>
                            <a:gd name="T68" fmla="+- 0 5851 465"/>
                            <a:gd name="T69" fmla="*/ T68 w 5386"/>
                            <a:gd name="T70" fmla="+- 0 16107 1530"/>
                            <a:gd name="T71" fmla="*/ 16107 h 14790"/>
                            <a:gd name="T72" fmla="+- 0 5851 465"/>
                            <a:gd name="T73" fmla="*/ T72 w 5386"/>
                            <a:gd name="T74" fmla="+- 0 1743 1530"/>
                            <a:gd name="T75" fmla="*/ 1743 h 14790"/>
                            <a:gd name="T76" fmla="+- 0 5840 465"/>
                            <a:gd name="T77" fmla="*/ T76 w 5386"/>
                            <a:gd name="T78" fmla="+- 0 1676 1530"/>
                            <a:gd name="T79" fmla="*/ 1676 h 14790"/>
                            <a:gd name="T80" fmla="+- 0 5810 465"/>
                            <a:gd name="T81" fmla="*/ T80 w 5386"/>
                            <a:gd name="T82" fmla="+- 0 1617 1530"/>
                            <a:gd name="T83" fmla="*/ 1617 h 14790"/>
                            <a:gd name="T84" fmla="+- 0 5764 465"/>
                            <a:gd name="T85" fmla="*/ T84 w 5386"/>
                            <a:gd name="T86" fmla="+- 0 1571 1530"/>
                            <a:gd name="T87" fmla="*/ 1571 h 14790"/>
                            <a:gd name="T88" fmla="+- 0 5705 465"/>
                            <a:gd name="T89" fmla="*/ T88 w 5386"/>
                            <a:gd name="T90" fmla="+- 0 1541 1530"/>
                            <a:gd name="T91" fmla="*/ 1541 h 14790"/>
                            <a:gd name="T92" fmla="+- 0 5638 465"/>
                            <a:gd name="T93" fmla="*/ T92 w 5386"/>
                            <a:gd name="T94" fmla="+- 0 1530 1530"/>
                            <a:gd name="T95" fmla="*/ 1530 h 14790"/>
                            <a:gd name="T96" fmla="+- 0 678 465"/>
                            <a:gd name="T97" fmla="*/ T96 w 5386"/>
                            <a:gd name="T98" fmla="+- 0 1530 1530"/>
                            <a:gd name="T99" fmla="*/ 1530 h 147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5386" h="14790">
                              <a:moveTo>
                                <a:pt x="213" y="0"/>
                              </a:moveTo>
                              <a:lnTo>
                                <a:pt x="146" y="11"/>
                              </a:lnTo>
                              <a:lnTo>
                                <a:pt x="87" y="41"/>
                              </a:lnTo>
                              <a:lnTo>
                                <a:pt x="41" y="87"/>
                              </a:lnTo>
                              <a:lnTo>
                                <a:pt x="11" y="146"/>
                              </a:lnTo>
                              <a:lnTo>
                                <a:pt x="0" y="213"/>
                              </a:lnTo>
                              <a:lnTo>
                                <a:pt x="0" y="14577"/>
                              </a:lnTo>
                              <a:lnTo>
                                <a:pt x="11" y="14644"/>
                              </a:lnTo>
                              <a:lnTo>
                                <a:pt x="41" y="14703"/>
                              </a:lnTo>
                              <a:lnTo>
                                <a:pt x="87" y="14749"/>
                              </a:lnTo>
                              <a:lnTo>
                                <a:pt x="146" y="14779"/>
                              </a:lnTo>
                              <a:lnTo>
                                <a:pt x="213" y="14790"/>
                              </a:lnTo>
                              <a:lnTo>
                                <a:pt x="5173" y="14790"/>
                              </a:lnTo>
                              <a:lnTo>
                                <a:pt x="5240" y="14779"/>
                              </a:lnTo>
                              <a:lnTo>
                                <a:pt x="5299" y="14749"/>
                              </a:lnTo>
                              <a:lnTo>
                                <a:pt x="5345" y="14703"/>
                              </a:lnTo>
                              <a:lnTo>
                                <a:pt x="5375" y="14644"/>
                              </a:lnTo>
                              <a:lnTo>
                                <a:pt x="5386" y="14577"/>
                              </a:lnTo>
                              <a:lnTo>
                                <a:pt x="5386" y="213"/>
                              </a:lnTo>
                              <a:lnTo>
                                <a:pt x="5375" y="146"/>
                              </a:lnTo>
                              <a:lnTo>
                                <a:pt x="5345" y="87"/>
                              </a:lnTo>
                              <a:lnTo>
                                <a:pt x="5299" y="41"/>
                              </a:lnTo>
                              <a:lnTo>
                                <a:pt x="5240" y="11"/>
                              </a:lnTo>
                              <a:lnTo>
                                <a:pt x="5173" y="0"/>
                              </a:lnTo>
                              <a:lnTo>
                                <a:pt x="213" y="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prstDash val="sys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ED954" id="Forma libre 43" o:spid="_x0000_s1026" style="position:absolute;margin-left:23.25pt;margin-top:76.5pt;width:269.3pt;height:739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386,1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" path="m213,l146,11,87,41,41,87,11,146,,213,,14577r11,67l41,14703r46,46l146,14779r67,11l5173,14790r67,-11l5299,14749r46,-46l5375,14644r11,-67l5386,213r-11,-67l5345,87,5299,41,5240,11,5173,,213,xe" filled="f" strokeweight="1.25pt">
                <v:stroke dashstyle="3 1 1 1"/>
                <v:path arrowok="t" o:connecttype="custom" o:connectlocs="135255,971550;92710,978535;55245,997585;26035,1026795;6985,1064260;0,1106805;0,10227945;6985,10270490;26035,10307955;55245,10337165;92710,10356215;135255,10363200;3284855,10363200;3327400,10356215;3364865,10337165;3394075,10307955;3413125,10270490;3420110,10227945;3420110,1106805;3413125,1064260;3394075,1026795;3364865,997585;3327400,978535;3284855,971550;135255,971550" o:connectangles="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76200</wp:posOffset>
                </wp:positionH>
                <wp:positionV relativeFrom="page">
                  <wp:posOffset>76200</wp:posOffset>
                </wp:positionV>
                <wp:extent cx="7409815" cy="10593070"/>
                <wp:effectExtent l="9525" t="9525" r="10160" b="17780"/>
                <wp:wrapNone/>
                <wp:docPr id="12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09815" cy="10593070"/>
                          <a:chOff x="120" y="120"/>
                          <a:chExt cx="11669" cy="16682"/>
                        </a:xfrm>
                      </wpg:grpSpPr>
                      <pic:pic xmlns:pic="http://schemas.openxmlformats.org/drawingml/2006/picture">
                        <pic:nvPicPr>
                          <pic:cNvPr id="1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" y="390"/>
                            <a:ext cx="1579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15" y="240"/>
                            <a:ext cx="1649" cy="1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4" y="120"/>
                            <a:ext cx="0" cy="175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20" y="134"/>
                            <a:ext cx="175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77" y="177"/>
                            <a:ext cx="118" cy="60"/>
                          </a:xfrm>
                          <a:prstGeom prst="rect">
                            <a:avLst/>
                          </a:prstGeom>
                          <a:solidFill>
                            <a:srgbClr val="365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95" y="134"/>
                            <a:ext cx="1131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95" y="177"/>
                            <a:ext cx="11319" cy="60"/>
                          </a:xfrm>
                          <a:prstGeom prst="rect">
                            <a:avLst/>
                          </a:prstGeom>
                          <a:solidFill>
                            <a:srgbClr val="365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95" y="237"/>
                            <a:ext cx="11319" cy="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95" y="266"/>
                            <a:ext cx="11319" cy="29"/>
                          </a:xfrm>
                          <a:prstGeom prst="rect">
                            <a:avLst/>
                          </a:prstGeom>
                          <a:solidFill>
                            <a:srgbClr val="365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774" y="120"/>
                            <a:ext cx="0" cy="175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614" y="134"/>
                            <a:ext cx="175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613" y="177"/>
                            <a:ext cx="118" cy="60"/>
                          </a:xfrm>
                          <a:prstGeom prst="rect">
                            <a:avLst/>
                          </a:prstGeom>
                          <a:solidFill>
                            <a:srgbClr val="365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4" y="295"/>
                            <a:ext cx="0" cy="1633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08" y="178"/>
                            <a:ext cx="0" cy="1656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81" y="266"/>
                            <a:ext cx="0" cy="1639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774" y="295"/>
                            <a:ext cx="0" cy="16332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701" y="178"/>
                            <a:ext cx="0" cy="1656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628" y="266"/>
                            <a:ext cx="0" cy="1639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34" y="16627"/>
                            <a:ext cx="0" cy="175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20" y="16788"/>
                            <a:ext cx="175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77" y="16684"/>
                            <a:ext cx="118" cy="60"/>
                          </a:xfrm>
                          <a:prstGeom prst="rect">
                            <a:avLst/>
                          </a:prstGeom>
                          <a:solidFill>
                            <a:srgbClr val="365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95" y="16788"/>
                            <a:ext cx="1131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95" y="16714"/>
                            <a:ext cx="11319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95" y="16641"/>
                            <a:ext cx="1131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774" y="16627"/>
                            <a:ext cx="0" cy="175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1614" y="16788"/>
                            <a:ext cx="175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613" y="16684"/>
                            <a:ext cx="118" cy="60"/>
                          </a:xfrm>
                          <a:prstGeom prst="rect">
                            <a:avLst/>
                          </a:prstGeom>
                          <a:solidFill>
                            <a:srgbClr val="365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B3EF5B" id="Grupo 12" o:spid="_x0000_s1026" style="position:absolute;margin-left:6pt;margin-top:6pt;width:583.45pt;height:834.1pt;z-index:-251650048;mso-position-horizontal-relative:page;mso-position-vertical-relative:page" coordorigin="120,120" coordsize="11669,1668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345;top:390;width:1579;height:1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">
                  <v:imagedata r:id="rId13" o:title=""/>
                </v:shape>
                <v:shape id="Picture 8" o:spid="_x0000_s1028" type="#_x0000_t75" style="position:absolute;left:9915;top:240;width:1649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">
                  <v:imagedata r:id="rId14" o:title=""/>
                </v:shape>
                <v:line id="Line 9" o:spid="_x0000_s1029" style="position:absolute;visibility:visible;mso-wrap-style:square" from="134,120" to="134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" strokecolor="#365f91" strokeweight="1.44pt"/>
                <v:line id="Line 10" o:spid="_x0000_s1030" style="position:absolute;visibility:visible;mso-wrap-style:square" from="120,134" to="295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" strokecolor="#365f91" strokeweight="1.44pt"/>
                <v:rect id="Rectangle 11" o:spid="_x0000_s1031" style="position:absolute;left:177;top:177;width:11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" fillcolor="#365f91" stroked="f"/>
                <v:line id="Line 12" o:spid="_x0000_s1032" style="position:absolute;visibility:visible;mso-wrap-style:square" from="295,134" to="11614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" strokecolor="#365f91" strokeweight="1.44pt"/>
                <v:rect id="Rectangle 13" o:spid="_x0000_s1033" style="position:absolute;left:295;top:177;width:1131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" fillcolor="#365f91" stroked="f"/>
                <v:rect id="Rectangle 14" o:spid="_x0000_s1034" style="position:absolute;left:295;top:237;width:113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/s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CTw9yX+ALn7BQAA//8DAFBLAQItABQABgAIAAAAIQDb4fbL7gAAAIUBAAATAAAAAAAAAAAA&#10;AAAAAAAAAABbQ29udGVudF9UeXBlc10ueG1sUEsBAi0AFAAGAAgAAAAhAFr0LFu/AAAAFQEAAAsA&#10;AAAAAAAAAAAAAAAAHwEAAF9yZWxzLy5yZWxzUEsBAi0AFAAGAAgAAAAhAIdWz+zEAAAA2wAAAA8A&#10;AAAAAAAAAAAAAAAABwIAAGRycy9kb3ducmV2LnhtbFBLBQYAAAAAAwADALcAAAD4AgAAAAA=&#10;" stroked="f"/>
                <v:rect id="Rectangle 15" o:spid="_x0000_s1035" style="position:absolute;left:295;top:266;width:113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" fillcolor="#365f91" stroked="f"/>
                <v:line id="Line 16" o:spid="_x0000_s1036" style="position:absolute;visibility:visible;mso-wrap-style:square" from="11774,120" to="11774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" strokecolor="#365f91" strokeweight="1.44pt"/>
                <v:line id="Line 17" o:spid="_x0000_s1037" style="position:absolute;visibility:visible;mso-wrap-style:square" from="11614,134" to="11789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" strokecolor="#365f91" strokeweight="1.44pt"/>
                <v:rect id="Rectangle 18" o:spid="_x0000_s1038" style="position:absolute;left:11613;top:177;width:11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" fillcolor="#365f91" stroked="f"/>
                <v:line id="Line 19" o:spid="_x0000_s1039" style="position:absolute;visibility:visible;mso-wrap-style:square" from="134,295" to="134,16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" strokecolor="#365f91" strokeweight="1.44pt"/>
                <v:line id="Line 20" o:spid="_x0000_s1040" style="position:absolute;visibility:visible;mso-wrap-style:square" from="208,178" to="208,16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" strokecolor="#365f91" strokeweight="3pt"/>
                <v:line id="Line 21" o:spid="_x0000_s1041" style="position:absolute;visibility:visible;mso-wrap-style:square" from="281,266" to="281,16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" strokecolor="#365f91" strokeweight="1.44pt"/>
                <v:line id="Line 22" o:spid="_x0000_s1042" style="position:absolute;visibility:visible;mso-wrap-style:square" from="11774,295" to="11774,16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" strokecolor="#365f91" strokeweight="1.44pt"/>
                <v:line id="Line 23" o:spid="_x0000_s1043" style="position:absolute;visibility:visible;mso-wrap-style:square" from="11701,178" to="11701,16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" strokecolor="#365f91" strokeweight="3pt"/>
                <v:line id="Line 24" o:spid="_x0000_s1044" style="position:absolute;visibility:visible;mso-wrap-style:square" from="11628,266" to="11628,16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" strokecolor="#365f91" strokeweight="1.44pt"/>
                <v:line id="Line 25" o:spid="_x0000_s1045" style="position:absolute;visibility:visible;mso-wrap-style:square" from="134,16627" to="134,1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" strokecolor="#365f91" strokeweight="1.44pt"/>
                <v:line id="Line 26" o:spid="_x0000_s1046" style="position:absolute;visibility:visible;mso-wrap-style:square" from="120,16788" to="295,16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" strokecolor="#365f91" strokeweight="1.44pt"/>
                <v:rect id="Rectangle 27" o:spid="_x0000_s1047" style="position:absolute;left:177;top:16684;width:11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" fillcolor="#365f91" stroked="f"/>
                <v:line id="Line 28" o:spid="_x0000_s1048" style="position:absolute;visibility:visible;mso-wrap-style:square" from="295,16788" to="11614,16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" strokecolor="#365f91" strokeweight="1.44pt"/>
                <v:line id="Line 29" o:spid="_x0000_s1049" style="position:absolute;visibility:visible;mso-wrap-style:square" from="295,16714" to="1161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" strokecolor="#365f91" strokeweight="3pt"/>
                <v:line id="Line 30" o:spid="_x0000_s1050" style="position:absolute;visibility:visible;mso-wrap-style:square" from="295,16641" to="11614,16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" strokecolor="#365f91" strokeweight="1.44pt"/>
                <v:line id="Line 31" o:spid="_x0000_s1051" style="position:absolute;visibility:visible;mso-wrap-style:square" from="11774,16627" to="11774,1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" strokecolor="#365f91" strokeweight="1.44pt"/>
                <v:line id="Line 32" o:spid="_x0000_s1052" style="position:absolute;visibility:visible;mso-wrap-style:square" from="11614,16788" to="11789,16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" strokecolor="#365f91" strokeweight="1.44pt"/>
                <v:rect id="Rectangle 33" o:spid="_x0000_s1053" style="position:absolute;left:11613;top:16684;width:11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" fillcolor="#365f91" stroked="f"/>
                <w10:wrap anchorx="page" anchory="page"/>
              </v:group>
            </w:pict>
          </mc:Fallback>
        </mc:AlternateContent>
      </w:r>
      <w:r w:rsidRPr="00BD5442">
        <w:rPr>
          <w:color w:val="365F91"/>
          <w:sz w:val="20"/>
        </w:rPr>
        <w:t>A. Fill in the blanks with "too" or "enough" to complete the sentences</w:t>
      </w:r>
    </w:p>
    <w:p w:rsidR="00407422" w:rsidRPr="00BD5442" w:rsidRDefault="00407422" w:rsidP="00407422">
      <w:pPr>
        <w:pStyle w:val="Textoindependiente"/>
        <w:spacing w:before="8"/>
        <w:ind w:left="0" w:firstLine="0"/>
        <w:rPr>
          <w:b/>
          <w:sz w:val="18"/>
        </w:rPr>
      </w:pPr>
    </w:p>
    <w:p w:rsidR="00407422" w:rsidRPr="00407422" w:rsidRDefault="00407422" w:rsidP="00407422">
      <w:pPr>
        <w:pStyle w:val="Prrafodelista"/>
        <w:widowControl w:val="0"/>
        <w:numPr>
          <w:ilvl w:val="0"/>
          <w:numId w:val="20"/>
        </w:numPr>
        <w:tabs>
          <w:tab w:val="left" w:pos="667"/>
          <w:tab w:val="left" w:pos="2811"/>
        </w:tabs>
        <w:autoSpaceDE w:val="0"/>
        <w:autoSpaceDN w:val="0"/>
        <w:spacing w:before="1" w:line="304" w:lineRule="auto"/>
        <w:ind w:right="38"/>
        <w:contextualSpacing w:val="0"/>
        <w:jc w:val="left"/>
        <w:rPr>
          <w:sz w:val="18"/>
          <w:lang w:val="en-US"/>
        </w:rPr>
      </w:pPr>
      <w:r w:rsidRPr="00407422">
        <w:rPr>
          <w:sz w:val="18"/>
          <w:lang w:val="en-US"/>
        </w:rPr>
        <w:t>The</w:t>
      </w:r>
      <w:r w:rsidRPr="00407422">
        <w:rPr>
          <w:spacing w:val="-1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film</w:t>
      </w:r>
      <w:r w:rsidRPr="00407422">
        <w:rPr>
          <w:spacing w:val="-2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was</w:t>
      </w:r>
      <w:r w:rsidRPr="00407422">
        <w:rPr>
          <w:sz w:val="18"/>
          <w:u w:val="single"/>
          <w:lang w:val="en-US"/>
        </w:rPr>
        <w:t xml:space="preserve"> too </w:t>
      </w:r>
      <w:r w:rsidRPr="00407422">
        <w:rPr>
          <w:sz w:val="18"/>
          <w:lang w:val="en-US"/>
        </w:rPr>
        <w:t>boring to watch so we left the cinema</w:t>
      </w:r>
      <w:r w:rsidRPr="00407422">
        <w:rPr>
          <w:spacing w:val="-3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early.</w:t>
      </w:r>
    </w:p>
    <w:p w:rsidR="00407422" w:rsidRPr="00407422" w:rsidRDefault="00407422" w:rsidP="00407422">
      <w:pPr>
        <w:pStyle w:val="Prrafodelista"/>
        <w:widowControl w:val="0"/>
        <w:numPr>
          <w:ilvl w:val="0"/>
          <w:numId w:val="20"/>
        </w:numPr>
        <w:tabs>
          <w:tab w:val="left" w:pos="667"/>
        </w:tabs>
        <w:autoSpaceDE w:val="0"/>
        <w:autoSpaceDN w:val="0"/>
        <w:spacing w:line="298" w:lineRule="exact"/>
        <w:ind w:hanging="359"/>
        <w:contextualSpacing w:val="0"/>
        <w:jc w:val="left"/>
        <w:rPr>
          <w:sz w:val="18"/>
          <w:lang w:val="en-US"/>
        </w:rPr>
      </w:pPr>
      <w:r w:rsidRPr="00407422">
        <w:rPr>
          <w:sz w:val="18"/>
          <w:lang w:val="en-US"/>
        </w:rPr>
        <w:t>The house on the corner isn't</w:t>
      </w:r>
      <w:r w:rsidRPr="00407422">
        <w:rPr>
          <w:spacing w:val="-7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cheap</w:t>
      </w:r>
    </w:p>
    <w:p w:rsidR="00407422" w:rsidRPr="00BD5442" w:rsidRDefault="00407422" w:rsidP="00407422">
      <w:pPr>
        <w:pStyle w:val="Textoindependiente"/>
        <w:tabs>
          <w:tab w:val="left" w:pos="1388"/>
        </w:tabs>
        <w:spacing w:before="82" w:line="304" w:lineRule="auto"/>
        <w:ind w:right="204" w:firstLine="0"/>
        <w:rPr>
          <w:sz w:val="18"/>
        </w:rPr>
      </w:pPr>
      <w:r w:rsidRPr="00BD5442">
        <w:rPr>
          <w:sz w:val="18"/>
          <w:u w:val="single"/>
        </w:rPr>
        <w:t xml:space="preserve"> enough </w:t>
      </w:r>
      <w:r w:rsidRPr="00BD5442">
        <w:rPr>
          <w:sz w:val="18"/>
        </w:rPr>
        <w:t>for us to buy. We will find another one.</w:t>
      </w:r>
    </w:p>
    <w:p w:rsidR="00407422" w:rsidRPr="00407422" w:rsidRDefault="00407422" w:rsidP="00407422">
      <w:pPr>
        <w:pStyle w:val="Prrafodelista"/>
        <w:widowControl w:val="0"/>
        <w:numPr>
          <w:ilvl w:val="0"/>
          <w:numId w:val="20"/>
        </w:numPr>
        <w:tabs>
          <w:tab w:val="left" w:pos="667"/>
          <w:tab w:val="left" w:pos="3737"/>
        </w:tabs>
        <w:autoSpaceDE w:val="0"/>
        <w:autoSpaceDN w:val="0"/>
        <w:spacing w:line="304" w:lineRule="auto"/>
        <w:ind w:right="87"/>
        <w:contextualSpacing w:val="0"/>
        <w:jc w:val="left"/>
        <w:rPr>
          <w:sz w:val="18"/>
          <w:lang w:val="en-US"/>
        </w:rPr>
      </w:pPr>
      <w:r w:rsidRPr="00407422">
        <w:rPr>
          <w:sz w:val="18"/>
          <w:lang w:val="en-US"/>
        </w:rPr>
        <w:t>I know Sarah is very enthusiastic but she isn't tall</w:t>
      </w:r>
      <w:r w:rsidRPr="00407422">
        <w:rPr>
          <w:spacing w:val="-6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and</w:t>
      </w:r>
      <w:r w:rsidRPr="00407422">
        <w:rPr>
          <w:spacing w:val="-5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talented</w:t>
      </w:r>
      <w:r w:rsidRPr="00407422">
        <w:rPr>
          <w:sz w:val="18"/>
          <w:u w:val="single"/>
          <w:lang w:val="en-US"/>
        </w:rPr>
        <w:t xml:space="preserve"> enough </w:t>
      </w:r>
      <w:r w:rsidRPr="00407422">
        <w:rPr>
          <w:sz w:val="18"/>
          <w:lang w:val="en-US"/>
        </w:rPr>
        <w:t>to play in the school basketball team.</w:t>
      </w:r>
    </w:p>
    <w:p w:rsidR="00407422" w:rsidRPr="00407422" w:rsidRDefault="00407422" w:rsidP="00407422">
      <w:pPr>
        <w:pStyle w:val="Prrafodelista"/>
        <w:widowControl w:val="0"/>
        <w:numPr>
          <w:ilvl w:val="0"/>
          <w:numId w:val="20"/>
        </w:numPr>
        <w:tabs>
          <w:tab w:val="left" w:pos="667"/>
          <w:tab w:val="left" w:pos="2676"/>
        </w:tabs>
        <w:autoSpaceDE w:val="0"/>
        <w:autoSpaceDN w:val="0"/>
        <w:spacing w:line="307" w:lineRule="auto"/>
        <w:ind w:right="420"/>
        <w:contextualSpacing w:val="0"/>
        <w:jc w:val="left"/>
        <w:rPr>
          <w:sz w:val="18"/>
          <w:lang w:val="en-US"/>
        </w:rPr>
      </w:pPr>
      <w:r w:rsidRPr="00407422">
        <w:rPr>
          <w:sz w:val="18"/>
          <w:lang w:val="en-US"/>
        </w:rPr>
        <w:t>The soup</w:t>
      </w:r>
      <w:r w:rsidRPr="00407422">
        <w:rPr>
          <w:spacing w:val="-2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is</w:t>
      </w:r>
      <w:r w:rsidRPr="00407422">
        <w:rPr>
          <w:sz w:val="18"/>
          <w:u w:val="single"/>
          <w:lang w:val="en-US"/>
        </w:rPr>
        <w:t xml:space="preserve"> too </w:t>
      </w:r>
      <w:r w:rsidRPr="00407422">
        <w:rPr>
          <w:sz w:val="18"/>
          <w:lang w:val="en-US"/>
        </w:rPr>
        <w:t>cold to eat. Shall we heat it on the</w:t>
      </w:r>
      <w:r w:rsidRPr="00407422">
        <w:rPr>
          <w:spacing w:val="-2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stove?</w:t>
      </w:r>
    </w:p>
    <w:p w:rsidR="00407422" w:rsidRPr="00407422" w:rsidRDefault="00407422" w:rsidP="00407422">
      <w:pPr>
        <w:pStyle w:val="Prrafodelista"/>
        <w:widowControl w:val="0"/>
        <w:numPr>
          <w:ilvl w:val="0"/>
          <w:numId w:val="20"/>
        </w:numPr>
        <w:tabs>
          <w:tab w:val="left" w:pos="667"/>
          <w:tab w:val="left" w:pos="3598"/>
        </w:tabs>
        <w:autoSpaceDE w:val="0"/>
        <w:autoSpaceDN w:val="0"/>
        <w:spacing w:line="304" w:lineRule="auto"/>
        <w:ind w:right="234"/>
        <w:contextualSpacing w:val="0"/>
        <w:jc w:val="left"/>
        <w:rPr>
          <w:sz w:val="18"/>
          <w:lang w:val="en-US"/>
        </w:rPr>
      </w:pPr>
      <w:r w:rsidRPr="00407422">
        <w:rPr>
          <w:sz w:val="18"/>
          <w:lang w:val="en-US"/>
        </w:rPr>
        <w:t>I think this</w:t>
      </w:r>
      <w:r w:rsidRPr="00407422">
        <w:rPr>
          <w:spacing w:val="-3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t-shirt</w:t>
      </w:r>
      <w:r w:rsidRPr="00407422">
        <w:rPr>
          <w:spacing w:val="-3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is</w:t>
      </w:r>
      <w:r w:rsidRPr="00407422">
        <w:rPr>
          <w:sz w:val="18"/>
          <w:u w:val="single"/>
          <w:lang w:val="en-US"/>
        </w:rPr>
        <w:t xml:space="preserve"> too </w:t>
      </w:r>
      <w:r w:rsidRPr="00407422">
        <w:rPr>
          <w:sz w:val="18"/>
          <w:lang w:val="en-US"/>
        </w:rPr>
        <w:t>big for me to wear. I would like to give it to</w:t>
      </w:r>
      <w:r w:rsidRPr="00407422">
        <w:rPr>
          <w:spacing w:val="-15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you.</w:t>
      </w:r>
    </w:p>
    <w:p w:rsidR="00407422" w:rsidRPr="00407422" w:rsidRDefault="00407422" w:rsidP="00407422">
      <w:pPr>
        <w:pStyle w:val="Prrafodelista"/>
        <w:widowControl w:val="0"/>
        <w:numPr>
          <w:ilvl w:val="0"/>
          <w:numId w:val="20"/>
        </w:numPr>
        <w:tabs>
          <w:tab w:val="left" w:pos="667"/>
          <w:tab w:val="left" w:pos="3255"/>
        </w:tabs>
        <w:autoSpaceDE w:val="0"/>
        <w:autoSpaceDN w:val="0"/>
        <w:spacing w:line="304" w:lineRule="auto"/>
        <w:ind w:right="567"/>
        <w:contextualSpacing w:val="0"/>
        <w:jc w:val="left"/>
        <w:rPr>
          <w:sz w:val="18"/>
          <w:lang w:val="en-US"/>
        </w:rPr>
      </w:pPr>
      <w:r w:rsidRPr="00407422">
        <w:rPr>
          <w:sz w:val="18"/>
          <w:lang w:val="en-US"/>
        </w:rPr>
        <w:t>He was</w:t>
      </w:r>
      <w:r w:rsidRPr="00407422">
        <w:rPr>
          <w:spacing w:val="-4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not good</w:t>
      </w:r>
      <w:r w:rsidRPr="00407422">
        <w:rPr>
          <w:sz w:val="18"/>
          <w:u w:val="single"/>
          <w:lang w:val="en-US"/>
        </w:rPr>
        <w:t xml:space="preserve"> enough </w:t>
      </w:r>
      <w:r w:rsidRPr="00407422">
        <w:rPr>
          <w:sz w:val="18"/>
          <w:lang w:val="en-US"/>
        </w:rPr>
        <w:t>to play in the school band so the teacher chose another</w:t>
      </w:r>
      <w:r w:rsidRPr="00407422">
        <w:rPr>
          <w:spacing w:val="-1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student.</w:t>
      </w:r>
    </w:p>
    <w:p w:rsidR="00407422" w:rsidRPr="00407422" w:rsidRDefault="00407422" w:rsidP="00407422">
      <w:pPr>
        <w:pStyle w:val="Prrafodelista"/>
        <w:widowControl w:val="0"/>
        <w:numPr>
          <w:ilvl w:val="0"/>
          <w:numId w:val="20"/>
        </w:numPr>
        <w:tabs>
          <w:tab w:val="left" w:pos="667"/>
        </w:tabs>
        <w:autoSpaceDE w:val="0"/>
        <w:autoSpaceDN w:val="0"/>
        <w:spacing w:line="304" w:lineRule="auto"/>
        <w:ind w:right="144"/>
        <w:contextualSpacing w:val="0"/>
        <w:rPr>
          <w:sz w:val="18"/>
          <w:lang w:val="en-US"/>
        </w:rPr>
      </w:pPr>
      <w:r w:rsidRPr="00407422">
        <w:rPr>
          <w:sz w:val="18"/>
          <w:lang w:val="en-US"/>
        </w:rPr>
        <w:t>Some of the problems in the Math exam were</w:t>
      </w:r>
      <w:r w:rsidRPr="00407422">
        <w:rPr>
          <w:sz w:val="18"/>
          <w:u w:val="single"/>
          <w:lang w:val="en-US"/>
        </w:rPr>
        <w:t xml:space="preserve"> too </w:t>
      </w:r>
      <w:r w:rsidRPr="00407422">
        <w:rPr>
          <w:sz w:val="18"/>
          <w:lang w:val="en-US"/>
        </w:rPr>
        <w:t>difficult for me to answer so I got a bad</w:t>
      </w:r>
      <w:r w:rsidRPr="00407422">
        <w:rPr>
          <w:spacing w:val="-4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mark.</w:t>
      </w:r>
    </w:p>
    <w:p w:rsidR="00407422" w:rsidRPr="00407422" w:rsidRDefault="00407422" w:rsidP="00407422">
      <w:pPr>
        <w:pStyle w:val="Prrafodelista"/>
        <w:widowControl w:val="0"/>
        <w:numPr>
          <w:ilvl w:val="0"/>
          <w:numId w:val="20"/>
        </w:numPr>
        <w:tabs>
          <w:tab w:val="left" w:pos="667"/>
          <w:tab w:val="left" w:pos="4578"/>
        </w:tabs>
        <w:autoSpaceDE w:val="0"/>
        <w:autoSpaceDN w:val="0"/>
        <w:spacing w:line="304" w:lineRule="auto"/>
        <w:ind w:right="406"/>
        <w:contextualSpacing w:val="0"/>
        <w:jc w:val="left"/>
        <w:rPr>
          <w:sz w:val="18"/>
          <w:lang w:val="en-US"/>
        </w:rPr>
      </w:pPr>
      <w:r w:rsidRPr="00407422">
        <w:rPr>
          <w:sz w:val="18"/>
          <w:lang w:val="en-US"/>
        </w:rPr>
        <w:t>The racer couldn't</w:t>
      </w:r>
      <w:r w:rsidRPr="00407422">
        <w:rPr>
          <w:spacing w:val="-5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drive</w:t>
      </w:r>
      <w:r w:rsidRPr="00407422">
        <w:rPr>
          <w:spacing w:val="-2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fast</w:t>
      </w:r>
      <w:r w:rsidRPr="00407422">
        <w:rPr>
          <w:sz w:val="18"/>
          <w:u w:val="single"/>
          <w:lang w:val="en-US"/>
        </w:rPr>
        <w:t xml:space="preserve"> enough </w:t>
      </w:r>
      <w:r w:rsidRPr="00407422">
        <w:rPr>
          <w:sz w:val="18"/>
          <w:lang w:val="en-US"/>
        </w:rPr>
        <w:t>to come first in the World</w:t>
      </w:r>
      <w:r w:rsidRPr="00407422">
        <w:rPr>
          <w:spacing w:val="-18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Championship.</w:t>
      </w:r>
    </w:p>
    <w:p w:rsidR="00407422" w:rsidRPr="00407422" w:rsidRDefault="00407422" w:rsidP="00407422">
      <w:pPr>
        <w:pStyle w:val="Prrafodelista"/>
        <w:widowControl w:val="0"/>
        <w:numPr>
          <w:ilvl w:val="0"/>
          <w:numId w:val="20"/>
        </w:numPr>
        <w:tabs>
          <w:tab w:val="left" w:pos="667"/>
          <w:tab w:val="left" w:pos="3431"/>
        </w:tabs>
        <w:autoSpaceDE w:val="0"/>
        <w:autoSpaceDN w:val="0"/>
        <w:spacing w:line="307" w:lineRule="auto"/>
        <w:ind w:right="314"/>
        <w:contextualSpacing w:val="0"/>
        <w:jc w:val="left"/>
        <w:rPr>
          <w:sz w:val="18"/>
          <w:lang w:val="en-US"/>
        </w:rPr>
      </w:pPr>
      <w:r w:rsidRPr="00407422">
        <w:rPr>
          <w:sz w:val="18"/>
          <w:lang w:val="en-US"/>
        </w:rPr>
        <w:t>Look! This</w:t>
      </w:r>
      <w:r w:rsidRPr="00407422">
        <w:rPr>
          <w:spacing w:val="-4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knife</w:t>
      </w:r>
      <w:r w:rsidRPr="00407422">
        <w:rPr>
          <w:spacing w:val="-4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is</w:t>
      </w:r>
      <w:r w:rsidRPr="00407422">
        <w:rPr>
          <w:sz w:val="18"/>
          <w:u w:val="single"/>
          <w:lang w:val="en-US"/>
        </w:rPr>
        <w:t xml:space="preserve"> too </w:t>
      </w:r>
      <w:r w:rsidRPr="00407422">
        <w:rPr>
          <w:sz w:val="18"/>
          <w:lang w:val="en-US"/>
        </w:rPr>
        <w:t>blunt to chop the</w:t>
      </w:r>
      <w:r w:rsidRPr="00407422">
        <w:rPr>
          <w:spacing w:val="-2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onions.</w:t>
      </w:r>
    </w:p>
    <w:p w:rsidR="00407422" w:rsidRPr="00407422" w:rsidRDefault="00407422" w:rsidP="00407422">
      <w:pPr>
        <w:pStyle w:val="Prrafodelista"/>
        <w:widowControl w:val="0"/>
        <w:numPr>
          <w:ilvl w:val="0"/>
          <w:numId w:val="20"/>
        </w:numPr>
        <w:tabs>
          <w:tab w:val="left" w:pos="667"/>
          <w:tab w:val="left" w:pos="4006"/>
        </w:tabs>
        <w:autoSpaceDE w:val="0"/>
        <w:autoSpaceDN w:val="0"/>
        <w:spacing w:line="304" w:lineRule="auto"/>
        <w:ind w:right="215"/>
        <w:contextualSpacing w:val="0"/>
        <w:jc w:val="left"/>
        <w:rPr>
          <w:sz w:val="18"/>
          <w:lang w:val="en-US"/>
        </w:rPr>
      </w:pPr>
      <w:r w:rsidRPr="00407422">
        <w:rPr>
          <w:sz w:val="18"/>
          <w:lang w:val="en-US"/>
        </w:rPr>
        <w:t>The shopping</w:t>
      </w:r>
      <w:r w:rsidRPr="00407422">
        <w:rPr>
          <w:spacing w:val="-4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bags</w:t>
      </w:r>
      <w:r w:rsidRPr="00407422">
        <w:rPr>
          <w:spacing w:val="-3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were</w:t>
      </w:r>
      <w:r w:rsidRPr="00407422">
        <w:rPr>
          <w:sz w:val="18"/>
          <w:u w:val="single"/>
          <w:lang w:val="en-US"/>
        </w:rPr>
        <w:t xml:space="preserve"> too </w:t>
      </w:r>
      <w:r w:rsidRPr="00407422">
        <w:rPr>
          <w:sz w:val="18"/>
          <w:lang w:val="en-US"/>
        </w:rPr>
        <w:t>heavy for the old woman so she wanted</w:t>
      </w:r>
      <w:r w:rsidRPr="00407422">
        <w:rPr>
          <w:spacing w:val="-12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help.</w:t>
      </w:r>
    </w:p>
    <w:p w:rsidR="00407422" w:rsidRPr="00407422" w:rsidRDefault="00407422" w:rsidP="00407422">
      <w:pPr>
        <w:pStyle w:val="Prrafodelista"/>
        <w:widowControl w:val="0"/>
        <w:numPr>
          <w:ilvl w:val="0"/>
          <w:numId w:val="20"/>
        </w:numPr>
        <w:tabs>
          <w:tab w:val="left" w:pos="667"/>
          <w:tab w:val="left" w:pos="3473"/>
        </w:tabs>
        <w:autoSpaceDE w:val="0"/>
        <w:autoSpaceDN w:val="0"/>
        <w:spacing w:line="304" w:lineRule="auto"/>
        <w:ind w:right="130"/>
        <w:contextualSpacing w:val="0"/>
        <w:jc w:val="left"/>
        <w:rPr>
          <w:sz w:val="18"/>
          <w:lang w:val="en-US"/>
        </w:rPr>
      </w:pPr>
      <w:r w:rsidRPr="00407422">
        <w:rPr>
          <w:sz w:val="18"/>
          <w:lang w:val="en-US"/>
        </w:rPr>
        <w:t>Toby</w:t>
      </w:r>
      <w:r w:rsidRPr="00407422">
        <w:rPr>
          <w:spacing w:val="-1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wasn't</w:t>
      </w:r>
      <w:r w:rsidRPr="00407422">
        <w:rPr>
          <w:spacing w:val="-1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strong</w:t>
      </w:r>
      <w:r w:rsidRPr="00407422">
        <w:rPr>
          <w:sz w:val="18"/>
          <w:u w:val="single"/>
          <w:lang w:val="en-US"/>
        </w:rPr>
        <w:t xml:space="preserve"> enough </w:t>
      </w:r>
      <w:r w:rsidRPr="00407422">
        <w:rPr>
          <w:sz w:val="18"/>
          <w:lang w:val="en-US"/>
        </w:rPr>
        <w:t>to lift the desk so his friend Laura helped him carry</w:t>
      </w:r>
      <w:r w:rsidRPr="00407422">
        <w:rPr>
          <w:spacing w:val="-13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it.</w:t>
      </w:r>
    </w:p>
    <w:p w:rsidR="00407422" w:rsidRPr="00407422" w:rsidRDefault="00407422" w:rsidP="00407422">
      <w:pPr>
        <w:pStyle w:val="Prrafodelista"/>
        <w:widowControl w:val="0"/>
        <w:numPr>
          <w:ilvl w:val="0"/>
          <w:numId w:val="20"/>
        </w:numPr>
        <w:tabs>
          <w:tab w:val="left" w:pos="667"/>
          <w:tab w:val="left" w:pos="3024"/>
        </w:tabs>
        <w:autoSpaceDE w:val="0"/>
        <w:autoSpaceDN w:val="0"/>
        <w:spacing w:line="307" w:lineRule="auto"/>
        <w:ind w:right="82"/>
        <w:contextualSpacing w:val="0"/>
        <w:jc w:val="left"/>
        <w:rPr>
          <w:sz w:val="18"/>
          <w:lang w:val="en-US"/>
        </w:rPr>
      </w:pPr>
      <w:r w:rsidRPr="00407422">
        <w:rPr>
          <w:sz w:val="18"/>
          <w:lang w:val="en-US"/>
        </w:rPr>
        <w:t>These cars</w:t>
      </w:r>
      <w:r w:rsidRPr="00407422">
        <w:rPr>
          <w:spacing w:val="-2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are</w:t>
      </w:r>
      <w:r w:rsidRPr="00407422">
        <w:rPr>
          <w:sz w:val="18"/>
          <w:u w:val="single"/>
          <w:lang w:val="en-US"/>
        </w:rPr>
        <w:t xml:space="preserve"> too </w:t>
      </w:r>
      <w:r w:rsidRPr="00407422">
        <w:rPr>
          <w:sz w:val="18"/>
          <w:lang w:val="en-US"/>
        </w:rPr>
        <w:t>expensive for me to buy. Have you got cheaper</w:t>
      </w:r>
      <w:r w:rsidRPr="00407422">
        <w:rPr>
          <w:spacing w:val="-4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ones?</w:t>
      </w:r>
    </w:p>
    <w:p w:rsidR="00407422" w:rsidRPr="00407422" w:rsidRDefault="00407422" w:rsidP="00407422">
      <w:pPr>
        <w:pStyle w:val="Prrafodelista"/>
        <w:widowControl w:val="0"/>
        <w:numPr>
          <w:ilvl w:val="0"/>
          <w:numId w:val="20"/>
        </w:numPr>
        <w:tabs>
          <w:tab w:val="left" w:pos="667"/>
          <w:tab w:val="left" w:pos="3349"/>
        </w:tabs>
        <w:autoSpaceDE w:val="0"/>
        <w:autoSpaceDN w:val="0"/>
        <w:spacing w:line="304" w:lineRule="auto"/>
        <w:ind w:right="39"/>
        <w:contextualSpacing w:val="0"/>
        <w:jc w:val="left"/>
        <w:rPr>
          <w:sz w:val="18"/>
          <w:lang w:val="en-US"/>
        </w:rPr>
      </w:pPr>
      <w:r w:rsidRPr="00407422">
        <w:rPr>
          <w:sz w:val="18"/>
          <w:lang w:val="en-US"/>
        </w:rPr>
        <w:t>The weather</w:t>
      </w:r>
      <w:r w:rsidRPr="00407422">
        <w:rPr>
          <w:spacing w:val="-3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was</w:t>
      </w:r>
      <w:r w:rsidRPr="00407422">
        <w:rPr>
          <w:sz w:val="18"/>
          <w:u w:val="single"/>
          <w:lang w:val="en-US"/>
        </w:rPr>
        <w:t xml:space="preserve"> too </w:t>
      </w:r>
      <w:r w:rsidRPr="00407422">
        <w:rPr>
          <w:sz w:val="18"/>
          <w:lang w:val="en-US"/>
        </w:rPr>
        <w:t>cold to go out so the two boys stayed at home and played chess.</w:t>
      </w:r>
    </w:p>
    <w:p w:rsidR="00407422" w:rsidRPr="00407422" w:rsidRDefault="00407422" w:rsidP="00407422">
      <w:pPr>
        <w:pStyle w:val="Prrafodelista"/>
        <w:widowControl w:val="0"/>
        <w:numPr>
          <w:ilvl w:val="0"/>
          <w:numId w:val="20"/>
        </w:numPr>
        <w:tabs>
          <w:tab w:val="left" w:pos="667"/>
          <w:tab w:val="left" w:pos="3432"/>
        </w:tabs>
        <w:autoSpaceDE w:val="0"/>
        <w:autoSpaceDN w:val="0"/>
        <w:spacing w:line="304" w:lineRule="auto"/>
        <w:ind w:right="715"/>
        <w:contextualSpacing w:val="0"/>
        <w:jc w:val="left"/>
        <w:rPr>
          <w:sz w:val="18"/>
          <w:lang w:val="en-US"/>
        </w:rPr>
      </w:pPr>
      <w:r w:rsidRPr="00407422">
        <w:rPr>
          <w:sz w:val="18"/>
          <w:lang w:val="en-US"/>
        </w:rPr>
        <w:t>The sea</w:t>
      </w:r>
      <w:r w:rsidRPr="00407422">
        <w:rPr>
          <w:spacing w:val="-2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isn't</w:t>
      </w:r>
      <w:r w:rsidRPr="00407422">
        <w:rPr>
          <w:spacing w:val="-2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warm</w:t>
      </w:r>
      <w:r w:rsidRPr="00407422">
        <w:rPr>
          <w:sz w:val="18"/>
          <w:u w:val="single"/>
          <w:lang w:val="en-US"/>
        </w:rPr>
        <w:t xml:space="preserve"> enough </w:t>
      </w:r>
      <w:r w:rsidRPr="00407422">
        <w:rPr>
          <w:sz w:val="18"/>
          <w:lang w:val="en-US"/>
        </w:rPr>
        <w:t>to swim in March in</w:t>
      </w:r>
      <w:r w:rsidRPr="00407422">
        <w:rPr>
          <w:spacing w:val="-5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Turkey.</w:t>
      </w:r>
    </w:p>
    <w:p w:rsidR="00407422" w:rsidRPr="00407422" w:rsidRDefault="00407422" w:rsidP="00407422">
      <w:pPr>
        <w:pStyle w:val="Prrafodelista"/>
        <w:widowControl w:val="0"/>
        <w:numPr>
          <w:ilvl w:val="0"/>
          <w:numId w:val="20"/>
        </w:numPr>
        <w:tabs>
          <w:tab w:val="left" w:pos="667"/>
          <w:tab w:val="left" w:pos="4063"/>
        </w:tabs>
        <w:autoSpaceDE w:val="0"/>
        <w:autoSpaceDN w:val="0"/>
        <w:spacing w:line="304" w:lineRule="auto"/>
        <w:ind w:right="104"/>
        <w:contextualSpacing w:val="0"/>
        <w:jc w:val="left"/>
        <w:rPr>
          <w:sz w:val="18"/>
          <w:lang w:val="en-US"/>
        </w:rPr>
      </w:pPr>
      <w:r w:rsidRPr="00407422">
        <w:rPr>
          <w:sz w:val="18"/>
          <w:lang w:val="en-US"/>
        </w:rPr>
        <w:t>Daniel</w:t>
      </w:r>
      <w:r w:rsidRPr="00407422">
        <w:rPr>
          <w:spacing w:val="-3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isn't</w:t>
      </w:r>
      <w:r w:rsidRPr="00407422">
        <w:rPr>
          <w:spacing w:val="-4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hardworking</w:t>
      </w:r>
      <w:r w:rsidRPr="00407422">
        <w:rPr>
          <w:sz w:val="18"/>
          <w:u w:val="single"/>
          <w:lang w:val="en-US"/>
        </w:rPr>
        <w:t xml:space="preserve"> enough </w:t>
      </w:r>
      <w:r w:rsidRPr="00407422">
        <w:rPr>
          <w:sz w:val="18"/>
          <w:lang w:val="en-US"/>
        </w:rPr>
        <w:t>to pass all his</w:t>
      </w:r>
      <w:r w:rsidRPr="00407422">
        <w:rPr>
          <w:spacing w:val="-2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exams.</w:t>
      </w:r>
    </w:p>
    <w:p w:rsidR="00407422" w:rsidRPr="00BD5442" w:rsidRDefault="00407422" w:rsidP="00407422">
      <w:pPr>
        <w:pStyle w:val="Ttulo1"/>
        <w:spacing w:before="101"/>
        <w:ind w:left="341"/>
        <w:rPr>
          <w:sz w:val="18"/>
        </w:rPr>
      </w:pPr>
      <w:r w:rsidRPr="00BD5442">
        <w:rPr>
          <w:b w:val="0"/>
          <w:sz w:val="18"/>
        </w:rPr>
        <w:br w:type="column"/>
      </w:r>
      <w:r w:rsidRPr="00BD5442">
        <w:rPr>
          <w:color w:val="365F91"/>
          <w:sz w:val="18"/>
        </w:rPr>
        <w:lastRenderedPageBreak/>
        <w:t>B. Answer the questions using "too"</w:t>
      </w:r>
    </w:p>
    <w:p w:rsidR="00407422" w:rsidRPr="00BD5442" w:rsidRDefault="00407422" w:rsidP="00407422">
      <w:pPr>
        <w:pStyle w:val="Prrafodelista"/>
        <w:widowControl w:val="0"/>
        <w:numPr>
          <w:ilvl w:val="0"/>
          <w:numId w:val="19"/>
        </w:numPr>
        <w:tabs>
          <w:tab w:val="left" w:pos="769"/>
        </w:tabs>
        <w:autoSpaceDE w:val="0"/>
        <w:autoSpaceDN w:val="0"/>
        <w:spacing w:before="243" w:line="240" w:lineRule="auto"/>
        <w:contextualSpacing w:val="0"/>
        <w:jc w:val="left"/>
        <w:rPr>
          <w:sz w:val="18"/>
        </w:rPr>
      </w:pPr>
      <w:r w:rsidRPr="00BD5442">
        <w:rPr>
          <w:sz w:val="18"/>
        </w:rPr>
        <w:t>Why can't elephants</w:t>
      </w:r>
      <w:r w:rsidRPr="00BD5442">
        <w:rPr>
          <w:spacing w:val="-4"/>
          <w:sz w:val="18"/>
        </w:rPr>
        <w:t xml:space="preserve"> </w:t>
      </w:r>
      <w:r w:rsidRPr="00BD5442">
        <w:rPr>
          <w:sz w:val="18"/>
        </w:rPr>
        <w:t>jump?</w:t>
      </w:r>
    </w:p>
    <w:p w:rsidR="00407422" w:rsidRPr="00BD5442" w:rsidRDefault="00407422" w:rsidP="00407422">
      <w:pPr>
        <w:pStyle w:val="Textoindependiente"/>
        <w:spacing w:before="47"/>
        <w:ind w:left="714" w:firstLine="54"/>
        <w:rPr>
          <w:sz w:val="18"/>
        </w:rPr>
      </w:pPr>
      <w:r>
        <w:rPr>
          <w:sz w:val="18"/>
        </w:rPr>
        <w:t>Because they are too big</w:t>
      </w:r>
      <w:r w:rsidRPr="00BD5442">
        <w:rPr>
          <w:sz w:val="18"/>
        </w:rPr>
        <w:t>.</w:t>
      </w:r>
    </w:p>
    <w:p w:rsidR="00407422" w:rsidRPr="00407422" w:rsidRDefault="00407422" w:rsidP="00407422">
      <w:pPr>
        <w:pStyle w:val="Prrafodelista"/>
        <w:widowControl w:val="0"/>
        <w:numPr>
          <w:ilvl w:val="0"/>
          <w:numId w:val="19"/>
        </w:numPr>
        <w:tabs>
          <w:tab w:val="left" w:pos="769"/>
        </w:tabs>
        <w:autoSpaceDE w:val="0"/>
        <w:autoSpaceDN w:val="0"/>
        <w:spacing w:before="44" w:line="240" w:lineRule="auto"/>
        <w:contextualSpacing w:val="0"/>
        <w:jc w:val="left"/>
        <w:rPr>
          <w:sz w:val="18"/>
          <w:lang w:val="en-US"/>
        </w:rPr>
      </w:pPr>
      <w:r w:rsidRPr="00407422">
        <w:rPr>
          <w:sz w:val="18"/>
          <w:lang w:val="en-US"/>
        </w:rPr>
        <w:t>Why can't a child drive a</w:t>
      </w:r>
      <w:r w:rsidRPr="00407422">
        <w:rPr>
          <w:spacing w:val="-11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car?</w:t>
      </w:r>
    </w:p>
    <w:p w:rsidR="00407422" w:rsidRPr="00BD5442" w:rsidRDefault="00407422" w:rsidP="00407422">
      <w:pPr>
        <w:pStyle w:val="Textoindependiente"/>
        <w:tabs>
          <w:tab w:val="left" w:pos="5119"/>
        </w:tabs>
        <w:spacing w:before="44"/>
        <w:ind w:left="768" w:firstLine="0"/>
        <w:rPr>
          <w:sz w:val="18"/>
        </w:rPr>
      </w:pPr>
      <w:r>
        <w:rPr>
          <w:sz w:val="18"/>
          <w:u w:val="single"/>
        </w:rPr>
        <w:t>Because is too young</w:t>
      </w:r>
      <w:r w:rsidRPr="00BD5442">
        <w:rPr>
          <w:sz w:val="18"/>
        </w:rPr>
        <w:t>.</w:t>
      </w:r>
    </w:p>
    <w:p w:rsidR="00407422" w:rsidRPr="00407422" w:rsidRDefault="00407422" w:rsidP="00407422">
      <w:pPr>
        <w:pStyle w:val="Prrafodelista"/>
        <w:widowControl w:val="0"/>
        <w:numPr>
          <w:ilvl w:val="0"/>
          <w:numId w:val="19"/>
        </w:numPr>
        <w:tabs>
          <w:tab w:val="left" w:pos="769"/>
        </w:tabs>
        <w:autoSpaceDE w:val="0"/>
        <w:autoSpaceDN w:val="0"/>
        <w:spacing w:before="46" w:line="240" w:lineRule="auto"/>
        <w:contextualSpacing w:val="0"/>
        <w:jc w:val="left"/>
        <w:rPr>
          <w:sz w:val="18"/>
          <w:lang w:val="en-US"/>
        </w:rPr>
      </w:pPr>
      <w:r w:rsidRPr="00407422">
        <w:rPr>
          <w:sz w:val="18"/>
          <w:lang w:val="en-US"/>
        </w:rPr>
        <w:t>Why couldn't you solve the</w:t>
      </w:r>
      <w:r w:rsidRPr="00407422">
        <w:rPr>
          <w:spacing w:val="-11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problem?</w:t>
      </w:r>
    </w:p>
    <w:p w:rsidR="00407422" w:rsidRPr="00BD5442" w:rsidRDefault="00407422" w:rsidP="00407422">
      <w:pPr>
        <w:pStyle w:val="Textoindependiente"/>
        <w:tabs>
          <w:tab w:val="left" w:pos="5119"/>
        </w:tabs>
        <w:spacing w:before="43"/>
        <w:ind w:left="768" w:firstLine="0"/>
        <w:rPr>
          <w:sz w:val="18"/>
        </w:rPr>
      </w:pPr>
      <w:r>
        <w:rPr>
          <w:position w:val="-13"/>
          <w:sz w:val="18"/>
        </w:rPr>
        <w:t>Because is too complicated</w:t>
      </w:r>
      <w:r w:rsidRPr="00BD5442">
        <w:rPr>
          <w:position w:val="-13"/>
          <w:sz w:val="18"/>
        </w:rPr>
        <w:t>.</w:t>
      </w:r>
    </w:p>
    <w:p w:rsidR="00407422" w:rsidRPr="00407422" w:rsidRDefault="00407422" w:rsidP="00407422">
      <w:pPr>
        <w:pStyle w:val="Prrafodelista"/>
        <w:widowControl w:val="0"/>
        <w:numPr>
          <w:ilvl w:val="0"/>
          <w:numId w:val="19"/>
        </w:numPr>
        <w:tabs>
          <w:tab w:val="left" w:pos="769"/>
        </w:tabs>
        <w:autoSpaceDE w:val="0"/>
        <w:autoSpaceDN w:val="0"/>
        <w:spacing w:before="48" w:line="240" w:lineRule="auto"/>
        <w:contextualSpacing w:val="0"/>
        <w:jc w:val="left"/>
        <w:rPr>
          <w:sz w:val="18"/>
          <w:lang w:val="en-US"/>
        </w:rPr>
      </w:pPr>
      <w:r w:rsidRPr="00407422">
        <w:rPr>
          <w:sz w:val="18"/>
          <w:lang w:val="en-US"/>
        </w:rPr>
        <w:t>Why couldn't he drink the</w:t>
      </w:r>
      <w:r w:rsidRPr="00407422">
        <w:rPr>
          <w:spacing w:val="-17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coffee?</w:t>
      </w:r>
    </w:p>
    <w:p w:rsidR="00407422" w:rsidRPr="00BD5442" w:rsidRDefault="00407422" w:rsidP="00407422">
      <w:pPr>
        <w:pStyle w:val="Textoindependiente"/>
        <w:tabs>
          <w:tab w:val="left" w:pos="5119"/>
        </w:tabs>
        <w:spacing w:before="42"/>
        <w:ind w:left="768" w:firstLine="0"/>
        <w:rPr>
          <w:sz w:val="18"/>
        </w:rPr>
      </w:pPr>
      <w:r>
        <w:rPr>
          <w:position w:val="-6"/>
          <w:sz w:val="18"/>
        </w:rPr>
        <w:t>Because it is too bitter</w:t>
      </w:r>
      <w:r w:rsidRPr="00BD5442">
        <w:rPr>
          <w:position w:val="-6"/>
          <w:sz w:val="18"/>
        </w:rPr>
        <w:t>.</w:t>
      </w:r>
    </w:p>
    <w:p w:rsidR="00407422" w:rsidRPr="00407422" w:rsidRDefault="00407422" w:rsidP="00407422">
      <w:pPr>
        <w:pStyle w:val="Prrafodelista"/>
        <w:widowControl w:val="0"/>
        <w:numPr>
          <w:ilvl w:val="0"/>
          <w:numId w:val="19"/>
        </w:numPr>
        <w:tabs>
          <w:tab w:val="left" w:pos="769"/>
        </w:tabs>
        <w:autoSpaceDE w:val="0"/>
        <w:autoSpaceDN w:val="0"/>
        <w:spacing w:before="46" w:line="240" w:lineRule="auto"/>
        <w:contextualSpacing w:val="0"/>
        <w:jc w:val="left"/>
        <w:rPr>
          <w:sz w:val="18"/>
          <w:lang w:val="en-US"/>
        </w:rPr>
      </w:pPr>
      <w:r w:rsidRPr="00407422">
        <w:rPr>
          <w:sz w:val="18"/>
          <w:lang w:val="en-US"/>
        </w:rPr>
        <w:t>Why can't she touch the</w:t>
      </w:r>
      <w:r w:rsidRPr="00407422">
        <w:rPr>
          <w:spacing w:val="-2"/>
          <w:sz w:val="18"/>
          <w:lang w:val="en-US"/>
        </w:rPr>
        <w:t xml:space="preserve"> </w:t>
      </w:r>
      <w:r w:rsidRPr="00407422">
        <w:rPr>
          <w:sz w:val="18"/>
          <w:lang w:val="en-US"/>
        </w:rPr>
        <w:t>ceiling?</w:t>
      </w:r>
    </w:p>
    <w:p w:rsidR="00407422" w:rsidRPr="00C85F61" w:rsidRDefault="00407422" w:rsidP="00407422">
      <w:pPr>
        <w:pStyle w:val="Textoindependiente"/>
        <w:tabs>
          <w:tab w:val="left" w:pos="5119"/>
        </w:tabs>
        <w:spacing w:before="46"/>
        <w:ind w:left="768" w:firstLine="0"/>
        <w:rPr>
          <w:sz w:val="18"/>
        </w:rPr>
        <w:sectPr w:rsidR="00407422" w:rsidRPr="00C85F61">
          <w:type w:val="continuous"/>
          <w:pgSz w:w="11910" w:h="16840"/>
          <w:pgMar w:top="240" w:right="340" w:bottom="420" w:left="440" w:header="720" w:footer="720" w:gutter="0"/>
          <w:cols w:num="2" w:space="720" w:equalWidth="0">
            <w:col w:w="5234" w:space="253"/>
            <w:col w:w="5643"/>
          </w:cols>
        </w:sectPr>
      </w:pPr>
      <w:r>
        <w:rPr>
          <w:noProof/>
          <w:sz w:val="18"/>
          <w:lang w:val="es-MX" w:eastAsia="es-MX" w:bidi="ar-SA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3824605</wp:posOffset>
                </wp:positionH>
                <wp:positionV relativeFrom="paragraph">
                  <wp:posOffset>3341370</wp:posOffset>
                </wp:positionV>
                <wp:extent cx="3435985" cy="3540125"/>
                <wp:effectExtent l="5080" t="2540" r="6985" b="635"/>
                <wp:wrapNone/>
                <wp:docPr id="9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5985" cy="3540125"/>
                          <a:chOff x="6048" y="516"/>
                          <a:chExt cx="5411" cy="5575"/>
                        </a:xfrm>
                      </wpg:grpSpPr>
                      <wps:wsp>
                        <wps:cNvPr id="10" name="Freeform 4"/>
                        <wps:cNvSpPr>
                          <a:spLocks/>
                        </wps:cNvSpPr>
                        <wps:spPr bwMode="auto">
                          <a:xfrm>
                            <a:off x="6060" y="528"/>
                            <a:ext cx="5386" cy="5550"/>
                          </a:xfrm>
                          <a:custGeom>
                            <a:avLst/>
                            <a:gdLst>
                              <a:gd name="T0" fmla="+- 0 6273 6060"/>
                              <a:gd name="T1" fmla="*/ T0 w 5386"/>
                              <a:gd name="T2" fmla="+- 0 528 528"/>
                              <a:gd name="T3" fmla="*/ 528 h 5550"/>
                              <a:gd name="T4" fmla="+- 0 6206 6060"/>
                              <a:gd name="T5" fmla="*/ T4 w 5386"/>
                              <a:gd name="T6" fmla="+- 0 539 528"/>
                              <a:gd name="T7" fmla="*/ 539 h 5550"/>
                              <a:gd name="T8" fmla="+- 0 6147 6060"/>
                              <a:gd name="T9" fmla="*/ T8 w 5386"/>
                              <a:gd name="T10" fmla="+- 0 569 528"/>
                              <a:gd name="T11" fmla="*/ 569 h 5550"/>
                              <a:gd name="T12" fmla="+- 0 6101 6060"/>
                              <a:gd name="T13" fmla="*/ T12 w 5386"/>
                              <a:gd name="T14" fmla="+- 0 615 528"/>
                              <a:gd name="T15" fmla="*/ 615 h 5550"/>
                              <a:gd name="T16" fmla="+- 0 6071 6060"/>
                              <a:gd name="T17" fmla="*/ T16 w 5386"/>
                              <a:gd name="T18" fmla="+- 0 674 528"/>
                              <a:gd name="T19" fmla="*/ 674 h 5550"/>
                              <a:gd name="T20" fmla="+- 0 6060 6060"/>
                              <a:gd name="T21" fmla="*/ T20 w 5386"/>
                              <a:gd name="T22" fmla="+- 0 741 528"/>
                              <a:gd name="T23" fmla="*/ 741 h 5550"/>
                              <a:gd name="T24" fmla="+- 0 6060 6060"/>
                              <a:gd name="T25" fmla="*/ T24 w 5386"/>
                              <a:gd name="T26" fmla="+- 0 5865 528"/>
                              <a:gd name="T27" fmla="*/ 5865 h 5550"/>
                              <a:gd name="T28" fmla="+- 0 6071 6060"/>
                              <a:gd name="T29" fmla="*/ T28 w 5386"/>
                              <a:gd name="T30" fmla="+- 0 5933 528"/>
                              <a:gd name="T31" fmla="*/ 5933 h 5550"/>
                              <a:gd name="T32" fmla="+- 0 6101 6060"/>
                              <a:gd name="T33" fmla="*/ T32 w 5386"/>
                              <a:gd name="T34" fmla="+- 0 5991 528"/>
                              <a:gd name="T35" fmla="*/ 5991 h 5550"/>
                              <a:gd name="T36" fmla="+- 0 6147 6060"/>
                              <a:gd name="T37" fmla="*/ T36 w 5386"/>
                              <a:gd name="T38" fmla="+- 0 6037 528"/>
                              <a:gd name="T39" fmla="*/ 6037 h 5550"/>
                              <a:gd name="T40" fmla="+- 0 6206 6060"/>
                              <a:gd name="T41" fmla="*/ T40 w 5386"/>
                              <a:gd name="T42" fmla="+- 0 6067 528"/>
                              <a:gd name="T43" fmla="*/ 6067 h 5550"/>
                              <a:gd name="T44" fmla="+- 0 6273 6060"/>
                              <a:gd name="T45" fmla="*/ T44 w 5386"/>
                              <a:gd name="T46" fmla="+- 0 6078 528"/>
                              <a:gd name="T47" fmla="*/ 6078 h 5550"/>
                              <a:gd name="T48" fmla="+- 0 11233 6060"/>
                              <a:gd name="T49" fmla="*/ T48 w 5386"/>
                              <a:gd name="T50" fmla="+- 0 6078 528"/>
                              <a:gd name="T51" fmla="*/ 6078 h 5550"/>
                              <a:gd name="T52" fmla="+- 0 11300 6060"/>
                              <a:gd name="T53" fmla="*/ T52 w 5386"/>
                              <a:gd name="T54" fmla="+- 0 6067 528"/>
                              <a:gd name="T55" fmla="*/ 6067 h 5550"/>
                              <a:gd name="T56" fmla="+- 0 11359 6060"/>
                              <a:gd name="T57" fmla="*/ T56 w 5386"/>
                              <a:gd name="T58" fmla="+- 0 6037 528"/>
                              <a:gd name="T59" fmla="*/ 6037 h 5550"/>
                              <a:gd name="T60" fmla="+- 0 11405 6060"/>
                              <a:gd name="T61" fmla="*/ T60 w 5386"/>
                              <a:gd name="T62" fmla="+- 0 5991 528"/>
                              <a:gd name="T63" fmla="*/ 5991 h 5550"/>
                              <a:gd name="T64" fmla="+- 0 11435 6060"/>
                              <a:gd name="T65" fmla="*/ T64 w 5386"/>
                              <a:gd name="T66" fmla="+- 0 5933 528"/>
                              <a:gd name="T67" fmla="*/ 5933 h 5550"/>
                              <a:gd name="T68" fmla="+- 0 11446 6060"/>
                              <a:gd name="T69" fmla="*/ T68 w 5386"/>
                              <a:gd name="T70" fmla="+- 0 5865 528"/>
                              <a:gd name="T71" fmla="*/ 5865 h 5550"/>
                              <a:gd name="T72" fmla="+- 0 11446 6060"/>
                              <a:gd name="T73" fmla="*/ T72 w 5386"/>
                              <a:gd name="T74" fmla="+- 0 741 528"/>
                              <a:gd name="T75" fmla="*/ 741 h 5550"/>
                              <a:gd name="T76" fmla="+- 0 11435 6060"/>
                              <a:gd name="T77" fmla="*/ T76 w 5386"/>
                              <a:gd name="T78" fmla="+- 0 674 528"/>
                              <a:gd name="T79" fmla="*/ 674 h 5550"/>
                              <a:gd name="T80" fmla="+- 0 11405 6060"/>
                              <a:gd name="T81" fmla="*/ T80 w 5386"/>
                              <a:gd name="T82" fmla="+- 0 615 528"/>
                              <a:gd name="T83" fmla="*/ 615 h 5550"/>
                              <a:gd name="T84" fmla="+- 0 11359 6060"/>
                              <a:gd name="T85" fmla="*/ T84 w 5386"/>
                              <a:gd name="T86" fmla="+- 0 569 528"/>
                              <a:gd name="T87" fmla="*/ 569 h 5550"/>
                              <a:gd name="T88" fmla="+- 0 11300 6060"/>
                              <a:gd name="T89" fmla="*/ T88 w 5386"/>
                              <a:gd name="T90" fmla="+- 0 539 528"/>
                              <a:gd name="T91" fmla="*/ 539 h 5550"/>
                              <a:gd name="T92" fmla="+- 0 11233 6060"/>
                              <a:gd name="T93" fmla="*/ T92 w 5386"/>
                              <a:gd name="T94" fmla="+- 0 528 528"/>
                              <a:gd name="T95" fmla="*/ 528 h 5550"/>
                              <a:gd name="T96" fmla="+- 0 6273 6060"/>
                              <a:gd name="T97" fmla="*/ T96 w 5386"/>
                              <a:gd name="T98" fmla="+- 0 528 528"/>
                              <a:gd name="T99" fmla="*/ 528 h 5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386" h="5550">
                                <a:moveTo>
                                  <a:pt x="213" y="0"/>
                                </a:moveTo>
                                <a:lnTo>
                                  <a:pt x="146" y="11"/>
                                </a:lnTo>
                                <a:lnTo>
                                  <a:pt x="87" y="41"/>
                                </a:lnTo>
                                <a:lnTo>
                                  <a:pt x="41" y="87"/>
                                </a:lnTo>
                                <a:lnTo>
                                  <a:pt x="11" y="146"/>
                                </a:lnTo>
                                <a:lnTo>
                                  <a:pt x="0" y="213"/>
                                </a:lnTo>
                                <a:lnTo>
                                  <a:pt x="0" y="5337"/>
                                </a:lnTo>
                                <a:lnTo>
                                  <a:pt x="11" y="5405"/>
                                </a:lnTo>
                                <a:lnTo>
                                  <a:pt x="41" y="5463"/>
                                </a:lnTo>
                                <a:lnTo>
                                  <a:pt x="87" y="5509"/>
                                </a:lnTo>
                                <a:lnTo>
                                  <a:pt x="146" y="5539"/>
                                </a:lnTo>
                                <a:lnTo>
                                  <a:pt x="213" y="5550"/>
                                </a:lnTo>
                                <a:lnTo>
                                  <a:pt x="5173" y="5550"/>
                                </a:lnTo>
                                <a:lnTo>
                                  <a:pt x="5240" y="5539"/>
                                </a:lnTo>
                                <a:lnTo>
                                  <a:pt x="5299" y="5509"/>
                                </a:lnTo>
                                <a:lnTo>
                                  <a:pt x="5345" y="5463"/>
                                </a:lnTo>
                                <a:lnTo>
                                  <a:pt x="5375" y="5405"/>
                                </a:lnTo>
                                <a:lnTo>
                                  <a:pt x="5386" y="5337"/>
                                </a:lnTo>
                                <a:lnTo>
                                  <a:pt x="5386" y="213"/>
                                </a:lnTo>
                                <a:lnTo>
                                  <a:pt x="5375" y="146"/>
                                </a:lnTo>
                                <a:lnTo>
                                  <a:pt x="5345" y="87"/>
                                </a:lnTo>
                                <a:lnTo>
                                  <a:pt x="5299" y="41"/>
                                </a:lnTo>
                                <a:lnTo>
                                  <a:pt x="5240" y="11"/>
                                </a:lnTo>
                                <a:lnTo>
                                  <a:pt x="5173" y="0"/>
                                </a:lnTo>
                                <a:lnTo>
                                  <a:pt x="2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ys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047" y="515"/>
                            <a:ext cx="5411" cy="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7422" w:rsidRPr="00407422" w:rsidRDefault="00407422" w:rsidP="00407422">
                              <w:pPr>
                                <w:ind w:left="229"/>
                                <w:rPr>
                                  <w:b/>
                                  <w:sz w:val="16"/>
                                  <w:lang w:val="en-US"/>
                                </w:rPr>
                              </w:pPr>
                              <w:r w:rsidRPr="00407422">
                                <w:rPr>
                                  <w:b/>
                                  <w:color w:val="365F91"/>
                                  <w:sz w:val="16"/>
                                  <w:lang w:val="en-US"/>
                                </w:rPr>
                                <w:t>D. Rewrite the sentences using "enough"</w:t>
                              </w:r>
                            </w:p>
                            <w:p w:rsidR="00407422" w:rsidRPr="00407422" w:rsidRDefault="00407422" w:rsidP="00407422">
                              <w:pPr>
                                <w:widowControl w:val="0"/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658"/>
                                </w:tabs>
                                <w:autoSpaceDE w:val="0"/>
                                <w:autoSpaceDN w:val="0"/>
                                <w:spacing w:line="380" w:lineRule="atLeast"/>
                                <w:ind w:right="786"/>
                                <w:jc w:val="left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407422">
                                <w:rPr>
                                  <w:sz w:val="16"/>
                                  <w:lang w:val="en-US"/>
                                </w:rPr>
                                <w:t>The book was too boring to read so</w:t>
                              </w:r>
                              <w:r w:rsidRPr="00407422">
                                <w:rPr>
                                  <w:spacing w:val="-17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 w:rsidRPr="00407422">
                                <w:rPr>
                                  <w:sz w:val="16"/>
                                  <w:lang w:val="en-US"/>
                                </w:rPr>
                                <w:t>I stopped reading</w:t>
                              </w:r>
                              <w:r w:rsidRPr="00407422">
                                <w:rPr>
                                  <w:spacing w:val="-4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 w:rsidRPr="00407422">
                                <w:rPr>
                                  <w:sz w:val="16"/>
                                  <w:lang w:val="en-US"/>
                                </w:rPr>
                                <w:t>it.</w:t>
                              </w:r>
                              <w:r w:rsidRPr="00407422">
                                <w:rPr>
                                  <w:sz w:val="16"/>
                                  <w:lang w:val="en-US"/>
                                </w:rPr>
                                <w:br/>
                                <w:t>The book wasn’t good enough to read so</w:t>
                              </w:r>
                              <w:r w:rsidRPr="00407422">
                                <w:rPr>
                                  <w:spacing w:val="-17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 w:rsidRPr="00407422">
                                <w:rPr>
                                  <w:sz w:val="16"/>
                                  <w:lang w:val="en-US"/>
                                </w:rPr>
                                <w:t>I stopped reading</w:t>
                              </w:r>
                              <w:r w:rsidRPr="00407422">
                                <w:rPr>
                                  <w:spacing w:val="-4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 w:rsidRPr="00407422">
                                <w:rPr>
                                  <w:sz w:val="16"/>
                                  <w:lang w:val="en-US"/>
                                </w:rPr>
                                <w:t>it.</w:t>
                              </w:r>
                            </w:p>
                            <w:p w:rsidR="00407422" w:rsidRPr="00407422" w:rsidRDefault="00407422" w:rsidP="00407422">
                              <w:pPr>
                                <w:widowControl w:val="0"/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655"/>
                                </w:tabs>
                                <w:autoSpaceDE w:val="0"/>
                                <w:autoSpaceDN w:val="0"/>
                                <w:spacing w:line="380" w:lineRule="atLeast"/>
                                <w:ind w:left="654" w:right="260" w:hanging="358"/>
                                <w:jc w:val="left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407422">
                                <w:rPr>
                                  <w:sz w:val="16"/>
                                  <w:lang w:val="en-US"/>
                                </w:rPr>
                                <w:t>I was too sick to go to work so I stayed</w:t>
                              </w:r>
                              <w:r w:rsidRPr="00407422">
                                <w:rPr>
                                  <w:spacing w:val="-19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 w:rsidRPr="00407422">
                                <w:rPr>
                                  <w:sz w:val="16"/>
                                  <w:lang w:val="en-US"/>
                                </w:rPr>
                                <w:t>at home on Monday.</w:t>
                              </w:r>
                              <w:r w:rsidRPr="00407422">
                                <w:rPr>
                                  <w:sz w:val="16"/>
                                  <w:lang w:val="en-US"/>
                                </w:rPr>
                                <w:br/>
                                <w:t>I wasn’t feeling well enough to go to work so I stayed</w:t>
                              </w:r>
                              <w:r w:rsidRPr="00407422">
                                <w:rPr>
                                  <w:spacing w:val="-19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 w:rsidRPr="00407422">
                                <w:rPr>
                                  <w:sz w:val="16"/>
                                  <w:lang w:val="en-US"/>
                                </w:rPr>
                                <w:t>at home on Monday.</w:t>
                              </w:r>
                            </w:p>
                            <w:p w:rsidR="00407422" w:rsidRPr="00407422" w:rsidRDefault="00407422" w:rsidP="00407422">
                              <w:pPr>
                                <w:widowControl w:val="0"/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655"/>
                                </w:tabs>
                                <w:autoSpaceDE w:val="0"/>
                                <w:autoSpaceDN w:val="0"/>
                                <w:spacing w:line="380" w:lineRule="atLeast"/>
                                <w:ind w:left="654" w:right="594" w:hanging="358"/>
                                <w:jc w:val="left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407422">
                                <w:rPr>
                                  <w:sz w:val="16"/>
                                  <w:lang w:val="en-US"/>
                                </w:rPr>
                                <w:t>The room was too dark to find my pink gloves.</w:t>
                              </w:r>
                              <w:r w:rsidRPr="00407422">
                                <w:rPr>
                                  <w:sz w:val="16"/>
                                  <w:lang w:val="en-US"/>
                                </w:rPr>
                                <w:br/>
                                <w:t>The room wasn’t light enough to find my pink gloves.</w:t>
                              </w:r>
                            </w:p>
                            <w:p w:rsidR="00407422" w:rsidRPr="00407422" w:rsidRDefault="00407422" w:rsidP="00407422">
                              <w:pPr>
                                <w:widowControl w:val="0"/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655"/>
                                </w:tabs>
                                <w:autoSpaceDE w:val="0"/>
                                <w:autoSpaceDN w:val="0"/>
                                <w:spacing w:line="380" w:lineRule="atLeast"/>
                                <w:ind w:left="654" w:right="1019" w:hanging="358"/>
                                <w:jc w:val="left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407422">
                                <w:rPr>
                                  <w:sz w:val="16"/>
                                  <w:lang w:val="en-US"/>
                                </w:rPr>
                                <w:t>The horse was too wild to ride so I decided not</w:t>
                              </w:r>
                              <w:r w:rsidRPr="00407422">
                                <w:rPr>
                                  <w:spacing w:val="-1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 w:rsidRPr="00407422">
                                <w:rPr>
                                  <w:sz w:val="16"/>
                                  <w:lang w:val="en-US"/>
                                </w:rPr>
                                <w:t>to.</w:t>
                              </w:r>
                              <w:r w:rsidRPr="00407422">
                                <w:rPr>
                                  <w:sz w:val="16"/>
                                  <w:lang w:val="en-US"/>
                                </w:rPr>
                                <w:br/>
                                <w:t>The horse wasn’t docile enough to ride so I decided not</w:t>
                              </w:r>
                              <w:r w:rsidRPr="00407422">
                                <w:rPr>
                                  <w:spacing w:val="-1"/>
                                  <w:sz w:val="16"/>
                                  <w:lang w:val="en-US"/>
                                </w:rPr>
                                <w:t xml:space="preserve"> </w:t>
                              </w:r>
                              <w:r w:rsidRPr="00407422">
                                <w:rPr>
                                  <w:sz w:val="16"/>
                                  <w:lang w:val="en-US"/>
                                </w:rPr>
                                <w:t>to.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9" o:spid="_x0000_s1026" style="position:absolute;left:0;text-align:left;margin-left:301.15pt;margin-top:263.1pt;width:270.55pt;height:278.75pt;z-index:-251651072;mso-position-horizontal-relative:page" coordorigin="6048,516" coordsize="5411,5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">
                <v:shape id="Freeform 4" o:spid="_x0000_s1027" style="position:absolute;left:6060;top:528;width:5386;height:5550;visibility:visible;mso-wrap-style:square;v-text-anchor:top" coordsize="5386,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" path="m213,l146,11,87,41,41,87,11,146,,213,,5337r11,68l41,5463r46,46l146,5539r67,11l5173,5550r67,-11l5299,5509r46,-46l5375,5405r11,-68l5386,213r-11,-67l5345,87,5299,41,5240,11,5173,,213,xe" filled="f" strokeweight="1.25pt">
                  <v:stroke dashstyle="3 1 1 1"/>
                  <v:path arrowok="t" o:connecttype="custom" o:connectlocs="213,528;146,539;87,569;41,615;11,674;0,741;0,5865;11,5933;41,5991;87,6037;146,6067;213,6078;5173,6078;5240,6067;5299,6037;5345,5991;5375,5933;5386,5865;5386,741;5375,674;5345,615;5299,569;5240,539;5173,528;213,528" o:connectangles="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6047;top:515;width:5411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407422" w:rsidRPr="00407422" w:rsidRDefault="00407422" w:rsidP="00407422">
                        <w:pPr>
                          <w:ind w:left="229"/>
                          <w:rPr>
                            <w:b/>
                            <w:sz w:val="16"/>
                            <w:lang w:val="en-US"/>
                          </w:rPr>
                        </w:pPr>
                        <w:r w:rsidRPr="00407422">
                          <w:rPr>
                            <w:b/>
                            <w:color w:val="365F91"/>
                            <w:sz w:val="16"/>
                            <w:lang w:val="en-US"/>
                          </w:rPr>
                          <w:t>D. Rewrite the sentences using "enough"</w:t>
                        </w:r>
                      </w:p>
                      <w:p w:rsidR="00407422" w:rsidRPr="00407422" w:rsidRDefault="00407422" w:rsidP="00407422">
                        <w:pPr>
                          <w:widowControl w:val="0"/>
                          <w:numPr>
                            <w:ilvl w:val="0"/>
                            <w:numId w:val="17"/>
                          </w:numPr>
                          <w:tabs>
                            <w:tab w:val="left" w:pos="658"/>
                          </w:tabs>
                          <w:autoSpaceDE w:val="0"/>
                          <w:autoSpaceDN w:val="0"/>
                          <w:spacing w:line="380" w:lineRule="atLeast"/>
                          <w:ind w:right="786"/>
                          <w:jc w:val="left"/>
                          <w:rPr>
                            <w:sz w:val="16"/>
                            <w:lang w:val="en-US"/>
                          </w:rPr>
                        </w:pPr>
                        <w:r w:rsidRPr="00407422">
                          <w:rPr>
                            <w:sz w:val="16"/>
                            <w:lang w:val="en-US"/>
                          </w:rPr>
                          <w:t>The book was too boring to read so</w:t>
                        </w:r>
                        <w:r w:rsidRPr="00407422">
                          <w:rPr>
                            <w:spacing w:val="-17"/>
                            <w:sz w:val="16"/>
                            <w:lang w:val="en-US"/>
                          </w:rPr>
                          <w:t xml:space="preserve"> </w:t>
                        </w:r>
                        <w:r w:rsidRPr="00407422">
                          <w:rPr>
                            <w:sz w:val="16"/>
                            <w:lang w:val="en-US"/>
                          </w:rPr>
                          <w:t>I stopped reading</w:t>
                        </w:r>
                        <w:r w:rsidRPr="00407422">
                          <w:rPr>
                            <w:spacing w:val="-4"/>
                            <w:sz w:val="16"/>
                            <w:lang w:val="en-US"/>
                          </w:rPr>
                          <w:t xml:space="preserve"> </w:t>
                        </w:r>
                        <w:r w:rsidRPr="00407422">
                          <w:rPr>
                            <w:sz w:val="16"/>
                            <w:lang w:val="en-US"/>
                          </w:rPr>
                          <w:t>it.</w:t>
                        </w:r>
                        <w:r w:rsidRPr="00407422">
                          <w:rPr>
                            <w:sz w:val="16"/>
                            <w:lang w:val="en-US"/>
                          </w:rPr>
                          <w:br/>
                          <w:t>The book wasn’t good enough to read so</w:t>
                        </w:r>
                        <w:r w:rsidRPr="00407422">
                          <w:rPr>
                            <w:spacing w:val="-17"/>
                            <w:sz w:val="16"/>
                            <w:lang w:val="en-US"/>
                          </w:rPr>
                          <w:t xml:space="preserve"> </w:t>
                        </w:r>
                        <w:r w:rsidRPr="00407422">
                          <w:rPr>
                            <w:sz w:val="16"/>
                            <w:lang w:val="en-US"/>
                          </w:rPr>
                          <w:t>I stopped reading</w:t>
                        </w:r>
                        <w:r w:rsidRPr="00407422">
                          <w:rPr>
                            <w:spacing w:val="-4"/>
                            <w:sz w:val="16"/>
                            <w:lang w:val="en-US"/>
                          </w:rPr>
                          <w:t xml:space="preserve"> </w:t>
                        </w:r>
                        <w:r w:rsidRPr="00407422">
                          <w:rPr>
                            <w:sz w:val="16"/>
                            <w:lang w:val="en-US"/>
                          </w:rPr>
                          <w:t>it.</w:t>
                        </w:r>
                      </w:p>
                      <w:p w:rsidR="00407422" w:rsidRPr="00407422" w:rsidRDefault="00407422" w:rsidP="00407422">
                        <w:pPr>
                          <w:widowControl w:val="0"/>
                          <w:numPr>
                            <w:ilvl w:val="0"/>
                            <w:numId w:val="17"/>
                          </w:numPr>
                          <w:tabs>
                            <w:tab w:val="left" w:pos="655"/>
                          </w:tabs>
                          <w:autoSpaceDE w:val="0"/>
                          <w:autoSpaceDN w:val="0"/>
                          <w:spacing w:line="380" w:lineRule="atLeast"/>
                          <w:ind w:left="654" w:right="260" w:hanging="358"/>
                          <w:jc w:val="left"/>
                          <w:rPr>
                            <w:sz w:val="16"/>
                            <w:lang w:val="en-US"/>
                          </w:rPr>
                        </w:pPr>
                        <w:r w:rsidRPr="00407422">
                          <w:rPr>
                            <w:sz w:val="16"/>
                            <w:lang w:val="en-US"/>
                          </w:rPr>
                          <w:t>I was too sick to go to work so I stayed</w:t>
                        </w:r>
                        <w:r w:rsidRPr="00407422">
                          <w:rPr>
                            <w:spacing w:val="-19"/>
                            <w:sz w:val="16"/>
                            <w:lang w:val="en-US"/>
                          </w:rPr>
                          <w:t xml:space="preserve"> </w:t>
                        </w:r>
                        <w:r w:rsidRPr="00407422">
                          <w:rPr>
                            <w:sz w:val="16"/>
                            <w:lang w:val="en-US"/>
                          </w:rPr>
                          <w:t>at home on Monday.</w:t>
                        </w:r>
                        <w:r w:rsidRPr="00407422">
                          <w:rPr>
                            <w:sz w:val="16"/>
                            <w:lang w:val="en-US"/>
                          </w:rPr>
                          <w:br/>
                          <w:t>I wasn’t feeling well enough to go to work so I stayed</w:t>
                        </w:r>
                        <w:r w:rsidRPr="00407422">
                          <w:rPr>
                            <w:spacing w:val="-19"/>
                            <w:sz w:val="16"/>
                            <w:lang w:val="en-US"/>
                          </w:rPr>
                          <w:t xml:space="preserve"> </w:t>
                        </w:r>
                        <w:r w:rsidRPr="00407422">
                          <w:rPr>
                            <w:sz w:val="16"/>
                            <w:lang w:val="en-US"/>
                          </w:rPr>
                          <w:t>at home on Monday.</w:t>
                        </w:r>
                      </w:p>
                      <w:p w:rsidR="00407422" w:rsidRPr="00407422" w:rsidRDefault="00407422" w:rsidP="00407422">
                        <w:pPr>
                          <w:widowControl w:val="0"/>
                          <w:numPr>
                            <w:ilvl w:val="0"/>
                            <w:numId w:val="17"/>
                          </w:numPr>
                          <w:tabs>
                            <w:tab w:val="left" w:pos="655"/>
                          </w:tabs>
                          <w:autoSpaceDE w:val="0"/>
                          <w:autoSpaceDN w:val="0"/>
                          <w:spacing w:line="380" w:lineRule="atLeast"/>
                          <w:ind w:left="654" w:right="594" w:hanging="358"/>
                          <w:jc w:val="left"/>
                          <w:rPr>
                            <w:sz w:val="16"/>
                            <w:lang w:val="en-US"/>
                          </w:rPr>
                        </w:pPr>
                        <w:r w:rsidRPr="00407422">
                          <w:rPr>
                            <w:sz w:val="16"/>
                            <w:lang w:val="en-US"/>
                          </w:rPr>
                          <w:t>The room was too dark to find my pink gloves.</w:t>
                        </w:r>
                        <w:r w:rsidRPr="00407422">
                          <w:rPr>
                            <w:sz w:val="16"/>
                            <w:lang w:val="en-US"/>
                          </w:rPr>
                          <w:br/>
                          <w:t>The room wasn’t light enough to find my pink gloves.</w:t>
                        </w:r>
                      </w:p>
                      <w:p w:rsidR="00407422" w:rsidRPr="00407422" w:rsidRDefault="00407422" w:rsidP="00407422">
                        <w:pPr>
                          <w:widowControl w:val="0"/>
                          <w:numPr>
                            <w:ilvl w:val="0"/>
                            <w:numId w:val="17"/>
                          </w:numPr>
                          <w:tabs>
                            <w:tab w:val="left" w:pos="655"/>
                          </w:tabs>
                          <w:autoSpaceDE w:val="0"/>
                          <w:autoSpaceDN w:val="0"/>
                          <w:spacing w:line="380" w:lineRule="atLeast"/>
                          <w:ind w:left="654" w:right="1019" w:hanging="358"/>
                          <w:jc w:val="left"/>
                          <w:rPr>
                            <w:sz w:val="16"/>
                            <w:lang w:val="en-US"/>
                          </w:rPr>
                        </w:pPr>
                        <w:r w:rsidRPr="00407422">
                          <w:rPr>
                            <w:sz w:val="16"/>
                            <w:lang w:val="en-US"/>
                          </w:rPr>
                          <w:t>The horse was too wild to ride so I decided not</w:t>
                        </w:r>
                        <w:r w:rsidRPr="00407422">
                          <w:rPr>
                            <w:spacing w:val="-1"/>
                            <w:sz w:val="16"/>
                            <w:lang w:val="en-US"/>
                          </w:rPr>
                          <w:t xml:space="preserve"> </w:t>
                        </w:r>
                        <w:r w:rsidRPr="00407422">
                          <w:rPr>
                            <w:sz w:val="16"/>
                            <w:lang w:val="en-US"/>
                          </w:rPr>
                          <w:t>to.</w:t>
                        </w:r>
                        <w:r w:rsidRPr="00407422">
                          <w:rPr>
                            <w:sz w:val="16"/>
                            <w:lang w:val="en-US"/>
                          </w:rPr>
                          <w:br/>
                          <w:t>The horse wasn’t docile enough to ride so I decided not</w:t>
                        </w:r>
                        <w:r w:rsidRPr="00407422">
                          <w:rPr>
                            <w:spacing w:val="-1"/>
                            <w:sz w:val="16"/>
                            <w:lang w:val="en-US"/>
                          </w:rPr>
                          <w:t xml:space="preserve"> </w:t>
                        </w:r>
                        <w:r w:rsidRPr="00407422">
                          <w:rPr>
                            <w:sz w:val="16"/>
                            <w:lang w:val="en-US"/>
                          </w:rPr>
                          <w:t>to.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7B55">
        <w:rPr>
          <w:sz w:val="18"/>
        </w:rPr>
        <w:t xml:space="preserve">Because she is too </w:t>
      </w:r>
      <w:bookmarkStart w:id="0" w:name="_GoBack"/>
      <w:bookmarkEnd w:id="0"/>
      <w:r>
        <w:rPr>
          <w:noProof/>
          <w:sz w:val="20"/>
          <w:lang w:val="es-MX" w:eastAsia="es-MX" w:bidi="ar-SA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3D06DAF9" wp14:editId="4B0B5C85">
                <wp:simplePos x="0" y="0"/>
                <wp:positionH relativeFrom="page">
                  <wp:posOffset>3840480</wp:posOffset>
                </wp:positionH>
                <wp:positionV relativeFrom="paragraph">
                  <wp:posOffset>90170</wp:posOffset>
                </wp:positionV>
                <wp:extent cx="3435985" cy="2854325"/>
                <wp:effectExtent l="1905" t="8890" r="635" b="3810"/>
                <wp:wrapTopAndBottom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5985" cy="2854325"/>
                          <a:chOff x="6048" y="142"/>
                          <a:chExt cx="5411" cy="4495"/>
                        </a:xfrm>
                      </wpg:grpSpPr>
                      <wps:wsp>
                        <wps:cNvPr id="5" name="Freeform 35"/>
                        <wps:cNvSpPr>
                          <a:spLocks/>
                        </wps:cNvSpPr>
                        <wps:spPr bwMode="auto">
                          <a:xfrm>
                            <a:off x="6060" y="154"/>
                            <a:ext cx="5386" cy="4470"/>
                          </a:xfrm>
                          <a:custGeom>
                            <a:avLst/>
                            <a:gdLst>
                              <a:gd name="T0" fmla="+- 0 6237 6060"/>
                              <a:gd name="T1" fmla="*/ T0 w 5386"/>
                              <a:gd name="T2" fmla="+- 0 155 155"/>
                              <a:gd name="T3" fmla="*/ 155 h 4470"/>
                              <a:gd name="T4" fmla="+- 0 6168 6060"/>
                              <a:gd name="T5" fmla="*/ T4 w 5386"/>
                              <a:gd name="T6" fmla="+- 0 169 155"/>
                              <a:gd name="T7" fmla="*/ 169 h 4470"/>
                              <a:gd name="T8" fmla="+- 0 6112 6060"/>
                              <a:gd name="T9" fmla="*/ T8 w 5386"/>
                              <a:gd name="T10" fmla="+- 0 206 155"/>
                              <a:gd name="T11" fmla="*/ 206 h 4470"/>
                              <a:gd name="T12" fmla="+- 0 6074 6060"/>
                              <a:gd name="T13" fmla="*/ T12 w 5386"/>
                              <a:gd name="T14" fmla="+- 0 263 155"/>
                              <a:gd name="T15" fmla="*/ 263 h 4470"/>
                              <a:gd name="T16" fmla="+- 0 6060 6060"/>
                              <a:gd name="T17" fmla="*/ T16 w 5386"/>
                              <a:gd name="T18" fmla="+- 0 331 155"/>
                              <a:gd name="T19" fmla="*/ 331 h 4470"/>
                              <a:gd name="T20" fmla="+- 0 6060 6060"/>
                              <a:gd name="T21" fmla="*/ T20 w 5386"/>
                              <a:gd name="T22" fmla="+- 0 4448 155"/>
                              <a:gd name="T23" fmla="*/ 4448 h 4470"/>
                              <a:gd name="T24" fmla="+- 0 6074 6060"/>
                              <a:gd name="T25" fmla="*/ T24 w 5386"/>
                              <a:gd name="T26" fmla="+- 0 4517 155"/>
                              <a:gd name="T27" fmla="*/ 4517 h 4470"/>
                              <a:gd name="T28" fmla="+- 0 6112 6060"/>
                              <a:gd name="T29" fmla="*/ T28 w 5386"/>
                              <a:gd name="T30" fmla="+- 0 4573 155"/>
                              <a:gd name="T31" fmla="*/ 4573 h 4470"/>
                              <a:gd name="T32" fmla="+- 0 6168 6060"/>
                              <a:gd name="T33" fmla="*/ T32 w 5386"/>
                              <a:gd name="T34" fmla="+- 0 4611 155"/>
                              <a:gd name="T35" fmla="*/ 4611 h 4470"/>
                              <a:gd name="T36" fmla="+- 0 6237 6060"/>
                              <a:gd name="T37" fmla="*/ T36 w 5386"/>
                              <a:gd name="T38" fmla="+- 0 4625 155"/>
                              <a:gd name="T39" fmla="*/ 4625 h 4470"/>
                              <a:gd name="T40" fmla="+- 0 11269 6060"/>
                              <a:gd name="T41" fmla="*/ T40 w 5386"/>
                              <a:gd name="T42" fmla="+- 0 4625 155"/>
                              <a:gd name="T43" fmla="*/ 4625 h 4470"/>
                              <a:gd name="T44" fmla="+- 0 11338 6060"/>
                              <a:gd name="T45" fmla="*/ T44 w 5386"/>
                              <a:gd name="T46" fmla="+- 0 4611 155"/>
                              <a:gd name="T47" fmla="*/ 4611 h 4470"/>
                              <a:gd name="T48" fmla="+- 0 11394 6060"/>
                              <a:gd name="T49" fmla="*/ T48 w 5386"/>
                              <a:gd name="T50" fmla="+- 0 4573 155"/>
                              <a:gd name="T51" fmla="*/ 4573 h 4470"/>
                              <a:gd name="T52" fmla="+- 0 11432 6060"/>
                              <a:gd name="T53" fmla="*/ T52 w 5386"/>
                              <a:gd name="T54" fmla="+- 0 4517 155"/>
                              <a:gd name="T55" fmla="*/ 4517 h 4470"/>
                              <a:gd name="T56" fmla="+- 0 11446 6060"/>
                              <a:gd name="T57" fmla="*/ T56 w 5386"/>
                              <a:gd name="T58" fmla="+- 0 4448 155"/>
                              <a:gd name="T59" fmla="*/ 4448 h 4470"/>
                              <a:gd name="T60" fmla="+- 0 11446 6060"/>
                              <a:gd name="T61" fmla="*/ T60 w 5386"/>
                              <a:gd name="T62" fmla="+- 0 331 155"/>
                              <a:gd name="T63" fmla="*/ 331 h 4470"/>
                              <a:gd name="T64" fmla="+- 0 11432 6060"/>
                              <a:gd name="T65" fmla="*/ T64 w 5386"/>
                              <a:gd name="T66" fmla="+- 0 263 155"/>
                              <a:gd name="T67" fmla="*/ 263 h 4470"/>
                              <a:gd name="T68" fmla="+- 0 11394 6060"/>
                              <a:gd name="T69" fmla="*/ T68 w 5386"/>
                              <a:gd name="T70" fmla="+- 0 206 155"/>
                              <a:gd name="T71" fmla="*/ 206 h 4470"/>
                              <a:gd name="T72" fmla="+- 0 11338 6060"/>
                              <a:gd name="T73" fmla="*/ T72 w 5386"/>
                              <a:gd name="T74" fmla="+- 0 169 155"/>
                              <a:gd name="T75" fmla="*/ 169 h 4470"/>
                              <a:gd name="T76" fmla="+- 0 11269 6060"/>
                              <a:gd name="T77" fmla="*/ T76 w 5386"/>
                              <a:gd name="T78" fmla="+- 0 155 155"/>
                              <a:gd name="T79" fmla="*/ 155 h 4470"/>
                              <a:gd name="T80" fmla="+- 0 6237 6060"/>
                              <a:gd name="T81" fmla="*/ T80 w 5386"/>
                              <a:gd name="T82" fmla="+- 0 155 155"/>
                              <a:gd name="T83" fmla="*/ 155 h 4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386" h="4470">
                                <a:moveTo>
                                  <a:pt x="177" y="0"/>
                                </a:moveTo>
                                <a:lnTo>
                                  <a:pt x="108" y="14"/>
                                </a:lnTo>
                                <a:lnTo>
                                  <a:pt x="52" y="51"/>
                                </a:lnTo>
                                <a:lnTo>
                                  <a:pt x="14" y="108"/>
                                </a:lnTo>
                                <a:lnTo>
                                  <a:pt x="0" y="176"/>
                                </a:lnTo>
                                <a:lnTo>
                                  <a:pt x="0" y="4293"/>
                                </a:lnTo>
                                <a:lnTo>
                                  <a:pt x="14" y="4362"/>
                                </a:lnTo>
                                <a:lnTo>
                                  <a:pt x="52" y="4418"/>
                                </a:lnTo>
                                <a:lnTo>
                                  <a:pt x="108" y="4456"/>
                                </a:lnTo>
                                <a:lnTo>
                                  <a:pt x="177" y="4470"/>
                                </a:lnTo>
                                <a:lnTo>
                                  <a:pt x="5209" y="4470"/>
                                </a:lnTo>
                                <a:lnTo>
                                  <a:pt x="5278" y="4456"/>
                                </a:lnTo>
                                <a:lnTo>
                                  <a:pt x="5334" y="4418"/>
                                </a:lnTo>
                                <a:lnTo>
                                  <a:pt x="5372" y="4362"/>
                                </a:lnTo>
                                <a:lnTo>
                                  <a:pt x="5386" y="4293"/>
                                </a:lnTo>
                                <a:lnTo>
                                  <a:pt x="5386" y="176"/>
                                </a:lnTo>
                                <a:lnTo>
                                  <a:pt x="5372" y="108"/>
                                </a:lnTo>
                                <a:lnTo>
                                  <a:pt x="5334" y="51"/>
                                </a:lnTo>
                                <a:lnTo>
                                  <a:pt x="5278" y="14"/>
                                </a:lnTo>
                                <a:lnTo>
                                  <a:pt x="5209" y="0"/>
                                </a:lnTo>
                                <a:lnTo>
                                  <a:pt x="17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prstDash val="sys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6695" y="2811"/>
                            <a:ext cx="4291" cy="0"/>
                          </a:xfrm>
                          <a:prstGeom prst="line">
                            <a:avLst/>
                          </a:prstGeom>
                          <a:noFill/>
                          <a:ln w="1161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047" y="142"/>
                            <a:ext cx="5411" cy="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7422" w:rsidRPr="00407422" w:rsidRDefault="00407422" w:rsidP="00407422">
                              <w:pPr>
                                <w:spacing w:before="144"/>
                                <w:ind w:left="219"/>
                                <w:rPr>
                                  <w:b/>
                                  <w:lang w:val="en-US"/>
                                </w:rPr>
                              </w:pPr>
                              <w:r w:rsidRPr="00407422">
                                <w:rPr>
                                  <w:b/>
                                  <w:color w:val="365F91"/>
                                  <w:lang w:val="en-US"/>
                                </w:rPr>
                                <w:t>C. Answer the questions using "enough"</w:t>
                              </w:r>
                            </w:p>
                            <w:p w:rsidR="00407422" w:rsidRPr="00407422" w:rsidRDefault="00407422" w:rsidP="00407422">
                              <w:pPr>
                                <w:widowControl w:val="0"/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648"/>
                                </w:tabs>
                                <w:autoSpaceDE w:val="0"/>
                                <w:autoSpaceDN w:val="0"/>
                                <w:spacing w:before="243" w:line="240" w:lineRule="auto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407422">
                                <w:rPr>
                                  <w:lang w:val="en-US"/>
                                </w:rPr>
                                <w:t>Why can't you buy a</w:t>
                              </w:r>
                              <w:r w:rsidRPr="00407422">
                                <w:rPr>
                                  <w:spacing w:val="-6"/>
                                  <w:lang w:val="en-US"/>
                                </w:rPr>
                                <w:t xml:space="preserve"> </w:t>
                              </w:r>
                              <w:r w:rsidRPr="00407422">
                                <w:rPr>
                                  <w:lang w:val="en-US"/>
                                </w:rPr>
                                <w:t>Ferrari?</w:t>
                              </w:r>
                            </w:p>
                            <w:p w:rsidR="00407422" w:rsidRPr="00407422" w:rsidRDefault="00407422" w:rsidP="00407422">
                              <w:pPr>
                                <w:tabs>
                                  <w:tab w:val="left" w:pos="4998"/>
                                </w:tabs>
                                <w:spacing w:before="47"/>
                                <w:ind w:left="647"/>
                                <w:rPr>
                                  <w:lang w:val="en-US"/>
                                </w:rPr>
                              </w:pPr>
                              <w:r w:rsidRPr="00407422">
                                <w:rPr>
                                  <w:position w:val="-4"/>
                                  <w:u w:val="single"/>
                                  <w:lang w:val="en-US"/>
                                </w:rPr>
                                <w:t>Because I have not enough money.</w:t>
                              </w:r>
                            </w:p>
                            <w:p w:rsidR="00407422" w:rsidRPr="00407422" w:rsidRDefault="00407422" w:rsidP="00407422">
                              <w:pPr>
                                <w:widowControl w:val="0"/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648"/>
                                </w:tabs>
                                <w:autoSpaceDE w:val="0"/>
                                <w:autoSpaceDN w:val="0"/>
                                <w:spacing w:before="44" w:line="240" w:lineRule="auto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407422">
                                <w:rPr>
                                  <w:lang w:val="en-US"/>
                                </w:rPr>
                                <w:t>Why can't Sue lift 100</w:t>
                              </w:r>
                              <w:r w:rsidRPr="00407422">
                                <w:rPr>
                                  <w:spacing w:val="-8"/>
                                  <w:lang w:val="en-US"/>
                                </w:rPr>
                                <w:t xml:space="preserve"> </w:t>
                              </w:r>
                              <w:r w:rsidRPr="00407422">
                                <w:rPr>
                                  <w:lang w:val="en-US"/>
                                </w:rPr>
                                <w:t>kilos?</w:t>
                              </w:r>
                            </w:p>
                            <w:p w:rsidR="00407422" w:rsidRPr="00407422" w:rsidRDefault="00407422" w:rsidP="00407422">
                              <w:pPr>
                                <w:tabs>
                                  <w:tab w:val="left" w:pos="4998"/>
                                </w:tabs>
                                <w:spacing w:before="44"/>
                                <w:ind w:left="647"/>
                                <w:rPr>
                                  <w:lang w:val="en-US"/>
                                </w:rPr>
                              </w:pPr>
                              <w:r w:rsidRPr="00407422">
                                <w:rPr>
                                  <w:u w:val="single"/>
                                  <w:lang w:val="en-US"/>
                                </w:rPr>
                                <w:t>Because she is not strong enough</w:t>
                              </w:r>
                              <w:r w:rsidRPr="00407422">
                                <w:rPr>
                                  <w:lang w:val="en-US"/>
                                </w:rPr>
                                <w:t>.</w:t>
                              </w:r>
                            </w:p>
                            <w:p w:rsidR="00407422" w:rsidRPr="00407422" w:rsidRDefault="00407422" w:rsidP="00407422">
                              <w:pPr>
                                <w:widowControl w:val="0"/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648"/>
                                </w:tabs>
                                <w:autoSpaceDE w:val="0"/>
                                <w:autoSpaceDN w:val="0"/>
                                <w:spacing w:before="46" w:line="240" w:lineRule="auto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407422">
                                <w:rPr>
                                  <w:lang w:val="en-US"/>
                                </w:rPr>
                                <w:t>Why couldn't Sam reach the cupboard</w:t>
                              </w:r>
                              <w:r w:rsidRPr="00407422">
                                <w:rPr>
                                  <w:spacing w:val="-8"/>
                                  <w:lang w:val="en-US"/>
                                </w:rPr>
                                <w:t>?</w:t>
                              </w:r>
                            </w:p>
                            <w:p w:rsidR="00407422" w:rsidRPr="00407422" w:rsidRDefault="00407422" w:rsidP="00407422">
                              <w:pPr>
                                <w:spacing w:before="44"/>
                                <w:ind w:firstLine="647"/>
                                <w:rPr>
                                  <w:lang w:val="en-US"/>
                                </w:rPr>
                              </w:pPr>
                              <w:r w:rsidRPr="00407422">
                                <w:rPr>
                                  <w:lang w:val="en-US"/>
                                </w:rPr>
                                <w:t>Because he is not tall enough.</w:t>
                              </w:r>
                            </w:p>
                            <w:p w:rsidR="00407422" w:rsidRPr="00407422" w:rsidRDefault="00407422" w:rsidP="00407422">
                              <w:pPr>
                                <w:widowControl w:val="0"/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648"/>
                                </w:tabs>
                                <w:autoSpaceDE w:val="0"/>
                                <w:autoSpaceDN w:val="0"/>
                                <w:spacing w:before="44" w:line="240" w:lineRule="auto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407422">
                                <w:rPr>
                                  <w:lang w:val="en-US"/>
                                </w:rPr>
                                <w:t>Why couldn't she put on the</w:t>
                              </w:r>
                              <w:r w:rsidRPr="00407422">
                                <w:rPr>
                                  <w:spacing w:val="-9"/>
                                  <w:lang w:val="en-US"/>
                                </w:rPr>
                                <w:t xml:space="preserve"> </w:t>
                              </w:r>
                              <w:r w:rsidRPr="00407422">
                                <w:rPr>
                                  <w:lang w:val="en-US"/>
                                </w:rPr>
                                <w:t>dress?</w:t>
                              </w:r>
                            </w:p>
                            <w:p w:rsidR="00407422" w:rsidRPr="00407422" w:rsidRDefault="00407422" w:rsidP="00407422">
                              <w:pPr>
                                <w:tabs>
                                  <w:tab w:val="left" w:pos="4998"/>
                                </w:tabs>
                                <w:spacing w:before="49"/>
                                <w:ind w:left="647"/>
                                <w:rPr>
                                  <w:lang w:val="en-US"/>
                                </w:rPr>
                              </w:pPr>
                              <w:r w:rsidRPr="00407422">
                                <w:rPr>
                                  <w:position w:val="-11"/>
                                  <w:lang w:val="en-US"/>
                                </w:rPr>
                                <w:t>Because she is not thin enough.</w:t>
                              </w:r>
                            </w:p>
                            <w:p w:rsidR="00407422" w:rsidRPr="00407422" w:rsidRDefault="00407422" w:rsidP="00407422">
                              <w:pPr>
                                <w:widowControl w:val="0"/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648"/>
                                </w:tabs>
                                <w:autoSpaceDE w:val="0"/>
                                <w:autoSpaceDN w:val="0"/>
                                <w:spacing w:before="42" w:line="240" w:lineRule="auto"/>
                                <w:jc w:val="left"/>
                                <w:rPr>
                                  <w:lang w:val="en-US"/>
                                </w:rPr>
                              </w:pPr>
                              <w:r w:rsidRPr="00407422">
                                <w:rPr>
                                  <w:lang w:val="en-US"/>
                                </w:rPr>
                                <w:t>Why can't she catch the</w:t>
                              </w:r>
                              <w:r w:rsidRPr="00407422">
                                <w:rPr>
                                  <w:spacing w:val="-4"/>
                                  <w:lang w:val="en-US"/>
                                </w:rPr>
                                <w:t xml:space="preserve"> </w:t>
                              </w:r>
                              <w:r w:rsidRPr="00407422">
                                <w:rPr>
                                  <w:lang w:val="en-US"/>
                                </w:rPr>
                                <w:t>mouse?</w:t>
                              </w:r>
                            </w:p>
                            <w:p w:rsidR="00407422" w:rsidRPr="00407422" w:rsidRDefault="00407422" w:rsidP="00407422">
                              <w:pPr>
                                <w:tabs>
                                  <w:tab w:val="left" w:pos="4998"/>
                                </w:tabs>
                                <w:spacing w:before="41"/>
                                <w:ind w:left="647"/>
                                <w:rPr>
                                  <w:lang w:val="en-US"/>
                                </w:rPr>
                              </w:pPr>
                              <w:r w:rsidRPr="00407422">
                                <w:rPr>
                                  <w:u w:val="single"/>
                                  <w:lang w:val="en-US"/>
                                </w:rPr>
                                <w:t>Because she is not fast enough</w:t>
                              </w:r>
                              <w:r w:rsidRPr="00407422">
                                <w:rPr>
                                  <w:position w:val="-3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6DAF9" id="Grupo 4" o:spid="_x0000_s1029" style="position:absolute;left:0;text-align:left;margin-left:302.4pt;margin-top:7.1pt;width:270.55pt;height:224.75pt;z-index:-251649024;mso-wrap-distance-left:0;mso-wrap-distance-right:0;mso-position-horizontal-relative:page" coordorigin="6048,142" coordsize="5411,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">
                <v:shape id="Freeform 35" o:spid="_x0000_s1030" style="position:absolute;left:6060;top:154;width:5386;height:4470;visibility:visible;mso-wrap-style:square;v-text-anchor:top" coordsize="5386,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" path="m177,l108,14,52,51,14,108,,176,,4293r14,69l52,4418r56,38l177,4470r5032,l5278,4456r56,-38l5372,4362r14,-69l5386,176r-14,-68l5334,51,5278,14,5209,,177,xe" filled="f" strokeweight="1.25pt">
                  <v:stroke dashstyle="3 1 1 1"/>
                  <v:path arrowok="t" o:connecttype="custom" o:connectlocs="177,155;108,169;52,206;14,263;0,331;0,4448;14,4517;52,4573;108,4611;177,4625;5209,4625;5278,4611;5334,4573;5372,4517;5386,4448;5386,331;5372,263;5334,206;5278,169;5209,155;177,155" o:connectangles="0,0,0,0,0,0,0,0,0,0,0,0,0,0,0,0,0,0,0,0,0"/>
                </v:shape>
                <v:line id="Line 36" o:spid="_x0000_s1031" style="position:absolute;visibility:visible;mso-wrap-style:square" from="6695,2811" to="10986,2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" strokeweight=".32264mm"/>
                <v:shape id="Text Box 37" o:spid="_x0000_s1032" type="#_x0000_t202" style="position:absolute;left:6047;top:142;width:5411;height:4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407422" w:rsidRPr="00407422" w:rsidRDefault="00407422" w:rsidP="00407422">
                        <w:pPr>
                          <w:spacing w:before="144"/>
                          <w:ind w:left="219"/>
                          <w:rPr>
                            <w:b/>
                            <w:lang w:val="en-US"/>
                          </w:rPr>
                        </w:pPr>
                        <w:r w:rsidRPr="00407422">
                          <w:rPr>
                            <w:b/>
                            <w:color w:val="365F91"/>
                            <w:lang w:val="en-US"/>
                          </w:rPr>
                          <w:t>C. Answer the questions using "enough"</w:t>
                        </w:r>
                      </w:p>
                      <w:p w:rsidR="00407422" w:rsidRPr="00407422" w:rsidRDefault="00407422" w:rsidP="00407422">
                        <w:pPr>
                          <w:widowControl w:val="0"/>
                          <w:numPr>
                            <w:ilvl w:val="0"/>
                            <w:numId w:val="18"/>
                          </w:numPr>
                          <w:tabs>
                            <w:tab w:val="left" w:pos="648"/>
                          </w:tabs>
                          <w:autoSpaceDE w:val="0"/>
                          <w:autoSpaceDN w:val="0"/>
                          <w:spacing w:before="243" w:line="240" w:lineRule="auto"/>
                          <w:jc w:val="left"/>
                          <w:rPr>
                            <w:lang w:val="en-US"/>
                          </w:rPr>
                        </w:pPr>
                        <w:r w:rsidRPr="00407422">
                          <w:rPr>
                            <w:lang w:val="en-US"/>
                          </w:rPr>
                          <w:t>Why can't you buy a</w:t>
                        </w:r>
                        <w:r w:rsidRPr="00407422">
                          <w:rPr>
                            <w:spacing w:val="-6"/>
                            <w:lang w:val="en-US"/>
                          </w:rPr>
                          <w:t xml:space="preserve"> </w:t>
                        </w:r>
                        <w:r w:rsidRPr="00407422">
                          <w:rPr>
                            <w:lang w:val="en-US"/>
                          </w:rPr>
                          <w:t>Ferrari?</w:t>
                        </w:r>
                      </w:p>
                      <w:p w:rsidR="00407422" w:rsidRPr="00407422" w:rsidRDefault="00407422" w:rsidP="00407422">
                        <w:pPr>
                          <w:tabs>
                            <w:tab w:val="left" w:pos="4998"/>
                          </w:tabs>
                          <w:spacing w:before="47"/>
                          <w:ind w:left="647"/>
                          <w:rPr>
                            <w:lang w:val="en-US"/>
                          </w:rPr>
                        </w:pPr>
                        <w:r w:rsidRPr="00407422">
                          <w:rPr>
                            <w:position w:val="-4"/>
                            <w:u w:val="single"/>
                            <w:lang w:val="en-US"/>
                          </w:rPr>
                          <w:t>Because I have not enough money.</w:t>
                        </w:r>
                      </w:p>
                      <w:p w:rsidR="00407422" w:rsidRPr="00407422" w:rsidRDefault="00407422" w:rsidP="00407422">
                        <w:pPr>
                          <w:widowControl w:val="0"/>
                          <w:numPr>
                            <w:ilvl w:val="0"/>
                            <w:numId w:val="18"/>
                          </w:numPr>
                          <w:tabs>
                            <w:tab w:val="left" w:pos="648"/>
                          </w:tabs>
                          <w:autoSpaceDE w:val="0"/>
                          <w:autoSpaceDN w:val="0"/>
                          <w:spacing w:before="44" w:line="240" w:lineRule="auto"/>
                          <w:jc w:val="left"/>
                          <w:rPr>
                            <w:lang w:val="en-US"/>
                          </w:rPr>
                        </w:pPr>
                        <w:r w:rsidRPr="00407422">
                          <w:rPr>
                            <w:lang w:val="en-US"/>
                          </w:rPr>
                          <w:t>Why can't Sue lift 100</w:t>
                        </w:r>
                        <w:r w:rsidRPr="00407422">
                          <w:rPr>
                            <w:spacing w:val="-8"/>
                            <w:lang w:val="en-US"/>
                          </w:rPr>
                          <w:t xml:space="preserve"> </w:t>
                        </w:r>
                        <w:r w:rsidRPr="00407422">
                          <w:rPr>
                            <w:lang w:val="en-US"/>
                          </w:rPr>
                          <w:t>kilos?</w:t>
                        </w:r>
                      </w:p>
                      <w:p w:rsidR="00407422" w:rsidRPr="00407422" w:rsidRDefault="00407422" w:rsidP="00407422">
                        <w:pPr>
                          <w:tabs>
                            <w:tab w:val="left" w:pos="4998"/>
                          </w:tabs>
                          <w:spacing w:before="44"/>
                          <w:ind w:left="647"/>
                          <w:rPr>
                            <w:lang w:val="en-US"/>
                          </w:rPr>
                        </w:pPr>
                        <w:r w:rsidRPr="00407422">
                          <w:rPr>
                            <w:u w:val="single"/>
                            <w:lang w:val="en-US"/>
                          </w:rPr>
                          <w:t>Because she is not strong enough</w:t>
                        </w:r>
                        <w:r w:rsidRPr="00407422">
                          <w:rPr>
                            <w:lang w:val="en-US"/>
                          </w:rPr>
                          <w:t>.</w:t>
                        </w:r>
                      </w:p>
                      <w:p w:rsidR="00407422" w:rsidRPr="00407422" w:rsidRDefault="00407422" w:rsidP="00407422">
                        <w:pPr>
                          <w:widowControl w:val="0"/>
                          <w:numPr>
                            <w:ilvl w:val="0"/>
                            <w:numId w:val="18"/>
                          </w:numPr>
                          <w:tabs>
                            <w:tab w:val="left" w:pos="648"/>
                          </w:tabs>
                          <w:autoSpaceDE w:val="0"/>
                          <w:autoSpaceDN w:val="0"/>
                          <w:spacing w:before="46" w:line="240" w:lineRule="auto"/>
                          <w:jc w:val="left"/>
                          <w:rPr>
                            <w:lang w:val="en-US"/>
                          </w:rPr>
                        </w:pPr>
                        <w:r w:rsidRPr="00407422">
                          <w:rPr>
                            <w:lang w:val="en-US"/>
                          </w:rPr>
                          <w:t>Why couldn't Sam reach the cupboard</w:t>
                        </w:r>
                        <w:r w:rsidRPr="00407422">
                          <w:rPr>
                            <w:spacing w:val="-8"/>
                            <w:lang w:val="en-US"/>
                          </w:rPr>
                          <w:t>?</w:t>
                        </w:r>
                      </w:p>
                      <w:p w:rsidR="00407422" w:rsidRPr="00407422" w:rsidRDefault="00407422" w:rsidP="00407422">
                        <w:pPr>
                          <w:spacing w:before="44"/>
                          <w:ind w:firstLine="647"/>
                          <w:rPr>
                            <w:lang w:val="en-US"/>
                          </w:rPr>
                        </w:pPr>
                        <w:r w:rsidRPr="00407422">
                          <w:rPr>
                            <w:lang w:val="en-US"/>
                          </w:rPr>
                          <w:t>Because he is not tall enough.</w:t>
                        </w:r>
                      </w:p>
                      <w:p w:rsidR="00407422" w:rsidRPr="00407422" w:rsidRDefault="00407422" w:rsidP="00407422">
                        <w:pPr>
                          <w:widowControl w:val="0"/>
                          <w:numPr>
                            <w:ilvl w:val="0"/>
                            <w:numId w:val="18"/>
                          </w:numPr>
                          <w:tabs>
                            <w:tab w:val="left" w:pos="648"/>
                          </w:tabs>
                          <w:autoSpaceDE w:val="0"/>
                          <w:autoSpaceDN w:val="0"/>
                          <w:spacing w:before="44" w:line="240" w:lineRule="auto"/>
                          <w:jc w:val="left"/>
                          <w:rPr>
                            <w:lang w:val="en-US"/>
                          </w:rPr>
                        </w:pPr>
                        <w:r w:rsidRPr="00407422">
                          <w:rPr>
                            <w:lang w:val="en-US"/>
                          </w:rPr>
                          <w:t>Why couldn't she put on the</w:t>
                        </w:r>
                        <w:r w:rsidRPr="00407422">
                          <w:rPr>
                            <w:spacing w:val="-9"/>
                            <w:lang w:val="en-US"/>
                          </w:rPr>
                          <w:t xml:space="preserve"> </w:t>
                        </w:r>
                        <w:r w:rsidRPr="00407422">
                          <w:rPr>
                            <w:lang w:val="en-US"/>
                          </w:rPr>
                          <w:t>dress?</w:t>
                        </w:r>
                      </w:p>
                      <w:p w:rsidR="00407422" w:rsidRPr="00407422" w:rsidRDefault="00407422" w:rsidP="00407422">
                        <w:pPr>
                          <w:tabs>
                            <w:tab w:val="left" w:pos="4998"/>
                          </w:tabs>
                          <w:spacing w:before="49"/>
                          <w:ind w:left="647"/>
                          <w:rPr>
                            <w:lang w:val="en-US"/>
                          </w:rPr>
                        </w:pPr>
                        <w:r w:rsidRPr="00407422">
                          <w:rPr>
                            <w:position w:val="-11"/>
                            <w:lang w:val="en-US"/>
                          </w:rPr>
                          <w:t>Because she is not thin enough.</w:t>
                        </w:r>
                      </w:p>
                      <w:p w:rsidR="00407422" w:rsidRPr="00407422" w:rsidRDefault="00407422" w:rsidP="00407422">
                        <w:pPr>
                          <w:widowControl w:val="0"/>
                          <w:numPr>
                            <w:ilvl w:val="0"/>
                            <w:numId w:val="18"/>
                          </w:numPr>
                          <w:tabs>
                            <w:tab w:val="left" w:pos="648"/>
                          </w:tabs>
                          <w:autoSpaceDE w:val="0"/>
                          <w:autoSpaceDN w:val="0"/>
                          <w:spacing w:before="42" w:line="240" w:lineRule="auto"/>
                          <w:jc w:val="left"/>
                          <w:rPr>
                            <w:lang w:val="en-US"/>
                          </w:rPr>
                        </w:pPr>
                        <w:r w:rsidRPr="00407422">
                          <w:rPr>
                            <w:lang w:val="en-US"/>
                          </w:rPr>
                          <w:t>Why can't she catch the</w:t>
                        </w:r>
                        <w:r w:rsidRPr="00407422">
                          <w:rPr>
                            <w:spacing w:val="-4"/>
                            <w:lang w:val="en-US"/>
                          </w:rPr>
                          <w:t xml:space="preserve"> </w:t>
                        </w:r>
                        <w:r w:rsidRPr="00407422">
                          <w:rPr>
                            <w:lang w:val="en-US"/>
                          </w:rPr>
                          <w:t>mouse?</w:t>
                        </w:r>
                      </w:p>
                      <w:p w:rsidR="00407422" w:rsidRPr="00407422" w:rsidRDefault="00407422" w:rsidP="00407422">
                        <w:pPr>
                          <w:tabs>
                            <w:tab w:val="left" w:pos="4998"/>
                          </w:tabs>
                          <w:spacing w:before="41"/>
                          <w:ind w:left="647"/>
                          <w:rPr>
                            <w:lang w:val="en-US"/>
                          </w:rPr>
                        </w:pPr>
                        <w:r w:rsidRPr="00407422">
                          <w:rPr>
                            <w:u w:val="single"/>
                            <w:lang w:val="en-US"/>
                          </w:rPr>
                          <w:t>Because she is not fast enough</w:t>
                        </w:r>
                        <w:r w:rsidRPr="00407422">
                          <w:rPr>
                            <w:position w:val="-3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07422" w:rsidRDefault="00407422" w:rsidP="00407422">
      <w:pPr>
        <w:rPr>
          <w:lang w:val="en-US"/>
        </w:rPr>
      </w:pPr>
    </w:p>
    <w:p w:rsidR="00407422" w:rsidRPr="008621BC" w:rsidRDefault="00407422" w:rsidP="00407422">
      <w:pPr>
        <w:jc w:val="center"/>
        <w:rPr>
          <w:sz w:val="40"/>
          <w:lang w:val="en-US"/>
        </w:rPr>
      </w:pPr>
      <w:r>
        <w:rPr>
          <w:sz w:val="40"/>
          <w:lang w:val="en-US"/>
        </w:rPr>
        <w:t xml:space="preserve">Exercise 4 </w:t>
      </w:r>
    </w:p>
    <w:p w:rsidR="00407422" w:rsidRDefault="00407422" w:rsidP="00407422">
      <w:pPr>
        <w:pStyle w:val="Prrafodelista"/>
        <w:numPr>
          <w:ilvl w:val="0"/>
          <w:numId w:val="15"/>
        </w:numPr>
        <w:spacing w:after="160" w:line="259" w:lineRule="auto"/>
        <w:rPr>
          <w:lang w:val="en-US"/>
        </w:rPr>
      </w:pPr>
      <w:r>
        <w:rPr>
          <w:lang w:val="en-US"/>
        </w:rPr>
        <w:t>He is going to need to be closely if he wants that autograph.</w:t>
      </w:r>
    </w:p>
    <w:p w:rsidR="00407422" w:rsidRDefault="00407422" w:rsidP="00407422">
      <w:pPr>
        <w:pStyle w:val="Prrafodelista"/>
        <w:numPr>
          <w:ilvl w:val="0"/>
          <w:numId w:val="15"/>
        </w:numPr>
        <w:spacing w:after="160" w:line="259" w:lineRule="auto"/>
        <w:rPr>
          <w:lang w:val="en-US"/>
        </w:rPr>
      </w:pPr>
      <w:r>
        <w:rPr>
          <w:lang w:val="en-US"/>
        </w:rPr>
        <w:t>You are very good at conversations but you need to speak loudly.</w:t>
      </w:r>
    </w:p>
    <w:p w:rsidR="00407422" w:rsidRDefault="00407422" w:rsidP="00407422">
      <w:pPr>
        <w:pStyle w:val="Prrafodelista"/>
        <w:numPr>
          <w:ilvl w:val="0"/>
          <w:numId w:val="15"/>
        </w:numPr>
        <w:spacing w:after="160" w:line="259" w:lineRule="auto"/>
        <w:rPr>
          <w:lang w:val="en-US"/>
        </w:rPr>
      </w:pPr>
      <w:r>
        <w:rPr>
          <w:lang w:val="en-US"/>
        </w:rPr>
        <w:t>She waited patiently.</w:t>
      </w:r>
    </w:p>
    <w:p w:rsidR="00407422" w:rsidRDefault="00407422" w:rsidP="00407422">
      <w:pPr>
        <w:pStyle w:val="Prrafodelista"/>
        <w:numPr>
          <w:ilvl w:val="0"/>
          <w:numId w:val="15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My sister was driving fast because the cops </w:t>
      </w:r>
    </w:p>
    <w:p w:rsidR="00407422" w:rsidRPr="00C06E1C" w:rsidRDefault="00407422" w:rsidP="00407422">
      <w:pPr>
        <w:pStyle w:val="Prrafodelista"/>
        <w:numPr>
          <w:ilvl w:val="0"/>
          <w:numId w:val="15"/>
        </w:numPr>
        <w:spacing w:after="160" w:line="259" w:lineRule="auto"/>
        <w:rPr>
          <w:lang w:val="en-US"/>
        </w:rPr>
      </w:pPr>
      <w:r>
        <w:rPr>
          <w:lang w:val="en-US"/>
        </w:rPr>
        <w:t>My dad read the mail carefully.</w:t>
      </w:r>
    </w:p>
    <w:p w:rsidR="00407422" w:rsidRPr="00C06E1C" w:rsidRDefault="00407422" w:rsidP="00407422">
      <w:pPr>
        <w:ind w:left="360"/>
        <w:jc w:val="center"/>
        <w:rPr>
          <w:sz w:val="40"/>
          <w:lang w:val="en-US"/>
        </w:rPr>
      </w:pPr>
      <w:r w:rsidRPr="00C06E1C">
        <w:rPr>
          <w:sz w:val="40"/>
          <w:lang w:val="en-US"/>
        </w:rPr>
        <w:t>Exercise</w:t>
      </w:r>
      <w:r>
        <w:rPr>
          <w:sz w:val="40"/>
          <w:lang w:val="en-US"/>
        </w:rPr>
        <w:t xml:space="preserve"> 5</w:t>
      </w:r>
    </w:p>
    <w:p w:rsidR="00407422" w:rsidRDefault="00407422" w:rsidP="00407422">
      <w:pPr>
        <w:pStyle w:val="Prrafodelista"/>
        <w:numPr>
          <w:ilvl w:val="0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We lost the football match 4-2. I don’t think we played </w:t>
      </w:r>
      <w:r w:rsidRPr="00327264">
        <w:rPr>
          <w:highlight w:val="yellow"/>
          <w:lang w:val="en-US"/>
        </w:rPr>
        <w:t>badly</w:t>
      </w:r>
      <w:r>
        <w:rPr>
          <w:lang w:val="en-US"/>
        </w:rPr>
        <w:t xml:space="preserve"> (bad).</w:t>
      </w:r>
    </w:p>
    <w:p w:rsidR="00407422" w:rsidRDefault="00407422" w:rsidP="00407422">
      <w:pPr>
        <w:pStyle w:val="Prrafodelista"/>
        <w:numPr>
          <w:ilvl w:val="0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…but the other side played really </w:t>
      </w:r>
      <w:r w:rsidRPr="00327264">
        <w:rPr>
          <w:highlight w:val="yellow"/>
          <w:lang w:val="en-US"/>
        </w:rPr>
        <w:t>well</w:t>
      </w:r>
      <w:r>
        <w:rPr>
          <w:lang w:val="en-US"/>
        </w:rPr>
        <w:t xml:space="preserve"> (god).</w:t>
      </w:r>
    </w:p>
    <w:p w:rsidR="00407422" w:rsidRDefault="00407422" w:rsidP="00407422">
      <w:pPr>
        <w:pStyle w:val="Prrafodelista"/>
        <w:numPr>
          <w:ilvl w:val="0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You drive quite </w:t>
      </w:r>
      <w:r w:rsidRPr="00327264">
        <w:rPr>
          <w:highlight w:val="yellow"/>
          <w:lang w:val="en-US"/>
        </w:rPr>
        <w:t>dangerously</w:t>
      </w:r>
      <w:r>
        <w:rPr>
          <w:lang w:val="en-US"/>
        </w:rPr>
        <w:t xml:space="preserve"> </w:t>
      </w:r>
      <w:r w:rsidRPr="00327264">
        <w:rPr>
          <w:lang w:val="en-US"/>
        </w:rPr>
        <w:t>(dangerous)</w:t>
      </w:r>
      <w:r>
        <w:rPr>
          <w:lang w:val="en-US"/>
        </w:rPr>
        <w:t xml:space="preserve"> I won’t be surprise if you have and accident one day!</w:t>
      </w:r>
    </w:p>
    <w:p w:rsidR="00407422" w:rsidRDefault="00407422" w:rsidP="00407422">
      <w:pPr>
        <w:pStyle w:val="Prrafodelista"/>
        <w:numPr>
          <w:ilvl w:val="0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“You’re late!” said Olga </w:t>
      </w:r>
      <w:r w:rsidRPr="00327264">
        <w:rPr>
          <w:highlight w:val="yellow"/>
          <w:lang w:val="en-US"/>
        </w:rPr>
        <w:t>angrily</w:t>
      </w:r>
      <w:r>
        <w:rPr>
          <w:lang w:val="en-US"/>
        </w:rPr>
        <w:t xml:space="preserve"> (angry). ‘where have you been’</w:t>
      </w:r>
    </w:p>
    <w:p w:rsidR="00407422" w:rsidRDefault="00407422" w:rsidP="00407422">
      <w:pPr>
        <w:pStyle w:val="Prrafodelista"/>
        <w:numPr>
          <w:ilvl w:val="0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The teacher spoke so </w:t>
      </w:r>
      <w:r w:rsidRPr="00327264">
        <w:rPr>
          <w:highlight w:val="yellow"/>
          <w:lang w:val="en-US"/>
        </w:rPr>
        <w:t>quietly</w:t>
      </w:r>
      <w:r>
        <w:rPr>
          <w:lang w:val="en-US"/>
        </w:rPr>
        <w:t xml:space="preserve"> (quiet) that the class couldn’t hear her.</w:t>
      </w:r>
    </w:p>
    <w:p w:rsidR="00407422" w:rsidRDefault="00407422" w:rsidP="00407422">
      <w:pPr>
        <w:pStyle w:val="Prrafodelista"/>
        <w:numPr>
          <w:ilvl w:val="0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This is a very important question please think </w:t>
      </w:r>
      <w:r w:rsidRPr="00327264">
        <w:rPr>
          <w:highlight w:val="yellow"/>
          <w:lang w:val="en-US"/>
        </w:rPr>
        <w:t>carefully</w:t>
      </w:r>
      <w:r>
        <w:rPr>
          <w:lang w:val="en-US"/>
        </w:rPr>
        <w:t xml:space="preserve"> (careful) before you answer.</w:t>
      </w:r>
    </w:p>
    <w:p w:rsidR="00407422" w:rsidRDefault="00407422" w:rsidP="00407422">
      <w:pPr>
        <w:pStyle w:val="Prrafodelista"/>
        <w:numPr>
          <w:ilvl w:val="0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In 1483 king Richard III of England </w:t>
      </w:r>
      <w:r w:rsidRPr="00327264">
        <w:rPr>
          <w:highlight w:val="yellow"/>
          <w:lang w:val="en-US"/>
        </w:rPr>
        <w:t>secretly</w:t>
      </w:r>
      <w:r>
        <w:rPr>
          <w:lang w:val="en-US"/>
        </w:rPr>
        <w:t xml:space="preserve"> (secret) killed his two young nephews.</w:t>
      </w:r>
    </w:p>
    <w:p w:rsidR="00407422" w:rsidRDefault="00407422" w:rsidP="00407422">
      <w:pPr>
        <w:pStyle w:val="Prrafodelista"/>
        <w:numPr>
          <w:ilvl w:val="0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>The hungry cat looked greedily (greedy) at the chicken on the dinner table.</w:t>
      </w:r>
    </w:p>
    <w:p w:rsidR="00407422" w:rsidRDefault="00407422" w:rsidP="00407422">
      <w:pPr>
        <w:pStyle w:val="Prrafodelista"/>
        <w:numPr>
          <w:ilvl w:val="0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When I broke my leg my friend Pam </w:t>
      </w:r>
      <w:r w:rsidRPr="003F3E43">
        <w:rPr>
          <w:highlight w:val="yellow"/>
          <w:lang w:val="en-US"/>
        </w:rPr>
        <w:t>kindly</w:t>
      </w:r>
      <w:r>
        <w:rPr>
          <w:lang w:val="en-US"/>
        </w:rPr>
        <w:t xml:space="preserve"> (kind) offered to do the shopping for me.</w:t>
      </w:r>
    </w:p>
    <w:p w:rsidR="00407422" w:rsidRDefault="00407422" w:rsidP="00407422">
      <w:pPr>
        <w:pStyle w:val="Prrafodelista"/>
        <w:numPr>
          <w:ilvl w:val="0"/>
          <w:numId w:val="16"/>
        </w:numPr>
        <w:spacing w:after="160" w:line="259" w:lineRule="auto"/>
        <w:rPr>
          <w:lang w:val="en-US"/>
        </w:rPr>
      </w:pPr>
      <w:r>
        <w:rPr>
          <w:lang w:val="en-US"/>
        </w:rPr>
        <w:t xml:space="preserve">Paulo Coelho is one of my favorite novelists. I think he writes </w:t>
      </w:r>
      <w:r w:rsidRPr="00C94C04">
        <w:rPr>
          <w:highlight w:val="yellow"/>
          <w:lang w:val="en-US"/>
        </w:rPr>
        <w:t>beautifully</w:t>
      </w:r>
      <w:r>
        <w:rPr>
          <w:lang w:val="en-US"/>
        </w:rPr>
        <w:t xml:space="preserve"> (</w:t>
      </w:r>
      <w:r w:rsidRPr="003F3E43">
        <w:rPr>
          <w:lang w:val="en-US"/>
        </w:rPr>
        <w:t>beautiful</w:t>
      </w:r>
      <w:r>
        <w:rPr>
          <w:lang w:val="en-US"/>
        </w:rPr>
        <w:t>).</w:t>
      </w:r>
    </w:p>
    <w:p w:rsidR="00407422" w:rsidRDefault="0040742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407422" w:rsidRDefault="00407422" w:rsidP="00407422">
      <w:pPr>
        <w:jc w:val="center"/>
        <w:rPr>
          <w:rFonts w:ascii="Comic Sans MS" w:hAnsi="Comic Sans MS"/>
          <w:b/>
          <w:sz w:val="32"/>
          <w:szCs w:val="32"/>
          <w:lang w:val="en-US"/>
        </w:rPr>
      </w:pPr>
      <w:r>
        <w:rPr>
          <w:rFonts w:ascii="Comic Sans MS" w:hAnsi="Comic Sans MS"/>
          <w:b/>
          <w:sz w:val="32"/>
          <w:szCs w:val="32"/>
          <w:lang w:val="en-US"/>
        </w:rPr>
        <w:lastRenderedPageBreak/>
        <w:t>Exercise 6</w:t>
      </w:r>
    </w:p>
    <w:p w:rsidR="00407422" w:rsidRPr="00407422" w:rsidRDefault="00407422" w:rsidP="00407422">
      <w:pPr>
        <w:rPr>
          <w:rFonts w:ascii="Comic Sans MS" w:hAnsi="Comic Sans MS"/>
          <w:b/>
          <w:sz w:val="32"/>
          <w:szCs w:val="32"/>
          <w:lang w:val="en-US"/>
        </w:rPr>
      </w:pPr>
      <w:r w:rsidRPr="00407422">
        <w:rPr>
          <w:rFonts w:ascii="Comic Sans MS" w:hAnsi="Comic Sans MS"/>
          <w:b/>
          <w:sz w:val="32"/>
          <w:szCs w:val="32"/>
          <w:lang w:val="en-US"/>
        </w:rPr>
        <w:t>Complete the sentences. Choose one of the words in the box</w:t>
      </w:r>
    </w:p>
    <w:p w:rsidR="00407422" w:rsidRPr="00407422" w:rsidRDefault="00407422" w:rsidP="00407422">
      <w:pPr>
        <w:rPr>
          <w:rFonts w:ascii="Comic Sans MS" w:hAnsi="Comic Sans MS"/>
          <w:lang w:val="en-US"/>
        </w:rPr>
      </w:pPr>
    </w:p>
    <w:p w:rsidR="00407422" w:rsidRPr="00407422" w:rsidRDefault="00407422" w:rsidP="00407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mic Sans MS" w:hAnsi="Comic Sans MS"/>
          <w:sz w:val="6"/>
          <w:szCs w:val="6"/>
          <w:lang w:val="en-US"/>
        </w:rPr>
      </w:pPr>
    </w:p>
    <w:p w:rsidR="00407422" w:rsidRPr="00407422" w:rsidRDefault="00407422" w:rsidP="00407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everybody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somebody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anybody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nobody</w:t>
      </w:r>
    </w:p>
    <w:p w:rsidR="00407422" w:rsidRPr="00407422" w:rsidRDefault="00407422" w:rsidP="00407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everything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something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anything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nothing</w:t>
      </w:r>
    </w:p>
    <w:p w:rsidR="00407422" w:rsidRPr="00407422" w:rsidRDefault="00407422" w:rsidP="00407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everywhere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somewhere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anywhere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nowhere</w:t>
      </w:r>
    </w:p>
    <w:p w:rsidR="00407422" w:rsidRPr="00407422" w:rsidRDefault="00407422" w:rsidP="00407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mic Sans MS" w:hAnsi="Comic Sans MS"/>
          <w:sz w:val="6"/>
          <w:szCs w:val="6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111125</wp:posOffset>
                </wp:positionV>
                <wp:extent cx="1380490" cy="1062990"/>
                <wp:effectExtent l="0" t="0" r="635" b="0"/>
                <wp:wrapNone/>
                <wp:docPr id="55" name="Cuadro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1062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7422" w:rsidRPr="00FF3426" w:rsidRDefault="00407422" w:rsidP="00407422">
                            <w:r w:rsidRPr="00FF3426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1047750" cy="857250"/>
                                  <wp:effectExtent l="0" t="0" r="0" b="0"/>
                                  <wp:docPr id="54" name="Imagen 54" descr="watc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atch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5" o:spid="_x0000_s1033" type="#_x0000_t202" style="position:absolute;left:0;text-align:left;margin-left:402pt;margin-top:8.75pt;width:108.7pt;height:8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" stroked="f">
                <v:textbox>
                  <w:txbxContent>
                    <w:p w:rsidR="00407422" w:rsidRPr="00FF3426" w:rsidRDefault="00407422" w:rsidP="00407422">
                      <w:r w:rsidRPr="00FF3426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1047750" cy="857250"/>
                            <wp:effectExtent l="0" t="0" r="0" b="0"/>
                            <wp:docPr id="54" name="Imagen 54" descr="watc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atch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07422">
        <w:rPr>
          <w:rFonts w:ascii="Comic Sans MS" w:hAnsi="Comic Sans MS"/>
          <w:lang w:val="en-US"/>
        </w:rPr>
        <w:t xml:space="preserve">  1.  This bag is empty, there isn’t  </w:t>
      </w:r>
      <w:r w:rsidRPr="00407422">
        <w:rPr>
          <w:rFonts w:ascii="Comic Sans MS" w:hAnsi="Comic Sans MS"/>
          <w:highlight w:val="yellow"/>
          <w:lang w:val="en-US"/>
        </w:rPr>
        <w:t>anything</w:t>
      </w:r>
      <w:r w:rsidRPr="00407422">
        <w:rPr>
          <w:rFonts w:ascii="Comic Sans MS" w:hAnsi="Comic Sans MS"/>
          <w:lang w:val="en-US"/>
        </w:rPr>
        <w:t xml:space="preserve"> in it.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 2.  I’m lonely. I have  </w:t>
      </w:r>
      <w:r w:rsidRPr="00407422">
        <w:rPr>
          <w:rFonts w:ascii="Comic Sans MS" w:hAnsi="Comic Sans MS"/>
          <w:highlight w:val="yellow"/>
          <w:lang w:val="en-US"/>
        </w:rPr>
        <w:t>nobody</w:t>
      </w:r>
      <w:r w:rsidRPr="00407422">
        <w:rPr>
          <w:rFonts w:ascii="Comic Sans MS" w:hAnsi="Comic Sans MS"/>
          <w:lang w:val="en-US"/>
        </w:rPr>
        <w:t xml:space="preserve"> to talk to.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 3.  I lost my watch. I’ve looked for it  </w:t>
      </w:r>
      <w:r w:rsidRPr="00407422">
        <w:rPr>
          <w:rFonts w:ascii="Comic Sans MS" w:hAnsi="Comic Sans MS"/>
          <w:highlight w:val="yellow"/>
          <w:lang w:val="en-US"/>
        </w:rPr>
        <w:t>everywhere</w:t>
      </w:r>
      <w:r w:rsidRPr="00407422">
        <w:rPr>
          <w:rFonts w:ascii="Comic Sans MS" w:hAnsi="Comic Sans MS"/>
          <w:lang w:val="en-US"/>
        </w:rPr>
        <w:t>.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 4.  She said  </w:t>
      </w:r>
      <w:r w:rsidRPr="00407422">
        <w:rPr>
          <w:rFonts w:ascii="Comic Sans MS" w:hAnsi="Comic Sans MS"/>
          <w:highlight w:val="yellow"/>
          <w:lang w:val="en-US"/>
        </w:rPr>
        <w:t>something</w:t>
      </w:r>
      <w:r w:rsidRPr="00407422">
        <w:rPr>
          <w:rFonts w:ascii="Comic Sans MS" w:hAnsi="Comic Sans MS"/>
          <w:lang w:val="en-US"/>
        </w:rPr>
        <w:t>, but I didn’t understand her.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 5.  Did you go  anywhere interesting for your vacation?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 6.  I like the people here.  </w:t>
      </w:r>
      <w:r w:rsidRPr="00407422">
        <w:rPr>
          <w:rFonts w:ascii="Comic Sans MS" w:hAnsi="Comic Sans MS"/>
          <w:highlight w:val="yellow"/>
          <w:lang w:val="en-US"/>
        </w:rPr>
        <w:t>Everybody</w:t>
      </w:r>
      <w:r w:rsidRPr="00407422">
        <w:rPr>
          <w:rFonts w:ascii="Comic Sans MS" w:hAnsi="Comic Sans MS"/>
          <w:lang w:val="en-US"/>
        </w:rPr>
        <w:t xml:space="preserve"> is very friendly.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 7.  ’What are you doing here? ’ ’I’m waiting for  </w:t>
      </w:r>
      <w:r w:rsidRPr="00407422">
        <w:rPr>
          <w:rFonts w:ascii="Comic Sans MS" w:hAnsi="Comic Sans MS"/>
          <w:highlight w:val="yellow"/>
          <w:lang w:val="en-US"/>
        </w:rPr>
        <w:t>someone</w:t>
      </w:r>
      <w:r w:rsidRPr="00407422">
        <w:rPr>
          <w:rFonts w:ascii="Comic Sans MS" w:hAnsi="Comic Sans MS"/>
          <w:lang w:val="en-US"/>
        </w:rPr>
        <w:t>.’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 8.  It’s a secret. Don’t tell  </w:t>
      </w:r>
      <w:r w:rsidRPr="00407422">
        <w:rPr>
          <w:rFonts w:ascii="Comic Sans MS" w:hAnsi="Comic Sans MS"/>
          <w:highlight w:val="yellow"/>
          <w:u w:val="single"/>
          <w:lang w:val="en-US"/>
        </w:rPr>
        <w:t>anybody</w:t>
      </w:r>
      <w:r w:rsidRPr="00407422">
        <w:rPr>
          <w:rFonts w:ascii="Comic Sans MS" w:hAnsi="Comic Sans MS"/>
          <w:lang w:val="en-US"/>
        </w:rPr>
        <w:t>.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 9.  We don’t go out very much, because there’s  </w:t>
      </w:r>
      <w:r w:rsidRPr="00407422">
        <w:rPr>
          <w:rFonts w:ascii="Comic Sans MS" w:hAnsi="Comic Sans MS"/>
          <w:highlight w:val="yellow"/>
          <w:lang w:val="en-US"/>
        </w:rPr>
        <w:t>nowhere</w:t>
      </w:r>
      <w:r w:rsidRPr="00407422">
        <w:rPr>
          <w:rFonts w:ascii="Comic Sans MS" w:hAnsi="Comic Sans MS"/>
          <w:lang w:val="en-US"/>
        </w:rPr>
        <w:t xml:space="preserve"> to go.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10.  ’How much does it cost to visit the museum?’  ’ </w:t>
      </w:r>
      <w:r w:rsidRPr="00407422">
        <w:rPr>
          <w:rFonts w:ascii="Comic Sans MS" w:hAnsi="Comic Sans MS"/>
          <w:highlight w:val="yellow"/>
          <w:lang w:val="en-US"/>
        </w:rPr>
        <w:t>nothing</w:t>
      </w:r>
      <w:r w:rsidRPr="00407422">
        <w:rPr>
          <w:rFonts w:ascii="Comic Sans MS" w:hAnsi="Comic Sans MS"/>
          <w:lang w:val="en-US"/>
        </w:rPr>
        <w:t xml:space="preserve"> Why?’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  <w:r>
        <w:rPr>
          <w:rFonts w:ascii="Comic Sans MS" w:hAnsi="Comic Sans MS"/>
          <w:b/>
          <w:noProof/>
          <w:sz w:val="32"/>
          <w:szCs w:val="32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-635</wp:posOffset>
                </wp:positionV>
                <wp:extent cx="1195705" cy="1005205"/>
                <wp:effectExtent l="0" t="0" r="4445" b="0"/>
                <wp:wrapNone/>
                <wp:docPr id="53" name="Cuadro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705" cy="1005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7422" w:rsidRDefault="00407422" w:rsidP="00407422">
                            <w:r>
                              <w:fldChar w:fldCharType="begin"/>
                            </w:r>
                            <w:r>
                              <w:instrText xml:space="preserve"> INCLUDEPICTURE "http://www.clipartguide.com/_named_clipart_images/0511-0810-2001-2859_Vacation_Hotel_on_the_Beach_clipart_image.jpg" \* MERGEFORMATINET </w:instrText>
                            </w:r>
                            <w:r>
                              <w:fldChar w:fldCharType="separate"/>
                            </w:r>
                            <w:r>
                              <w:pict>
                                <v:shape id="_x0000_i1026" type="#_x0000_t75" style="width:79.7pt;height:71.95pt">
                                  <v:imagedata r:id="rId16" r:href="rId17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3" o:spid="_x0000_s1034" type="#_x0000_t202" style="position:absolute;left:0;text-align:left;margin-left:438pt;margin-top:-.05pt;width:94.15pt;height:79.1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" stroked="f">
                <v:textbox style="mso-fit-shape-to-text:t">
                  <w:txbxContent>
                    <w:p w:rsidR="00407422" w:rsidRDefault="00407422" w:rsidP="00407422">
                      <w:r>
                        <w:fldChar w:fldCharType="begin"/>
                      </w:r>
                      <w:r>
                        <w:instrText xml:space="preserve"> INCLUDEPICTURE "http://www.clipartguide.com/_named_clipart_images/0511-0810-2001-2859_Vacation_Hotel_on_the_Beach_clipart_image.jpg" \* MERGEFORMATINET </w:instrText>
                      </w:r>
                      <w:r>
                        <w:fldChar w:fldCharType="separate"/>
                      </w:r>
                      <w:r>
                        <w:pict>
                          <v:shape id="_x0000_i1026" type="#_x0000_t75" style="width:79.7pt;height:71.95pt">
                            <v:imagedata r:id="rId16" r:href="rId18"/>
                          </v:shape>
                        </w:pic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11.  They live  </w:t>
      </w:r>
      <w:r w:rsidRPr="00407422">
        <w:rPr>
          <w:rFonts w:ascii="Comic Sans MS" w:hAnsi="Comic Sans MS"/>
          <w:highlight w:val="yellow"/>
          <w:lang w:val="en-US"/>
        </w:rPr>
        <w:t>somewhere</w:t>
      </w:r>
      <w:r w:rsidRPr="00407422">
        <w:rPr>
          <w:rFonts w:ascii="Comic Sans MS" w:hAnsi="Comic Sans MS"/>
          <w:lang w:val="en-US"/>
        </w:rPr>
        <w:t xml:space="preserve"> in the south of France.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12.  It’s a nice hotel. It’s comfortable and  </w:t>
      </w:r>
      <w:r w:rsidRPr="00407422">
        <w:rPr>
          <w:rFonts w:ascii="Comic Sans MS" w:hAnsi="Comic Sans MS"/>
          <w:highlight w:val="yellow"/>
          <w:lang w:val="en-US"/>
        </w:rPr>
        <w:t>everything</w:t>
      </w:r>
      <w:r w:rsidRPr="00407422">
        <w:rPr>
          <w:rFonts w:ascii="Comic Sans MS" w:hAnsi="Comic Sans MS"/>
          <w:lang w:val="en-US"/>
        </w:rPr>
        <w:t xml:space="preserve"> is clean.</w:t>
      </w:r>
    </w:p>
    <w:p w:rsidR="00407422" w:rsidRPr="00407422" w:rsidRDefault="00407422" w:rsidP="00407422">
      <w:pPr>
        <w:rPr>
          <w:rFonts w:ascii="Comic Sans MS" w:hAnsi="Comic Sans MS"/>
          <w:sz w:val="32"/>
          <w:szCs w:val="3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sz w:val="32"/>
          <w:szCs w:val="3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b/>
          <w:sz w:val="32"/>
          <w:szCs w:val="32"/>
          <w:lang w:val="en-US"/>
        </w:rPr>
      </w:pPr>
      <w:r w:rsidRPr="00407422">
        <w:rPr>
          <w:rFonts w:ascii="Comic Sans MS" w:hAnsi="Comic Sans MS"/>
          <w:b/>
          <w:sz w:val="32"/>
          <w:szCs w:val="32"/>
          <w:lang w:val="en-US"/>
        </w:rPr>
        <w:t>Complete the sentences. Choose one of the words in the box</w:t>
      </w:r>
    </w:p>
    <w:p w:rsidR="00407422" w:rsidRPr="00407422" w:rsidRDefault="00407422" w:rsidP="00407422">
      <w:pPr>
        <w:rPr>
          <w:rFonts w:ascii="Comic Sans MS" w:hAnsi="Comic Sans MS"/>
          <w:lang w:val="en-US"/>
        </w:rPr>
      </w:pPr>
    </w:p>
    <w:p w:rsidR="00407422" w:rsidRPr="00407422" w:rsidRDefault="00407422" w:rsidP="00407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mic Sans MS" w:hAnsi="Comic Sans MS"/>
          <w:sz w:val="6"/>
          <w:szCs w:val="6"/>
          <w:lang w:val="en-US"/>
        </w:rPr>
      </w:pPr>
    </w:p>
    <w:p w:rsidR="00407422" w:rsidRPr="00407422" w:rsidRDefault="00407422" w:rsidP="00407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everybody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somebody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anybody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nobody</w:t>
      </w:r>
    </w:p>
    <w:p w:rsidR="00407422" w:rsidRPr="00407422" w:rsidRDefault="00407422" w:rsidP="00407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lastRenderedPageBreak/>
        <w:t xml:space="preserve"> everything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something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anything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nothing</w:t>
      </w:r>
    </w:p>
    <w:p w:rsidR="00407422" w:rsidRPr="00407422" w:rsidRDefault="00407422" w:rsidP="00407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everywhere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somewhere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anywhere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nowhere</w:t>
      </w:r>
    </w:p>
    <w:p w:rsidR="00407422" w:rsidRPr="00407422" w:rsidRDefault="00407422" w:rsidP="00407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mic Sans MS" w:hAnsi="Comic Sans MS"/>
          <w:sz w:val="6"/>
          <w:szCs w:val="6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-1905</wp:posOffset>
                </wp:positionV>
                <wp:extent cx="1252855" cy="909320"/>
                <wp:effectExtent l="0" t="0" r="4445" b="0"/>
                <wp:wrapNone/>
                <wp:docPr id="52" name="Cuadro de tex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909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7422" w:rsidRPr="00EF60CB" w:rsidRDefault="00407422" w:rsidP="00407422">
                            <w:r w:rsidRPr="00EF60CB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1066800" cy="819150"/>
                                  <wp:effectExtent l="0" t="0" r="0" b="0"/>
                                  <wp:docPr id="51" name="Imagen 51" descr="motorcycli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otorcyclis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800" cy="819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2" o:spid="_x0000_s1035" type="#_x0000_t202" style="position:absolute;left:0;text-align:left;margin-left:438pt;margin-top:-.15pt;width:98.65pt;height:71.6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" stroked="f">
                <v:textbox style="mso-fit-shape-to-text:t">
                  <w:txbxContent>
                    <w:p w:rsidR="00407422" w:rsidRPr="00EF60CB" w:rsidRDefault="00407422" w:rsidP="00407422">
                      <w:r w:rsidRPr="00EF60CB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1066800" cy="819150"/>
                            <wp:effectExtent l="0" t="0" r="0" b="0"/>
                            <wp:docPr id="51" name="Imagen 51" descr="motorcyclis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otorcyclis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800" cy="819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07422">
        <w:rPr>
          <w:rFonts w:ascii="Comic Sans MS" w:hAnsi="Comic Sans MS"/>
          <w:lang w:val="en-US"/>
        </w:rPr>
        <w:t xml:space="preserve">  1.  Ken never uses his car. He goes  </w:t>
      </w:r>
      <w:r w:rsidRPr="00407422">
        <w:rPr>
          <w:rFonts w:ascii="Comic Sans MS" w:hAnsi="Comic Sans MS"/>
          <w:highlight w:val="yellow"/>
          <w:lang w:val="en-US"/>
        </w:rPr>
        <w:t>everywhere</w:t>
      </w:r>
      <w:r w:rsidRPr="00407422">
        <w:rPr>
          <w:rFonts w:ascii="Comic Sans MS" w:hAnsi="Comic Sans MS"/>
          <w:lang w:val="en-US"/>
        </w:rPr>
        <w:t xml:space="preserve"> by motorcycle.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 2.  I’m bored. I don’t have  </w:t>
      </w:r>
      <w:r w:rsidRPr="00407422">
        <w:rPr>
          <w:rFonts w:ascii="Comic Sans MS" w:hAnsi="Comic Sans MS"/>
          <w:highlight w:val="yellow"/>
          <w:lang w:val="en-US"/>
        </w:rPr>
        <w:t>anything</w:t>
      </w:r>
      <w:r w:rsidRPr="00407422">
        <w:rPr>
          <w:rFonts w:ascii="Comic Sans MS" w:hAnsi="Comic Sans MS"/>
          <w:lang w:val="en-US"/>
        </w:rPr>
        <w:t xml:space="preserve"> to do.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 3.  Tom lives  </w:t>
      </w:r>
      <w:r w:rsidRPr="00407422">
        <w:rPr>
          <w:rFonts w:ascii="Comic Sans MS" w:hAnsi="Comic Sans MS"/>
          <w:highlight w:val="yellow"/>
          <w:lang w:val="en-US"/>
        </w:rPr>
        <w:t>somewhere</w:t>
      </w:r>
      <w:r w:rsidRPr="00407422">
        <w:rPr>
          <w:rFonts w:ascii="Comic Sans MS" w:hAnsi="Comic Sans MS"/>
          <w:lang w:val="en-US"/>
        </w:rPr>
        <w:t xml:space="preserve"> near Toronto.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 4.  I’m looking for my glasses. I can’t find them  </w:t>
      </w:r>
      <w:r w:rsidRPr="00407422">
        <w:rPr>
          <w:rFonts w:ascii="Comic Sans MS" w:hAnsi="Comic Sans MS"/>
          <w:highlight w:val="yellow"/>
          <w:lang w:val="en-US"/>
        </w:rPr>
        <w:t>anywhere</w:t>
      </w:r>
      <w:r w:rsidRPr="00407422">
        <w:rPr>
          <w:rFonts w:ascii="Comic Sans MS" w:hAnsi="Comic Sans MS"/>
          <w:lang w:val="en-US"/>
        </w:rPr>
        <w:t>.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 5.  ’What did you have to eat?’ ’ </w:t>
      </w:r>
      <w:r w:rsidRPr="00407422">
        <w:rPr>
          <w:rFonts w:ascii="Comic Sans MS" w:hAnsi="Comic Sans MS"/>
          <w:highlight w:val="yellow"/>
          <w:lang w:val="en-US"/>
        </w:rPr>
        <w:t>Nothing</w:t>
      </w:r>
      <w:r w:rsidRPr="00407422">
        <w:rPr>
          <w:rFonts w:ascii="Comic Sans MS" w:hAnsi="Comic Sans MS"/>
          <w:lang w:val="en-US"/>
        </w:rPr>
        <w:t>. I wasn’t hungry. ’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 6.  I don’t like this place. There’s  </w:t>
      </w:r>
      <w:r w:rsidRPr="00407422">
        <w:rPr>
          <w:rFonts w:ascii="Comic Sans MS" w:hAnsi="Comic Sans MS"/>
          <w:highlight w:val="yellow"/>
          <w:lang w:val="en-US"/>
        </w:rPr>
        <w:t>nowhere</w:t>
      </w:r>
      <w:r w:rsidRPr="00407422">
        <w:rPr>
          <w:rFonts w:ascii="Comic Sans MS" w:hAnsi="Comic Sans MS"/>
          <w:lang w:val="en-US"/>
        </w:rPr>
        <w:t xml:space="preserve"> to go.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103505</wp:posOffset>
                </wp:positionV>
                <wp:extent cx="1456690" cy="817245"/>
                <wp:effectExtent l="0" t="0" r="635" b="3175"/>
                <wp:wrapNone/>
                <wp:docPr id="50" name="Cuadro de tex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817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7422" w:rsidRPr="00386C0C" w:rsidRDefault="00407422" w:rsidP="00407422">
                            <w:r w:rsidRPr="00386C0C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1276350" cy="723900"/>
                                  <wp:effectExtent l="0" t="0" r="0" b="0"/>
                                  <wp:docPr id="49" name="Imagen 49" descr="tn_house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tn_house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6350" cy="723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0" o:spid="_x0000_s1036" type="#_x0000_t202" style="position:absolute;left:0;text-align:left;margin-left:420pt;margin-top:8.15pt;width:114.7pt;height:64.3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" stroked="f">
                <v:textbox style="mso-fit-shape-to-text:t">
                  <w:txbxContent>
                    <w:p w:rsidR="00407422" w:rsidRPr="00386C0C" w:rsidRDefault="00407422" w:rsidP="00407422">
                      <w:r w:rsidRPr="00386C0C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1276350" cy="723900"/>
                            <wp:effectExtent l="0" t="0" r="0" b="0"/>
                            <wp:docPr id="49" name="Imagen 49" descr="tn_house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tn_house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6350" cy="723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07422">
        <w:rPr>
          <w:rFonts w:ascii="Comic Sans MS" w:hAnsi="Comic Sans MS"/>
          <w:lang w:val="en-US"/>
        </w:rPr>
        <w:t xml:space="preserve">  7.  Let’s have dinner.  </w:t>
      </w:r>
      <w:r w:rsidRPr="00407422">
        <w:rPr>
          <w:rFonts w:ascii="Comic Sans MS" w:hAnsi="Comic Sans MS"/>
          <w:highlight w:val="yellow"/>
          <w:lang w:val="en-US"/>
        </w:rPr>
        <w:t>everyone</w:t>
      </w:r>
      <w:r w:rsidRPr="00407422">
        <w:rPr>
          <w:rFonts w:ascii="Comic Sans MS" w:hAnsi="Comic Sans MS"/>
          <w:lang w:val="en-US"/>
        </w:rPr>
        <w:t xml:space="preserve"> is hungry.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 8.  I want  </w:t>
      </w:r>
      <w:r w:rsidRPr="00407422">
        <w:rPr>
          <w:rFonts w:ascii="Comic Sans MS" w:hAnsi="Comic Sans MS"/>
          <w:highlight w:val="yellow"/>
          <w:lang w:val="en-US"/>
        </w:rPr>
        <w:t>something</w:t>
      </w:r>
      <w:r w:rsidRPr="00407422">
        <w:rPr>
          <w:rFonts w:ascii="Comic Sans MS" w:hAnsi="Comic Sans MS"/>
          <w:lang w:val="en-US"/>
        </w:rPr>
        <w:t xml:space="preserve"> to read. I’m going to buy a magazine.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 9.  The house is empty.  </w:t>
      </w:r>
      <w:r w:rsidRPr="00407422">
        <w:rPr>
          <w:rFonts w:ascii="Comic Sans MS" w:hAnsi="Comic Sans MS"/>
          <w:highlight w:val="yellow"/>
          <w:lang w:val="en-US"/>
        </w:rPr>
        <w:t>Nobody</w:t>
      </w:r>
      <w:r w:rsidRPr="00407422">
        <w:rPr>
          <w:rFonts w:ascii="Comic Sans MS" w:hAnsi="Comic Sans MS"/>
          <w:lang w:val="en-US"/>
        </w:rPr>
        <w:t xml:space="preserve"> lives there.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10.  You’re right.  </w:t>
      </w:r>
      <w:r w:rsidRPr="00407422">
        <w:rPr>
          <w:rFonts w:ascii="Comic Sans MS" w:hAnsi="Comic Sans MS"/>
          <w:highlight w:val="yellow"/>
          <w:lang w:val="en-US"/>
        </w:rPr>
        <w:t>Everything</w:t>
      </w:r>
      <w:r w:rsidRPr="00407422">
        <w:rPr>
          <w:rFonts w:ascii="Comic Sans MS" w:hAnsi="Comic Sans MS"/>
          <w:lang w:val="en-US"/>
        </w:rPr>
        <w:t xml:space="preserve"> you say is true.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11.  ’Do you know  </w:t>
      </w:r>
      <w:r w:rsidRPr="00407422">
        <w:rPr>
          <w:rFonts w:ascii="Comic Sans MS" w:hAnsi="Comic Sans MS"/>
          <w:highlight w:val="yellow"/>
          <w:lang w:val="en-US"/>
        </w:rPr>
        <w:t>anybody</w:t>
      </w:r>
      <w:r w:rsidRPr="00407422">
        <w:rPr>
          <w:rFonts w:ascii="Comic Sans MS" w:hAnsi="Comic Sans MS"/>
          <w:lang w:val="en-US"/>
        </w:rPr>
        <w:t xml:space="preserve"> in Tokyo?’  ’Yes, I have a few friends there.’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12. </w:t>
      </w:r>
      <w:r w:rsidRPr="00407422">
        <w:rPr>
          <w:rFonts w:ascii="Comic Sans MS" w:hAnsi="Comic Sans MS"/>
          <w:highlight w:val="yellow"/>
          <w:lang w:val="en-US"/>
        </w:rPr>
        <w:t>Somebody</w:t>
      </w:r>
      <w:r w:rsidRPr="00407422">
        <w:rPr>
          <w:rFonts w:ascii="Comic Sans MS" w:hAnsi="Comic Sans MS"/>
          <w:lang w:val="en-US"/>
        </w:rPr>
        <w:t xml:space="preserve"> broke the window.</w:t>
      </w:r>
    </w:p>
    <w:p w:rsidR="00407422" w:rsidRPr="00407422" w:rsidRDefault="00407422" w:rsidP="00407422">
      <w:pPr>
        <w:rPr>
          <w:rFonts w:ascii="Comic Sans MS" w:hAnsi="Comic Sans MS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b/>
          <w:sz w:val="32"/>
          <w:szCs w:val="32"/>
          <w:lang w:val="en-US"/>
        </w:rPr>
      </w:pPr>
      <w:r w:rsidRPr="00407422">
        <w:rPr>
          <w:rFonts w:ascii="Comic Sans MS" w:hAnsi="Comic Sans MS"/>
          <w:b/>
          <w:sz w:val="32"/>
          <w:szCs w:val="32"/>
          <w:lang w:val="en-US"/>
        </w:rPr>
        <w:t>Complete the sentences. Choose one of the words in the box</w:t>
      </w:r>
    </w:p>
    <w:p w:rsidR="00407422" w:rsidRPr="00407422" w:rsidRDefault="00407422" w:rsidP="00407422">
      <w:pPr>
        <w:rPr>
          <w:rFonts w:ascii="Comic Sans MS" w:hAnsi="Comic Sans MS"/>
          <w:lang w:val="en-US"/>
        </w:rPr>
      </w:pPr>
    </w:p>
    <w:p w:rsidR="00407422" w:rsidRPr="00407422" w:rsidRDefault="00407422" w:rsidP="00407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mic Sans MS" w:hAnsi="Comic Sans MS"/>
          <w:sz w:val="6"/>
          <w:szCs w:val="6"/>
          <w:lang w:val="en-US"/>
        </w:rPr>
      </w:pPr>
    </w:p>
    <w:p w:rsidR="00407422" w:rsidRPr="00407422" w:rsidRDefault="00407422" w:rsidP="00407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everybody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somebody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anybody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nobody</w:t>
      </w:r>
    </w:p>
    <w:p w:rsidR="00407422" w:rsidRPr="00407422" w:rsidRDefault="00407422" w:rsidP="00407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everything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something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anything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nothing</w:t>
      </w:r>
    </w:p>
    <w:p w:rsidR="00407422" w:rsidRPr="00407422" w:rsidRDefault="00407422" w:rsidP="00407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everywhere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somewhere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anywhere</w:t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</w:r>
      <w:r w:rsidRPr="00407422">
        <w:rPr>
          <w:rFonts w:ascii="Comic Sans MS" w:hAnsi="Comic Sans MS"/>
          <w:lang w:val="en-US"/>
        </w:rPr>
        <w:tab/>
        <w:t>nowhere</w:t>
      </w:r>
    </w:p>
    <w:p w:rsidR="00407422" w:rsidRPr="00407422" w:rsidRDefault="00407422" w:rsidP="00407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omic Sans MS" w:hAnsi="Comic Sans MS"/>
          <w:sz w:val="6"/>
          <w:szCs w:val="6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5791200</wp:posOffset>
                </wp:positionH>
                <wp:positionV relativeFrom="paragraph">
                  <wp:posOffset>94615</wp:posOffset>
                </wp:positionV>
                <wp:extent cx="914400" cy="1257300"/>
                <wp:effectExtent l="0" t="0" r="0" b="635"/>
                <wp:wrapNone/>
                <wp:docPr id="48" name="Cuadro de tex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7422" w:rsidRDefault="00407422" w:rsidP="00407422">
                            <w:r>
                              <w:rPr>
                                <w:noProof/>
                                <w:sz w:val="20"/>
                                <w:szCs w:val="20"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723900" cy="1085850"/>
                                  <wp:effectExtent l="0" t="0" r="0" b="0"/>
                                  <wp:docPr id="47" name="Imagen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90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8" o:spid="_x0000_s1037" type="#_x0000_t202" style="position:absolute;left:0;text-align:left;margin-left:456pt;margin-top:7.45pt;width:1in;height:9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" stroked="f">
                <v:textbox>
                  <w:txbxContent>
                    <w:p w:rsidR="00407422" w:rsidRDefault="00407422" w:rsidP="00407422">
                      <w:r>
                        <w:rPr>
                          <w:noProof/>
                          <w:sz w:val="20"/>
                          <w:szCs w:val="20"/>
                          <w:lang w:val="es-MX" w:eastAsia="es-MX"/>
                        </w:rPr>
                        <w:drawing>
                          <wp:inline distT="0" distB="0" distL="0" distR="0">
                            <wp:extent cx="723900" cy="1085850"/>
                            <wp:effectExtent l="0" t="0" r="0" b="0"/>
                            <wp:docPr id="47" name="Imagen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900" cy="1085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07422" w:rsidRPr="00407422" w:rsidRDefault="00407422" w:rsidP="00407422">
      <w:pPr>
        <w:rPr>
          <w:rFonts w:ascii="Comic Sans MS" w:hAnsi="Comic Sans MS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 1.  You can have a shower. There’s  </w:t>
      </w:r>
      <w:r w:rsidRPr="00407422">
        <w:rPr>
          <w:rFonts w:ascii="Comic Sans MS" w:hAnsi="Comic Sans MS"/>
          <w:highlight w:val="yellow"/>
          <w:lang w:val="en-US"/>
        </w:rPr>
        <w:t>nobody</w:t>
      </w:r>
      <w:r w:rsidRPr="00407422">
        <w:rPr>
          <w:rFonts w:ascii="Comic Sans MS" w:hAnsi="Comic Sans MS"/>
          <w:lang w:val="en-US"/>
        </w:rPr>
        <w:t xml:space="preserve"> in the bathroom.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lastRenderedPageBreak/>
        <w:t xml:space="preserve">  2.  Jack has a bad memory. He can’t remember  </w:t>
      </w:r>
      <w:r w:rsidRPr="00407422">
        <w:rPr>
          <w:rFonts w:ascii="Comic Sans MS" w:hAnsi="Comic Sans MS"/>
          <w:highlight w:val="yellow"/>
          <w:lang w:val="en-US"/>
        </w:rPr>
        <w:t>anything</w:t>
      </w:r>
      <w:r w:rsidRPr="00407422">
        <w:rPr>
          <w:rFonts w:ascii="Comic Sans MS" w:hAnsi="Comic Sans MS"/>
          <w:lang w:val="en-US"/>
        </w:rPr>
        <w:t>.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 3.  Their house is full of books. There are books  </w:t>
      </w:r>
      <w:r w:rsidRPr="00407422">
        <w:rPr>
          <w:rFonts w:ascii="Comic Sans MS" w:hAnsi="Comic Sans MS"/>
          <w:highlight w:val="yellow"/>
          <w:lang w:val="en-US"/>
        </w:rPr>
        <w:t>everywhere</w:t>
      </w:r>
      <w:r w:rsidRPr="00407422">
        <w:rPr>
          <w:rFonts w:ascii="Comic Sans MS" w:hAnsi="Comic Sans MS"/>
          <w:lang w:val="en-US"/>
        </w:rPr>
        <w:t>.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 4.  ’What’s in that suitcase?’  ’ </w:t>
      </w:r>
      <w:r w:rsidRPr="00407422">
        <w:rPr>
          <w:rFonts w:ascii="Comic Sans MS" w:hAnsi="Comic Sans MS"/>
          <w:highlight w:val="yellow"/>
          <w:lang w:val="en-US"/>
        </w:rPr>
        <w:t>Nothing</w:t>
      </w:r>
      <w:r w:rsidRPr="00407422">
        <w:rPr>
          <w:rFonts w:ascii="Comic Sans MS" w:hAnsi="Comic Sans MS"/>
          <w:lang w:val="en-US"/>
        </w:rPr>
        <w:t>. It’s empty. ’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 5.  Stay at home. Don’t go  </w:t>
      </w:r>
      <w:r w:rsidRPr="00407422">
        <w:rPr>
          <w:rFonts w:ascii="Comic Sans MS" w:hAnsi="Comic Sans MS"/>
          <w:highlight w:val="yellow"/>
          <w:lang w:val="en-US"/>
        </w:rPr>
        <w:t>anywhere</w:t>
      </w:r>
      <w:r w:rsidRPr="00407422">
        <w:rPr>
          <w:rFonts w:ascii="Comic Sans MS" w:hAnsi="Comic Sans MS"/>
          <w:lang w:val="en-US"/>
        </w:rPr>
        <w:t>.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 6.  Do you have  </w:t>
      </w:r>
      <w:r w:rsidRPr="00407422">
        <w:rPr>
          <w:rFonts w:ascii="Comic Sans MS" w:hAnsi="Comic Sans MS"/>
          <w:highlight w:val="yellow"/>
          <w:lang w:val="en-US"/>
        </w:rPr>
        <w:t>everything</w:t>
      </w:r>
      <w:r w:rsidRPr="00407422">
        <w:rPr>
          <w:rFonts w:ascii="Comic Sans MS" w:hAnsi="Comic Sans MS"/>
          <w:lang w:val="en-US"/>
        </w:rPr>
        <w:t xml:space="preserve"> you need?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 7.  Dan has gone  </w:t>
      </w:r>
      <w:r w:rsidRPr="00407422">
        <w:rPr>
          <w:rFonts w:ascii="Comic Sans MS" w:hAnsi="Comic Sans MS"/>
          <w:highlight w:val="yellow"/>
          <w:lang w:val="en-US"/>
        </w:rPr>
        <w:t>somewhere</w:t>
      </w:r>
      <w:r w:rsidRPr="00407422">
        <w:rPr>
          <w:rFonts w:ascii="Comic Sans MS" w:hAnsi="Comic Sans MS"/>
          <w:lang w:val="en-US"/>
        </w:rPr>
        <w:t>. He didn’t tell anyone where he was going.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  8.  The tank is almost empty. There’s  </w:t>
      </w:r>
      <w:r w:rsidRPr="00407422">
        <w:rPr>
          <w:rFonts w:ascii="Comic Sans MS" w:hAnsi="Comic Sans MS"/>
          <w:highlight w:val="yellow"/>
          <w:lang w:val="en-US"/>
        </w:rPr>
        <w:t>nowhere</w:t>
      </w:r>
      <w:r w:rsidRPr="00407422">
        <w:rPr>
          <w:rFonts w:ascii="Comic Sans MS" w:hAnsi="Comic Sans MS"/>
          <w:lang w:val="en-US"/>
        </w:rPr>
        <w:t xml:space="preserve"> to get gas  a station near here.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115570</wp:posOffset>
                </wp:positionV>
                <wp:extent cx="1146175" cy="1120140"/>
                <wp:effectExtent l="0" t="1270" r="0" b="2540"/>
                <wp:wrapNone/>
                <wp:docPr id="46" name="Cuadro de tex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7422" w:rsidRDefault="00407422" w:rsidP="00407422">
                            <w:r>
                              <w:rPr>
                                <w:noProof/>
                                <w:sz w:val="20"/>
                                <w:szCs w:val="20"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962025" cy="1028700"/>
                                  <wp:effectExtent l="0" t="0" r="9525" b="0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6" o:spid="_x0000_s1038" type="#_x0000_t202" style="position:absolute;left:0;text-align:left;margin-left:444pt;margin-top:9.1pt;width:90.25pt;height:88.2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" stroked="f">
                <v:textbox style="mso-fit-shape-to-text:t">
                  <w:txbxContent>
                    <w:p w:rsidR="00407422" w:rsidRDefault="00407422" w:rsidP="00407422">
                      <w:r>
                        <w:rPr>
                          <w:noProof/>
                          <w:sz w:val="20"/>
                          <w:szCs w:val="20"/>
                          <w:lang w:val="es-MX" w:eastAsia="es-MX"/>
                        </w:rPr>
                        <w:drawing>
                          <wp:inline distT="0" distB="0" distL="0" distR="0">
                            <wp:extent cx="962025" cy="1028700"/>
                            <wp:effectExtent l="0" t="0" r="9525" b="0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2025" cy="102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07422">
        <w:rPr>
          <w:rFonts w:ascii="Comic Sans MS" w:hAnsi="Comic Sans MS"/>
          <w:lang w:val="en-US"/>
        </w:rPr>
        <w:t xml:space="preserve">  9.  ’What’s wrong?’  ’I have  </w:t>
      </w:r>
      <w:r w:rsidRPr="00407422">
        <w:rPr>
          <w:rFonts w:ascii="Comic Sans MS" w:hAnsi="Comic Sans MS"/>
          <w:highlight w:val="yellow"/>
          <w:lang w:val="en-US"/>
        </w:rPr>
        <w:t>something</w:t>
      </w:r>
      <w:r w:rsidRPr="00407422">
        <w:rPr>
          <w:rFonts w:ascii="Comic Sans MS" w:hAnsi="Comic Sans MS"/>
          <w:lang w:val="en-US"/>
        </w:rPr>
        <w:t xml:space="preserve"> in my eye.’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10.  Tim doesn’t have  </w:t>
      </w:r>
      <w:r w:rsidRPr="00407422">
        <w:rPr>
          <w:rFonts w:ascii="Comic Sans MS" w:hAnsi="Comic Sans MS"/>
          <w:highlight w:val="yellow"/>
          <w:lang w:val="en-US"/>
        </w:rPr>
        <w:t>anybody</w:t>
      </w:r>
      <w:r w:rsidRPr="00407422">
        <w:rPr>
          <w:rFonts w:ascii="Comic Sans MS" w:hAnsi="Comic Sans MS"/>
          <w:lang w:val="en-US"/>
        </w:rPr>
        <w:t xml:space="preserve"> to help him. 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11. ’Do you know Bob?’  ’Yes,  </w:t>
      </w:r>
      <w:r w:rsidRPr="00407422">
        <w:rPr>
          <w:rFonts w:ascii="Comic Sans MS" w:hAnsi="Comic Sans MS"/>
          <w:highlight w:val="yellow"/>
          <w:lang w:val="en-US"/>
        </w:rPr>
        <w:t>everybody</w:t>
      </w:r>
      <w:r w:rsidRPr="00407422">
        <w:rPr>
          <w:rFonts w:ascii="Comic Sans MS" w:hAnsi="Comic Sans MS"/>
          <w:lang w:val="en-US"/>
        </w:rPr>
        <w:t xml:space="preserve"> knows him. ’</w:t>
      </w:r>
    </w:p>
    <w:p w:rsidR="00407422" w:rsidRPr="00407422" w:rsidRDefault="00407422" w:rsidP="00407422">
      <w:pPr>
        <w:rPr>
          <w:rFonts w:ascii="Comic Sans MS" w:hAnsi="Comic Sans MS"/>
          <w:sz w:val="2"/>
          <w:szCs w:val="2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 w:rsidRPr="00407422">
        <w:rPr>
          <w:rFonts w:ascii="Comic Sans MS" w:hAnsi="Comic Sans MS"/>
          <w:lang w:val="en-US"/>
        </w:rPr>
        <w:t xml:space="preserve">12. There’s  </w:t>
      </w:r>
      <w:r w:rsidRPr="00407422">
        <w:rPr>
          <w:rFonts w:ascii="Comic Sans MS" w:hAnsi="Comic Sans MS"/>
          <w:highlight w:val="yellow"/>
          <w:lang w:val="en-US"/>
        </w:rPr>
        <w:t>somebody</w:t>
      </w:r>
      <w:r w:rsidRPr="00407422">
        <w:rPr>
          <w:rFonts w:ascii="Comic Sans MS" w:hAnsi="Comic Sans MS"/>
          <w:lang w:val="en-US"/>
        </w:rPr>
        <w:t xml:space="preserve"> at the door. Can you go and see who it is?</w:t>
      </w:r>
    </w:p>
    <w:p w:rsidR="00407422" w:rsidRPr="00407422" w:rsidRDefault="00407422" w:rsidP="00407422">
      <w:pPr>
        <w:rPr>
          <w:rFonts w:ascii="Comic Sans MS" w:hAnsi="Comic Sans MS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29210</wp:posOffset>
                </wp:positionV>
                <wp:extent cx="1670050" cy="1235075"/>
                <wp:effectExtent l="0" t="635" r="0" b="2540"/>
                <wp:wrapNone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123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7422" w:rsidRDefault="00407422" w:rsidP="00407422"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INCLUDEPICTURE  "http://images.clipartconnection.com/thw/thw11/CL/5344_2005010018/000803_1066_32/3997312.cnw.jpg?000803_1066_3298_v__v" \* MERGEFORMATINET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31" type="#_x0000_t75" style="width:117pt;height:90pt">
                                  <v:imagedata r:id="rId23" r:href="rId24"/>
                                </v:shape>
                              </w:pic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4" o:spid="_x0000_s1039" type="#_x0000_t202" style="position:absolute;left:0;text-align:left;margin-left:156pt;margin-top:2.3pt;width:131.5pt;height:97.2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" stroked="f">
                <v:textbox style="mso-fit-shape-to-text:t">
                  <w:txbxContent>
                    <w:p w:rsidR="00407422" w:rsidRDefault="00407422" w:rsidP="00407422"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INCLUDEPICTURE  "http://images.clipartconnection.com/thw/thw11/CL/5344_2005010018/000803_1066_32/3997312.cnw.jpg?000803_1066_3298_v__v" \* MERGEFORMATINET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sz w:val="20"/>
                          <w:szCs w:val="20"/>
                        </w:rPr>
                        <w:pict>
                          <v:shape id="_x0000_i1031" type="#_x0000_t75" style="width:117pt;height:90pt">
                            <v:imagedata r:id="rId23" r:href="rId25"/>
                          </v:shape>
                        </w:pic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407422" w:rsidRPr="00407422" w:rsidRDefault="00407422" w:rsidP="00407422">
      <w:pPr>
        <w:rPr>
          <w:rFonts w:ascii="Comic Sans MS" w:hAnsi="Comic Sans MS"/>
          <w:lang w:val="en-US"/>
        </w:rPr>
      </w:pPr>
    </w:p>
    <w:p w:rsidR="00407422" w:rsidRPr="00407422" w:rsidRDefault="00407422" w:rsidP="00407422">
      <w:pPr>
        <w:rPr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</w:p>
    <w:p w:rsidR="00407422" w:rsidRPr="00407422" w:rsidRDefault="00407422" w:rsidP="00407422">
      <w:pPr>
        <w:rPr>
          <w:rFonts w:ascii="Comic Sans MS" w:hAnsi="Comic Sans MS"/>
          <w:lang w:val="en-US"/>
        </w:rPr>
      </w:pPr>
    </w:p>
    <w:p w:rsidR="00407422" w:rsidRPr="00C06E1C" w:rsidRDefault="00407422" w:rsidP="00407422">
      <w:pPr>
        <w:pStyle w:val="Prrafodelista"/>
        <w:spacing w:after="160" w:line="259" w:lineRule="auto"/>
        <w:rPr>
          <w:lang w:val="en-US"/>
        </w:rPr>
      </w:pPr>
    </w:p>
    <w:p w:rsidR="00407422" w:rsidRPr="00407422" w:rsidRDefault="00407422" w:rsidP="00407422">
      <w:pPr>
        <w:ind w:left="8280"/>
        <w:jc w:val="left"/>
        <w:rPr>
          <w:sz w:val="18"/>
          <w:szCs w:val="20"/>
          <w:lang w:val="en-US"/>
        </w:rPr>
      </w:pPr>
    </w:p>
    <w:sectPr w:rsidR="00407422" w:rsidRPr="00407422">
      <w:headerReference w:type="default" r:id="rId26"/>
      <w:type w:val="continuous"/>
      <w:pgSz w:w="12240" w:h="15840"/>
      <w:pgMar w:top="814" w:right="800" w:bottom="943" w:left="920" w:header="0" w:footer="0" w:gutter="0"/>
      <w:cols w:space="720" w:equalWidth="0">
        <w:col w:w="105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86A" w:rsidRDefault="00E9486A" w:rsidP="006543D1">
      <w:pPr>
        <w:spacing w:line="240" w:lineRule="auto"/>
      </w:pPr>
      <w:r>
        <w:separator/>
      </w:r>
    </w:p>
  </w:endnote>
  <w:endnote w:type="continuationSeparator" w:id="0">
    <w:p w:rsidR="00E9486A" w:rsidRDefault="00E9486A" w:rsidP="00654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risten ITC">
    <w:altName w:val="Kristen ITC"/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422" w:rsidRDefault="00407422">
    <w:pPr>
      <w:pStyle w:val="Textoindependiente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86A" w:rsidRDefault="00E9486A" w:rsidP="006543D1">
      <w:pPr>
        <w:spacing w:line="240" w:lineRule="auto"/>
      </w:pPr>
      <w:r>
        <w:separator/>
      </w:r>
    </w:p>
  </w:footnote>
  <w:footnote w:type="continuationSeparator" w:id="0">
    <w:p w:rsidR="00E9486A" w:rsidRDefault="00E9486A" w:rsidP="006543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A67" w:rsidRPr="00E847F2" w:rsidRDefault="00426A67" w:rsidP="00E847F2">
    <w:pPr>
      <w:pStyle w:val="Encabezado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636C"/>
    <w:multiLevelType w:val="hybridMultilevel"/>
    <w:tmpl w:val="FD86C3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96DEF"/>
    <w:multiLevelType w:val="hybridMultilevel"/>
    <w:tmpl w:val="60A617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45C87"/>
    <w:multiLevelType w:val="hybridMultilevel"/>
    <w:tmpl w:val="FD28A0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319FE"/>
    <w:multiLevelType w:val="hybridMultilevel"/>
    <w:tmpl w:val="D2FE14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56D53"/>
    <w:multiLevelType w:val="hybridMultilevel"/>
    <w:tmpl w:val="ADC29918"/>
    <w:lvl w:ilvl="0" w:tplc="B73AD230">
      <w:start w:val="1"/>
      <w:numFmt w:val="decimal"/>
      <w:lvlText w:val="%1."/>
      <w:lvlJc w:val="left"/>
      <w:pPr>
        <w:ind w:left="647" w:hanging="361"/>
      </w:pPr>
      <w:rPr>
        <w:rFonts w:ascii="Kristen ITC" w:eastAsia="Kristen ITC" w:hAnsi="Kristen ITC" w:cs="Kristen ITC" w:hint="default"/>
        <w:b/>
        <w:bCs/>
        <w:color w:val="365F91"/>
        <w:spacing w:val="-1"/>
        <w:w w:val="100"/>
        <w:sz w:val="22"/>
        <w:szCs w:val="22"/>
        <w:lang w:val="en-US" w:eastAsia="en-US" w:bidi="en-US"/>
      </w:rPr>
    </w:lvl>
    <w:lvl w:ilvl="1" w:tplc="FDA2CBFE">
      <w:numFmt w:val="bullet"/>
      <w:lvlText w:val="•"/>
      <w:lvlJc w:val="left"/>
      <w:pPr>
        <w:ind w:left="1117" w:hanging="361"/>
      </w:pPr>
      <w:rPr>
        <w:rFonts w:hint="default"/>
        <w:lang w:val="en-US" w:eastAsia="en-US" w:bidi="en-US"/>
      </w:rPr>
    </w:lvl>
    <w:lvl w:ilvl="2" w:tplc="784A48F6">
      <w:numFmt w:val="bullet"/>
      <w:lvlText w:val="•"/>
      <w:lvlJc w:val="left"/>
      <w:pPr>
        <w:ind w:left="1594" w:hanging="361"/>
      </w:pPr>
      <w:rPr>
        <w:rFonts w:hint="default"/>
        <w:lang w:val="en-US" w:eastAsia="en-US" w:bidi="en-US"/>
      </w:rPr>
    </w:lvl>
    <w:lvl w:ilvl="3" w:tplc="711219B2">
      <w:numFmt w:val="bullet"/>
      <w:lvlText w:val="•"/>
      <w:lvlJc w:val="left"/>
      <w:pPr>
        <w:ind w:left="2071" w:hanging="361"/>
      </w:pPr>
      <w:rPr>
        <w:rFonts w:hint="default"/>
        <w:lang w:val="en-US" w:eastAsia="en-US" w:bidi="en-US"/>
      </w:rPr>
    </w:lvl>
    <w:lvl w:ilvl="4" w:tplc="1DF6CF1C">
      <w:numFmt w:val="bullet"/>
      <w:lvlText w:val="•"/>
      <w:lvlJc w:val="left"/>
      <w:pPr>
        <w:ind w:left="2548" w:hanging="361"/>
      </w:pPr>
      <w:rPr>
        <w:rFonts w:hint="default"/>
        <w:lang w:val="en-US" w:eastAsia="en-US" w:bidi="en-US"/>
      </w:rPr>
    </w:lvl>
    <w:lvl w:ilvl="5" w:tplc="14AE9560">
      <w:numFmt w:val="bullet"/>
      <w:lvlText w:val="•"/>
      <w:lvlJc w:val="left"/>
      <w:pPr>
        <w:ind w:left="3025" w:hanging="361"/>
      </w:pPr>
      <w:rPr>
        <w:rFonts w:hint="default"/>
        <w:lang w:val="en-US" w:eastAsia="en-US" w:bidi="en-US"/>
      </w:rPr>
    </w:lvl>
    <w:lvl w:ilvl="6" w:tplc="F0C4142E">
      <w:numFmt w:val="bullet"/>
      <w:lvlText w:val="•"/>
      <w:lvlJc w:val="left"/>
      <w:pPr>
        <w:ind w:left="3502" w:hanging="361"/>
      </w:pPr>
      <w:rPr>
        <w:rFonts w:hint="default"/>
        <w:lang w:val="en-US" w:eastAsia="en-US" w:bidi="en-US"/>
      </w:rPr>
    </w:lvl>
    <w:lvl w:ilvl="7" w:tplc="800E0FC6">
      <w:numFmt w:val="bullet"/>
      <w:lvlText w:val="•"/>
      <w:lvlJc w:val="left"/>
      <w:pPr>
        <w:ind w:left="3979" w:hanging="361"/>
      </w:pPr>
      <w:rPr>
        <w:rFonts w:hint="default"/>
        <w:lang w:val="en-US" w:eastAsia="en-US" w:bidi="en-US"/>
      </w:rPr>
    </w:lvl>
    <w:lvl w:ilvl="8" w:tplc="7F36BC54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26787E4F"/>
    <w:multiLevelType w:val="hybridMultilevel"/>
    <w:tmpl w:val="92240F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07B29"/>
    <w:multiLevelType w:val="hybridMultilevel"/>
    <w:tmpl w:val="39E67D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539AF"/>
    <w:multiLevelType w:val="hybridMultilevel"/>
    <w:tmpl w:val="4246E3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A205B"/>
    <w:multiLevelType w:val="hybridMultilevel"/>
    <w:tmpl w:val="FD8449EC"/>
    <w:lvl w:ilvl="0" w:tplc="7A40850C">
      <w:start w:val="1"/>
      <w:numFmt w:val="decimal"/>
      <w:lvlText w:val="%1."/>
      <w:lvlJc w:val="left"/>
      <w:pPr>
        <w:ind w:left="768" w:hanging="361"/>
      </w:pPr>
      <w:rPr>
        <w:rFonts w:ascii="Kristen ITC" w:eastAsia="Kristen ITC" w:hAnsi="Kristen ITC" w:cs="Kristen ITC" w:hint="default"/>
        <w:b/>
        <w:bCs/>
        <w:color w:val="365F91"/>
        <w:spacing w:val="-1"/>
        <w:w w:val="100"/>
        <w:sz w:val="22"/>
        <w:szCs w:val="22"/>
        <w:lang w:val="en-US" w:eastAsia="en-US" w:bidi="en-US"/>
      </w:rPr>
    </w:lvl>
    <w:lvl w:ilvl="1" w:tplc="BE0EA66A">
      <w:numFmt w:val="bullet"/>
      <w:lvlText w:val="•"/>
      <w:lvlJc w:val="left"/>
      <w:pPr>
        <w:ind w:left="1248" w:hanging="361"/>
      </w:pPr>
      <w:rPr>
        <w:rFonts w:hint="default"/>
        <w:lang w:val="en-US" w:eastAsia="en-US" w:bidi="en-US"/>
      </w:rPr>
    </w:lvl>
    <w:lvl w:ilvl="2" w:tplc="DDEEA6A2">
      <w:numFmt w:val="bullet"/>
      <w:lvlText w:val="•"/>
      <w:lvlJc w:val="left"/>
      <w:pPr>
        <w:ind w:left="1736" w:hanging="361"/>
      </w:pPr>
      <w:rPr>
        <w:rFonts w:hint="default"/>
        <w:lang w:val="en-US" w:eastAsia="en-US" w:bidi="en-US"/>
      </w:rPr>
    </w:lvl>
    <w:lvl w:ilvl="3" w:tplc="FE908C90">
      <w:numFmt w:val="bullet"/>
      <w:lvlText w:val="•"/>
      <w:lvlJc w:val="left"/>
      <w:pPr>
        <w:ind w:left="2224" w:hanging="361"/>
      </w:pPr>
      <w:rPr>
        <w:rFonts w:hint="default"/>
        <w:lang w:val="en-US" w:eastAsia="en-US" w:bidi="en-US"/>
      </w:rPr>
    </w:lvl>
    <w:lvl w:ilvl="4" w:tplc="116E0872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en-US"/>
      </w:rPr>
    </w:lvl>
    <w:lvl w:ilvl="5" w:tplc="8014FBD0">
      <w:numFmt w:val="bullet"/>
      <w:lvlText w:val="•"/>
      <w:lvlJc w:val="left"/>
      <w:pPr>
        <w:ind w:left="3200" w:hanging="361"/>
      </w:pPr>
      <w:rPr>
        <w:rFonts w:hint="default"/>
        <w:lang w:val="en-US" w:eastAsia="en-US" w:bidi="en-US"/>
      </w:rPr>
    </w:lvl>
    <w:lvl w:ilvl="6" w:tplc="DF38E416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en-US"/>
      </w:rPr>
    </w:lvl>
    <w:lvl w:ilvl="7" w:tplc="D3FC06CC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en-US"/>
      </w:rPr>
    </w:lvl>
    <w:lvl w:ilvl="8" w:tplc="FFEED0B0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en-US"/>
      </w:rPr>
    </w:lvl>
  </w:abstractNum>
  <w:abstractNum w:abstractNumId="9" w15:restartNumberingAfterBreak="0">
    <w:nsid w:val="475D7B83"/>
    <w:multiLevelType w:val="hybridMultilevel"/>
    <w:tmpl w:val="63B47B32"/>
    <w:lvl w:ilvl="0" w:tplc="968019C4">
      <w:start w:val="1"/>
      <w:numFmt w:val="decimal"/>
      <w:lvlText w:val="%1."/>
      <w:lvlJc w:val="left"/>
      <w:pPr>
        <w:ind w:left="666" w:hanging="358"/>
      </w:pPr>
      <w:rPr>
        <w:rFonts w:ascii="Kristen ITC" w:eastAsia="Kristen ITC" w:hAnsi="Kristen ITC" w:cs="Kristen ITC" w:hint="default"/>
        <w:b/>
        <w:bCs/>
        <w:color w:val="365F91"/>
        <w:spacing w:val="-1"/>
        <w:w w:val="100"/>
        <w:sz w:val="22"/>
        <w:szCs w:val="22"/>
        <w:lang w:val="en-US" w:eastAsia="en-US" w:bidi="en-US"/>
      </w:rPr>
    </w:lvl>
    <w:lvl w:ilvl="1" w:tplc="CA7EBDD4">
      <w:numFmt w:val="bullet"/>
      <w:lvlText w:val="•"/>
      <w:lvlJc w:val="left"/>
      <w:pPr>
        <w:ind w:left="1117" w:hanging="358"/>
      </w:pPr>
      <w:rPr>
        <w:rFonts w:hint="default"/>
        <w:lang w:val="en-US" w:eastAsia="en-US" w:bidi="en-US"/>
      </w:rPr>
    </w:lvl>
    <w:lvl w:ilvl="2" w:tplc="E5F8FE72">
      <w:numFmt w:val="bullet"/>
      <w:lvlText w:val="•"/>
      <w:lvlJc w:val="left"/>
      <w:pPr>
        <w:ind w:left="1574" w:hanging="358"/>
      </w:pPr>
      <w:rPr>
        <w:rFonts w:hint="default"/>
        <w:lang w:val="en-US" w:eastAsia="en-US" w:bidi="en-US"/>
      </w:rPr>
    </w:lvl>
    <w:lvl w:ilvl="3" w:tplc="FA460708">
      <w:numFmt w:val="bullet"/>
      <w:lvlText w:val="•"/>
      <w:lvlJc w:val="left"/>
      <w:pPr>
        <w:ind w:left="2031" w:hanging="358"/>
      </w:pPr>
      <w:rPr>
        <w:rFonts w:hint="default"/>
        <w:lang w:val="en-US" w:eastAsia="en-US" w:bidi="en-US"/>
      </w:rPr>
    </w:lvl>
    <w:lvl w:ilvl="4" w:tplc="FA0C2B10">
      <w:numFmt w:val="bullet"/>
      <w:lvlText w:val="•"/>
      <w:lvlJc w:val="left"/>
      <w:pPr>
        <w:ind w:left="2489" w:hanging="358"/>
      </w:pPr>
      <w:rPr>
        <w:rFonts w:hint="default"/>
        <w:lang w:val="en-US" w:eastAsia="en-US" w:bidi="en-US"/>
      </w:rPr>
    </w:lvl>
    <w:lvl w:ilvl="5" w:tplc="722C6518">
      <w:numFmt w:val="bullet"/>
      <w:lvlText w:val="•"/>
      <w:lvlJc w:val="left"/>
      <w:pPr>
        <w:ind w:left="2946" w:hanging="358"/>
      </w:pPr>
      <w:rPr>
        <w:rFonts w:hint="default"/>
        <w:lang w:val="en-US" w:eastAsia="en-US" w:bidi="en-US"/>
      </w:rPr>
    </w:lvl>
    <w:lvl w:ilvl="6" w:tplc="B0903B78">
      <w:numFmt w:val="bullet"/>
      <w:lvlText w:val="•"/>
      <w:lvlJc w:val="left"/>
      <w:pPr>
        <w:ind w:left="3403" w:hanging="358"/>
      </w:pPr>
      <w:rPr>
        <w:rFonts w:hint="default"/>
        <w:lang w:val="en-US" w:eastAsia="en-US" w:bidi="en-US"/>
      </w:rPr>
    </w:lvl>
    <w:lvl w:ilvl="7" w:tplc="EB7A5750">
      <w:numFmt w:val="bullet"/>
      <w:lvlText w:val="•"/>
      <w:lvlJc w:val="left"/>
      <w:pPr>
        <w:ind w:left="3861" w:hanging="358"/>
      </w:pPr>
      <w:rPr>
        <w:rFonts w:hint="default"/>
        <w:lang w:val="en-US" w:eastAsia="en-US" w:bidi="en-US"/>
      </w:rPr>
    </w:lvl>
    <w:lvl w:ilvl="8" w:tplc="25E65AF0">
      <w:numFmt w:val="bullet"/>
      <w:lvlText w:val="•"/>
      <w:lvlJc w:val="left"/>
      <w:pPr>
        <w:ind w:left="4318" w:hanging="358"/>
      </w:pPr>
      <w:rPr>
        <w:rFonts w:hint="default"/>
        <w:lang w:val="en-US" w:eastAsia="en-US" w:bidi="en-US"/>
      </w:rPr>
    </w:lvl>
  </w:abstractNum>
  <w:abstractNum w:abstractNumId="10" w15:restartNumberingAfterBreak="0">
    <w:nsid w:val="49730CBD"/>
    <w:multiLevelType w:val="hybridMultilevel"/>
    <w:tmpl w:val="92240F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626338"/>
    <w:multiLevelType w:val="hybridMultilevel"/>
    <w:tmpl w:val="6D6084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40A40"/>
    <w:multiLevelType w:val="hybridMultilevel"/>
    <w:tmpl w:val="BEB603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11E40"/>
    <w:multiLevelType w:val="hybridMultilevel"/>
    <w:tmpl w:val="6408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C784C"/>
    <w:multiLevelType w:val="hybridMultilevel"/>
    <w:tmpl w:val="AAC4C0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1062A"/>
    <w:multiLevelType w:val="hybridMultilevel"/>
    <w:tmpl w:val="60A617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963FC"/>
    <w:multiLevelType w:val="hybridMultilevel"/>
    <w:tmpl w:val="07D27C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12CB9"/>
    <w:multiLevelType w:val="hybridMultilevel"/>
    <w:tmpl w:val="D8F0F1D6"/>
    <w:lvl w:ilvl="0" w:tplc="21C4B53A">
      <w:start w:val="1"/>
      <w:numFmt w:val="decimal"/>
      <w:lvlText w:val="%1."/>
      <w:lvlJc w:val="left"/>
      <w:pPr>
        <w:ind w:left="657" w:hanging="360"/>
      </w:pPr>
      <w:rPr>
        <w:rFonts w:ascii="Kristen ITC" w:eastAsia="Kristen ITC" w:hAnsi="Kristen ITC" w:cs="Kristen ITC" w:hint="default"/>
        <w:b/>
        <w:bCs/>
        <w:color w:val="365F91"/>
        <w:spacing w:val="-1"/>
        <w:w w:val="100"/>
        <w:sz w:val="22"/>
        <w:szCs w:val="22"/>
        <w:lang w:val="en-US" w:eastAsia="en-US" w:bidi="en-US"/>
      </w:rPr>
    </w:lvl>
    <w:lvl w:ilvl="1" w:tplc="28DE50E6">
      <w:numFmt w:val="bullet"/>
      <w:lvlText w:val="•"/>
      <w:lvlJc w:val="left"/>
      <w:pPr>
        <w:ind w:left="1135" w:hanging="360"/>
      </w:pPr>
      <w:rPr>
        <w:rFonts w:hint="default"/>
        <w:lang w:val="en-US" w:eastAsia="en-US" w:bidi="en-US"/>
      </w:rPr>
    </w:lvl>
    <w:lvl w:ilvl="2" w:tplc="F034AB50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en-US"/>
      </w:rPr>
    </w:lvl>
    <w:lvl w:ilvl="3" w:tplc="C8CCBFAA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en-US"/>
      </w:rPr>
    </w:lvl>
    <w:lvl w:ilvl="4" w:tplc="6638CE0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en-US"/>
      </w:rPr>
    </w:lvl>
    <w:lvl w:ilvl="5" w:tplc="56CE73F0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en-US"/>
      </w:rPr>
    </w:lvl>
    <w:lvl w:ilvl="6" w:tplc="46B28C96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en-US"/>
      </w:rPr>
    </w:lvl>
    <w:lvl w:ilvl="7" w:tplc="EA1232AA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en-US"/>
      </w:rPr>
    </w:lvl>
    <w:lvl w:ilvl="8" w:tplc="23668D18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78A2203A"/>
    <w:multiLevelType w:val="hybridMultilevel"/>
    <w:tmpl w:val="FDD0DC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16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0"/>
  </w:num>
  <w:num w:numId="12">
    <w:abstractNumId w:val="11"/>
  </w:num>
  <w:num w:numId="13">
    <w:abstractNumId w:val="3"/>
  </w:num>
  <w:num w:numId="14">
    <w:abstractNumId w:val="15"/>
  </w:num>
  <w:num w:numId="15">
    <w:abstractNumId w:val="1"/>
  </w:num>
  <w:num w:numId="16">
    <w:abstractNumId w:val="18"/>
  </w:num>
  <w:num w:numId="17">
    <w:abstractNumId w:val="17"/>
  </w:num>
  <w:num w:numId="18">
    <w:abstractNumId w:val="4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0E"/>
    <w:rsid w:val="000B5C23"/>
    <w:rsid w:val="00117428"/>
    <w:rsid w:val="00160FB3"/>
    <w:rsid w:val="002D39BF"/>
    <w:rsid w:val="0030420E"/>
    <w:rsid w:val="00407422"/>
    <w:rsid w:val="00426A67"/>
    <w:rsid w:val="00430C8D"/>
    <w:rsid w:val="004A34D2"/>
    <w:rsid w:val="004C115E"/>
    <w:rsid w:val="004F7E81"/>
    <w:rsid w:val="005F2B69"/>
    <w:rsid w:val="00640ABD"/>
    <w:rsid w:val="006543D1"/>
    <w:rsid w:val="006B22F1"/>
    <w:rsid w:val="00766BBB"/>
    <w:rsid w:val="007F7B55"/>
    <w:rsid w:val="008D7906"/>
    <w:rsid w:val="008E1E18"/>
    <w:rsid w:val="009505F9"/>
    <w:rsid w:val="009B7C94"/>
    <w:rsid w:val="00A70B3C"/>
    <w:rsid w:val="00A9613F"/>
    <w:rsid w:val="00AF0E77"/>
    <w:rsid w:val="00BF2967"/>
    <w:rsid w:val="00C17FF2"/>
    <w:rsid w:val="00C85358"/>
    <w:rsid w:val="00CB6A54"/>
    <w:rsid w:val="00D47960"/>
    <w:rsid w:val="00E847F2"/>
    <w:rsid w:val="00E9486A"/>
    <w:rsid w:val="00F21DF4"/>
    <w:rsid w:val="00F505DA"/>
    <w:rsid w:val="00F6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D5CDE"/>
  <w15:chartTrackingRefBased/>
  <w15:docId w15:val="{27D2C885-0A28-453B-8746-F7213701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A67"/>
    <w:pPr>
      <w:spacing w:after="0" w:line="360" w:lineRule="auto"/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link w:val="Ttulo1Car"/>
    <w:uiPriority w:val="1"/>
    <w:qFormat/>
    <w:rsid w:val="00407422"/>
    <w:pPr>
      <w:widowControl w:val="0"/>
      <w:autoSpaceDE w:val="0"/>
      <w:autoSpaceDN w:val="0"/>
      <w:spacing w:before="66" w:line="240" w:lineRule="auto"/>
      <w:ind w:left="143"/>
      <w:jc w:val="left"/>
      <w:outlineLvl w:val="0"/>
    </w:pPr>
    <w:rPr>
      <w:rFonts w:ascii="Kristen ITC" w:eastAsia="Kristen ITC" w:hAnsi="Kristen ITC" w:cs="Kristen ITC"/>
      <w:b/>
      <w:bCs/>
      <w:sz w:val="22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43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3D1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543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3D1"/>
    <w:rPr>
      <w:rFonts w:ascii="Arial" w:hAnsi="Arial"/>
      <w:sz w:val="24"/>
      <w:lang w:val="es-ES"/>
    </w:rPr>
  </w:style>
  <w:style w:type="paragraph" w:styleId="Prrafodelista">
    <w:name w:val="List Paragraph"/>
    <w:basedOn w:val="Normal"/>
    <w:uiPriority w:val="1"/>
    <w:qFormat/>
    <w:rsid w:val="00766BBB"/>
    <w:pPr>
      <w:ind w:left="720"/>
      <w:contextualSpacing/>
    </w:pPr>
  </w:style>
  <w:style w:type="paragraph" w:styleId="Sinespaciado">
    <w:name w:val="No Spacing"/>
    <w:uiPriority w:val="1"/>
    <w:qFormat/>
    <w:rsid w:val="00426A67"/>
    <w:pPr>
      <w:spacing w:after="0" w:line="240" w:lineRule="auto"/>
      <w:ind w:firstLine="709"/>
      <w:jc w:val="both"/>
    </w:pPr>
    <w:rPr>
      <w:rFonts w:ascii="Arial" w:hAnsi="Arial"/>
      <w:sz w:val="24"/>
      <w:lang w:val="es-ES"/>
    </w:rPr>
  </w:style>
  <w:style w:type="character" w:customStyle="1" w:styleId="Ttulo1Car">
    <w:name w:val="Título 1 Car"/>
    <w:basedOn w:val="Fuentedeprrafopredeter"/>
    <w:link w:val="Ttulo1"/>
    <w:uiPriority w:val="1"/>
    <w:rsid w:val="00407422"/>
    <w:rPr>
      <w:rFonts w:ascii="Kristen ITC" w:eastAsia="Kristen ITC" w:hAnsi="Kristen ITC" w:cs="Kristen ITC"/>
      <w:b/>
      <w:bCs/>
      <w:lang w:val="en-US" w:bidi="en-US"/>
    </w:rPr>
  </w:style>
  <w:style w:type="paragraph" w:styleId="Textoindependiente">
    <w:name w:val="Body Text"/>
    <w:basedOn w:val="Normal"/>
    <w:link w:val="TextoindependienteCar"/>
    <w:uiPriority w:val="1"/>
    <w:qFormat/>
    <w:rsid w:val="00407422"/>
    <w:pPr>
      <w:widowControl w:val="0"/>
      <w:autoSpaceDE w:val="0"/>
      <w:autoSpaceDN w:val="0"/>
      <w:spacing w:line="240" w:lineRule="auto"/>
      <w:ind w:left="666" w:hanging="361"/>
      <w:jc w:val="left"/>
    </w:pPr>
    <w:rPr>
      <w:rFonts w:ascii="Kristen ITC" w:eastAsia="Kristen ITC" w:hAnsi="Kristen ITC" w:cs="Kristen ITC"/>
      <w:sz w:val="22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7422"/>
    <w:rPr>
      <w:rFonts w:ascii="Kristen ITC" w:eastAsia="Kristen ITC" w:hAnsi="Kristen ITC" w:cs="Kristen ITC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7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http://www.clipartguide.com/_named_clipart_images/0511-0810-2001-2859_Vacation_Hotel_on_the_Beach_clipart_image.jpg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http://www.clipartguide.com/_named_clipart_images/0511-0810-2001-2859_Vacation_Hotel_on_the_Beach_clipart_image.jpg" TargetMode="External"/><Relationship Id="rId25" Type="http://schemas.openxmlformats.org/officeDocument/2006/relationships/image" Target="http://images.clipartconnection.com/thw/thw11/CL/5344_2005010018/000803_1066_32/3997312.cnw.jpg?000803_1066_3298_v__v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http://images.clipartconnection.com/thw/thw11/CL/5344_2005010018/000803_1066_32/3997312.cnw.jpg?000803_1066_3298_v__v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emf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</Template>
  <TotalTime>20</TotalTime>
  <Pages>7</Pages>
  <Words>1067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2021-01-28T05:51:00Z</dcterms:created>
  <dcterms:modified xsi:type="dcterms:W3CDTF">2021-03-09T05:54:00Z</dcterms:modified>
</cp:coreProperties>
</file>