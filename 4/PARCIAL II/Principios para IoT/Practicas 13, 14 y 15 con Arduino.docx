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7EE3" w:rsidRPr="00A82794" w:rsidRDefault="009D7EE3" w:rsidP="009D7EE3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A82794">
        <w:rPr>
          <w:rFonts w:ascii="Arial" w:hAnsi="Arial" w:cs="Arial"/>
          <w:b/>
          <w:bCs/>
          <w:sz w:val="32"/>
          <w:szCs w:val="32"/>
        </w:rPr>
        <w:t xml:space="preserve">Practicas </w:t>
      </w:r>
      <w:proofErr w:type="spellStart"/>
      <w:r w:rsidRPr="00A82794">
        <w:rPr>
          <w:rFonts w:ascii="Arial" w:hAnsi="Arial" w:cs="Arial"/>
          <w:b/>
          <w:bCs/>
          <w:sz w:val="32"/>
          <w:szCs w:val="32"/>
        </w:rPr>
        <w:t>Arduino</w:t>
      </w:r>
      <w:proofErr w:type="spellEnd"/>
    </w:p>
    <w:p w:rsidR="009D7EE3" w:rsidRPr="008E5FBD" w:rsidRDefault="009D7EE3" w:rsidP="009D7EE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Instrucciones: Agregar Foto del código y monitor serial y 2 fotos del circuito armado en la </w:t>
      </w:r>
      <w:proofErr w:type="spellStart"/>
      <w:r>
        <w:rPr>
          <w:rFonts w:ascii="Arial" w:hAnsi="Arial" w:cs="Arial"/>
          <w:b/>
          <w:bCs/>
        </w:rPr>
        <w:t>Protoboard</w:t>
      </w:r>
      <w:proofErr w:type="spellEnd"/>
      <w:r>
        <w:rPr>
          <w:rFonts w:ascii="Arial" w:hAnsi="Arial" w:cs="Arial"/>
          <w:b/>
          <w:bCs/>
        </w:rPr>
        <w:t xml:space="preserve">. </w:t>
      </w:r>
    </w:p>
    <w:p w:rsidR="009D7EE3" w:rsidRDefault="009D7EE3" w:rsidP="009D7EE3">
      <w:pPr>
        <w:rPr>
          <w:rFonts w:ascii="Arial" w:hAnsi="Arial" w:cs="Arial"/>
          <w:b/>
          <w:bCs/>
        </w:rPr>
      </w:pPr>
    </w:p>
    <w:p w:rsidR="009D7EE3" w:rsidRDefault="009D7EE3" w:rsidP="009D7EE3">
      <w:pPr>
        <w:rPr>
          <w:rFonts w:ascii="Arial" w:hAnsi="Arial" w:cs="Arial"/>
          <w:b/>
          <w:bCs/>
        </w:rPr>
      </w:pPr>
      <w:r w:rsidRPr="00A82794">
        <w:rPr>
          <w:rFonts w:ascii="Arial" w:hAnsi="Arial" w:cs="Arial"/>
          <w:b/>
          <w:bCs/>
        </w:rPr>
        <w:t>Practica #</w:t>
      </w:r>
      <w:r>
        <w:rPr>
          <w:rFonts w:ascii="Arial" w:hAnsi="Arial" w:cs="Arial"/>
          <w:b/>
          <w:bCs/>
        </w:rPr>
        <w:t>13</w:t>
      </w:r>
      <w:r w:rsidRPr="00A82794">
        <w:rPr>
          <w:rFonts w:ascii="Arial" w:hAnsi="Arial" w:cs="Arial"/>
          <w:b/>
          <w:bCs/>
        </w:rPr>
        <w:t xml:space="preserve">: </w:t>
      </w:r>
      <w:r>
        <w:rPr>
          <w:rFonts w:ascii="Arial" w:hAnsi="Arial" w:cs="Arial"/>
          <w:b/>
          <w:bCs/>
        </w:rPr>
        <w:t>Sensor de temperatura LM35, valores:</w:t>
      </w:r>
    </w:p>
    <w:p w:rsidR="009D7EE3" w:rsidRDefault="009D7EE3" w:rsidP="009D7EE3">
      <w:pPr>
        <w:rPr>
          <w:rFonts w:ascii="Arial" w:hAnsi="Arial" w:cs="Arial"/>
          <w:b/>
          <w:bCs/>
        </w:rPr>
      </w:pPr>
      <w:r w:rsidRPr="00ED5A48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 wp14:anchorId="2B66C20B" wp14:editId="202EDF2A">
            <wp:extent cx="2028825" cy="2600325"/>
            <wp:effectExtent l="0" t="0" r="9525" b="0"/>
            <wp:docPr id="1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9EE4BA84-E6C7-40CD-98DB-F87AE157836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9EE4BA84-E6C7-40CD-98DB-F87AE1578361}"/>
                        </a:ext>
                      </a:extLst>
                    </pic:cNvPr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70" cy="260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9A" w:rsidRDefault="009E719A" w:rsidP="009D7EE3">
      <w:pPr>
        <w:rPr>
          <w:rFonts w:ascii="Arial" w:hAnsi="Arial" w:cs="Arial"/>
          <w:b/>
          <w:bCs/>
        </w:rPr>
      </w:pPr>
      <w:r w:rsidRPr="009E719A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4" name="Imagen 4" descr="C:\Users\acer\OneDrive\Pictures\Screenshots\2021-03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OneDrive\Pictures\Screenshots\2021-03-0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19A" w:rsidRDefault="009E719A" w:rsidP="009E719A">
      <w:pPr>
        <w:jc w:val="center"/>
        <w:rPr>
          <w:rFonts w:ascii="Arial" w:hAnsi="Arial" w:cs="Arial"/>
          <w:b/>
          <w:bCs/>
        </w:rPr>
      </w:pPr>
      <w:r w:rsidRPr="009E719A">
        <w:rPr>
          <w:rFonts w:ascii="Arial" w:hAnsi="Arial" w:cs="Arial"/>
          <w:b/>
          <w:bCs/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0" r="0" b="9525"/>
            <wp:docPr id="5" name="Imagen 5" descr="C:\Users\acer\OneDrive\Pictures\Screenshots\2021-03-0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OneDrive\Pictures\Screenshots\2021-03-08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4612943" cy="3460630"/>
            <wp:effectExtent l="0" t="0" r="0" b="6985"/>
            <wp:docPr id="8" name="Imagen 8" descr="C:\Users\acer\AppData\Local\Microsoft\Windows\INetCache\Content.Word\IMG_20210308_112321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AppData\Local\Microsoft\Windows\INetCache\Content.Word\IMG_20210308_11232145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819" cy="346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4981433" cy="3737071"/>
            <wp:effectExtent l="0" t="0" r="0" b="0"/>
            <wp:docPr id="9" name="Imagen 9" descr="C:\Users\acer\AppData\Local\Microsoft\Windows\INetCache\Content.Word\IMG_20210308_112327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AppData\Local\Microsoft\Windows\INetCache\Content.Word\IMG_20210308_11232795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182" cy="373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EE3" w:rsidRDefault="009D7EE3" w:rsidP="009D7EE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Practica #14: Encender Led con Sensor de temperatura: </w:t>
      </w:r>
    </w:p>
    <w:p w:rsidR="009E719A" w:rsidRDefault="009D7EE3" w:rsidP="009D7EE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D5A48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 wp14:anchorId="41340674" wp14:editId="03E872D3">
            <wp:extent cx="2038350" cy="2647950"/>
            <wp:effectExtent l="0" t="0" r="0" b="0"/>
            <wp:docPr id="2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4444C6A8-9D60-406F-93E8-C7F4B8CB06D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4444C6A8-9D60-406F-93E8-C7F4B8CB06DC}"/>
                        </a:ext>
                      </a:extLst>
                    </pic:cNvPr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541" cy="26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19A" w:rsidRPr="009E719A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9D7EE3" w:rsidRDefault="009E719A" w:rsidP="009D7EE3">
      <w:pPr>
        <w:rPr>
          <w:rFonts w:ascii="Arial" w:hAnsi="Arial" w:cs="Arial"/>
          <w:b/>
          <w:bCs/>
        </w:rPr>
      </w:pPr>
      <w:r w:rsidRPr="009E719A">
        <w:rPr>
          <w:rFonts w:ascii="Arial" w:hAnsi="Arial" w:cs="Arial"/>
          <w:b/>
          <w:bCs/>
          <w:noProof/>
          <w:lang w:eastAsia="es-MX"/>
        </w:rPr>
        <w:lastRenderedPageBreak/>
        <w:drawing>
          <wp:inline distT="0" distB="0" distL="0" distR="0">
            <wp:extent cx="6858000" cy="3859292"/>
            <wp:effectExtent l="0" t="0" r="0" b="8255"/>
            <wp:docPr id="6" name="Imagen 6" descr="C:\Users\acer\OneDrive\Pictures\Screenshots\2021-03-08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OneDrive\Pictures\Screenshots\2021-03-08 (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19A" w:rsidRDefault="009E719A" w:rsidP="009E719A">
      <w:pPr>
        <w:jc w:val="center"/>
        <w:rPr>
          <w:rFonts w:ascii="Arial" w:hAnsi="Arial" w:cs="Arial"/>
          <w:b/>
          <w:bCs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527343" cy="4146614"/>
            <wp:effectExtent l="0" t="0" r="0" b="6350"/>
            <wp:docPr id="10" name="Imagen 10" descr="C:\Users\acer\AppData\Local\Microsoft\Windows\INetCache\Content.Word\IMG_20210308_1143459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AppData\Local\Microsoft\Windows\INetCache\Content.Word\IMG_20210308_11434597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048" cy="414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5472752" cy="4105659"/>
            <wp:effectExtent l="0" t="0" r="0" b="9525"/>
            <wp:docPr id="11" name="Imagen 11" descr="C:\Users\acer\AppData\Local\Microsoft\Windows\INetCache\Content.Word\IMG_20210308_114402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AppData\Local\Microsoft\Windows\INetCache\Content.Word\IMG_20210308_11440240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488" cy="410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EE3" w:rsidRDefault="009D7EE3" w:rsidP="009D7EE3">
      <w:pPr>
        <w:rPr>
          <w:rFonts w:ascii="Arial" w:hAnsi="Arial" w:cs="Arial"/>
          <w:b/>
          <w:bCs/>
        </w:rPr>
      </w:pPr>
    </w:p>
    <w:p w:rsidR="009D7EE3" w:rsidRDefault="009D7EE3" w:rsidP="009D7EE3">
      <w:pPr>
        <w:rPr>
          <w:rFonts w:ascii="Arial" w:hAnsi="Arial" w:cs="Arial"/>
          <w:b/>
          <w:bCs/>
        </w:rPr>
      </w:pPr>
    </w:p>
    <w:p w:rsidR="009D7EE3" w:rsidRDefault="009D7EE3" w:rsidP="009D7EE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Practica #15: Encender 3 led con diferentes temperaturas:</w:t>
      </w:r>
    </w:p>
    <w:p w:rsidR="009D7EE3" w:rsidRDefault="009E719A" w:rsidP="009D7EE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1.- Encender led Blanco</w:t>
      </w:r>
      <w:r w:rsidR="009D7EE3">
        <w:rPr>
          <w:rFonts w:ascii="Arial" w:hAnsi="Arial" w:cs="Arial"/>
          <w:b/>
          <w:bCs/>
        </w:rPr>
        <w:t xml:space="preserve"> si la temperatura es menor a 24°c</w:t>
      </w:r>
    </w:p>
    <w:p w:rsidR="009D7EE3" w:rsidRDefault="009E719A" w:rsidP="009D7EE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2.- Encender led Amarillo</w:t>
      </w:r>
      <w:r w:rsidR="009D7EE3">
        <w:rPr>
          <w:rFonts w:ascii="Arial" w:hAnsi="Arial" w:cs="Arial"/>
          <w:b/>
          <w:bCs/>
        </w:rPr>
        <w:t xml:space="preserve"> si la temperatura es m</w:t>
      </w:r>
      <w:r>
        <w:rPr>
          <w:rFonts w:ascii="Arial" w:hAnsi="Arial" w:cs="Arial"/>
          <w:b/>
          <w:bCs/>
        </w:rPr>
        <w:t>ayor o igual a 24°c y menor a 27</w:t>
      </w:r>
      <w:r w:rsidR="009D7EE3">
        <w:rPr>
          <w:rFonts w:ascii="Arial" w:hAnsi="Arial" w:cs="Arial"/>
          <w:b/>
          <w:bCs/>
        </w:rPr>
        <w:t>°</w:t>
      </w:r>
    </w:p>
    <w:p w:rsidR="009D7EE3" w:rsidRDefault="009E719A" w:rsidP="009D7EE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3.- Encender led Rojo si la temperatura es mayor a 27</w:t>
      </w:r>
      <w:r w:rsidR="009D7EE3">
        <w:rPr>
          <w:rFonts w:ascii="Arial" w:hAnsi="Arial" w:cs="Arial"/>
          <w:b/>
          <w:bCs/>
        </w:rPr>
        <w:t>°c</w:t>
      </w:r>
    </w:p>
    <w:p w:rsidR="009D7EE3" w:rsidRDefault="009D7EE3" w:rsidP="009D7EE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Nota: cuando 1 led </w:t>
      </w:r>
      <w:r w:rsidRPr="009E719A">
        <w:rPr>
          <w:rFonts w:ascii="Arial" w:hAnsi="Arial" w:cs="Arial"/>
          <w:b/>
          <w:bCs/>
          <w:u w:val="single"/>
        </w:rPr>
        <w:t>este</w:t>
      </w:r>
      <w:r>
        <w:rPr>
          <w:rFonts w:ascii="Arial" w:hAnsi="Arial" w:cs="Arial"/>
          <w:b/>
          <w:bCs/>
        </w:rPr>
        <w:t xml:space="preserve"> encendido los demás deben estar apagados.</w:t>
      </w:r>
    </w:p>
    <w:p w:rsidR="009D7EE3" w:rsidRDefault="009D7EE3" w:rsidP="009D7EE3">
      <w:pPr>
        <w:rPr>
          <w:rFonts w:ascii="Arial" w:hAnsi="Arial" w:cs="Arial"/>
          <w:b/>
          <w:bCs/>
        </w:rPr>
      </w:pPr>
    </w:p>
    <w:p w:rsidR="009D7EE3" w:rsidRDefault="009D7EE3" w:rsidP="009D7EE3">
      <w:pPr>
        <w:rPr>
          <w:rFonts w:ascii="Arial" w:hAnsi="Arial" w:cs="Arial"/>
          <w:b/>
          <w:bCs/>
        </w:rPr>
      </w:pPr>
      <w:r w:rsidRPr="00ED5A48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 wp14:anchorId="0789C499" wp14:editId="4B47E10C">
            <wp:extent cx="3743325" cy="3295650"/>
            <wp:effectExtent l="0" t="0" r="9525" b="0"/>
            <wp:docPr id="3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727D65F9-EF71-4027-886A-234EE6D362B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727D65F9-EF71-4027-886A-234EE6D362BF}"/>
                        </a:ext>
                      </a:extLst>
                    </pic:cNvPr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9A" w:rsidRDefault="009E719A" w:rsidP="009E719A">
      <w:pPr>
        <w:jc w:val="center"/>
        <w:rPr>
          <w:rFonts w:ascii="Arial" w:hAnsi="Arial" w:cs="Arial"/>
          <w:b/>
          <w:bCs/>
        </w:rPr>
      </w:pPr>
      <w:r w:rsidRPr="009E719A">
        <w:rPr>
          <w:rFonts w:ascii="Arial" w:hAnsi="Arial" w:cs="Arial"/>
          <w:b/>
          <w:bCs/>
          <w:noProof/>
          <w:lang w:eastAsia="es-MX"/>
        </w:rPr>
        <w:lastRenderedPageBreak/>
        <w:drawing>
          <wp:inline distT="0" distB="0" distL="0" distR="0">
            <wp:extent cx="6858000" cy="3858816"/>
            <wp:effectExtent l="0" t="0" r="0" b="8890"/>
            <wp:docPr id="7" name="Imagen 7" descr="C:\Users\acer\OneDrive\Pictures\Screenshots\2021-03-08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OneDrive\Pictures\Screenshots\2021-03-08 (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5985223" cy="4490114"/>
            <wp:effectExtent l="0" t="0" r="0" b="5715"/>
            <wp:docPr id="12" name="Imagen 12" descr="C:\Users\acer\AppData\Local\Microsoft\Windows\INetCache\Content.Word\IMG_20210308_120024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AppData\Local\Microsoft\Windows\INetCache\Content.Word\IMG_20210308_12002416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153" cy="449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s-MX"/>
        </w:rPr>
        <w:lastRenderedPageBreak/>
        <w:drawing>
          <wp:inline distT="0" distB="0" distL="0" distR="0">
            <wp:extent cx="5139084" cy="3855341"/>
            <wp:effectExtent l="0" t="0" r="4445" b="0"/>
            <wp:docPr id="13" name="Imagen 13" descr="C:\Users\acer\AppData\Local\Microsoft\Windows\INetCache\Content.Word\IMG_20210308_1200335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AppData\Local\Microsoft\Windows\INetCache\Content.Word\IMG_20210308_12003356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86" cy="385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5221151" cy="3916908"/>
            <wp:effectExtent l="0" t="0" r="0" b="7620"/>
            <wp:docPr id="14" name="Imagen 14" descr="C:\Users\acer\AppData\Local\Microsoft\Windows\INetCache\Content.Word\IMG_20210308_1200553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AppData\Local\Microsoft\Windows\INetCache\Content.Word\IMG_20210308_12005537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05" cy="391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EE3" w:rsidRDefault="009D7EE3" w:rsidP="009D7EE3">
      <w:pPr>
        <w:rPr>
          <w:rFonts w:ascii="Arial" w:hAnsi="Arial" w:cs="Arial"/>
          <w:b/>
          <w:bCs/>
        </w:rPr>
      </w:pPr>
    </w:p>
    <w:p w:rsidR="007D3ABF" w:rsidRPr="009E719A" w:rsidRDefault="007D3ABF"/>
    <w:sectPr w:rsidR="007D3ABF" w:rsidRPr="009E719A" w:rsidSect="009E719A">
      <w:headerReference w:type="default" r:id="rId22"/>
      <w:footerReference w:type="default" r:id="rId23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1082" w:rsidRDefault="00BA1082" w:rsidP="00E401B2">
      <w:pPr>
        <w:spacing w:after="0" w:line="240" w:lineRule="auto"/>
      </w:pPr>
      <w:r>
        <w:separator/>
      </w:r>
    </w:p>
  </w:endnote>
  <w:endnote w:type="continuationSeparator" w:id="0">
    <w:p w:rsidR="00BA1082" w:rsidRDefault="00BA1082" w:rsidP="00E40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>
    <w:pPr>
      <w:pStyle w:val="Piedepgina"/>
      <w:rPr>
        <w:lang w:val="en-US"/>
      </w:rPr>
    </w:pPr>
    <w:r w:rsidRPr="00E401B2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Grupo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forma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forma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forma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0AD2CAA7" id="Grupo 223" o:spid="_x0000_s1026" style="position:absolute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forma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Autoforma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Autoforma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  <w:r w:rsidRPr="00E401B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1" name="Rectángulo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Fecha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1-03-08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E401B2" w:rsidRDefault="009E719A">
                              <w:pPr>
                                <w:jc w:val="right"/>
                              </w:pPr>
                              <w:r>
                                <w:rPr>
                                  <w:lang w:val="es-ES"/>
                                </w:rPr>
                                <w:t>8 de marzo de 2021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id="Rectángulo 451" o:spid="_x0000_s1026" style="position:absolute;margin-left:0;margin-top:0;width:467.65pt;height:58.3pt;z-index:251659264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" filled="f" stroked="f">
              <v:textbox inset=",0">
                <w:txbxContent>
                  <w:sdt>
                    <w:sdtPr>
                      <w:alias w:val="Fecha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1-03-08T00:00:00Z">
                        <w:dateFormat w:val="d 'de' MMMM 'de' yyyy"/>
                        <w:lid w:val="es-ES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:rsidR="00E401B2" w:rsidRDefault="009E719A">
                        <w:pPr>
                          <w:jc w:val="right"/>
                        </w:pPr>
                        <w:r>
                          <w:rPr>
                            <w:lang w:val="es-ES"/>
                          </w:rPr>
                          <w:t>8 de marzo de 2021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  <w:r>
      <w:rPr>
        <w:lang w:val="en-US"/>
      </w:rPr>
      <w:t>TI 4-3 Victor Galvan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1082" w:rsidRDefault="00BA1082" w:rsidP="00E401B2">
      <w:pPr>
        <w:spacing w:after="0" w:line="240" w:lineRule="auto"/>
      </w:pPr>
      <w:r>
        <w:separator/>
      </w:r>
    </w:p>
  </w:footnote>
  <w:footnote w:type="continuationSeparator" w:id="0">
    <w:p w:rsidR="00BA1082" w:rsidRDefault="00BA1082" w:rsidP="00E401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 w:rsidP="00E401B2">
    <w:pPr>
      <w:pStyle w:val="Encabezado"/>
      <w:jc w:val="right"/>
    </w:pPr>
    <w:r>
      <w:rPr>
        <w:lang w:val="en-US"/>
      </w:rPr>
      <w:t>UTSLRC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EE3"/>
    <w:rsid w:val="005C2AEC"/>
    <w:rsid w:val="007D3ABF"/>
    <w:rsid w:val="009D7EE3"/>
    <w:rsid w:val="009E719A"/>
    <w:rsid w:val="00BA1082"/>
    <w:rsid w:val="00C503ED"/>
    <w:rsid w:val="00DE35FD"/>
    <w:rsid w:val="00E4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5B7977"/>
  <w15:chartTrackingRefBased/>
  <w15:docId w15:val="{3229D002-81FA-4CAF-BDE2-A15768B56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7EE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01B2"/>
  </w:style>
  <w:style w:type="paragraph" w:styleId="Piedepgina">
    <w:name w:val="footer"/>
    <w:basedOn w:val="Normal"/>
    <w:link w:val="Piedepgina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01B2"/>
  </w:style>
  <w:style w:type="character" w:customStyle="1" w:styleId="Textodemarcadordeposicin">
    <w:name w:val="Texto de marcador de posición"/>
    <w:basedOn w:val="Fuentedeprrafopredeter"/>
    <w:uiPriority w:val="99"/>
    <w:semiHidden/>
    <w:rsid w:val="00E401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Documents\Plantillas%20personalizadas%20de%20Office\basicFormat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2021-03-08T00:00:00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2CC668E-15BC-4F8C-BB86-DD3931571A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basicFormat</Template>
  <TotalTime>11</TotalTime>
  <Pages>8</Pages>
  <Words>88</Words>
  <Characters>490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2021-03-09T05:30:00Z</dcterms:created>
  <dcterms:modified xsi:type="dcterms:W3CDTF">2021-03-09T05:41:00Z</dcterms:modified>
</cp:coreProperties>
</file>