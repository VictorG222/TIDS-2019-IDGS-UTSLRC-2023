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AA" w:rsidRDefault="00F34BAA" w:rsidP="00F34BAA">
      <w:pPr>
        <w:rPr>
          <w:b/>
          <w:bCs/>
        </w:rPr>
      </w:pPr>
      <w:r w:rsidRPr="00E97F15">
        <w:rPr>
          <w:b/>
          <w:bCs/>
        </w:rPr>
        <w:t>1.- Circuit</w:t>
      </w:r>
      <w:r>
        <w:rPr>
          <w:b/>
          <w:bCs/>
        </w:rPr>
        <w:t>o detector ausencia de luz</w:t>
      </w:r>
      <w:r w:rsidRPr="00E97F15">
        <w:rPr>
          <w:b/>
          <w:bCs/>
        </w:rPr>
        <w:t>:</w:t>
      </w:r>
    </w:p>
    <w:p w:rsidR="00F34BAA" w:rsidRPr="00E97F15" w:rsidRDefault="00F34BAA" w:rsidP="00F34BAA">
      <w:pPr>
        <w:rPr>
          <w:b/>
          <w:bCs/>
        </w:rPr>
      </w:pPr>
      <w:r w:rsidRPr="00E97F15">
        <w:t xml:space="preserve">A) </w:t>
      </w:r>
      <w:r>
        <w:t xml:space="preserve">Les dejo la imagen del montaje en la </w:t>
      </w:r>
      <w:proofErr w:type="spellStart"/>
      <w:r>
        <w:t>protoboard</w:t>
      </w:r>
      <w:proofErr w:type="spellEnd"/>
      <w:r>
        <w:t>:</w:t>
      </w:r>
      <w:r w:rsidRPr="000C0163">
        <w:rPr>
          <w:b/>
          <w:bCs/>
          <w:noProof/>
          <w:lang w:eastAsia="es-MX"/>
        </w:rPr>
        <w:drawing>
          <wp:inline distT="0" distB="0" distL="0" distR="0" wp14:anchorId="12D5D0C0" wp14:editId="2FB611EB">
            <wp:extent cx="5612130" cy="2089150"/>
            <wp:effectExtent l="0" t="0" r="7620" b="635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E17786CC-F896-4F97-A2CD-B254599F90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E17786CC-F896-4F97-A2CD-B254599F90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AA" w:rsidRDefault="00F34BAA" w:rsidP="00F34BAA">
      <w:r>
        <w:t>B) Agregar foto del circuito con todos sus elementos conectados y sin tapar la foto resistencia el led debe estar apagado (esto si están en un cuarto iluminado).</w:t>
      </w:r>
    </w:p>
    <w:p w:rsidR="00DF7AA2" w:rsidRDefault="00DF7AA2" w:rsidP="00F34BAA">
      <w:r w:rsidRPr="00DF7AA2">
        <w:rPr>
          <w:noProof/>
          <w:lang w:eastAsia="es-MX"/>
        </w:rPr>
        <w:drawing>
          <wp:inline distT="0" distB="0" distL="0" distR="0">
            <wp:extent cx="5612130" cy="3137490"/>
            <wp:effectExtent l="0" t="0" r="7620" b="6350"/>
            <wp:docPr id="1" name="Imagen 1" descr="C:\Users\acer\Desktop\143086965_412672269819647_73437315319177904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143086965_412672269819647_7343731531917790424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AA" w:rsidRDefault="00F34BAA" w:rsidP="00F34BAA"/>
    <w:p w:rsidR="00F34BAA" w:rsidRDefault="00F34BAA" w:rsidP="00F34BAA">
      <w:r>
        <w:t>C) Agregar foto tapando la foto resistencia para demostrar que el led enciende.</w:t>
      </w:r>
    </w:p>
    <w:p w:rsidR="00DF7AA2" w:rsidRPr="000C0163" w:rsidRDefault="00DF7AA2" w:rsidP="00F34BAA">
      <w:r w:rsidRPr="00DF7AA2">
        <w:rPr>
          <w:noProof/>
          <w:lang w:eastAsia="es-MX"/>
        </w:rPr>
        <w:lastRenderedPageBreak/>
        <w:drawing>
          <wp:inline distT="0" distB="0" distL="0" distR="0">
            <wp:extent cx="5612130" cy="3137490"/>
            <wp:effectExtent l="0" t="0" r="7620" b="6350"/>
            <wp:docPr id="2" name="Imagen 2" descr="C:\Users\acer\Desktop\143690586_176647680458201_29021979478976259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43690586_176647680458201_2902197947897625925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AA" w:rsidRDefault="00F34BAA" w:rsidP="00F34BAA">
      <w:pPr>
        <w:rPr>
          <w:b/>
          <w:bCs/>
        </w:rPr>
      </w:pPr>
    </w:p>
    <w:p w:rsidR="00F34BAA" w:rsidRDefault="00F34BAA" w:rsidP="00F34BAA">
      <w:pPr>
        <w:rPr>
          <w:b/>
          <w:bCs/>
        </w:rPr>
      </w:pPr>
      <w:r>
        <w:rPr>
          <w:b/>
          <w:bCs/>
        </w:rPr>
        <w:t>2</w:t>
      </w:r>
      <w:r w:rsidRPr="00E97F15">
        <w:rPr>
          <w:b/>
          <w:bCs/>
        </w:rPr>
        <w:t xml:space="preserve">.- Circuito </w:t>
      </w:r>
      <w:r>
        <w:rPr>
          <w:b/>
          <w:bCs/>
        </w:rPr>
        <w:t>detector ausencia de luz con potenciómetro</w:t>
      </w:r>
      <w:r w:rsidRPr="00E97F15">
        <w:rPr>
          <w:b/>
          <w:bCs/>
        </w:rPr>
        <w:t>:</w:t>
      </w:r>
    </w:p>
    <w:p w:rsidR="00F34BAA" w:rsidRDefault="00F34BAA" w:rsidP="00F34BAA">
      <w:r w:rsidRPr="00E97F15">
        <w:t xml:space="preserve">A) </w:t>
      </w:r>
      <w:r>
        <w:t xml:space="preserve">Les dejo la imagen del montaje en la </w:t>
      </w:r>
      <w:proofErr w:type="spellStart"/>
      <w:r>
        <w:t>protoboard</w:t>
      </w:r>
      <w:proofErr w:type="spellEnd"/>
      <w:r>
        <w:t>:</w:t>
      </w:r>
    </w:p>
    <w:p w:rsidR="00F34BAA" w:rsidRPr="00E97F15" w:rsidRDefault="00F34BAA" w:rsidP="00F34BAA">
      <w:pPr>
        <w:rPr>
          <w:b/>
          <w:bCs/>
        </w:rPr>
      </w:pPr>
      <w:r w:rsidRPr="000C0163">
        <w:rPr>
          <w:b/>
          <w:bCs/>
          <w:noProof/>
          <w:lang w:eastAsia="es-MX"/>
        </w:rPr>
        <w:drawing>
          <wp:inline distT="0" distB="0" distL="0" distR="0" wp14:anchorId="76DA38BD" wp14:editId="2CBF98BB">
            <wp:extent cx="5612130" cy="1647825"/>
            <wp:effectExtent l="0" t="0" r="7620" b="952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F26237F-A5FB-4B3A-9E60-7865C31ACF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F26237F-A5FB-4B3A-9E60-7865C31ACF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9892" t="22039" r="5326" b="33688"/>
                    <a:stretch/>
                  </pic:blipFill>
                  <pic:spPr>
                    <a:xfrm>
                      <a:off x="0" y="0"/>
                      <a:ext cx="561213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AA" w:rsidRDefault="00F34BAA" w:rsidP="00F34BAA">
      <w:r>
        <w:t>B) Agregar foto del circuito con todos sus elementos conectados y sin tapar la foto resistencia y el potenciómetro girado hacia la izq. el led debe estar apagado (esto si están en un cuarto iluminado).</w:t>
      </w:r>
    </w:p>
    <w:p w:rsidR="00F34BAA" w:rsidRDefault="003416C7" w:rsidP="00F34BAA">
      <w:r w:rsidRPr="003416C7">
        <w:rPr>
          <w:noProof/>
          <w:lang w:eastAsia="es-MX"/>
        </w:rPr>
        <w:lastRenderedPageBreak/>
        <w:drawing>
          <wp:inline distT="0" distB="0" distL="0" distR="0">
            <wp:extent cx="5612130" cy="3158199"/>
            <wp:effectExtent l="0" t="0" r="7620" b="4445"/>
            <wp:docPr id="3" name="Imagen 3" descr="C:\Users\acer\Desktop\143544649_1771326496360785_29193659549547567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143544649_1771326496360785_2919365954954756745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AA" w:rsidRDefault="00F34BAA" w:rsidP="00F34BAA">
      <w:r>
        <w:t>C) Agregar foto tapando la foto resistencia para demostrar que el led enciende.</w:t>
      </w:r>
    </w:p>
    <w:p w:rsidR="003416C7" w:rsidRDefault="003416C7" w:rsidP="00F34BAA">
      <w:r w:rsidRPr="003416C7">
        <w:rPr>
          <w:noProof/>
          <w:lang w:eastAsia="es-MX"/>
        </w:rPr>
        <w:drawing>
          <wp:inline distT="0" distB="0" distL="0" distR="0">
            <wp:extent cx="5612130" cy="3158199"/>
            <wp:effectExtent l="0" t="0" r="7620" b="4445"/>
            <wp:docPr id="4" name="Imagen 4" descr="C:\Users\acer\Desktop\144252329_1584787281717087_64904483170309778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144252329_1584787281717087_6490448317030977893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BAA" w:rsidRDefault="00F34BAA" w:rsidP="00F34BAA"/>
    <w:p w:rsidR="007D3ABF" w:rsidRDefault="007D3ABF"/>
    <w:sectPr w:rsidR="007D3AB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EB8" w:rsidRDefault="004B7EB8" w:rsidP="00E401B2">
      <w:pPr>
        <w:spacing w:after="0" w:line="240" w:lineRule="auto"/>
      </w:pPr>
      <w:r>
        <w:separator/>
      </w:r>
    </w:p>
  </w:endnote>
  <w:endnote w:type="continuationSeparator" w:id="0">
    <w:p w:rsidR="004B7EB8" w:rsidRDefault="004B7EB8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419A11B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84493C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27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27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84493C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27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EB8" w:rsidRDefault="004B7EB8" w:rsidP="00E401B2">
      <w:pPr>
        <w:spacing w:after="0" w:line="240" w:lineRule="auto"/>
      </w:pPr>
      <w:r>
        <w:separator/>
      </w:r>
    </w:p>
  </w:footnote>
  <w:footnote w:type="continuationSeparator" w:id="0">
    <w:p w:rsidR="004B7EB8" w:rsidRDefault="004B7EB8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AA"/>
    <w:rsid w:val="003416C7"/>
    <w:rsid w:val="004B7EB8"/>
    <w:rsid w:val="005C2AEC"/>
    <w:rsid w:val="007D3ABF"/>
    <w:rsid w:val="0084493C"/>
    <w:rsid w:val="00C503ED"/>
    <w:rsid w:val="00DE35FD"/>
    <w:rsid w:val="00DF7AA2"/>
    <w:rsid w:val="00E401B2"/>
    <w:rsid w:val="00F3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0F34"/>
  <w15:chartTrackingRefBased/>
  <w15:docId w15:val="{C34E3B92-98CD-43E2-94FD-8EB5219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0127E-9363-423C-B8F2-C2B954C0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14</TotalTime>
  <Pages>3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2021-01-28T06:25:00Z</dcterms:created>
  <dcterms:modified xsi:type="dcterms:W3CDTF">2021-01-28T06:39:00Z</dcterms:modified>
</cp:coreProperties>
</file>