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22B" w:rsidRDefault="0056222B" w:rsidP="0056222B">
      <w:pPr>
        <w:rPr>
          <w:b/>
          <w:bCs/>
        </w:rPr>
      </w:pPr>
      <w:r w:rsidRPr="00E97F15">
        <w:rPr>
          <w:b/>
          <w:bCs/>
        </w:rPr>
        <w:t>1.- Circuito en Serie:</w:t>
      </w:r>
    </w:p>
    <w:p w:rsidR="0056222B" w:rsidRPr="00E97F15" w:rsidRDefault="0056222B" w:rsidP="0056222B">
      <w:pPr>
        <w:rPr>
          <w:b/>
          <w:bCs/>
        </w:rPr>
      </w:pPr>
      <w:r w:rsidRPr="00E97F15">
        <w:t xml:space="preserve">A) </w:t>
      </w:r>
      <w:r>
        <w:t xml:space="preserve">Les dejo la imagen del montaje en la </w:t>
      </w:r>
      <w:proofErr w:type="spellStart"/>
      <w:r>
        <w:t>protoboard</w:t>
      </w:r>
      <w:proofErr w:type="spellEnd"/>
      <w:r>
        <w:t>:</w:t>
      </w:r>
      <w:r w:rsidRPr="00E97F15">
        <w:rPr>
          <w:noProof/>
          <w:lang w:eastAsia="es-MX"/>
        </w:rPr>
        <w:drawing>
          <wp:inline distT="0" distB="0" distL="0" distR="0" wp14:anchorId="7E9C5597" wp14:editId="4E8C8DD2">
            <wp:extent cx="5612130" cy="1880235"/>
            <wp:effectExtent l="0" t="0" r="7620" b="5715"/>
            <wp:docPr id="5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3469BB5B-AD68-45B2-8428-C7F4674E3BA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3469BB5B-AD68-45B2-8428-C7F4674E3BA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4022" t="19695" r="10978" b="37965"/>
                    <a:stretch/>
                  </pic:blipFill>
                  <pic:spPr>
                    <a:xfrm>
                      <a:off x="0" y="0"/>
                      <a:ext cx="561213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22B" w:rsidRDefault="0056222B" w:rsidP="0056222B">
      <w:r>
        <w:t>B) Agregar foto del circuito con todos sus elementos conectados y funcionando.</w:t>
      </w:r>
    </w:p>
    <w:p w:rsidR="00F754C4" w:rsidRDefault="00F754C4" w:rsidP="0056222B">
      <w:r w:rsidRPr="00F754C4">
        <w:rPr>
          <w:noProof/>
          <w:lang w:eastAsia="es-MX"/>
        </w:rPr>
        <w:drawing>
          <wp:inline distT="0" distB="0" distL="0" distR="0" wp14:anchorId="02F16314" wp14:editId="01729A27">
            <wp:extent cx="5612130" cy="3157997"/>
            <wp:effectExtent l="0" t="0" r="7620" b="4445"/>
            <wp:docPr id="6" name="Imagen 6" descr="C:\Users\acer\Downloads\142421648_3408868525889508_162689822472059501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Downloads\142421648_3408868525889508_1626898224720595010_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612130" cy="3157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22B" w:rsidRDefault="0056222B" w:rsidP="0056222B"/>
    <w:p w:rsidR="0056222B" w:rsidRDefault="0056222B" w:rsidP="0056222B">
      <w:r>
        <w:t>C) Agregar foto retirando 1 de los leds que componen el circuito, para demostrar que el circuito deja de funcionar.</w:t>
      </w:r>
      <w:bookmarkStart w:id="0" w:name="_GoBack"/>
      <w:bookmarkEnd w:id="0"/>
    </w:p>
    <w:p w:rsidR="0056222B" w:rsidRDefault="00F754C4" w:rsidP="0056222B">
      <w:pPr>
        <w:rPr>
          <w:b/>
          <w:bCs/>
        </w:rPr>
      </w:pPr>
      <w:r w:rsidRPr="00F754C4">
        <w:rPr>
          <w:noProof/>
          <w:lang w:eastAsia="es-MX"/>
        </w:rPr>
        <w:lastRenderedPageBreak/>
        <w:drawing>
          <wp:inline distT="0" distB="0" distL="0" distR="0" wp14:anchorId="61412354" wp14:editId="1AF54AE0">
            <wp:extent cx="5604934" cy="3154148"/>
            <wp:effectExtent l="0" t="0" r="0" b="8255"/>
            <wp:docPr id="1" name="Imagen 1" descr="C:\Users\acer\Downloads\142600392_1767649683395399_760065941181320358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ownloads\142600392_1767649683395399_7600659411813203586_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632321" cy="316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22B" w:rsidRDefault="0056222B" w:rsidP="0056222B">
      <w:pPr>
        <w:rPr>
          <w:b/>
          <w:bCs/>
        </w:rPr>
      </w:pPr>
    </w:p>
    <w:p w:rsidR="0056222B" w:rsidRDefault="0056222B" w:rsidP="0056222B">
      <w:pPr>
        <w:rPr>
          <w:b/>
          <w:bCs/>
        </w:rPr>
      </w:pPr>
      <w:r>
        <w:rPr>
          <w:b/>
          <w:bCs/>
        </w:rPr>
        <w:t>2</w:t>
      </w:r>
      <w:r w:rsidRPr="00E97F15">
        <w:rPr>
          <w:b/>
          <w:bCs/>
        </w:rPr>
        <w:t>.- Circuito en Paralelo:</w:t>
      </w:r>
    </w:p>
    <w:p w:rsidR="0056222B" w:rsidRDefault="0056222B" w:rsidP="0056222B">
      <w:r w:rsidRPr="00E97F15">
        <w:t xml:space="preserve">A) </w:t>
      </w:r>
      <w:r>
        <w:t xml:space="preserve">Les dejo la imagen del montaje en la </w:t>
      </w:r>
      <w:proofErr w:type="spellStart"/>
      <w:r>
        <w:t>protoboard</w:t>
      </w:r>
      <w:proofErr w:type="spellEnd"/>
      <w:r>
        <w:t>:</w:t>
      </w:r>
    </w:p>
    <w:p w:rsidR="0056222B" w:rsidRPr="00E97F15" w:rsidRDefault="0056222B" w:rsidP="0056222B">
      <w:pPr>
        <w:rPr>
          <w:b/>
          <w:bCs/>
        </w:rPr>
      </w:pPr>
      <w:r w:rsidRPr="00E97F15">
        <w:rPr>
          <w:b/>
          <w:bCs/>
          <w:noProof/>
          <w:lang w:eastAsia="es-MX"/>
        </w:rPr>
        <w:drawing>
          <wp:inline distT="0" distB="0" distL="0" distR="0" wp14:anchorId="012996D2" wp14:editId="338BAE7D">
            <wp:extent cx="5612130" cy="1889125"/>
            <wp:effectExtent l="0" t="0" r="7620" b="0"/>
            <wp:docPr id="3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FAF53779-1BEB-47B8-9924-ABD68D07505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FAF53779-1BEB-47B8-9924-ABD68D07505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t="21822" r="978" b="28491"/>
                    <a:stretch/>
                  </pic:blipFill>
                  <pic:spPr>
                    <a:xfrm>
                      <a:off x="0" y="0"/>
                      <a:ext cx="561213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22B" w:rsidRDefault="0056222B" w:rsidP="0056222B">
      <w:r>
        <w:t>B) Agregar foto del circuito con todos sus elementos conectados y funcionando.</w:t>
      </w:r>
    </w:p>
    <w:p w:rsidR="00F754C4" w:rsidRDefault="00F754C4" w:rsidP="0056222B">
      <w:r w:rsidRPr="00F754C4">
        <w:rPr>
          <w:noProof/>
          <w:lang w:eastAsia="es-MX"/>
        </w:rPr>
        <w:lastRenderedPageBreak/>
        <w:drawing>
          <wp:inline distT="0" distB="0" distL="0" distR="0" wp14:anchorId="3303987D" wp14:editId="2BFDD1E5">
            <wp:extent cx="5604510" cy="3153910"/>
            <wp:effectExtent l="0" t="0" r="0" b="8890"/>
            <wp:docPr id="2" name="Imagen 2" descr="C:\Users\acer\Downloads\143166320_241737040900983_87603061099882280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ownloads\143166320_241737040900983_876030610998822805_n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65" cy="3160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22B" w:rsidRDefault="0056222B" w:rsidP="0056222B"/>
    <w:p w:rsidR="0056222B" w:rsidRDefault="0056222B" w:rsidP="0056222B">
      <w:r>
        <w:t>C) Agregar foto retirando 1 de los leds que componen el circuito, para demostrar que el circuito sigue de funcionando.</w:t>
      </w:r>
    </w:p>
    <w:p w:rsidR="0056222B" w:rsidRDefault="00F754C4" w:rsidP="0056222B">
      <w:r w:rsidRPr="00F754C4">
        <w:rPr>
          <w:noProof/>
          <w:lang w:eastAsia="es-MX"/>
        </w:rPr>
        <w:drawing>
          <wp:inline distT="0" distB="0" distL="0" distR="0">
            <wp:extent cx="5661171" cy="3185795"/>
            <wp:effectExtent l="0" t="0" r="0" b="0"/>
            <wp:docPr id="4" name="Imagen 4" descr="C:\Users\acer\Downloads\142436946_456691238688778_779136470453364563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ownloads\142436946_456691238688778_7791364704533645638_n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748" cy="3210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ABF" w:rsidRDefault="007D3ABF"/>
    <w:sectPr w:rsidR="007D3ABF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1FA9" w:rsidRDefault="00511FA9" w:rsidP="00E401B2">
      <w:pPr>
        <w:spacing w:after="0" w:line="240" w:lineRule="auto"/>
      </w:pPr>
      <w:r>
        <w:separator/>
      </w:r>
    </w:p>
  </w:endnote>
  <w:endnote w:type="continuationSeparator" w:id="0">
    <w:p w:rsidR="00511FA9" w:rsidRDefault="00511FA9" w:rsidP="00E40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E401B2">
    <w:pPr>
      <w:pStyle w:val="Piedepgina"/>
      <w:rPr>
        <w:lang w:val="en-US"/>
      </w:rPr>
    </w:pPr>
    <w:r w:rsidRPr="00E401B2"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upo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forma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forma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forma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5360E2D0" id="Grupo 223" o:spid="_x0000_s1026" style="position:absolute;margin-left:0;margin-top:0;width:5.75pt;height:55.0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a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Autoforma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Autoforma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 w:rsidRPr="00E401B2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ctángulo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Fecha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1-01-25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401B2" w:rsidRDefault="00F754C4">
                              <w:pPr>
                                <w:jc w:val="right"/>
                              </w:pPr>
                              <w:r>
                                <w:rPr>
                                  <w:lang w:val="es-ES"/>
                                </w:rPr>
                                <w:t>25 de enero de 2021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ángulo 451" o:spid="_x0000_s1026" style="position:absolute;margin-left:0;margin-top:0;width:467.65pt;height:58.3pt;z-index:251659264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" filled="f" stroked="f">
              <v:textbox inset=",0">
                <w:txbxContent>
                  <w:sdt>
                    <w:sdtPr>
                      <w:alias w:val="Fecha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1-01-25T00:00:00Z">
                        <w:dateFormat w:val="d 'de' MMMM 'de' yyyy"/>
                        <w:lid w:val="es-E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E401B2" w:rsidRDefault="00F754C4">
                        <w:pPr>
                          <w:jc w:val="right"/>
                        </w:pPr>
                        <w:r>
                          <w:rPr>
                            <w:lang w:val="es-ES"/>
                          </w:rPr>
                          <w:t>25 de enero de 2021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>
      <w:rPr>
        <w:lang w:val="en-US"/>
      </w:rPr>
      <w:t>TI 4-3 Victor Galvan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1FA9" w:rsidRDefault="00511FA9" w:rsidP="00E401B2">
      <w:pPr>
        <w:spacing w:after="0" w:line="240" w:lineRule="auto"/>
      </w:pPr>
      <w:r>
        <w:separator/>
      </w:r>
    </w:p>
  </w:footnote>
  <w:footnote w:type="continuationSeparator" w:id="0">
    <w:p w:rsidR="00511FA9" w:rsidRDefault="00511FA9" w:rsidP="00E40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E401B2" w:rsidP="00E401B2">
    <w:pPr>
      <w:pStyle w:val="Encabezado"/>
      <w:jc w:val="right"/>
    </w:pPr>
    <w:r>
      <w:rPr>
        <w:lang w:val="en-US"/>
      </w:rPr>
      <w:t>UTSLRC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22B"/>
    <w:rsid w:val="00511FA9"/>
    <w:rsid w:val="0056222B"/>
    <w:rsid w:val="005C2AEC"/>
    <w:rsid w:val="007D3ABF"/>
    <w:rsid w:val="00C503ED"/>
    <w:rsid w:val="00DE35FD"/>
    <w:rsid w:val="00E401B2"/>
    <w:rsid w:val="00F7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06E9E"/>
  <w15:chartTrackingRefBased/>
  <w15:docId w15:val="{76D01ED1-08D4-489A-91AA-8DB6639D6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2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1B2"/>
  </w:style>
  <w:style w:type="paragraph" w:styleId="Piedepgina">
    <w:name w:val="footer"/>
    <w:basedOn w:val="Normal"/>
    <w:link w:val="Piedepgina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1B2"/>
  </w:style>
  <w:style w:type="character" w:customStyle="1" w:styleId="Textodemarcadordeposicin">
    <w:name w:val="Texto de marcador de posición"/>
    <w:basedOn w:val="Fuentedeprrafopredeter"/>
    <w:uiPriority w:val="99"/>
    <w:semiHidden/>
    <w:rsid w:val="00E401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Plantillas%20personalizadas%20de%20Office\basicFormat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2021-01-25T00:00:00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08D805-B5BC-46C5-9BA2-6CEA8B2B2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basicFormat</Template>
  <TotalTime>9</TotalTime>
  <Pages>3</Pages>
  <Words>86</Words>
  <Characters>475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2021-01-26T06:49:00Z</dcterms:created>
  <dcterms:modified xsi:type="dcterms:W3CDTF">2021-01-26T06:59:00Z</dcterms:modified>
</cp:coreProperties>
</file>