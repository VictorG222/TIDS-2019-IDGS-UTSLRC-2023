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ABF" w:rsidRDefault="00460404">
      <w:bookmarkStart w:id="0" w:name="_GoBack"/>
      <w:r>
        <w:rPr>
          <w:noProof/>
          <w:lang w:eastAsia="es-MX"/>
        </w:rPr>
        <w:drawing>
          <wp:inline distT="0" distB="0" distL="0" distR="0">
            <wp:extent cx="5612130" cy="771779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an0009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71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  <w:lang w:eastAsia="es-MX"/>
        </w:rPr>
        <w:lastRenderedPageBreak/>
        <w:drawing>
          <wp:inline distT="0" distB="0" distL="0" distR="0">
            <wp:extent cx="5612130" cy="771779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an0010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71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3ABF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640C" w:rsidRDefault="0042640C" w:rsidP="00E401B2">
      <w:pPr>
        <w:spacing w:after="0" w:line="240" w:lineRule="auto"/>
      </w:pPr>
      <w:r>
        <w:separator/>
      </w:r>
    </w:p>
  </w:endnote>
  <w:endnote w:type="continuationSeparator" w:id="0">
    <w:p w:rsidR="0042640C" w:rsidRDefault="0042640C" w:rsidP="00E401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01B2" w:rsidRPr="00E401B2" w:rsidRDefault="00E401B2">
    <w:pPr>
      <w:pStyle w:val="Piedepgina"/>
      <w:rPr>
        <w:lang w:val="en-US"/>
      </w:rPr>
    </w:pPr>
    <w:r w:rsidRPr="00E401B2">
      <w:rPr>
        <w:noProof/>
        <w:lang w:eastAsia="es-MX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rightMargin">
                <wp:align>left</wp:align>
              </wp:positionH>
              <wp:positionV relativeFrom="page">
                <wp:align>bottom</wp:align>
              </wp:positionV>
              <wp:extent cx="73152" cy="699247"/>
              <wp:effectExtent l="0" t="0" r="22225" b="10795"/>
              <wp:wrapNone/>
              <wp:docPr id="223" name="Grupo 2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152" cy="699247"/>
                        <a:chOff x="2820" y="4935"/>
                        <a:chExt cx="120" cy="1320"/>
                      </a:xfrm>
                    </wpg:grpSpPr>
                    <wps:wsp>
                      <wps:cNvPr id="448" name="Autoforma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9" name="Autoforma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0" name="Autoforma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>
          <w:pict>
            <v:group w14:anchorId="10A7BBF2" id="Grupo 223" o:spid="_x0000_s1026" style="position:absolute;margin-left:0;margin-top:0;width:5.75pt;height:55.05pt;z-index:251660288;mso-height-percent:780;mso-position-horizontal:left;mso-position-horizontal-relative:right-margin-area;mso-position-vertical:bottom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forma 2" o:spid="_x0000_s1027" type="#_x0000_t32" style="position:absolute;left:282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" strokecolor="#a8d08d [1945]" strokeweight="1.25pt"/>
              <v:shape id="Autoforma 3" o:spid="_x0000_s1028" type="#_x0000_t32" style="position:absolute;left:288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" strokecolor="#a8d08d [1945]" strokeweight="1.25pt"/>
              <v:shape id="Autoforma 4" o:spid="_x0000_s1029" type="#_x0000_t32" style="position:absolute;left:294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" strokecolor="#a8d08d [1945]" strokeweight="1.25pt"/>
              <w10:wrap anchorx="margin" anchory="page"/>
            </v:group>
          </w:pict>
        </mc:Fallback>
      </mc:AlternateContent>
    </w:r>
    <w:r w:rsidRPr="00E401B2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5939155" cy="740410"/>
              <wp:effectExtent l="0" t="0" r="4445" b="0"/>
              <wp:wrapNone/>
              <wp:docPr id="451" name="Rectángulo 4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39155" cy="740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Fecha"/>
                            <w:id w:val="77476837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21-02-01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E401B2" w:rsidRDefault="00493CED">
                              <w:pPr>
                                <w:jc w:val="right"/>
                              </w:pPr>
                              <w:r>
                                <w:rPr>
                                  <w:lang w:val="es-ES"/>
                                </w:rPr>
                                <w:t>1 de febrero de 2021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81000</wp14:pctHeight>
              </wp14:sizeRelV>
            </wp:anchor>
          </w:drawing>
        </mc:Choice>
        <mc:Fallback>
          <w:pict>
            <v:rect id="Rectángulo 451" o:spid="_x0000_s1026" style="position:absolute;margin-left:0;margin-top:0;width:467.65pt;height:58.3pt;z-index:251659264;visibility:visible;mso-wrap-style:square;mso-width-percent:1000;mso-height-percent:810;mso-wrap-distance-left:9pt;mso-wrap-distance-top:0;mso-wrap-distance-right:9pt;mso-wrap-distance-bottom:0;mso-position-horizontal:center;mso-position-horizontal-relative:margin;mso-position-vertical:bottom;mso-position-vertical-relative:page;mso-width-percent:1000;mso-height-percent:81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" filled="f" stroked="f">
              <v:textbox inset=",0">
                <w:txbxContent>
                  <w:sdt>
                    <w:sdtPr>
                      <w:alias w:val="Fecha"/>
                      <w:id w:val="77476837"/>
                      <w:dataBinding w:prefixMappings="xmlns:ns0='http://schemas.microsoft.com/office/2006/coverPageProps'" w:xpath="/ns0:CoverPageProperties[1]/ns0:PublishDate[1]" w:storeItemID="{55AF091B-3C7A-41E3-B477-F2FDAA23CFDA}"/>
                      <w:date w:fullDate="2021-02-01T00:00:00Z">
                        <w:dateFormat w:val="d 'de' MMMM 'de' yyyy"/>
                        <w:lid w:val="es-ES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p w:rsidR="00E401B2" w:rsidRDefault="00493CED">
                        <w:pPr>
                          <w:jc w:val="right"/>
                        </w:pPr>
                        <w:r>
                          <w:rPr>
                            <w:lang w:val="es-ES"/>
                          </w:rPr>
                          <w:t>1 de febrero de 2021</w:t>
                        </w:r>
                      </w:p>
                    </w:sdtContent>
                  </w:sdt>
                </w:txbxContent>
              </v:textbox>
              <w10:wrap anchorx="margin" anchory="page"/>
            </v:rect>
          </w:pict>
        </mc:Fallback>
      </mc:AlternateContent>
    </w:r>
    <w:r>
      <w:rPr>
        <w:lang w:val="en-US"/>
      </w:rPr>
      <w:t>TI 4-3 Victor Galvan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640C" w:rsidRDefault="0042640C" w:rsidP="00E401B2">
      <w:pPr>
        <w:spacing w:after="0" w:line="240" w:lineRule="auto"/>
      </w:pPr>
      <w:r>
        <w:separator/>
      </w:r>
    </w:p>
  </w:footnote>
  <w:footnote w:type="continuationSeparator" w:id="0">
    <w:p w:rsidR="0042640C" w:rsidRDefault="0042640C" w:rsidP="00E401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01B2" w:rsidRPr="00E401B2" w:rsidRDefault="00E401B2" w:rsidP="00E401B2">
    <w:pPr>
      <w:pStyle w:val="Encabezado"/>
      <w:jc w:val="right"/>
    </w:pPr>
    <w:r>
      <w:rPr>
        <w:lang w:val="en-US"/>
      </w:rPr>
      <w:t>UTSLRC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D98"/>
    <w:rsid w:val="002A7D98"/>
    <w:rsid w:val="0042640C"/>
    <w:rsid w:val="00460404"/>
    <w:rsid w:val="00493CED"/>
    <w:rsid w:val="005C2AEC"/>
    <w:rsid w:val="007C417B"/>
    <w:rsid w:val="007D3ABF"/>
    <w:rsid w:val="00C503ED"/>
    <w:rsid w:val="00DE35FD"/>
    <w:rsid w:val="00E40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33277F5-6F96-4F11-AF80-3AD6684AE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401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01B2"/>
  </w:style>
  <w:style w:type="paragraph" w:styleId="Piedepgina">
    <w:name w:val="footer"/>
    <w:basedOn w:val="Normal"/>
    <w:link w:val="PiedepginaCar"/>
    <w:uiPriority w:val="99"/>
    <w:unhideWhenUsed/>
    <w:rsid w:val="00E401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01B2"/>
  </w:style>
  <w:style w:type="character" w:customStyle="1" w:styleId="Textodemarcadordeposicin">
    <w:name w:val="Texto de marcador de posición"/>
    <w:basedOn w:val="Fuentedeprrafopredeter"/>
    <w:uiPriority w:val="99"/>
    <w:semiHidden/>
    <w:rsid w:val="00E401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cuments\Plantillas%20personalizadas%20de%20Office\basicFormat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2021-02-01T00:00:00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0C6592A-F711-4418-B79F-598B2F74A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basicFormat</Template>
  <TotalTime>2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cp:lastPrinted>2021-02-02T06:01:00Z</cp:lastPrinted>
  <dcterms:created xsi:type="dcterms:W3CDTF">2021-01-26T16:47:00Z</dcterms:created>
  <dcterms:modified xsi:type="dcterms:W3CDTF">2021-02-02T06:01:00Z</dcterms:modified>
</cp:coreProperties>
</file>