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D3ABF" w:rsidRDefault="00C01E02">
      <w:r w:rsidRPr="00C01E02">
        <w:rPr>
          <w:noProof/>
          <w:lang w:eastAsia="es-MX"/>
        </w:rPr>
        <w:drawing>
          <wp:inline distT="0" distB="0" distL="0" distR="0" wp14:anchorId="7723B2A9" wp14:editId="2F89EEFD">
            <wp:extent cx="5629566" cy="7427595"/>
            <wp:effectExtent l="0" t="0" r="9525" b="1905"/>
            <wp:docPr id="1" name="Imagen 1" descr="C:\Users\acer\Desktop\139773264_1343375415998539_471809673589469845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cer\Desktop\139773264_1343375415998539_4718096735894698456_n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90" b="10961"/>
                    <a:stretch/>
                  </pic:blipFill>
                  <pic:spPr bwMode="auto">
                    <a:xfrm>
                      <a:off x="0" y="0"/>
                      <a:ext cx="5642264" cy="7444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01E02">
        <w:rPr>
          <w:noProof/>
          <w:lang w:eastAsia="es-MX"/>
        </w:rPr>
        <w:lastRenderedPageBreak/>
        <w:drawing>
          <wp:inline distT="0" distB="0" distL="0" distR="0" wp14:anchorId="3FF8A00D" wp14:editId="4020DAA7">
            <wp:extent cx="5667640" cy="6856095"/>
            <wp:effectExtent l="0" t="0" r="9525" b="1905"/>
            <wp:docPr id="2" name="Imagen 2" descr="C:\Users\acer\Desktop\139263731_828318141078630_7426790909416528929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cer\Desktop\139263731_828318141078630_7426790909416528929_n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45" b="18192"/>
                    <a:stretch/>
                  </pic:blipFill>
                  <pic:spPr bwMode="auto">
                    <a:xfrm>
                      <a:off x="0" y="0"/>
                      <a:ext cx="5678882" cy="6869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01E02">
        <w:rPr>
          <w:noProof/>
          <w:lang w:eastAsia="es-MX"/>
        </w:rPr>
        <w:lastRenderedPageBreak/>
        <w:drawing>
          <wp:inline distT="0" distB="0" distL="0" distR="0" wp14:anchorId="761379F3" wp14:editId="643A4F12">
            <wp:extent cx="5607685" cy="6988171"/>
            <wp:effectExtent l="0" t="0" r="0" b="3810"/>
            <wp:docPr id="3" name="Imagen 3" descr="C:\Users\acer\Desktop\139522217_439809977379076_20841147407047240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cer\Desktop\139522217_439809977379076_208411474070472408_n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42" b="15364"/>
                    <a:stretch/>
                  </pic:blipFill>
                  <pic:spPr bwMode="auto">
                    <a:xfrm>
                      <a:off x="0" y="0"/>
                      <a:ext cx="5616059" cy="6998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r w:rsidRPr="00C01E02">
        <w:rPr>
          <w:noProof/>
          <w:lang w:eastAsia="es-MX"/>
        </w:rPr>
        <w:lastRenderedPageBreak/>
        <w:drawing>
          <wp:inline distT="0" distB="0" distL="0" distR="0">
            <wp:extent cx="5728201" cy="6970395"/>
            <wp:effectExtent l="0" t="0" r="6350" b="1905"/>
            <wp:docPr id="4" name="Imagen 4" descr="C:\Users\acer\Desktop\139693066_729190417737639_19165343773494898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cer\Desktop\139693066_729190417737639_191653437734948984_n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93" b="13745"/>
                    <a:stretch/>
                  </pic:blipFill>
                  <pic:spPr bwMode="auto">
                    <a:xfrm>
                      <a:off x="0" y="0"/>
                      <a:ext cx="5734122" cy="6977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7D3ABF">
      <w:headerReference w:type="default" r:id="rId16"/>
      <w:footerReference w:type="default" r:id="rId17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73C7A" w:rsidRDefault="00673C7A" w:rsidP="00E401B2">
      <w:pPr>
        <w:spacing w:after="0" w:line="240" w:lineRule="auto"/>
      </w:pPr>
      <w:r>
        <w:separator/>
      </w:r>
    </w:p>
  </w:endnote>
  <w:endnote w:type="continuationSeparator" w:id="0">
    <w:p w:rsidR="00673C7A" w:rsidRDefault="00673C7A" w:rsidP="00E401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401B2" w:rsidRPr="00E401B2" w:rsidRDefault="00E401B2">
    <w:pPr>
      <w:pStyle w:val="Piedepgina"/>
      <w:rPr>
        <w:lang w:val="en-US"/>
      </w:rPr>
    </w:pPr>
    <w:r w:rsidRPr="00E401B2">
      <w:rPr>
        <w:noProof/>
        <w:lang w:eastAsia="es-MX"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rightMargin">
                <wp:align>left</wp:align>
              </wp:positionH>
              <wp:positionV relativeFrom="page">
                <wp:align>bottom</wp:align>
              </wp:positionV>
              <wp:extent cx="73152" cy="699247"/>
              <wp:effectExtent l="0" t="0" r="22225" b="10795"/>
              <wp:wrapNone/>
              <wp:docPr id="223" name="Grupo 2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3152" cy="699247"/>
                        <a:chOff x="2820" y="4935"/>
                        <a:chExt cx="120" cy="1320"/>
                      </a:xfrm>
                    </wpg:grpSpPr>
                    <wps:wsp>
                      <wps:cNvPr id="448" name="Autoforma 2"/>
                      <wps:cNvCnPr>
                        <a:cxnSpLocks noChangeShapeType="1"/>
                      </wps:cNvCnPr>
                      <wps:spPr bwMode="auto">
                        <a:xfrm>
                          <a:off x="2820" y="4935"/>
                          <a:ext cx="0" cy="132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9" name="Autoforma 3"/>
                      <wps:cNvCnPr>
                        <a:cxnSpLocks noChangeShapeType="1"/>
                      </wps:cNvCnPr>
                      <wps:spPr bwMode="auto">
                        <a:xfrm>
                          <a:off x="2880" y="4935"/>
                          <a:ext cx="0" cy="132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0" name="Autoforma 4"/>
                      <wps:cNvCnPr>
                        <a:cxnSpLocks noChangeShapeType="1"/>
                      </wps:cNvCnPr>
                      <wps:spPr bwMode="auto">
                        <a:xfrm>
                          <a:off x="2940" y="4935"/>
                          <a:ext cx="0" cy="132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bottomMargin">
                <wp14:pctHeight>78000</wp14:pctHeight>
              </wp14:sizeRelV>
            </wp:anchor>
          </w:drawing>
        </mc:Choice>
        <mc:Fallback>
          <w:pict>
            <v:group w14:anchorId="26BD9C1F" id="Grupo 223" o:spid="_x0000_s1026" style="position:absolute;margin-left:0;margin-top:0;width:5.75pt;height:55.05pt;z-index:251660288;mso-height-percent:780;mso-position-horizontal:left;mso-position-horizontal-relative:right-margin-area;mso-position-vertical:bottom;mso-position-vertical-relative:page;mso-height-percent:780;mso-height-relative:bottom-margin-area" coordorigin="2820,4935" coordsize="120,1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"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forma 2" o:spid="_x0000_s1027" type="#_x0000_t32" style="position:absolute;left:2820;top:4935;width:0;height:13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" strokecolor="#a8d08d [1945]" strokeweight="1.25pt"/>
              <v:shape id="Autoforma 3" o:spid="_x0000_s1028" type="#_x0000_t32" style="position:absolute;left:2880;top:4935;width:0;height:13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" strokecolor="#a8d08d [1945]" strokeweight="1.25pt"/>
              <v:shape id="Autoforma 4" o:spid="_x0000_s1029" type="#_x0000_t32" style="position:absolute;left:2940;top:4935;width:0;height:13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" strokecolor="#a8d08d [1945]" strokeweight="1.25pt"/>
              <w10:wrap anchorx="margin" anchory="page"/>
            </v:group>
          </w:pict>
        </mc:Fallback>
      </mc:AlternateContent>
    </w:r>
    <w:r w:rsidRPr="00E401B2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ge">
                <wp:align>bottom</wp:align>
              </wp:positionV>
              <wp:extent cx="5939155" cy="740410"/>
              <wp:effectExtent l="0" t="0" r="4445" b="0"/>
              <wp:wrapNone/>
              <wp:docPr id="451" name="Rectángulo 4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39155" cy="740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alias w:val="Fecha"/>
                            <w:id w:val="77476837"/>
                            <w:dataBinding w:prefixMappings="xmlns:ns0='http://schemas.microsoft.com/office/2006/coverPageProps'" w:xpath="/ns0:CoverPageProperties[1]/ns0:PublishDate[1]" w:storeItemID="{55AF091B-3C7A-41E3-B477-F2FDAA23CFDA}"/>
                            <w:date w:fullDate="2021-01-17T00:00:00Z"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E401B2" w:rsidRDefault="00C01E02">
                              <w:pPr>
                                <w:jc w:val="right"/>
                              </w:pPr>
                              <w:r>
                                <w:rPr>
                                  <w:lang w:val="es-ES"/>
                                </w:rPr>
                                <w:t>17 de enero de 2021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bottomMargin">
                <wp14:pctHeight>81000</wp14:pctHeight>
              </wp14:sizeRelV>
            </wp:anchor>
          </w:drawing>
        </mc:Choice>
        <mc:Fallback>
          <w:pict>
            <v:rect id="Rectángulo 451" o:spid="_x0000_s1026" style="position:absolute;margin-left:0;margin-top:0;width:467.65pt;height:58.3pt;z-index:251659264;visibility:visible;mso-wrap-style:square;mso-width-percent:1000;mso-height-percent:810;mso-wrap-distance-left:9pt;mso-wrap-distance-top:0;mso-wrap-distance-right:9pt;mso-wrap-distance-bottom:0;mso-position-horizontal:center;mso-position-horizontal-relative:margin;mso-position-vertical:bottom;mso-position-vertical-relative:page;mso-width-percent:1000;mso-height-percent:81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" filled="f" stroked="f">
              <v:textbox inset=",0">
                <w:txbxContent>
                  <w:sdt>
                    <w:sdtPr>
                      <w:alias w:val="Fecha"/>
                      <w:id w:val="77476837"/>
                      <w:dataBinding w:prefixMappings="xmlns:ns0='http://schemas.microsoft.com/office/2006/coverPageProps'" w:xpath="/ns0:CoverPageProperties[1]/ns0:PublishDate[1]" w:storeItemID="{55AF091B-3C7A-41E3-B477-F2FDAA23CFDA}"/>
                      <w:date w:fullDate="2021-01-17T00:00:00Z">
                        <w:dateFormat w:val="d 'de' MMMM 'de' yyyy"/>
                        <w:lid w:val="es-ES"/>
                        <w:storeMappedDataAs w:val="dateTime"/>
                        <w:calendar w:val="gregorian"/>
                      </w:date>
                    </w:sdtPr>
                    <w:sdtEndPr/>
                    <w:sdtContent>
                      <w:p w:rsidR="00E401B2" w:rsidRDefault="00C01E02">
                        <w:pPr>
                          <w:jc w:val="right"/>
                        </w:pPr>
                        <w:r>
                          <w:rPr>
                            <w:lang w:val="es-ES"/>
                          </w:rPr>
                          <w:t>17 de enero de 2021</w:t>
                        </w:r>
                      </w:p>
                    </w:sdtContent>
                  </w:sdt>
                </w:txbxContent>
              </v:textbox>
              <w10:wrap anchorx="margin" anchory="page"/>
            </v:rect>
          </w:pict>
        </mc:Fallback>
      </mc:AlternateContent>
    </w:r>
    <w:r>
      <w:rPr>
        <w:lang w:val="en-US"/>
      </w:rPr>
      <w:t>TI 4-3 Victor Galvan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73C7A" w:rsidRDefault="00673C7A" w:rsidP="00E401B2">
      <w:pPr>
        <w:spacing w:after="0" w:line="240" w:lineRule="auto"/>
      </w:pPr>
      <w:r>
        <w:separator/>
      </w:r>
    </w:p>
  </w:footnote>
  <w:footnote w:type="continuationSeparator" w:id="0">
    <w:p w:rsidR="00673C7A" w:rsidRDefault="00673C7A" w:rsidP="00E401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401B2" w:rsidRPr="00E401B2" w:rsidRDefault="00E401B2" w:rsidP="00E401B2">
    <w:pPr>
      <w:pStyle w:val="Encabezado"/>
      <w:jc w:val="right"/>
    </w:pPr>
    <w:r>
      <w:rPr>
        <w:lang w:val="en-US"/>
      </w:rPr>
      <w:t>UTSLRC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1E02"/>
    <w:rsid w:val="005C2AEC"/>
    <w:rsid w:val="00673C7A"/>
    <w:rsid w:val="007D3ABF"/>
    <w:rsid w:val="00C01E02"/>
    <w:rsid w:val="00C503ED"/>
    <w:rsid w:val="00DE35FD"/>
    <w:rsid w:val="00E40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3AA3C571-DD47-437D-9990-34C5FE81C5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401B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401B2"/>
  </w:style>
  <w:style w:type="paragraph" w:styleId="Piedepgina">
    <w:name w:val="footer"/>
    <w:basedOn w:val="Normal"/>
    <w:link w:val="PiedepginaCar"/>
    <w:uiPriority w:val="99"/>
    <w:unhideWhenUsed/>
    <w:rsid w:val="00E401B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401B2"/>
  </w:style>
  <w:style w:type="character" w:customStyle="1" w:styleId="Textodemarcadordeposicin">
    <w:name w:val="Texto de marcador de posición"/>
    <w:basedOn w:val="Fuentedeprrafopredeter"/>
    <w:uiPriority w:val="99"/>
    <w:semiHidden/>
    <w:rsid w:val="00E401B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microsoft.com/office/2007/relationships/hdphoto" Target="media/hdphoto3.wdp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2.wdp"/><Relationship Id="rId5" Type="http://schemas.openxmlformats.org/officeDocument/2006/relationships/webSettings" Target="webSettings.xml"/><Relationship Id="rId15" Type="http://schemas.microsoft.com/office/2007/relationships/hdphoto" Target="media/hdphoto4.wdp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cer\Documents\Plantillas%20personalizadas%20de%20Office\basicFormat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2021-01-17T00:00:00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65C24C9-B097-4981-865B-DBCA2AFCC0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basicFormat</Template>
  <TotalTime>3</TotalTime>
  <Pages>4</Pages>
  <Words>0</Words>
  <Characters>4</Characters>
  <Application>Microsoft Office Word</Application>
  <DocSecurity>0</DocSecurity>
  <Lines>1</Lines>
  <Paragraphs>1</Paragraphs>
  <ScaleCrop>false</ScaleCrop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1</cp:revision>
  <dcterms:created xsi:type="dcterms:W3CDTF">2021-01-17T21:50:00Z</dcterms:created>
  <dcterms:modified xsi:type="dcterms:W3CDTF">2021-01-17T21:53:00Z</dcterms:modified>
</cp:coreProperties>
</file>