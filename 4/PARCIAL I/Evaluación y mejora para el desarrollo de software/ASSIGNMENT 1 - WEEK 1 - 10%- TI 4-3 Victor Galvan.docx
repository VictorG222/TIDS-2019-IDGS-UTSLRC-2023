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68A5" w:rsidRDefault="009268A5" w:rsidP="009268A5">
      <w:pPr>
        <w:jc w:val="center"/>
      </w:pPr>
      <w:r>
        <w:rPr>
          <w:noProof/>
          <w:lang w:eastAsia="es-MX"/>
        </w:rPr>
        <w:drawing>
          <wp:inline distT="0" distB="0" distL="0" distR="0">
            <wp:extent cx="6021656" cy="8102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6675107_416089629592416_7848623938612552600_n.jpg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0" t="5740" r="6425" b="3439"/>
                    <a:stretch/>
                  </pic:blipFill>
                  <pic:spPr bwMode="auto">
                    <a:xfrm>
                      <a:off x="0" y="0"/>
                      <a:ext cx="6025892" cy="81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1E2DF0E2" wp14:editId="637EDC2D">
            <wp:extent cx="7908329" cy="5855925"/>
            <wp:effectExtent l="0" t="2223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36767087_408908383873869_228774453915110931_n.jpg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2" t="7597" r="7151" b="15413"/>
                    <a:stretch/>
                  </pic:blipFill>
                  <pic:spPr bwMode="auto">
                    <a:xfrm rot="16200000">
                      <a:off x="0" y="0"/>
                      <a:ext cx="7917640" cy="586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8A5" w:rsidRDefault="009268A5" w:rsidP="009268A5">
      <w:pPr>
        <w:jc w:val="center"/>
      </w:pPr>
    </w:p>
    <w:p w:rsidR="007D3ABF" w:rsidRPr="009268A5" w:rsidRDefault="009268A5" w:rsidP="009268A5">
      <w:pPr>
        <w:rPr>
          <w:lang w:val="en-US"/>
        </w:rPr>
      </w:pPr>
      <w:r w:rsidRPr="009268A5">
        <w:rPr>
          <w:lang w:val="en-US"/>
        </w:rPr>
        <w:lastRenderedPageBreak/>
        <w:t xml:space="preserve">  2 jobs publications for tester QA position</w:t>
      </w:r>
      <w:bookmarkStart w:id="0" w:name="_GoBack"/>
      <w:bookmarkEnd w:id="0"/>
      <w:r>
        <w:rPr>
          <w:noProof/>
          <w:lang w:eastAsia="es-MX"/>
        </w:rPr>
        <w:drawing>
          <wp:inline distT="0" distB="0" distL="0" distR="0" wp14:anchorId="353CED3E" wp14:editId="7D663DF5">
            <wp:extent cx="5612130" cy="6552565"/>
            <wp:effectExtent l="0" t="0" r="762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5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5612130" cy="642747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2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3ABF" w:rsidRPr="009268A5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2C5D" w:rsidRDefault="00352C5D" w:rsidP="00E401B2">
      <w:pPr>
        <w:spacing w:after="0" w:line="240" w:lineRule="auto"/>
      </w:pPr>
      <w:r>
        <w:separator/>
      </w:r>
    </w:p>
  </w:endnote>
  <w:endnote w:type="continuationSeparator" w:id="0">
    <w:p w:rsidR="00352C5D" w:rsidRDefault="00352C5D" w:rsidP="00E40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Default="00E401B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>
    <w:pPr>
      <w:pStyle w:val="Piedepgina"/>
      <w:rPr>
        <w:lang w:val="en-US"/>
      </w:rPr>
    </w:pPr>
    <w:r w:rsidRPr="00E401B2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Grupo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forma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forma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forma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5072DFA4" id="Grupo 223" o:spid="_x0000_s1026" style="position:absolute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forma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Autoforma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Autoforma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  <w:r w:rsidRPr="00E401B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1" name="Rectángulo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Fecha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1-01-08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E401B2" w:rsidRDefault="00E401B2">
                              <w:pPr>
                                <w:jc w:val="right"/>
                              </w:pPr>
                              <w:r>
                                <w:rPr>
                                  <w:lang w:val="es-ES"/>
                                </w:rPr>
                                <w:t>8 de enero de 2021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id="Rectángulo 451" o:spid="_x0000_s1026" style="position:absolute;margin-left:0;margin-top:0;width:467.65pt;height:58.3pt;z-index:251659264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" filled="f" stroked="f">
              <v:textbox inset=",0">
                <w:txbxContent>
                  <w:sdt>
                    <w:sdtPr>
                      <w:alias w:val="Fecha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1-01-08T00:00:00Z">
                        <w:dateFormat w:val="d 'de' MMMM 'de' yyyy"/>
                        <w:lid w:val="es-ES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:rsidR="00E401B2" w:rsidRDefault="00E401B2">
                        <w:pPr>
                          <w:jc w:val="right"/>
                        </w:pPr>
                        <w:r>
                          <w:rPr>
                            <w:lang w:val="es-ES"/>
                          </w:rPr>
                          <w:t>8 de enero de 2021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  <w:r>
      <w:rPr>
        <w:lang w:val="en-US"/>
      </w:rPr>
      <w:t>TI 4-3 Victor Galvan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Default="00E401B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2C5D" w:rsidRDefault="00352C5D" w:rsidP="00E401B2">
      <w:pPr>
        <w:spacing w:after="0" w:line="240" w:lineRule="auto"/>
      </w:pPr>
      <w:r>
        <w:separator/>
      </w:r>
    </w:p>
  </w:footnote>
  <w:footnote w:type="continuationSeparator" w:id="0">
    <w:p w:rsidR="00352C5D" w:rsidRDefault="00352C5D" w:rsidP="00E401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Default="00E401B2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 w:rsidP="00E401B2">
    <w:pPr>
      <w:pStyle w:val="Encabezado"/>
      <w:jc w:val="right"/>
    </w:pPr>
    <w:r>
      <w:rPr>
        <w:lang w:val="en-US"/>
      </w:rPr>
      <w:t>UTSLRC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Default="00E401B2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8A5"/>
    <w:rsid w:val="000C6082"/>
    <w:rsid w:val="00352C5D"/>
    <w:rsid w:val="005C2AEC"/>
    <w:rsid w:val="007D3ABF"/>
    <w:rsid w:val="009268A5"/>
    <w:rsid w:val="00C503ED"/>
    <w:rsid w:val="00DE35FD"/>
    <w:rsid w:val="00E4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63E96C"/>
  <w15:chartTrackingRefBased/>
  <w15:docId w15:val="{BC41F51F-0526-4A28-A029-C1504B8C3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01B2"/>
  </w:style>
  <w:style w:type="paragraph" w:styleId="Piedepgina">
    <w:name w:val="footer"/>
    <w:basedOn w:val="Normal"/>
    <w:link w:val="Piedepgina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01B2"/>
  </w:style>
  <w:style w:type="character" w:customStyle="1" w:styleId="Textodemarcadordeposicin">
    <w:name w:val="Texto de marcador de posición"/>
    <w:basedOn w:val="Fuentedeprrafopredeter"/>
    <w:uiPriority w:val="99"/>
    <w:semiHidden/>
    <w:rsid w:val="00E401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Documents\Plantillas%20personalizadas%20de%20Office\basicFormat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2021-01-08T00:00:00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AF46B9E-41F4-49E3-B7C8-6DE1D0FFD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basicFormat</Template>
  <TotalTime>5</TotalTime>
  <Pages>4</Pages>
  <Words>7</Words>
  <Characters>36</Characters>
  <Application>Microsoft Office Word</Application>
  <DocSecurity>0</DocSecurity>
  <Lines>6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2021-01-08T15:59:00Z</dcterms:created>
  <dcterms:modified xsi:type="dcterms:W3CDTF">2021-01-08T16:04:00Z</dcterms:modified>
</cp:coreProperties>
</file>