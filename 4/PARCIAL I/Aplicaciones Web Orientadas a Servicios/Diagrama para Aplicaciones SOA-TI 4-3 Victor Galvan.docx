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42" w:rsidRDefault="002C2E42">
      <w:r>
        <w:t xml:space="preserve">    </w:t>
      </w:r>
    </w:p>
    <w:p w:rsidR="002C2E42" w:rsidRDefault="002C2E42" w:rsidP="002C2E42">
      <w:pPr>
        <w:jc w:val="center"/>
      </w:pPr>
      <w:bookmarkStart w:id="0" w:name="_GoBack"/>
      <w:r w:rsidRPr="002C2E42">
        <w:rPr>
          <w:noProof/>
          <w:lang w:eastAsia="es-MX"/>
        </w:rPr>
        <w:drawing>
          <wp:inline distT="0" distB="0" distL="0" distR="0">
            <wp:extent cx="9139555" cy="5145057"/>
            <wp:effectExtent l="0" t="0" r="4445" b="0"/>
            <wp:docPr id="2" name="Imagen 2" descr="C:\Users\acer\Desktop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n títul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26"/>
                    <a:stretch/>
                  </pic:blipFill>
                  <pic:spPr bwMode="auto">
                    <a:xfrm>
                      <a:off x="0" y="0"/>
                      <a:ext cx="9161212" cy="5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C2E42" w:rsidRDefault="002C2E42">
      <w:r>
        <w:br w:type="page"/>
      </w:r>
    </w:p>
    <w:p w:rsidR="002C2E42" w:rsidRDefault="002C2E42"/>
    <w:p w:rsidR="007D3ABF" w:rsidRDefault="002C2E42" w:rsidP="002C2E42">
      <w:pPr>
        <w:jc w:val="center"/>
      </w:pPr>
      <w:r w:rsidRPr="002C2E42">
        <w:rPr>
          <w:noProof/>
          <w:lang w:eastAsia="es-MX"/>
        </w:rPr>
        <w:drawing>
          <wp:inline distT="0" distB="0" distL="0" distR="0">
            <wp:extent cx="9139555" cy="5130230"/>
            <wp:effectExtent l="0" t="0" r="4445" b="0"/>
            <wp:docPr id="1" name="Imagen 1" descr="C:\Users\acer\Desktop\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in títu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3"/>
                    <a:stretch/>
                  </pic:blipFill>
                  <pic:spPr bwMode="auto">
                    <a:xfrm>
                      <a:off x="0" y="0"/>
                      <a:ext cx="9160593" cy="514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ABF" w:rsidSect="002C2E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3EB" w:rsidRDefault="001563EB" w:rsidP="00E401B2">
      <w:pPr>
        <w:spacing w:after="0" w:line="240" w:lineRule="auto"/>
      </w:pPr>
      <w:r>
        <w:separator/>
      </w:r>
    </w:p>
  </w:endnote>
  <w:endnote w:type="continuationSeparator" w:id="0">
    <w:p w:rsidR="001563EB" w:rsidRDefault="001563EB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2BCFAE8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E401B2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8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8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E401B2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8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3EB" w:rsidRDefault="001563EB" w:rsidP="00E401B2">
      <w:pPr>
        <w:spacing w:after="0" w:line="240" w:lineRule="auto"/>
      </w:pPr>
      <w:r>
        <w:separator/>
      </w:r>
    </w:p>
  </w:footnote>
  <w:footnote w:type="continuationSeparator" w:id="0">
    <w:p w:rsidR="001563EB" w:rsidRDefault="001563EB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42"/>
    <w:rsid w:val="001563EB"/>
    <w:rsid w:val="002C2E42"/>
    <w:rsid w:val="005C2AEC"/>
    <w:rsid w:val="007D3ABF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69A31"/>
  <w15:chartTrackingRefBased/>
  <w15:docId w15:val="{AD91B47C-E6BA-4979-894B-48E2606F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545F6-679D-4D39-A805-C046F752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2021-01-26T17:38:00Z</dcterms:created>
  <dcterms:modified xsi:type="dcterms:W3CDTF">2021-01-26T17:40:00Z</dcterms:modified>
</cp:coreProperties>
</file>