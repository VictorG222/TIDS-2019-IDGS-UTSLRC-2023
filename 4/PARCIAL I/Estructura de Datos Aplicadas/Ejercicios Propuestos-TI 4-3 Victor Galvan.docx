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14D" w:rsidRDefault="00B6414D" w:rsidP="00B6414D">
      <w:pPr>
        <w:jc w:val="center"/>
        <w:rPr>
          <w:b/>
          <w:lang w:val="es-ES"/>
        </w:rPr>
      </w:pPr>
      <w:r>
        <w:rPr>
          <w:b/>
          <w:lang w:val="es-ES"/>
        </w:rPr>
        <w:t>UTILIZA EL CICLO WHILE</w:t>
      </w:r>
    </w:p>
    <w:p w:rsidR="00B6414D" w:rsidRDefault="00B6414D" w:rsidP="00B6414D">
      <w:pPr>
        <w:pStyle w:val="Prrafodelista"/>
        <w:numPr>
          <w:ilvl w:val="0"/>
          <w:numId w:val="1"/>
        </w:numPr>
        <w:rPr>
          <w:lang w:val="es-ES"/>
        </w:rPr>
      </w:pPr>
      <w:r w:rsidRPr="00B52A83">
        <w:rPr>
          <w:lang w:val="es-ES"/>
        </w:rPr>
        <w:t>Escriba un programa que pida dos números enteros. El programa pedirá de nuevo el segundo número mientras no sea mayor que el primero. El programa terminará escribiendo los dos números.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#1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el primer número: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num2=</w:t>
      </w: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el segundo número: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num2&lt;num1: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num2=</w:t>
      </w: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el segundo número: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"El primer número es: ",num1)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"El segundo número es: ",num2)</w:t>
      </w:r>
      <w:r w:rsidRPr="005A37FB">
        <w:rPr>
          <w:rFonts w:ascii="Courier New" w:hAnsi="Courier New" w:cs="Courier New"/>
          <w:sz w:val="18"/>
          <w:szCs w:val="18"/>
          <w:lang w:val="es-ES"/>
        </w:rPr>
        <w:t xml:space="preserve">                    </w:t>
      </w:r>
    </w:p>
    <w:p w:rsidR="00B6414D" w:rsidRDefault="00B6414D" w:rsidP="00B6414D">
      <w:pPr>
        <w:pStyle w:val="Prrafodelista"/>
        <w:numPr>
          <w:ilvl w:val="0"/>
          <w:numId w:val="1"/>
        </w:numPr>
        <w:rPr>
          <w:lang w:val="es-ES"/>
        </w:rPr>
      </w:pPr>
      <w:r w:rsidRPr="00B52A83">
        <w:rPr>
          <w:lang w:val="es-ES"/>
        </w:rPr>
        <w:t>Escriba un programa que pida números decimales mientras el usuario escriba número mayores que el primero.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#2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float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 decimal: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num2=</w:t>
      </w: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float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 decimal: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num2&gt;num1: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num2=</w:t>
      </w: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float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 decimal: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"Finalizado ")</w:t>
      </w:r>
    </w:p>
    <w:p w:rsidR="00B6414D" w:rsidRDefault="00B6414D" w:rsidP="00B6414D">
      <w:pPr>
        <w:pStyle w:val="Prrafodelista"/>
        <w:numPr>
          <w:ilvl w:val="0"/>
          <w:numId w:val="1"/>
        </w:numPr>
        <w:rPr>
          <w:lang w:val="es-ES"/>
        </w:rPr>
      </w:pPr>
      <w:r w:rsidRPr="00B52A83">
        <w:rPr>
          <w:lang w:val="es-ES"/>
        </w:rPr>
        <w:t>Escriba un programa que pida números enteros mientras sean cada vez más grandes.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#3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número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>num2=num1+1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>while num2&gt;num1: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B6414D">
        <w:rPr>
          <w:rFonts w:ascii="Courier New" w:hAnsi="Courier New" w:cs="Courier New"/>
          <w:sz w:val="18"/>
          <w:highlight w:val="yellow"/>
        </w:rPr>
        <w:t xml:space="preserve">       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num2=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número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más grande que el anterior: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    </w:t>
      </w:r>
      <w:r w:rsidRPr="008C26F3">
        <w:rPr>
          <w:rFonts w:ascii="Courier New" w:hAnsi="Courier New" w:cs="Courier New"/>
          <w:sz w:val="18"/>
          <w:highlight w:val="yellow"/>
        </w:rPr>
        <w:t>if num2&gt;num1: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    num2=num2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    num1=num2-1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</w:t>
      </w:r>
      <w:proofErr w:type="gramStart"/>
      <w:r w:rsidRPr="008C26F3">
        <w:rPr>
          <w:rFonts w:ascii="Courier New" w:hAnsi="Courier New" w:cs="Courier New"/>
          <w:sz w:val="18"/>
          <w:highlight w:val="yellow"/>
        </w:rPr>
        <w:t>else :</w:t>
      </w:r>
      <w:proofErr w:type="gramEnd"/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    num1=num2+1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</w:rPr>
      </w:pPr>
      <w:r w:rsidRPr="008C26F3">
        <w:rPr>
          <w:rFonts w:ascii="Courier New" w:hAnsi="Courier New" w:cs="Courier New"/>
          <w:sz w:val="18"/>
          <w:highlight w:val="yellow"/>
        </w:rPr>
        <w:t>print("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Finalizado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")</w:t>
      </w:r>
    </w:p>
    <w:p w:rsidR="00B6414D" w:rsidRPr="00D077EA" w:rsidRDefault="00B6414D" w:rsidP="00B6414D">
      <w:pPr>
        <w:pStyle w:val="Prrafodelista"/>
        <w:numPr>
          <w:ilvl w:val="0"/>
          <w:numId w:val="1"/>
        </w:numPr>
        <w:rPr>
          <w:lang w:val="es-ES"/>
        </w:rPr>
      </w:pPr>
      <w:r w:rsidRPr="00B52A83">
        <w:rPr>
          <w:lang w:val="es-ES"/>
        </w:rPr>
        <w:t>Escriba un programa que pida la cantidad de números positivos que se tienen que escribir y a continuación pida números hasta que se haya escrito la cantidad de números positivos indicada.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>#4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numToPrint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input("Escriba la cantidad de números positivos que desea escribir: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>i=0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numToPrint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&lt;=i: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"El 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highlight w:val="yellow"/>
          <w:lang w:val="es-MX"/>
        </w:rPr>
        <w:t>debe ser positivo")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numToPrint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input("Escriba la cantidad de números positivos que desea escribir: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while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numToPrint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&gt;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</w:rPr>
        <w:t>input("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Introduzca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un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número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positivo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if num1&gt;0: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=i+1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else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   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"El número debe ser positivo")</w:t>
      </w:r>
    </w:p>
    <w:p w:rsidR="00B6414D" w:rsidRPr="00620206" w:rsidRDefault="00B6414D" w:rsidP="00B6414D">
      <w:pPr>
        <w:pStyle w:val="Prrafodelista"/>
        <w:rPr>
          <w:rFonts w:ascii="Courier New" w:hAnsi="Courier New" w:cs="Courier New"/>
          <w:sz w:val="18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("Finalizado")</w:t>
      </w:r>
      <w:r w:rsidRPr="00D077EA">
        <w:rPr>
          <w:rFonts w:ascii="Courier New" w:hAnsi="Courier New" w:cs="Courier New"/>
          <w:sz w:val="18"/>
          <w:lang w:val="es-MX"/>
        </w:rPr>
        <w:t xml:space="preserve"> </w:t>
      </w:r>
    </w:p>
    <w:p w:rsidR="00B6414D" w:rsidRDefault="00B6414D" w:rsidP="00B6414D">
      <w:pPr>
        <w:rPr>
          <w:lang w:val="es-ES"/>
        </w:rPr>
      </w:pPr>
      <w:r>
        <w:rPr>
          <w:lang w:val="es-ES"/>
        </w:rPr>
        <w:br w:type="page"/>
      </w:r>
    </w:p>
    <w:p w:rsidR="00B6414D" w:rsidRDefault="00B6414D" w:rsidP="00B6414D">
      <w:pPr>
        <w:pStyle w:val="Prrafodelista"/>
        <w:numPr>
          <w:ilvl w:val="0"/>
          <w:numId w:val="1"/>
        </w:numPr>
        <w:rPr>
          <w:lang w:val="es-ES"/>
        </w:rPr>
      </w:pPr>
      <w:r w:rsidRPr="00B52A83">
        <w:rPr>
          <w:lang w:val="es-ES"/>
        </w:rPr>
        <w:lastRenderedPageBreak/>
        <w:t>Escriba un programa que pida números mientras no se escriba un número negativo. El programa terminará escribiendo la suma de los números introducidos.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>#5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input("Introduzca un número positivo: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sumaNumeros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=0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num1&gt;0: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input("Introduzca un número positivo: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if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num1&gt;0: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sumaNumeros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=sumaNumeros+num1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"El total fue de: ",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sumaNumeros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)</w:t>
      </w:r>
    </w:p>
    <w:p w:rsidR="00B6414D" w:rsidRPr="00D740AF" w:rsidRDefault="00B6414D" w:rsidP="00B6414D">
      <w:pPr>
        <w:pStyle w:val="Prrafodelista"/>
        <w:rPr>
          <w:rFonts w:ascii="Courier New" w:hAnsi="Courier New" w:cs="Courier New"/>
          <w:sz w:val="18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("Finalizado")</w:t>
      </w:r>
    </w:p>
    <w:p w:rsidR="00B6414D" w:rsidRDefault="00B6414D" w:rsidP="00B6414D">
      <w:pPr>
        <w:pStyle w:val="Prrafodelista"/>
        <w:numPr>
          <w:ilvl w:val="0"/>
          <w:numId w:val="1"/>
        </w:numPr>
        <w:rPr>
          <w:lang w:val="es-ES"/>
        </w:rPr>
      </w:pPr>
      <w:r w:rsidRPr="00B52A83">
        <w:rPr>
          <w:lang w:val="es-ES"/>
        </w:rPr>
        <w:t>Escriba un programa que pida un valor límite positivo y a continuación pida números hasta que la suma de los números introducidos supere el límite inicial.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#6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limiteTotal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input("Introduzca al límite que desea llegar: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suma=0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limiteTotal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&lt;0: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"No puede ser negativo")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limiteTotal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input("Introduzca al límite que desea llegar: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limiteTotal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&gt;suma: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número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suma=suma+num1</w:t>
      </w:r>
    </w:p>
    <w:p w:rsidR="00B6414D" w:rsidRPr="00D740AF" w:rsidRDefault="00B6414D" w:rsidP="00B6414D">
      <w:pPr>
        <w:pStyle w:val="Prrafodelista"/>
        <w:rPr>
          <w:rFonts w:ascii="Courier New" w:hAnsi="Courier New" w:cs="Courier New"/>
          <w:sz w:val="18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B6414D" w:rsidRPr="003F02E6" w:rsidRDefault="00B6414D" w:rsidP="00B6414D">
      <w:pPr>
        <w:pStyle w:val="Prrafodelista"/>
        <w:numPr>
          <w:ilvl w:val="0"/>
          <w:numId w:val="1"/>
        </w:numPr>
        <w:rPr>
          <w:lang w:val="es-MX"/>
        </w:rPr>
      </w:pPr>
      <w:r w:rsidRPr="00B52A83">
        <w:rPr>
          <w:lang w:val="es-ES"/>
        </w:rPr>
        <w:t xml:space="preserve">Escriba un programa que pida primero dos números enteros (mínimo y máximo) y que después pida números enteros situados entre ellos. El programa terminará cuando se escriba un número que no esté comprendido entre los dos valores iniciales. El programa termina escribiendo la </w:t>
      </w:r>
      <w:r w:rsidRPr="003F02E6">
        <w:rPr>
          <w:lang w:val="es-MX"/>
        </w:rPr>
        <w:t>cantidad de números escritos.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>#7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numMin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input("Introduzca un número entero mínimo: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numMax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input("Introduzca un número entero máximo: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=0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while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numMin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&lt;0 or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numMax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&lt;0: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numMin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input("Introduzca un número entero mínimo: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numMax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input("Introduzca un número entero máximo: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if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numMin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&gt;0 and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numMax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&gt;0: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input("Introduzca un número dentro del rango anterior: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B6414D">
        <w:rPr>
          <w:rFonts w:ascii="Courier New" w:hAnsi="Courier New" w:cs="Courier New"/>
          <w:sz w:val="18"/>
          <w:highlight w:val="yellow"/>
          <w:lang w:val="es-MX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=i+1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while num1&gt;=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numMin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and num1&lt;=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numMax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</w:t>
      </w:r>
      <w:r w:rsidRPr="008C26F3">
        <w:rPr>
          <w:rFonts w:ascii="Courier New" w:hAnsi="Courier New" w:cs="Courier New"/>
          <w:sz w:val="18"/>
          <w:highlight w:val="yellow"/>
          <w:lang w:val="es-MX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input("Introduzca un número dentro del rango anterior: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r w:rsidRPr="008C26F3">
        <w:rPr>
          <w:rFonts w:ascii="Courier New" w:hAnsi="Courier New" w:cs="Courier New"/>
          <w:sz w:val="18"/>
          <w:highlight w:val="yellow"/>
          <w:lang w:val="es-MX"/>
        </w:rPr>
        <w:t xml:space="preserve">        i=i+1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MX"/>
        </w:rPr>
      </w:pP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MX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MX"/>
        </w:rPr>
        <w:t>"El total de números escritos fue: ",i)</w:t>
      </w:r>
    </w:p>
    <w:p w:rsidR="00B6414D" w:rsidRPr="003F02E6" w:rsidRDefault="00B6414D" w:rsidP="00B6414D">
      <w:pPr>
        <w:pStyle w:val="Prrafodelista"/>
        <w:rPr>
          <w:rFonts w:ascii="Courier New" w:hAnsi="Courier New" w:cs="Courier New"/>
          <w:sz w:val="18"/>
          <w:lang w:val="es-MX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MX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MX"/>
        </w:rPr>
        <w:t>("Finalizado")</w:t>
      </w:r>
    </w:p>
    <w:p w:rsidR="00B6414D" w:rsidRPr="003F02E6" w:rsidRDefault="00B6414D" w:rsidP="00B6414D">
      <w:pPr>
        <w:pStyle w:val="Prrafodelista"/>
        <w:rPr>
          <w:rFonts w:ascii="Courier New" w:hAnsi="Courier New" w:cs="Courier New"/>
          <w:sz w:val="18"/>
          <w:lang w:val="es-MX"/>
        </w:rPr>
      </w:pPr>
      <w:r w:rsidRPr="003F02E6">
        <w:rPr>
          <w:rFonts w:ascii="Courier New" w:hAnsi="Courier New" w:cs="Courier New"/>
          <w:sz w:val="18"/>
          <w:lang w:val="es-MX"/>
        </w:rPr>
        <w:t xml:space="preserve">    </w:t>
      </w:r>
    </w:p>
    <w:p w:rsidR="00B6414D" w:rsidRDefault="00B6414D" w:rsidP="00B6414D">
      <w:pPr>
        <w:rPr>
          <w:lang w:val="es-ES"/>
        </w:rPr>
      </w:pPr>
      <w:r>
        <w:rPr>
          <w:lang w:val="es-ES"/>
        </w:rPr>
        <w:br w:type="page"/>
      </w:r>
    </w:p>
    <w:p w:rsidR="00B6414D" w:rsidRDefault="00B6414D" w:rsidP="00B6414D">
      <w:pPr>
        <w:pStyle w:val="Prrafodelista"/>
        <w:numPr>
          <w:ilvl w:val="0"/>
          <w:numId w:val="1"/>
        </w:numPr>
        <w:rPr>
          <w:lang w:val="es-ES"/>
        </w:rPr>
      </w:pPr>
      <w:r w:rsidRPr="00B52A83">
        <w:rPr>
          <w:lang w:val="es-ES"/>
        </w:rPr>
        <w:lastRenderedPageBreak/>
        <w:t>Escriba un programa que pida números pares mientras el usuario indique que quiere seguir introduciendo números. Para indicar que quiere seguir escribiendo números, el usuario deberá contestar S o s a la pregunta.</w:t>
      </w:r>
    </w:p>
    <w:p w:rsidR="00B6414D" w:rsidRPr="00065B5F" w:rsidRDefault="00B6414D" w:rsidP="00B6414D">
      <w:pPr>
        <w:pStyle w:val="Prrafodelista"/>
        <w:rPr>
          <w:rFonts w:ascii="Courier New" w:hAnsi="Courier New" w:cs="Courier New"/>
          <w:sz w:val="18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#8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par: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num1 % </w:t>
      </w:r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2 !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= 0: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"El número debe ser par")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input("Introduzca un número par: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pregunta=</w:t>
      </w:r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input(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"Si desea continuar introduciendo números pares escriba S o s: ")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pregunta == 's'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or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pregunta == 'S':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input("Introduzca un número par: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num1 % </w:t>
      </w:r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2 !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= 0: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   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"El número debe ser par")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par: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pregunta=</w:t>
      </w:r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input(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"Si desea continuar introduciendo números pares escriba S o s: ")</w:t>
      </w:r>
    </w:p>
    <w:p w:rsidR="00B6414D" w:rsidRPr="00065B5F" w:rsidRDefault="00B6414D" w:rsidP="00B6414D">
      <w:pPr>
        <w:pStyle w:val="Prrafodelista"/>
        <w:rPr>
          <w:rFonts w:ascii="Courier New" w:hAnsi="Courier New" w:cs="Courier New"/>
          <w:sz w:val="18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B6414D" w:rsidRDefault="00B6414D" w:rsidP="00B6414D">
      <w:pPr>
        <w:pStyle w:val="Prrafodelista"/>
        <w:numPr>
          <w:ilvl w:val="0"/>
          <w:numId w:val="1"/>
        </w:numPr>
        <w:rPr>
          <w:lang w:val="es-ES"/>
        </w:rPr>
      </w:pPr>
      <w:r w:rsidRPr="00B52A83">
        <w:rPr>
          <w:lang w:val="es-ES"/>
        </w:rPr>
        <w:t>Mejore la usabilidad del programa anterior haciendo que la pregunta se repita si el usuario no contesta S, s, N o n.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#9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input("Introduzca un número par: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num1 % </w:t>
      </w:r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2 !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= 0: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"El número debe ser par")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input("Introduzca un número par: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pregunta=</w:t>
      </w:r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input(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"Si desea continuar introduciendo números pares escriba S o s, si desea detenerse conteste N o n: ")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while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</w:rPr>
        <w:t>pregunta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!</w:t>
      </w:r>
      <w:proofErr w:type="gramEnd"/>
      <w:r w:rsidRPr="008C26F3">
        <w:rPr>
          <w:rFonts w:ascii="Courier New" w:hAnsi="Courier New" w:cs="Courier New"/>
          <w:sz w:val="18"/>
          <w:highlight w:val="yellow"/>
        </w:rPr>
        <w:t xml:space="preserve">= "S" and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pregunta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!= "s" and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pregunta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!= "N" and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pregunta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!=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"n":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pregunta=</w:t>
      </w:r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input(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"Si desea continuar introduciendo números pares escriba S o s, si desea detenerse conteste N o n: ")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pregunta == 's'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or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pregunta == 'S':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input("Introduzca un número par: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num1 % </w:t>
      </w:r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2 !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= 0: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   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"El número debe ser par")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input("Introduzca un número par: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pregunta=</w:t>
      </w:r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input(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"Si desea continuar introduciendo números pares escriba S o s, si desea detenerse conteste N o n: ")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if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pregunta == 'N'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or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pregunta == 'n':</w:t>
      </w:r>
    </w:p>
    <w:p w:rsidR="00B6414D" w:rsidRPr="00537ABB" w:rsidRDefault="00B6414D" w:rsidP="00B6414D">
      <w:pPr>
        <w:pStyle w:val="Prrafodelista"/>
        <w:rPr>
          <w:rFonts w:ascii="Courier New" w:hAnsi="Courier New" w:cs="Courier New"/>
          <w:sz w:val="18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("Detenido")</w:t>
      </w:r>
    </w:p>
    <w:p w:rsidR="00B6414D" w:rsidRPr="00537ABB" w:rsidRDefault="00B6414D" w:rsidP="00B6414D">
      <w:pPr>
        <w:pStyle w:val="Prrafodelista"/>
        <w:rPr>
          <w:rFonts w:ascii="Courier New" w:hAnsi="Courier New" w:cs="Courier New"/>
          <w:sz w:val="18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B6414D" w:rsidRDefault="00B6414D" w:rsidP="00B6414D">
      <w:pPr>
        <w:rPr>
          <w:lang w:val="es-ES"/>
        </w:rPr>
      </w:pPr>
      <w:r>
        <w:rPr>
          <w:lang w:val="es-ES"/>
        </w:rPr>
        <w:br w:type="page"/>
      </w:r>
    </w:p>
    <w:p w:rsidR="00B6414D" w:rsidRPr="00254D6D" w:rsidRDefault="00B6414D" w:rsidP="00B6414D">
      <w:pPr>
        <w:pStyle w:val="Prrafodelista"/>
        <w:numPr>
          <w:ilvl w:val="0"/>
          <w:numId w:val="1"/>
        </w:numPr>
        <w:rPr>
          <w:lang w:val="es-ES"/>
        </w:rPr>
      </w:pPr>
      <w:r w:rsidRPr="00B52A83">
        <w:rPr>
          <w:lang w:val="es-ES"/>
        </w:rPr>
        <w:lastRenderedPageBreak/>
        <w:t>Escriba un programa que calcule la descomposición en factores primos de un número.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#10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número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para calcular la descomposición en factores primos: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= 2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>while num1&gt;1: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while num1 %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==0: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num1=num1/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if num1&gt;1: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    print(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,"x")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else: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    print(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i+=1</w:t>
      </w:r>
    </w:p>
    <w:p w:rsidR="00B6414D" w:rsidRPr="00D91D3B" w:rsidRDefault="00B6414D" w:rsidP="00B6414D">
      <w:pPr>
        <w:pStyle w:val="Prrafodelista"/>
        <w:rPr>
          <w:rFonts w:ascii="Courier New" w:hAnsi="Courier New" w:cs="Courier New"/>
          <w:sz w:val="18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B6414D" w:rsidRDefault="00B6414D" w:rsidP="00B6414D">
      <w:pPr>
        <w:rPr>
          <w:b/>
          <w:lang w:val="es-ES"/>
        </w:rPr>
      </w:pPr>
      <w:r>
        <w:rPr>
          <w:b/>
          <w:lang w:val="es-ES"/>
        </w:rPr>
        <w:br w:type="page"/>
      </w:r>
    </w:p>
    <w:p w:rsidR="00B6414D" w:rsidRDefault="00B6414D" w:rsidP="00B6414D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UTILIZA EL CICLO FOR</w:t>
      </w:r>
    </w:p>
    <w:p w:rsidR="00B6414D" w:rsidRDefault="00B6414D" w:rsidP="00B6414D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t>Escriba un programa que pida dos números enteros y escriba qué números son pares y cuáles impares desde el primero hasta el segundo.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#1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input("Introduzca un número entero: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num2=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input("Introduzca un número entero: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num1&lt;0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or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num2&lt;0: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    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"Los números deben de ser enteros")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 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input("Introduzca un número entero: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     num2=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input("Introduzca un número entero: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for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in range(num</w:t>
      </w:r>
      <w:proofErr w:type="gramStart"/>
      <w:r w:rsidRPr="008C26F3">
        <w:rPr>
          <w:rFonts w:ascii="Courier New" w:hAnsi="Courier New" w:cs="Courier New"/>
          <w:sz w:val="18"/>
          <w:highlight w:val="yellow"/>
        </w:rPr>
        <w:t>1,num</w:t>
      </w:r>
      <w:proofErr w:type="gramEnd"/>
      <w:r w:rsidRPr="008C26F3">
        <w:rPr>
          <w:rFonts w:ascii="Courier New" w:hAnsi="Courier New" w:cs="Courier New"/>
          <w:sz w:val="18"/>
          <w:highlight w:val="yellow"/>
        </w:rPr>
        <w:t>2):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        if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% 2 == 0: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            </w:t>
      </w:r>
      <w:proofErr w:type="gramStart"/>
      <w:r w:rsidRPr="008C26F3">
        <w:rPr>
          <w:rFonts w:ascii="Courier New" w:hAnsi="Courier New" w:cs="Courier New"/>
          <w:sz w:val="18"/>
          <w:highlight w:val="yellow"/>
        </w:rPr>
        <w:t>print(</w:t>
      </w:r>
      <w:proofErr w:type="spellStart"/>
      <w:proofErr w:type="gramEnd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>,"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Es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par")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                </w:t>
      </w:r>
      <w:proofErr w:type="gramStart"/>
      <w:r w:rsidRPr="008C26F3">
        <w:rPr>
          <w:rFonts w:ascii="Courier New" w:hAnsi="Courier New" w:cs="Courier New"/>
          <w:sz w:val="18"/>
          <w:highlight w:val="yellow"/>
        </w:rPr>
        <w:t>else :</w:t>
      </w:r>
      <w:proofErr w:type="gramEnd"/>
    </w:p>
    <w:p w:rsidR="00B6414D" w:rsidRPr="00B6414D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B6414D">
        <w:rPr>
          <w:rFonts w:ascii="Courier New" w:hAnsi="Courier New" w:cs="Courier New"/>
          <w:sz w:val="18"/>
          <w:highlight w:val="yellow"/>
        </w:rPr>
        <w:t xml:space="preserve">                    print(i,"Es impar")                         </w:t>
      </w:r>
    </w:p>
    <w:p w:rsidR="00B6414D" w:rsidRPr="000F54B4" w:rsidRDefault="00B6414D" w:rsidP="00B6414D">
      <w:pPr>
        <w:pStyle w:val="Prrafodelista"/>
        <w:rPr>
          <w:rFonts w:ascii="Courier New" w:hAnsi="Courier New" w:cs="Courier New"/>
          <w:sz w:val="18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B6414D" w:rsidRDefault="00B6414D" w:rsidP="00B6414D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t>Escriba un programa que pida un número entero mayor que cero y que escriba sus divisores exactos.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#2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 mayor que cero: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x=1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while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num1&lt;1: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 </w:t>
      </w: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"El número debe ser mayor que 0")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 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input("Introduzca un número mayor que cero: "))   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8C26F3">
        <w:rPr>
          <w:rFonts w:ascii="Courier New" w:hAnsi="Courier New" w:cs="Courier New"/>
          <w:sz w:val="18"/>
          <w:szCs w:val="18"/>
          <w:highlight w:val="yellow"/>
        </w:rPr>
        <w:t xml:space="preserve">for </w:t>
      </w:r>
      <w:proofErr w:type="spellStart"/>
      <w:r w:rsidRPr="008C26F3">
        <w:rPr>
          <w:rFonts w:ascii="Courier New" w:hAnsi="Courier New" w:cs="Courier New"/>
          <w:sz w:val="18"/>
          <w:szCs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</w:rPr>
        <w:t xml:space="preserve"> in range(num1): 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8C26F3">
        <w:rPr>
          <w:rFonts w:ascii="Courier New" w:hAnsi="Courier New" w:cs="Courier New"/>
          <w:sz w:val="18"/>
          <w:szCs w:val="18"/>
          <w:highlight w:val="yellow"/>
        </w:rPr>
        <w:t xml:space="preserve">    if num1 % x == 0: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8C26F3">
        <w:rPr>
          <w:rFonts w:ascii="Courier New" w:hAnsi="Courier New" w:cs="Courier New"/>
          <w:sz w:val="18"/>
          <w:szCs w:val="18"/>
          <w:highlight w:val="yellow"/>
        </w:rPr>
        <w:t xml:space="preserve">        </w:t>
      </w:r>
      <w:proofErr w:type="gramStart"/>
      <w:r w:rsidRPr="008C26F3">
        <w:rPr>
          <w:rFonts w:ascii="Courier New" w:hAnsi="Courier New" w:cs="Courier New"/>
          <w:sz w:val="18"/>
          <w:szCs w:val="18"/>
          <w:highlight w:val="yellow"/>
        </w:rPr>
        <w:t>print(</w:t>
      </w:r>
      <w:proofErr w:type="gramEnd"/>
      <w:r w:rsidRPr="008C26F3">
        <w:rPr>
          <w:rFonts w:ascii="Courier New" w:hAnsi="Courier New" w:cs="Courier New"/>
          <w:sz w:val="18"/>
          <w:szCs w:val="18"/>
          <w:highlight w:val="yellow"/>
        </w:rPr>
        <w:t xml:space="preserve">num1/x," </w:t>
      </w:r>
      <w:proofErr w:type="spellStart"/>
      <w:r w:rsidRPr="008C26F3">
        <w:rPr>
          <w:rFonts w:ascii="Courier New" w:hAnsi="Courier New" w:cs="Courier New"/>
          <w:sz w:val="18"/>
          <w:szCs w:val="18"/>
          <w:highlight w:val="yellow"/>
        </w:rPr>
        <w:t>Es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</w:rPr>
        <w:t xml:space="preserve"> divisor </w:t>
      </w:r>
      <w:proofErr w:type="spellStart"/>
      <w:r w:rsidRPr="008C26F3">
        <w:rPr>
          <w:rFonts w:ascii="Courier New" w:hAnsi="Courier New" w:cs="Courier New"/>
          <w:sz w:val="18"/>
          <w:szCs w:val="18"/>
          <w:highlight w:val="yellow"/>
        </w:rPr>
        <w:t>exacto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</w:rPr>
        <w:t>")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x+=1                           </w:t>
      </w:r>
    </w:p>
    <w:p w:rsidR="00B6414D" w:rsidRPr="00106953" w:rsidRDefault="00B6414D" w:rsidP="00B6414D">
      <w:pPr>
        <w:pStyle w:val="Prrafodelista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("Finalizado")</w:t>
      </w:r>
    </w:p>
    <w:p w:rsidR="00B6414D" w:rsidRDefault="00B6414D" w:rsidP="00B6414D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t>Escriba un programa que pregunte cuántos números se van a introducir, pida esos números, y muestre un mensaje cada vez que un número no sea mayor que el primero.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#3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input("Introduzca cuantos números va a escribir: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8C26F3">
        <w:rPr>
          <w:rFonts w:ascii="Courier New" w:hAnsi="Courier New" w:cs="Courier New"/>
          <w:sz w:val="18"/>
          <w:highlight w:val="yellow"/>
        </w:rPr>
        <w:t xml:space="preserve">for </w:t>
      </w:r>
      <w:proofErr w:type="spellStart"/>
      <w:r w:rsidRPr="008C26F3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8C26F3">
        <w:rPr>
          <w:rFonts w:ascii="Courier New" w:hAnsi="Courier New" w:cs="Courier New"/>
          <w:sz w:val="18"/>
          <w:highlight w:val="yellow"/>
        </w:rPr>
        <w:t xml:space="preserve"> in range(num1):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B6414D">
        <w:rPr>
          <w:rFonts w:ascii="Courier New" w:hAnsi="Courier New" w:cs="Courier New"/>
          <w:sz w:val="18"/>
          <w:highlight w:val="yellow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=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input("Introduzca un </w:t>
      </w:r>
      <w:r w:rsidRPr="008C26F3">
        <w:rPr>
          <w:rFonts w:ascii="Courier New" w:hAnsi="Courier New" w:cs="Courier New"/>
          <w:sz w:val="18"/>
          <w:szCs w:val="18"/>
          <w:highlight w:val="yellow"/>
          <w:lang w:val="es-ES"/>
        </w:rPr>
        <w:t>número</w:t>
      </w:r>
      <w:r w:rsidRPr="008C26F3">
        <w:rPr>
          <w:rFonts w:ascii="Courier New" w:hAnsi="Courier New" w:cs="Courier New"/>
          <w:sz w:val="18"/>
          <w:highlight w:val="yellow"/>
          <w:lang w:val="es-ES"/>
        </w:rPr>
        <w:t>: "))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if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&lt;num1: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    </w:t>
      </w:r>
      <w:proofErr w:type="spellStart"/>
      <w:proofErr w:type="gram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8C26F3">
        <w:rPr>
          <w:rFonts w:ascii="Courier New" w:hAnsi="Courier New" w:cs="Courier New"/>
          <w:sz w:val="18"/>
          <w:highlight w:val="yellow"/>
          <w:lang w:val="es-ES"/>
        </w:rPr>
        <w:t>"El número ",</w:t>
      </w: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," es menor que ",num1)</w:t>
      </w:r>
    </w:p>
    <w:p w:rsidR="00B6414D" w:rsidRPr="008C26F3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8C26F3">
        <w:rPr>
          <w:rFonts w:ascii="Courier New" w:hAnsi="Courier New" w:cs="Courier New"/>
          <w:sz w:val="18"/>
          <w:highlight w:val="yellow"/>
          <w:lang w:val="es-ES"/>
        </w:rPr>
        <w:t xml:space="preserve">    i+=1                           </w:t>
      </w:r>
    </w:p>
    <w:p w:rsidR="00B6414D" w:rsidRPr="002877D6" w:rsidRDefault="00B6414D" w:rsidP="00B6414D">
      <w:pPr>
        <w:pStyle w:val="Prrafodelista"/>
        <w:rPr>
          <w:rFonts w:ascii="Courier New" w:hAnsi="Courier New" w:cs="Courier New"/>
          <w:sz w:val="18"/>
          <w:lang w:val="es-ES"/>
        </w:rPr>
      </w:pPr>
      <w:proofErr w:type="spellStart"/>
      <w:r w:rsidRPr="008C26F3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8C26F3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B6414D" w:rsidRDefault="00B6414D" w:rsidP="00B6414D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t>Escriba un programa que pregunte cuántos números se van a introducir, pida esos números, y muestre un mensaje cada vez que un número no sea mayor que el anterior.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>#4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input("Introduzca cuantos números va a escribir: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</w:rPr>
        <w:t>numeroAnterior</w:t>
      </w:r>
      <w:proofErr w:type="spellEnd"/>
      <w:r w:rsidRPr="005A37FB">
        <w:rPr>
          <w:rFonts w:ascii="Courier New" w:hAnsi="Courier New" w:cs="Courier New"/>
          <w:sz w:val="18"/>
          <w:highlight w:val="yellow"/>
        </w:rPr>
        <w:t>=num1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5A37FB">
        <w:rPr>
          <w:rFonts w:ascii="Courier New" w:hAnsi="Courier New" w:cs="Courier New"/>
          <w:sz w:val="18"/>
          <w:highlight w:val="yellow"/>
        </w:rPr>
        <w:t xml:space="preserve">for </w:t>
      </w:r>
      <w:proofErr w:type="spellStart"/>
      <w:r w:rsidRPr="005A37FB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highlight w:val="yellow"/>
        </w:rPr>
        <w:t xml:space="preserve"> in range(num1):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input("Introduzca un número: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u w:val="single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if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&lt;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numeroAnterior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    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"El número ",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," es menor que ",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numeroAnterior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numeroAnterior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=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i+=1                           </w:t>
      </w:r>
    </w:p>
    <w:p w:rsidR="00B6414D" w:rsidRPr="002877D6" w:rsidRDefault="00B6414D" w:rsidP="00B6414D">
      <w:pPr>
        <w:pStyle w:val="Prrafodelista"/>
        <w:rPr>
          <w:rFonts w:ascii="Courier New" w:hAnsi="Courier New" w:cs="Courier New"/>
          <w:sz w:val="18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B6414D" w:rsidRDefault="00B6414D" w:rsidP="00B6414D">
      <w:pPr>
        <w:rPr>
          <w:lang w:val="es-ES"/>
        </w:rPr>
      </w:pPr>
      <w:r>
        <w:rPr>
          <w:lang w:val="es-ES"/>
        </w:rPr>
        <w:br w:type="page"/>
      </w:r>
    </w:p>
    <w:p w:rsidR="00B6414D" w:rsidRDefault="00B6414D" w:rsidP="00B6414D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lastRenderedPageBreak/>
        <w:t>Escriba un programa que pregunte cuántos números se van a introducir, pida esos números y escriba cuántos negativos ha introducido.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#5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cuantos números va a escribir: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numeroAnterior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>=num1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totalNegativos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>=0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for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in range(num1):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if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&lt;0: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totalNegativos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+=1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"Ha introducido ",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totalNegativos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," 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>número</w:t>
      </w: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(s) negativo(s)")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i+=1                           </w:t>
      </w:r>
    </w:p>
    <w:p w:rsidR="00B6414D" w:rsidRPr="002877D6" w:rsidRDefault="00B6414D" w:rsidP="00B6414D">
      <w:pPr>
        <w:pStyle w:val="Prrafodelista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("Finalizado")</w:t>
      </w:r>
    </w:p>
    <w:p w:rsidR="00B6414D" w:rsidRDefault="00B6414D" w:rsidP="00B6414D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t>Escriba un programa que pregunte cuántos números se van a introducir, pida esos números, y diga al final cuántos han sido pares y cuántos impares.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>#6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input("Introduzca cuantos números va a escribir: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</w:rPr>
        <w:t>totalPares</w:t>
      </w:r>
      <w:proofErr w:type="spellEnd"/>
      <w:r w:rsidRPr="005A37FB">
        <w:rPr>
          <w:rFonts w:ascii="Courier New" w:hAnsi="Courier New" w:cs="Courier New"/>
          <w:sz w:val="18"/>
          <w:highlight w:val="yellow"/>
        </w:rPr>
        <w:t>=0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</w:rPr>
        <w:t>totalImpares</w:t>
      </w:r>
      <w:proofErr w:type="spellEnd"/>
      <w:r w:rsidRPr="005A37FB">
        <w:rPr>
          <w:rFonts w:ascii="Courier New" w:hAnsi="Courier New" w:cs="Courier New"/>
          <w:sz w:val="18"/>
          <w:highlight w:val="yellow"/>
        </w:rPr>
        <w:t>=0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5A37FB">
        <w:rPr>
          <w:rFonts w:ascii="Courier New" w:hAnsi="Courier New" w:cs="Courier New"/>
          <w:sz w:val="18"/>
          <w:highlight w:val="yellow"/>
        </w:rPr>
        <w:t xml:space="preserve">for </w:t>
      </w:r>
      <w:proofErr w:type="spellStart"/>
      <w:r w:rsidRPr="005A37FB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highlight w:val="yellow"/>
        </w:rPr>
        <w:t xml:space="preserve"> in range(num1):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input("Introduzca un número: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if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% 2 == 0: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totalPares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+=1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else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totalImpares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+=1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i+=1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"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Escribio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",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totalPares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," </w:t>
      </w: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número</w:t>
      </w:r>
      <w:r w:rsidRPr="005A37FB">
        <w:rPr>
          <w:rFonts w:ascii="Courier New" w:hAnsi="Courier New" w:cs="Courier New"/>
          <w:sz w:val="18"/>
          <w:highlight w:val="yellow"/>
          <w:lang w:val="es-ES"/>
        </w:rPr>
        <w:t>(s) par(es)")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"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Escribio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",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totalImpares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," número(s) impar(es)")</w:t>
      </w:r>
    </w:p>
    <w:p w:rsidR="00B6414D" w:rsidRPr="00326A7F" w:rsidRDefault="00B6414D" w:rsidP="00B6414D">
      <w:pPr>
        <w:pStyle w:val="Prrafodelista"/>
        <w:rPr>
          <w:rFonts w:ascii="Courier New" w:hAnsi="Courier New" w:cs="Courier New"/>
          <w:sz w:val="18"/>
          <w:u w:val="single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B6414D" w:rsidRDefault="00B6414D" w:rsidP="00B6414D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t>Escriba un programa que pida un número entero mayor que 1 y que escriba si el número es un número primo o no.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#7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 mayor que 1: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while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num1&lt;=1: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"El número debe ser mayor que 1")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 mayor que 1: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>y=num1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>x=0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for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in range(</w:t>
      </w:r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</w:rPr>
        <w:t>1,y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</w:rPr>
        <w:t>+1):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   if y %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== 0: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       x+=1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>if x == 2: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</w:rPr>
        <w:t>print(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</w:rPr>
        <w:t>"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Es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primo")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else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:</w:t>
      </w:r>
      <w:proofErr w:type="gramEnd"/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"No es primo")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("Finalizado")</w:t>
      </w:r>
    </w:p>
    <w:p w:rsidR="00B6414D" w:rsidRDefault="00B6414D" w:rsidP="00B6414D">
      <w:pPr>
        <w:rPr>
          <w:lang w:val="es-ES"/>
        </w:rPr>
      </w:pPr>
      <w:r>
        <w:rPr>
          <w:lang w:val="es-ES"/>
        </w:rPr>
        <w:br w:type="page"/>
      </w:r>
    </w:p>
    <w:p w:rsidR="00B6414D" w:rsidRDefault="00B6414D" w:rsidP="00B6414D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lastRenderedPageBreak/>
        <w:t>Escriba un programa que pregunte cuantos números se van a introducir, pida esos números (que puedan ser decimales) y calcule la suma de todos los números capturados.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>#8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input("Introduzca cuantos números va a escribir: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</w:rPr>
        <w:t>sumaTotal</w:t>
      </w:r>
      <w:proofErr w:type="spellEnd"/>
      <w:r w:rsidRPr="005A37FB">
        <w:rPr>
          <w:rFonts w:ascii="Courier New" w:hAnsi="Courier New" w:cs="Courier New"/>
          <w:sz w:val="18"/>
          <w:highlight w:val="yellow"/>
        </w:rPr>
        <w:t>=0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5A37FB">
        <w:rPr>
          <w:rFonts w:ascii="Courier New" w:hAnsi="Courier New" w:cs="Courier New"/>
          <w:sz w:val="18"/>
          <w:highlight w:val="yellow"/>
        </w:rPr>
        <w:t xml:space="preserve">for </w:t>
      </w:r>
      <w:proofErr w:type="spellStart"/>
      <w:r w:rsidRPr="005A37FB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highlight w:val="yellow"/>
        </w:rPr>
        <w:t xml:space="preserve"> in range(num1):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float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input("Introduzca un número: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sumaTotal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=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sumaTotal+numeroIntroducido</w:t>
      </w:r>
      <w:proofErr w:type="spellEnd"/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i+=1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"Suma total: ",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sumaTotal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)</w:t>
      </w:r>
    </w:p>
    <w:p w:rsidR="00B6414D" w:rsidRPr="00A24961" w:rsidRDefault="00B6414D" w:rsidP="00B6414D">
      <w:pPr>
        <w:pStyle w:val="Prrafodelista"/>
        <w:rPr>
          <w:rFonts w:ascii="Courier New" w:hAnsi="Courier New" w:cs="Courier New"/>
          <w:sz w:val="18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B6414D" w:rsidRDefault="00B6414D" w:rsidP="00B6414D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t>Escriba un programa que pida dos números enteros y escriba la suma de todos los enteros desde el primer número hasta el segundo.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#9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 entero: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num2=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 entero: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while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num1&lt;0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or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num2&lt;0: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 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"Los números deben de ser enteros")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 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 entero: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 num2=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 entero: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sumaTotal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>=0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for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in range(num1-</w:t>
      </w:r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</w:rPr>
        <w:t>1,num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</w:rPr>
        <w:t>2):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B6414D">
        <w:rPr>
          <w:rFonts w:ascii="Courier New" w:hAnsi="Courier New" w:cs="Courier New"/>
          <w:sz w:val="18"/>
          <w:szCs w:val="18"/>
          <w:highlight w:val="yellow"/>
        </w:rPr>
        <w:t xml:space="preserve">               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sumaTotal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=sumaTotal+num1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        num1+=1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"La suma de todos los enteros desde el primer número hasta el segundo es: ",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sumaTotal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                  </w:t>
      </w:r>
    </w:p>
    <w:p w:rsidR="00B6414D" w:rsidRPr="0074578E" w:rsidRDefault="00B6414D" w:rsidP="00B6414D">
      <w:pPr>
        <w:pStyle w:val="Prrafodelista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("Finalizado")</w:t>
      </w:r>
    </w:p>
    <w:p w:rsidR="00B6414D" w:rsidRDefault="00B6414D" w:rsidP="00B6414D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t>Mejore el programa anterior haciendo que el programa escriba la suma realizada.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>#10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>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input("Introduzca un número entero: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>num2=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input("Introduzca un número entero: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while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num1&lt;0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or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num2&lt;0: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     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"Los números deben de ser enteros")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     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input("Introduzca un número entero: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     num2=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input("Introduzca un número entero: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</w:rPr>
        <w:t>sumaTotal</w:t>
      </w:r>
      <w:proofErr w:type="spellEnd"/>
      <w:r w:rsidRPr="005A37FB">
        <w:rPr>
          <w:rFonts w:ascii="Courier New" w:hAnsi="Courier New" w:cs="Courier New"/>
          <w:sz w:val="18"/>
          <w:highlight w:val="yellow"/>
        </w:rPr>
        <w:t>=0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</w:rPr>
      </w:pPr>
      <w:r w:rsidRPr="005A37FB">
        <w:rPr>
          <w:rFonts w:ascii="Courier New" w:hAnsi="Courier New" w:cs="Courier New"/>
          <w:sz w:val="18"/>
          <w:highlight w:val="yellow"/>
        </w:rPr>
        <w:t xml:space="preserve">for </w:t>
      </w:r>
      <w:proofErr w:type="spellStart"/>
      <w:r w:rsidRPr="005A37FB">
        <w:rPr>
          <w:rFonts w:ascii="Courier New" w:hAnsi="Courier New" w:cs="Courier New"/>
          <w:sz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highlight w:val="yellow"/>
        </w:rPr>
        <w:t xml:space="preserve"> in range(num1-</w:t>
      </w:r>
      <w:proofErr w:type="gramStart"/>
      <w:r w:rsidRPr="005A37FB">
        <w:rPr>
          <w:rFonts w:ascii="Courier New" w:hAnsi="Courier New" w:cs="Courier New"/>
          <w:sz w:val="18"/>
          <w:highlight w:val="yellow"/>
        </w:rPr>
        <w:t>1,num</w:t>
      </w:r>
      <w:proofErr w:type="gramEnd"/>
      <w:r w:rsidRPr="005A37FB">
        <w:rPr>
          <w:rFonts w:ascii="Courier New" w:hAnsi="Courier New" w:cs="Courier New"/>
          <w:sz w:val="18"/>
          <w:highlight w:val="yellow"/>
        </w:rPr>
        <w:t>2):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</w:rPr>
        <w:t xml:space="preserve">                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"Sumando ... ",num1)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            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sumaTotal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=sumaTotal+num1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            </w:t>
      </w: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"El total es",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sumaTotal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                num1+=1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highlight w:val="yellow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highlight w:val="yellow"/>
          <w:lang w:val="es-ES"/>
        </w:rPr>
        <w:t>"La suma de todos los enteros desde el primer número hasta el segundo es: ",</w:t>
      </w: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sumaTotal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 xml:space="preserve">)                         </w:t>
      </w:r>
    </w:p>
    <w:p w:rsidR="00B6414D" w:rsidRPr="0074578E" w:rsidRDefault="00B6414D" w:rsidP="00B6414D">
      <w:pPr>
        <w:pStyle w:val="Prrafodelista"/>
        <w:rPr>
          <w:rFonts w:ascii="Courier New" w:hAnsi="Courier New" w:cs="Courier New"/>
          <w:sz w:val="18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highlight w:val="yellow"/>
          <w:lang w:val="es-ES"/>
        </w:rPr>
        <w:t>("Finalizado")</w:t>
      </w:r>
    </w:p>
    <w:p w:rsidR="00B6414D" w:rsidRDefault="00B6414D" w:rsidP="00B6414D">
      <w:pPr>
        <w:rPr>
          <w:lang w:val="es-ES"/>
        </w:rPr>
      </w:pPr>
      <w:r>
        <w:rPr>
          <w:lang w:val="es-ES"/>
        </w:rPr>
        <w:br w:type="page"/>
      </w:r>
    </w:p>
    <w:p w:rsidR="00B6414D" w:rsidRDefault="00B6414D" w:rsidP="00B6414D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lastRenderedPageBreak/>
        <w:t>Escriba un programa que pregunte cuántos números se van a introducir, pida esos números, y escriba el mayor, el menor y la media aritmética. Se recuerda que la media aritmética de un conjunto de valores es la suma de esos valores dividida por la cantidad de valores.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#11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cuantos números va a escribir: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>mayor=0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menor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>=0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mediaA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>=0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for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in range(num1):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mediaA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=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mediaA+numeroIntroducido</w:t>
      </w:r>
      <w:proofErr w:type="spellEnd"/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if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mayor == 0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or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&gt;mayor: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mayor=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numeroIntroducido</w:t>
      </w:r>
      <w:proofErr w:type="spellEnd"/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elif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menor == 0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or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numeroIntroducido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&lt;menor: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    menor=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numeroIntroducido</w:t>
      </w:r>
      <w:proofErr w:type="spellEnd"/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"El mayor fue: ",mayor)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"El menor fue: ",menor)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"La media aritmética es: ",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mediaA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/num1)</w:t>
      </w:r>
    </w:p>
    <w:p w:rsidR="00B6414D" w:rsidRPr="00366223" w:rsidRDefault="00B6414D" w:rsidP="00B6414D">
      <w:pPr>
        <w:pStyle w:val="Prrafodelista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("Finalizado")</w:t>
      </w:r>
    </w:p>
    <w:p w:rsidR="00B6414D" w:rsidRDefault="00B6414D" w:rsidP="00B6414D">
      <w:pPr>
        <w:pStyle w:val="Prrafodelista"/>
        <w:numPr>
          <w:ilvl w:val="0"/>
          <w:numId w:val="2"/>
        </w:numPr>
        <w:rPr>
          <w:lang w:val="es-ES"/>
        </w:rPr>
      </w:pPr>
      <w:r w:rsidRPr="00B52A83">
        <w:rPr>
          <w:lang w:val="es-ES"/>
        </w:rPr>
        <w:t>Escriba un programa que pida un número entero mayor que cero y calcule su factorial.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#12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 entero mayor que 0: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while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num1&lt;0: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"El número debe ser entero")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num1=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input("Introduzca un número entero mayor que 0: "))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>factorial=1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for </w:t>
      </w:r>
      <w:proofErr w:type="spellStart"/>
      <w:r w:rsidRPr="005A37FB">
        <w:rPr>
          <w:rFonts w:ascii="Courier New" w:hAnsi="Courier New" w:cs="Courier New"/>
          <w:sz w:val="18"/>
          <w:szCs w:val="18"/>
          <w:highlight w:val="yellow"/>
        </w:rPr>
        <w:t>i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in range(num1):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factorial+=factorial*(num1-1)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</w:t>
      </w: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"multiplicando por ...",num1-1)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num1-=1</w:t>
      </w:r>
    </w:p>
    <w:p w:rsidR="00B6414D" w:rsidRPr="005A37FB" w:rsidRDefault="00B6414D" w:rsidP="00B6414D">
      <w:pPr>
        <w:pStyle w:val="Prrafodelista"/>
        <w:rPr>
          <w:rFonts w:ascii="Courier New" w:hAnsi="Courier New" w:cs="Courier New"/>
          <w:sz w:val="18"/>
          <w:szCs w:val="18"/>
          <w:highlight w:val="yellow"/>
          <w:lang w:val="es-ES"/>
        </w:rPr>
      </w:pPr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 xml:space="preserve">    </w:t>
      </w:r>
    </w:p>
    <w:p w:rsidR="00B6414D" w:rsidRPr="003432B6" w:rsidRDefault="00B6414D" w:rsidP="00B6414D">
      <w:pPr>
        <w:pStyle w:val="Prrafodelista"/>
        <w:rPr>
          <w:rFonts w:ascii="Courier New" w:hAnsi="Courier New" w:cs="Courier New"/>
          <w:sz w:val="18"/>
          <w:szCs w:val="18"/>
          <w:lang w:val="es-ES"/>
        </w:rPr>
      </w:pPr>
      <w:proofErr w:type="spellStart"/>
      <w:proofErr w:type="gramStart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print</w:t>
      </w:r>
      <w:proofErr w:type="spell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(</w:t>
      </w:r>
      <w:proofErr w:type="gramEnd"/>
      <w:r w:rsidRPr="005A37FB">
        <w:rPr>
          <w:rFonts w:ascii="Courier New" w:hAnsi="Courier New" w:cs="Courier New"/>
          <w:sz w:val="18"/>
          <w:szCs w:val="18"/>
          <w:highlight w:val="yellow"/>
          <w:lang w:val="es-ES"/>
        </w:rPr>
        <w:t>"El factorial es ",factorial)</w:t>
      </w:r>
    </w:p>
    <w:p w:rsidR="00B6414D" w:rsidRDefault="00B6414D" w:rsidP="00B6414D">
      <w:pPr>
        <w:rPr>
          <w:lang w:val="es-ES"/>
        </w:rPr>
      </w:pPr>
    </w:p>
    <w:p w:rsidR="00B6414D" w:rsidRPr="00C844B0" w:rsidRDefault="00B6414D" w:rsidP="00B6414D">
      <w:pPr>
        <w:rPr>
          <w:lang w:val="es-ES"/>
        </w:rPr>
      </w:pPr>
    </w:p>
    <w:p w:rsidR="007D3ABF" w:rsidRPr="00B6414D" w:rsidRDefault="007D3ABF">
      <w:pPr>
        <w:rPr>
          <w:lang w:val="es-ES"/>
        </w:rPr>
      </w:pPr>
      <w:bookmarkStart w:id="0" w:name="_GoBack"/>
      <w:bookmarkEnd w:id="0"/>
    </w:p>
    <w:sectPr w:rsidR="007D3ABF" w:rsidRPr="00B6414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BB1" w:rsidRDefault="00644BB1" w:rsidP="00E401B2">
      <w:pPr>
        <w:spacing w:after="0" w:line="240" w:lineRule="auto"/>
      </w:pPr>
      <w:r>
        <w:separator/>
      </w:r>
    </w:p>
  </w:endnote>
  <w:endnote w:type="continuationSeparator" w:id="0">
    <w:p w:rsidR="00644BB1" w:rsidRDefault="00644BB1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8550140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B6414D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20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20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B6414D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20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BB1" w:rsidRDefault="00644BB1" w:rsidP="00E401B2">
      <w:pPr>
        <w:spacing w:after="0" w:line="240" w:lineRule="auto"/>
      </w:pPr>
      <w:r>
        <w:separator/>
      </w:r>
    </w:p>
  </w:footnote>
  <w:footnote w:type="continuationSeparator" w:id="0">
    <w:p w:rsidR="00644BB1" w:rsidRDefault="00644BB1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729EE"/>
    <w:multiLevelType w:val="hybridMultilevel"/>
    <w:tmpl w:val="AB7A1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02C25"/>
    <w:multiLevelType w:val="hybridMultilevel"/>
    <w:tmpl w:val="66E01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4D"/>
    <w:rsid w:val="005C2AEC"/>
    <w:rsid w:val="00644BB1"/>
    <w:rsid w:val="007D3ABF"/>
    <w:rsid w:val="00B6414D"/>
    <w:rsid w:val="00C503ED"/>
    <w:rsid w:val="00DE35FD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EE4BCA-987B-4D2E-A044-91A5B5F0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14D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Prrafodelista">
    <w:name w:val="List Paragraph"/>
    <w:basedOn w:val="Normal"/>
    <w:uiPriority w:val="34"/>
    <w:qFormat/>
    <w:rsid w:val="00B64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01B126-E2E4-49E1-B0F4-93A4C9E4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</TotalTime>
  <Pages>8</Pages>
  <Words>1880</Words>
  <Characters>10341</Characters>
  <Application>Microsoft Office Word</Application>
  <DocSecurity>0</DocSecurity>
  <Lines>86</Lines>
  <Paragraphs>24</Paragraphs>
  <ScaleCrop>false</ScaleCrop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2021-01-21T05:12:00Z</dcterms:created>
  <dcterms:modified xsi:type="dcterms:W3CDTF">2021-01-21T05:13:00Z</dcterms:modified>
</cp:coreProperties>
</file>