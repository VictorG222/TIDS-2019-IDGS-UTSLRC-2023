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BD" w:rsidRDefault="00C17FF2" w:rsidP="00640ABD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E18"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358D0831" wp14:editId="7E801344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ABD" w:rsidRDefault="00640ABD" w:rsidP="00640ABD">
      <w:pPr>
        <w:ind w:firstLine="0"/>
        <w:rPr>
          <w:rFonts w:cs="Arial"/>
          <w:b/>
          <w:sz w:val="32"/>
          <w:szCs w:val="32"/>
        </w:rPr>
      </w:pPr>
    </w:p>
    <w:p w:rsidR="00640ABD" w:rsidRDefault="00640ABD" w:rsidP="00640ABD">
      <w:pPr>
        <w:ind w:firstLine="0"/>
        <w:jc w:val="center"/>
        <w:rPr>
          <w:rFonts w:cs="Arial"/>
          <w:b/>
          <w:sz w:val="32"/>
          <w:szCs w:val="32"/>
        </w:rPr>
      </w:pPr>
    </w:p>
    <w:p w:rsidR="00640ABD" w:rsidRDefault="00117428" w:rsidP="004C115E">
      <w:pPr>
        <w:ind w:firstLine="0"/>
        <w:jc w:val="center"/>
      </w:pPr>
      <w:r>
        <w:rPr>
          <w:rFonts w:cs="Arial"/>
          <w:b/>
          <w:sz w:val="32"/>
          <w:szCs w:val="32"/>
        </w:rPr>
        <w:t>UNIVERSI</w:t>
      </w:r>
      <w:r w:rsidR="00640ABD">
        <w:rPr>
          <w:rFonts w:cs="Arial"/>
          <w:b/>
          <w:sz w:val="32"/>
          <w:szCs w:val="32"/>
        </w:rPr>
        <w:t>DAD TECNOLÓGICA DE</w:t>
      </w:r>
    </w:p>
    <w:p w:rsidR="00640ABD" w:rsidRDefault="00640ABD" w:rsidP="004C115E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640ABD" w:rsidRDefault="00640ABD" w:rsidP="004C115E">
      <w:pPr>
        <w:ind w:firstLine="0"/>
        <w:jc w:val="center"/>
      </w:pPr>
    </w:p>
    <w:p w:rsidR="00640ABD" w:rsidRDefault="00640ABD" w:rsidP="004C115E">
      <w:pPr>
        <w:ind w:firstLine="0"/>
        <w:jc w:val="center"/>
      </w:pPr>
    </w:p>
    <w:p w:rsidR="00640ABD" w:rsidRDefault="00012CB9" w:rsidP="00A9613F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ORAL PRESENTATION</w:t>
      </w:r>
    </w:p>
    <w:p w:rsidR="00766BBB" w:rsidRDefault="00766BBB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</w:t>
      </w:r>
      <w:r w:rsidR="00F505DA">
        <w:rPr>
          <w:rFonts w:cs="Arial"/>
          <w:b/>
          <w:sz w:val="28"/>
          <w:szCs w:val="28"/>
        </w:rPr>
        <w:t>TR</w:t>
      </w:r>
      <w:r w:rsidR="00012CB9">
        <w:rPr>
          <w:rFonts w:cs="Arial"/>
          <w:b/>
          <w:sz w:val="28"/>
          <w:szCs w:val="28"/>
        </w:rPr>
        <w:t xml:space="preserve">O. </w:t>
      </w:r>
      <w:r w:rsidR="00012CB9" w:rsidRPr="00012CB9">
        <w:rPr>
          <w:rFonts w:cs="Arial"/>
          <w:b/>
          <w:sz w:val="28"/>
          <w:szCs w:val="28"/>
        </w:rPr>
        <w:t>Vladimir Ahmed Galindo Zendejas</w:t>
      </w: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D47960" w:rsidP="00012CB9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</w:t>
      </w:r>
      <w:r w:rsidR="00640ABD">
        <w:rPr>
          <w:rFonts w:cs="Arial"/>
          <w:b/>
          <w:sz w:val="28"/>
          <w:szCs w:val="28"/>
        </w:rPr>
        <w:t>: VICTOR MANUEL GALVAN COVARRUBIAS</w:t>
      </w: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Pr="00012CB9" w:rsidRDefault="00986FBD" w:rsidP="00012CB9">
      <w:pPr>
        <w:ind w:firstLine="0"/>
        <w:jc w:val="center"/>
        <w:rPr>
          <w:rFonts w:cs="Arial"/>
          <w:b/>
          <w:sz w:val="144"/>
          <w:szCs w:val="28"/>
        </w:rPr>
      </w:pPr>
      <w:hyperlink r:id="rId9" w:history="1">
        <w:r w:rsidR="00012CB9" w:rsidRPr="00986FBD">
          <w:rPr>
            <w:rStyle w:val="Hipervnculo"/>
            <w:rFonts w:cs="Arial"/>
            <w:b/>
            <w:sz w:val="144"/>
            <w:szCs w:val="28"/>
          </w:rPr>
          <w:t>VID</w:t>
        </w:r>
        <w:bookmarkStart w:id="0" w:name="_GoBack"/>
        <w:bookmarkEnd w:id="0"/>
        <w:r w:rsidR="00012CB9" w:rsidRPr="00986FBD">
          <w:rPr>
            <w:rStyle w:val="Hipervnculo"/>
            <w:rFonts w:cs="Arial"/>
            <w:b/>
            <w:sz w:val="144"/>
            <w:szCs w:val="28"/>
          </w:rPr>
          <w:t>EO</w:t>
        </w:r>
      </w:hyperlink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640ABD" w:rsidRPr="0003242B" w:rsidRDefault="00640ABD" w:rsidP="00766BBB">
      <w:pPr>
        <w:ind w:firstLine="0"/>
        <w:jc w:val="left"/>
        <w:rPr>
          <w:rFonts w:cs="Arial"/>
          <w:sz w:val="28"/>
          <w:szCs w:val="28"/>
        </w:rPr>
      </w:pPr>
    </w:p>
    <w:p w:rsidR="002D39BF" w:rsidRPr="00A9613F" w:rsidRDefault="00AF0E77" w:rsidP="00A9613F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41C594B" wp14:editId="1E9A5995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ABD" w:rsidRPr="0003242B">
        <w:rPr>
          <w:rFonts w:cs="Arial"/>
          <w:sz w:val="28"/>
          <w:szCs w:val="28"/>
        </w:rPr>
        <w:t>San Luis Rio Colorado, Sonora</w:t>
      </w:r>
      <w:r w:rsidR="00012CB9">
        <w:rPr>
          <w:rFonts w:cs="Arial"/>
          <w:sz w:val="28"/>
          <w:szCs w:val="28"/>
        </w:rPr>
        <w:tab/>
      </w:r>
      <w:r w:rsidR="00012CB9">
        <w:rPr>
          <w:rFonts w:cs="Arial"/>
          <w:sz w:val="28"/>
          <w:szCs w:val="28"/>
        </w:rPr>
        <w:tab/>
      </w:r>
      <w:r w:rsidR="00012CB9">
        <w:rPr>
          <w:rFonts w:cs="Arial"/>
          <w:sz w:val="28"/>
          <w:szCs w:val="28"/>
        </w:rPr>
        <w:tab/>
        <w:t xml:space="preserve">            February</w:t>
      </w:r>
      <w:r w:rsidR="00160FB3">
        <w:rPr>
          <w:rFonts w:cs="Arial"/>
          <w:sz w:val="28"/>
          <w:szCs w:val="28"/>
        </w:rPr>
        <w:t>, 2021</w:t>
      </w:r>
    </w:p>
    <w:sectPr w:rsidR="002D39BF" w:rsidRPr="00A9613F" w:rsidSect="00E847F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717" w:rsidRDefault="00932717" w:rsidP="006543D1">
      <w:pPr>
        <w:spacing w:line="240" w:lineRule="auto"/>
      </w:pPr>
      <w:r>
        <w:separator/>
      </w:r>
    </w:p>
  </w:endnote>
  <w:endnote w:type="continuationSeparator" w:id="0">
    <w:p w:rsidR="00932717" w:rsidRDefault="00932717" w:rsidP="00654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160FB3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4</w:t>
    </w:r>
    <w:r w:rsidR="00E847F2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717" w:rsidRDefault="00932717" w:rsidP="006543D1">
      <w:pPr>
        <w:spacing w:line="240" w:lineRule="auto"/>
      </w:pPr>
      <w:r>
        <w:separator/>
      </w:r>
    </w:p>
  </w:footnote>
  <w:footnote w:type="continuationSeparator" w:id="0">
    <w:p w:rsidR="00932717" w:rsidRDefault="00932717" w:rsidP="00654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E847F2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07B29"/>
    <w:multiLevelType w:val="hybridMultilevel"/>
    <w:tmpl w:val="39E67D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C784C"/>
    <w:multiLevelType w:val="hybridMultilevel"/>
    <w:tmpl w:val="AAC4C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B9"/>
    <w:rsid w:val="00012CB9"/>
    <w:rsid w:val="000B5C23"/>
    <w:rsid w:val="00117428"/>
    <w:rsid w:val="00160FB3"/>
    <w:rsid w:val="002D39BF"/>
    <w:rsid w:val="00430C8D"/>
    <w:rsid w:val="004A34D2"/>
    <w:rsid w:val="004C115E"/>
    <w:rsid w:val="004F7E81"/>
    <w:rsid w:val="005F2B69"/>
    <w:rsid w:val="00640ABD"/>
    <w:rsid w:val="006543D1"/>
    <w:rsid w:val="006B22F1"/>
    <w:rsid w:val="00766BBB"/>
    <w:rsid w:val="008D7906"/>
    <w:rsid w:val="008E1E18"/>
    <w:rsid w:val="00932717"/>
    <w:rsid w:val="009505F9"/>
    <w:rsid w:val="00986FBD"/>
    <w:rsid w:val="00A9613F"/>
    <w:rsid w:val="00AF0E77"/>
    <w:rsid w:val="00C17FF2"/>
    <w:rsid w:val="00C85358"/>
    <w:rsid w:val="00D47960"/>
    <w:rsid w:val="00DD63C4"/>
    <w:rsid w:val="00E847F2"/>
    <w:rsid w:val="00F5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4E7B5-AF53-4288-B120-51AC7B8B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BD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3D1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3D1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766B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6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outu.be/x1wlM5vTLZ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2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2021-02-05T19:18:00Z</dcterms:created>
  <dcterms:modified xsi:type="dcterms:W3CDTF">2021-02-05T19:24:00Z</dcterms:modified>
</cp:coreProperties>
</file>