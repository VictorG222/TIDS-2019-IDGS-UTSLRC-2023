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4F62CC" w:rsidP="004F62CC">
      <w:pPr>
        <w:jc w:val="center"/>
        <w:rPr>
          <w:lang w:val="en-US"/>
        </w:rPr>
      </w:pPr>
      <w:r>
        <w:rPr>
          <w:lang w:val="en-US"/>
        </w:rPr>
        <w:t>Exercise 9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were feeling very sorry themselves.</w:t>
      </w:r>
      <w:r w:rsidR="0058302B">
        <w:rPr>
          <w:lang w:val="en-US"/>
        </w:rPr>
        <w:t xml:space="preserve"> </w:t>
      </w:r>
      <w:r w:rsidR="00AF6D56" w:rsidRPr="0058302B">
        <w:rPr>
          <w:color w:val="C00000"/>
          <w:lang w:val="en-US"/>
        </w:rPr>
        <w:t>Incorrect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She still dresses herself even do she’s 93.</w:t>
      </w:r>
      <w:r w:rsidR="0058302B">
        <w:rPr>
          <w:lang w:val="en-US"/>
        </w:rPr>
        <w:t xml:space="preserve"> </w:t>
      </w:r>
      <w:r w:rsidR="0058302B" w:rsidRPr="0058302B">
        <w:rPr>
          <w:color w:val="92D050"/>
          <w:lang w:val="en-US"/>
        </w:rPr>
        <w:t>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Behave yourself, Martin, the press is here tonight.</w:t>
      </w:r>
      <w:r w:rsidR="0058302B">
        <w:rPr>
          <w:lang w:val="en-US"/>
        </w:rPr>
        <w:t xml:space="preserve"> </w:t>
      </w:r>
      <w:r w:rsidR="0058302B" w:rsidRPr="0058302B">
        <w:rPr>
          <w:color w:val="92D050"/>
          <w:lang w:val="en-US"/>
        </w:rPr>
        <w:t>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 like to keep a few photographs with myself to remind myself of the old days.</w:t>
      </w:r>
      <w:r w:rsidR="00AF6D56">
        <w:rPr>
          <w:lang w:val="en-US"/>
        </w:rPr>
        <w:t xml:space="preserve"> </w:t>
      </w:r>
      <w:r w:rsidR="00AF6D56" w:rsidRPr="0058302B">
        <w:rPr>
          <w:color w:val="92D050"/>
          <w:lang w:val="en-US"/>
        </w:rPr>
        <w:t>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My son walked to school all by himself today.</w:t>
      </w:r>
      <w:r w:rsidR="00AF6D56">
        <w:rPr>
          <w:lang w:val="en-US"/>
        </w:rPr>
        <w:t xml:space="preserve"> </w:t>
      </w:r>
      <w:r w:rsidR="00AF6D56" w:rsidRPr="0058302B">
        <w:rPr>
          <w:color w:val="92D050"/>
          <w:lang w:val="en-US"/>
        </w:rPr>
        <w:t>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She quickly washed herself and dressed herself as she was already late for work.</w:t>
      </w:r>
      <w:r w:rsidR="00AF6D56">
        <w:rPr>
          <w:lang w:val="en-US"/>
        </w:rPr>
        <w:t xml:space="preserve"> </w:t>
      </w:r>
      <w:r w:rsidR="00AF6D56" w:rsidRPr="0058302B">
        <w:rPr>
          <w:color w:val="C00000"/>
          <w:lang w:val="en-US"/>
        </w:rPr>
        <w:t>Incorrect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Although he kept a large collection of whiskies he rarely drank himself.</w:t>
      </w:r>
      <w:r w:rsidR="00AF6D56">
        <w:rPr>
          <w:lang w:val="en-US"/>
        </w:rPr>
        <w:t xml:space="preserve"> </w:t>
      </w:r>
      <w:r w:rsidR="00AF6D56" w:rsidRPr="0058302B">
        <w:rPr>
          <w:color w:val="92D050"/>
          <w:lang w:val="en-US"/>
        </w:rPr>
        <w:t>Correct</w:t>
      </w:r>
    </w:p>
    <w:p w:rsidR="004F62CC" w:rsidRDefault="004F62CC" w:rsidP="004F62C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There was a large number of stars present. The director by himself was also there.</w:t>
      </w:r>
      <w:r w:rsidR="00AF6D56">
        <w:rPr>
          <w:lang w:val="en-US"/>
        </w:rPr>
        <w:t xml:space="preserve"> </w:t>
      </w:r>
      <w:r w:rsidR="00AF6D56" w:rsidRPr="0058302B">
        <w:rPr>
          <w:color w:val="C00000"/>
          <w:lang w:val="en-US"/>
        </w:rPr>
        <w:t>Incorrect</w:t>
      </w:r>
    </w:p>
    <w:p w:rsidR="0058302B" w:rsidRPr="0058302B" w:rsidRDefault="00AF6D56" w:rsidP="0058302B">
      <w:pPr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8302B" w:rsidRPr="0058302B" w:rsidRDefault="0058302B" w:rsidP="0058302B">
      <w:pPr>
        <w:jc w:val="both"/>
        <w:rPr>
          <w:color w:val="92D050"/>
          <w:lang w:val="en-US"/>
        </w:rPr>
      </w:pPr>
      <w:r w:rsidRPr="0058302B">
        <w:rPr>
          <w:color w:val="92D050"/>
          <w:lang w:val="en-US"/>
        </w:rPr>
        <w:t>Correct</w:t>
      </w:r>
      <w:r>
        <w:rPr>
          <w:color w:val="92D050"/>
          <w:lang w:val="en-US"/>
        </w:rPr>
        <w:t xml:space="preserve"> </w:t>
      </w:r>
    </w:p>
    <w:p w:rsidR="0058302B" w:rsidRPr="0058302B" w:rsidRDefault="0058302B" w:rsidP="0058302B">
      <w:pPr>
        <w:jc w:val="both"/>
        <w:rPr>
          <w:color w:val="C00000"/>
          <w:lang w:val="en-US"/>
        </w:rPr>
      </w:pPr>
      <w:r w:rsidRPr="0058302B">
        <w:rPr>
          <w:color w:val="C00000"/>
          <w:lang w:val="en-US"/>
        </w:rPr>
        <w:t>Incorrect</w:t>
      </w:r>
      <w:bookmarkStart w:id="0" w:name="_GoBack"/>
      <w:bookmarkEnd w:id="0"/>
    </w:p>
    <w:sectPr w:rsidR="0058302B" w:rsidRPr="005830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7F" w:rsidRDefault="0017037F" w:rsidP="00E401B2">
      <w:pPr>
        <w:spacing w:after="0" w:line="240" w:lineRule="auto"/>
      </w:pPr>
      <w:r>
        <w:separator/>
      </w:r>
    </w:p>
  </w:endnote>
  <w:endnote w:type="continuationSeparator" w:id="0">
    <w:p w:rsidR="0017037F" w:rsidRDefault="0017037F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74089A1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9C0CB9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20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9C0CB9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20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7F" w:rsidRDefault="0017037F" w:rsidP="00E401B2">
      <w:pPr>
        <w:spacing w:after="0" w:line="240" w:lineRule="auto"/>
      </w:pPr>
      <w:r>
        <w:separator/>
      </w:r>
    </w:p>
  </w:footnote>
  <w:footnote w:type="continuationSeparator" w:id="0">
    <w:p w:rsidR="0017037F" w:rsidRDefault="0017037F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40A40"/>
    <w:multiLevelType w:val="hybridMultilevel"/>
    <w:tmpl w:val="BEB60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CC"/>
    <w:rsid w:val="0017037F"/>
    <w:rsid w:val="00343085"/>
    <w:rsid w:val="004F62CC"/>
    <w:rsid w:val="0058302B"/>
    <w:rsid w:val="005C2AEC"/>
    <w:rsid w:val="007D3ABF"/>
    <w:rsid w:val="009C0CB9"/>
    <w:rsid w:val="00AF6D56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23D3B-EA9F-44FC-97E3-CFD4353C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4F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2AC09-9876-4110-9AD3-F2B43393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2021-01-20T16:23:00Z</dcterms:created>
  <dcterms:modified xsi:type="dcterms:W3CDTF">2021-01-20T20:13:00Z</dcterms:modified>
</cp:coreProperties>
</file>