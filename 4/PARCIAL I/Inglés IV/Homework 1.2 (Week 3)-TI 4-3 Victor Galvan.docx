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F0" w:rsidRPr="006E1DF0" w:rsidRDefault="006E1DF0" w:rsidP="006E1DF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E1DF0">
        <w:rPr>
          <w:rFonts w:ascii="Arial" w:hAnsi="Arial" w:cs="Arial"/>
          <w:sz w:val="24"/>
          <w:szCs w:val="24"/>
          <w:lang w:val="en-US"/>
        </w:rPr>
        <w:t>Many articles on the internet establish very clearly that the adult body needs 8 hours of sleep. It is clear that sleeping is a ritual for the body since at night we release a large amount of toxins acquired during the day. It i</w:t>
      </w:r>
      <w:bookmarkStart w:id="0" w:name="_GoBack"/>
      <w:bookmarkEnd w:id="0"/>
      <w:r w:rsidRPr="006E1DF0">
        <w:rPr>
          <w:rFonts w:ascii="Arial" w:hAnsi="Arial" w:cs="Arial"/>
          <w:sz w:val="24"/>
          <w:szCs w:val="24"/>
          <w:lang w:val="en-US"/>
        </w:rPr>
        <w:t>s also essential if we need to be more productive on a day-to-day basis since we will feel more energetic all the time thanks to having rested correctly.</w:t>
      </w:r>
    </w:p>
    <w:p w:rsidR="006E1DF0" w:rsidRPr="006E1DF0" w:rsidRDefault="006E1DF0" w:rsidP="006E1DF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E1DF0">
        <w:rPr>
          <w:rFonts w:ascii="Arial" w:hAnsi="Arial" w:cs="Arial"/>
          <w:sz w:val="24"/>
          <w:szCs w:val="24"/>
          <w:lang w:val="en-US"/>
        </w:rPr>
        <w:t>To add, good sleep is necessary for the body's memorization and concentration when performing learning activities since the brain easily retains more information.</w:t>
      </w:r>
    </w:p>
    <w:p w:rsidR="006E1DF0" w:rsidRPr="006E1DF0" w:rsidRDefault="006E1DF0" w:rsidP="006E1DF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E1DF0">
        <w:rPr>
          <w:rFonts w:ascii="Arial" w:hAnsi="Arial" w:cs="Arial"/>
          <w:sz w:val="24"/>
          <w:szCs w:val="24"/>
          <w:lang w:val="en-US"/>
        </w:rPr>
        <w:t>Poor sleep can lead us to make bad decisions and put us in risky situations. People who don't sleep well are more prone to accidents.</w:t>
      </w:r>
    </w:p>
    <w:p w:rsidR="007D3ABF" w:rsidRPr="006E1DF0" w:rsidRDefault="006E1DF0" w:rsidP="006E1DF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E1DF0">
        <w:rPr>
          <w:rFonts w:ascii="Arial" w:hAnsi="Arial" w:cs="Arial"/>
          <w:sz w:val="24"/>
          <w:szCs w:val="24"/>
          <w:lang w:val="en-US"/>
        </w:rPr>
        <w:t>For this and many more reasons that I did not mention</w:t>
      </w:r>
      <w:r w:rsidRPr="006E1DF0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E1DF0">
        <w:rPr>
          <w:rFonts w:ascii="Arial" w:hAnsi="Arial" w:cs="Arial"/>
          <w:b/>
          <w:sz w:val="24"/>
          <w:szCs w:val="24"/>
          <w:highlight w:val="yellow"/>
          <w:lang w:val="en-US"/>
        </w:rPr>
        <w:t>I have to do my homework before 12pm.</w:t>
      </w:r>
      <w:r w:rsidRPr="006E1DF0">
        <w:rPr>
          <w:rFonts w:ascii="Arial" w:hAnsi="Arial" w:cs="Arial"/>
          <w:sz w:val="24"/>
          <w:szCs w:val="24"/>
          <w:lang w:val="en-US"/>
        </w:rPr>
        <w:t xml:space="preserve"> So I can sleep correctly.</w:t>
      </w:r>
    </w:p>
    <w:sectPr w:rsidR="007D3ABF" w:rsidRPr="006E1DF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2A" w:rsidRDefault="00597B2A" w:rsidP="00E401B2">
      <w:pPr>
        <w:spacing w:after="0" w:line="240" w:lineRule="auto"/>
      </w:pPr>
      <w:r>
        <w:separator/>
      </w:r>
    </w:p>
  </w:endnote>
  <w:endnote w:type="continuationSeparator" w:id="0">
    <w:p w:rsidR="00597B2A" w:rsidRDefault="00597B2A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69224F7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6E1DF0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18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8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6E1DF0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18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2A" w:rsidRDefault="00597B2A" w:rsidP="00E401B2">
      <w:pPr>
        <w:spacing w:after="0" w:line="240" w:lineRule="auto"/>
      </w:pPr>
      <w:r>
        <w:separator/>
      </w:r>
    </w:p>
  </w:footnote>
  <w:footnote w:type="continuationSeparator" w:id="0">
    <w:p w:rsidR="00597B2A" w:rsidRDefault="00597B2A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F0"/>
    <w:rsid w:val="00310647"/>
    <w:rsid w:val="00586B0C"/>
    <w:rsid w:val="00597B2A"/>
    <w:rsid w:val="005C2AEC"/>
    <w:rsid w:val="006E1DF0"/>
    <w:rsid w:val="007D3ABF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2DC78-1569-4301-AE9F-75BA911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E7A45-C8FA-4F1D-8CAA-3FA4E619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5</TotalTime>
  <Pages>1</Pages>
  <Words>143</Words>
  <Characters>654</Characters>
  <Application>Microsoft Office Word</Application>
  <DocSecurity>0</DocSecurity>
  <Lines>11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2021-01-19T05:20:00Z</cp:lastPrinted>
  <dcterms:created xsi:type="dcterms:W3CDTF">2021-01-19T05:15:00Z</dcterms:created>
  <dcterms:modified xsi:type="dcterms:W3CDTF">2021-01-19T05:20:00Z</dcterms:modified>
</cp:coreProperties>
</file>