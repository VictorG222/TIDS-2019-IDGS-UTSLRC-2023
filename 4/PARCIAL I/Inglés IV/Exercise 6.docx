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A30E17" w:rsidP="00A30E17">
      <w:pPr>
        <w:jc w:val="center"/>
        <w:rPr>
          <w:lang w:val="en-US"/>
        </w:rPr>
      </w:pPr>
      <w:r>
        <w:rPr>
          <w:lang w:val="en-US"/>
        </w:rPr>
        <w:t>Exercise</w:t>
      </w:r>
      <w:r w:rsidR="00B71FC4">
        <w:rPr>
          <w:lang w:val="en-US"/>
        </w:rPr>
        <w:t xml:space="preserve"> #6</w:t>
      </w:r>
      <w:bookmarkStart w:id="0" w:name="_GoBack"/>
      <w:bookmarkEnd w:id="0"/>
    </w:p>
    <w:p w:rsidR="00A30E17" w:rsidRDefault="00A30E17" w:rsidP="00A30E17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Daniel has too much homework from his English teacher.</w:t>
      </w:r>
    </w:p>
    <w:p w:rsidR="00A30E17" w:rsidRDefault="00A30E17" w:rsidP="00A30E17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Susan bought the biggest cake of ice-cream.</w:t>
      </w:r>
    </w:p>
    <w:p w:rsidR="00A30E17" w:rsidRDefault="00A30E17" w:rsidP="00A30E17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Polo didn’t take his backpack in the morning.</w:t>
      </w:r>
    </w:p>
    <w:p w:rsidR="00A30E17" w:rsidRDefault="00A30E17" w:rsidP="00A30E17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She made her laptop explode with a virus.</w:t>
      </w:r>
    </w:p>
    <w:p w:rsidR="00A30E17" w:rsidRPr="00A30E17" w:rsidRDefault="00A30E17" w:rsidP="00A30E17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They were not supposed to be on the </w:t>
      </w:r>
      <w:r w:rsidRPr="00A30E17">
        <w:rPr>
          <w:lang w:val="en-US"/>
        </w:rPr>
        <w:t>living</w:t>
      </w:r>
      <w:r>
        <w:rPr>
          <w:lang w:val="en-US"/>
        </w:rPr>
        <w:t xml:space="preserve"> room.</w:t>
      </w:r>
    </w:p>
    <w:sectPr w:rsidR="00A30E17" w:rsidRPr="00A30E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2C2" w:rsidRDefault="005E52C2" w:rsidP="00E401B2">
      <w:pPr>
        <w:spacing w:after="0" w:line="240" w:lineRule="auto"/>
      </w:pPr>
      <w:r>
        <w:separator/>
      </w:r>
    </w:p>
  </w:endnote>
  <w:endnote w:type="continuationSeparator" w:id="0">
    <w:p w:rsidR="005E52C2" w:rsidRDefault="005E52C2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26DD957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E401B2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8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08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E401B2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8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2C2" w:rsidRDefault="005E52C2" w:rsidP="00E401B2">
      <w:pPr>
        <w:spacing w:after="0" w:line="240" w:lineRule="auto"/>
      </w:pPr>
      <w:r>
        <w:separator/>
      </w:r>
    </w:p>
  </w:footnote>
  <w:footnote w:type="continuationSeparator" w:id="0">
    <w:p w:rsidR="005E52C2" w:rsidRDefault="005E52C2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539AF"/>
    <w:multiLevelType w:val="hybridMultilevel"/>
    <w:tmpl w:val="4246E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17"/>
    <w:rsid w:val="005C2AEC"/>
    <w:rsid w:val="005E52C2"/>
    <w:rsid w:val="007D3ABF"/>
    <w:rsid w:val="00A30E17"/>
    <w:rsid w:val="00B71FC4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D0A48"/>
  <w15:chartTrackingRefBased/>
  <w15:docId w15:val="{6370ECAB-029E-4EC8-95DD-79A935FC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A3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B3F66A-9E2F-4951-AB58-5C2617BD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5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2021-01-18T16:22:00Z</dcterms:created>
  <dcterms:modified xsi:type="dcterms:W3CDTF">2021-01-18T16:27:00Z</dcterms:modified>
</cp:coreProperties>
</file>