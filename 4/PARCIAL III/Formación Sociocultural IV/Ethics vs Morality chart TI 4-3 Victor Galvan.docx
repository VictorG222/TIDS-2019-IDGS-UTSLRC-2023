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CFA" w:rsidRPr="006427BF" w:rsidRDefault="00EB70E1" w:rsidP="00A05563">
      <w:pPr>
        <w:jc w:val="center"/>
        <w:rPr>
          <w:lang w:val="en-US"/>
        </w:rPr>
      </w:pPr>
      <w:r w:rsidRPr="006427BF">
        <w:rPr>
          <w:lang w:val="en-US" w:eastAsia="es-MX"/>
        </w:rPr>
        <w:drawing>
          <wp:anchor distT="0" distB="0" distL="114300" distR="114300" simplePos="0" relativeHeight="251658240" behindDoc="1" locked="0" layoutInCell="1" allowOverlap="1" wp14:anchorId="170CE0E7" wp14:editId="641CB7FC">
            <wp:simplePos x="0" y="0"/>
            <wp:positionH relativeFrom="column">
              <wp:posOffset>321945</wp:posOffset>
            </wp:positionH>
            <wp:positionV relativeFrom="paragraph">
              <wp:posOffset>71120</wp:posOffset>
            </wp:positionV>
            <wp:extent cx="6219190" cy="8316595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SC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40"/>
                    <a:stretch/>
                  </pic:blipFill>
                  <pic:spPr bwMode="auto">
                    <a:xfrm>
                      <a:off x="0" y="0"/>
                      <a:ext cx="6219190" cy="831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CFA" w:rsidRPr="006427BF">
        <w:rPr>
          <w:lang w:val="en-US" w:eastAsia="es-MX"/>
        </w:rPr>
        <w:drawing>
          <wp:anchor distT="0" distB="0" distL="114300" distR="114300" simplePos="0" relativeHeight="251660288" behindDoc="0" locked="0" layoutInCell="1" allowOverlap="1" wp14:anchorId="10490A2F" wp14:editId="5D186B57">
            <wp:simplePos x="0" y="0"/>
            <wp:positionH relativeFrom="column">
              <wp:posOffset>5823724</wp:posOffset>
            </wp:positionH>
            <wp:positionV relativeFrom="paragraph">
              <wp:posOffset>127000</wp:posOffset>
            </wp:positionV>
            <wp:extent cx="619595" cy="61959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sspng-ethics-computer-icons-value-morality-5aded90fc010c9.775562261524553999786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95" cy="61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CFA" w:rsidRPr="006427BF">
        <w:rPr>
          <w:lang w:val="en-US" w:eastAsia="es-MX"/>
        </w:rPr>
        <w:drawing>
          <wp:anchor distT="0" distB="0" distL="114300" distR="114300" simplePos="0" relativeHeight="251659264" behindDoc="0" locked="0" layoutInCell="1" allowOverlap="1" wp14:anchorId="0CDAC046" wp14:editId="3F0F04D6">
            <wp:simplePos x="0" y="0"/>
            <wp:positionH relativeFrom="column">
              <wp:posOffset>527850</wp:posOffset>
            </wp:positionH>
            <wp:positionV relativeFrom="paragraph">
              <wp:posOffset>126586</wp:posOffset>
            </wp:positionV>
            <wp:extent cx="584088" cy="559546"/>
            <wp:effectExtent l="0" t="0" r="698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ing.fm-electronic-balance-clipart-248559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88" cy="559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6CFA" w:rsidRPr="006427BF" w:rsidRDefault="00156CFA" w:rsidP="00A05563">
      <w:pPr>
        <w:jc w:val="center"/>
        <w:rPr>
          <w:lang w:val="en-US"/>
        </w:rPr>
      </w:pPr>
    </w:p>
    <w:tbl>
      <w:tblPr>
        <w:tblStyle w:val="Tablanormal2"/>
        <w:tblpPr w:leftFromText="141" w:rightFromText="141" w:vertAnchor="text" w:horzAnchor="margin" w:tblpXSpec="center" w:tblpY="345"/>
        <w:tblW w:w="0" w:type="auto"/>
        <w:tblLook w:val="04A0" w:firstRow="1" w:lastRow="0" w:firstColumn="1" w:lastColumn="0" w:noHBand="0" w:noVBand="1"/>
      </w:tblPr>
      <w:tblGrid>
        <w:gridCol w:w="4848"/>
        <w:gridCol w:w="4848"/>
      </w:tblGrid>
      <w:tr w:rsidR="006427BF" w:rsidRPr="00EB70E1" w:rsidTr="00EB7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6427BF" w:rsidRPr="00EB70E1" w:rsidRDefault="006427BF" w:rsidP="006427B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</w:pPr>
            <w:bookmarkStart w:id="0" w:name="_GoBack"/>
            <w:bookmarkEnd w:id="0"/>
            <w:r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External Rules</w:t>
            </w:r>
            <w:r w:rsidR="00EB70E1"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.</w:t>
            </w:r>
          </w:p>
        </w:tc>
        <w:tc>
          <w:tcPr>
            <w:tcW w:w="4848" w:type="dxa"/>
          </w:tcPr>
          <w:p w:rsidR="006427BF" w:rsidRPr="00EB70E1" w:rsidRDefault="006427BF" w:rsidP="006427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Personal Principles</w:t>
            </w:r>
            <w:r w:rsidR="00EB70E1"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.</w:t>
            </w:r>
          </w:p>
        </w:tc>
      </w:tr>
      <w:tr w:rsidR="00EB70E1" w:rsidRPr="00EB70E1" w:rsidTr="00EB7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EB70E1" w:rsidRPr="00EB70E1" w:rsidRDefault="00EB70E1" w:rsidP="006427B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The word Ethics originated from the Greek word ethos. The meaning of ethos is a character.</w:t>
            </w:r>
          </w:p>
        </w:tc>
        <w:tc>
          <w:tcPr>
            <w:tcW w:w="4848" w:type="dxa"/>
          </w:tcPr>
          <w:p w:rsidR="00EB70E1" w:rsidRPr="00EB70E1" w:rsidRDefault="00EB70E1" w:rsidP="0064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 xml:space="preserve">The word Morals originated from the Latin </w:t>
            </w:r>
            <w:proofErr w:type="gramStart"/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word</w:t>
            </w:r>
            <w:proofErr w:type="gramEnd"/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 xml:space="preserve"> Mos. The meaning of </w:t>
            </w:r>
            <w:proofErr w:type="spellStart"/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Mos</w:t>
            </w:r>
            <w:proofErr w:type="spellEnd"/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 xml:space="preserve"> is custom.</w:t>
            </w:r>
          </w:p>
        </w:tc>
      </w:tr>
      <w:tr w:rsidR="006427BF" w:rsidRPr="00EB70E1" w:rsidTr="00EB70E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6427BF" w:rsidRPr="00EB70E1" w:rsidRDefault="006427BF" w:rsidP="006427B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 xml:space="preserve">May vary between </w:t>
            </w:r>
            <w:r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environments</w:t>
            </w:r>
            <w:r w:rsidR="00EB70E1"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.</w:t>
            </w:r>
          </w:p>
        </w:tc>
        <w:tc>
          <w:tcPr>
            <w:tcW w:w="4848" w:type="dxa"/>
          </w:tcPr>
          <w:p w:rsidR="006427BF" w:rsidRPr="00EB70E1" w:rsidRDefault="006427BF" w:rsidP="0064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8"/>
                <w:u w:val="single"/>
                <w:lang w:val="en-US"/>
              </w:rPr>
            </w:pPr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Rarely change</w:t>
            </w:r>
            <w:r w:rsidR="00EB70E1"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.</w:t>
            </w:r>
          </w:p>
        </w:tc>
      </w:tr>
      <w:tr w:rsidR="006427BF" w:rsidRPr="00EB70E1" w:rsidTr="00EB7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6427BF" w:rsidRPr="00EB70E1" w:rsidRDefault="006427BF" w:rsidP="006427B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S</w:t>
            </w:r>
            <w:r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ystem of m</w:t>
            </w:r>
            <w:r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oral values</w:t>
            </w:r>
          </w:p>
          <w:p w:rsidR="006427BF" w:rsidRPr="00EB70E1" w:rsidRDefault="006427BF" w:rsidP="006427B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for a particular lar society or an institution</w:t>
            </w:r>
            <w:r w:rsidR="00EB70E1"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.</w:t>
            </w:r>
          </w:p>
        </w:tc>
        <w:tc>
          <w:tcPr>
            <w:tcW w:w="4848" w:type="dxa"/>
          </w:tcPr>
          <w:p w:rsidR="006427BF" w:rsidRPr="00EB70E1" w:rsidRDefault="006427BF" w:rsidP="0064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Distinguishing character,</w:t>
            </w:r>
          </w:p>
          <w:p w:rsidR="006427BF" w:rsidRPr="00EB70E1" w:rsidRDefault="006427BF" w:rsidP="0064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sentim</w:t>
            </w:r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 xml:space="preserve">ent, </w:t>
            </w:r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moral nature, or guiding belief</w:t>
            </w:r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s of a person, group, or institution</w:t>
            </w:r>
            <w:r w:rsidR="00EB70E1"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.</w:t>
            </w:r>
          </w:p>
        </w:tc>
      </w:tr>
      <w:tr w:rsidR="006427BF" w:rsidRPr="00EB70E1" w:rsidTr="00EB70E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6427BF" w:rsidRPr="00EB70E1" w:rsidRDefault="00606800" w:rsidP="006068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 xml:space="preserve">Moral principles that can </w:t>
            </w:r>
            <w:r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 xml:space="preserve">be used as guidelines for a </w:t>
            </w:r>
            <w:r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 xml:space="preserve">person, society or an </w:t>
            </w:r>
            <w:r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institution</w:t>
            </w:r>
            <w:r w:rsidR="00EB70E1"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.</w:t>
            </w:r>
          </w:p>
        </w:tc>
        <w:tc>
          <w:tcPr>
            <w:tcW w:w="4848" w:type="dxa"/>
          </w:tcPr>
          <w:p w:rsidR="000C06C7" w:rsidRPr="00EB70E1" w:rsidRDefault="000C06C7" w:rsidP="000C0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 xml:space="preserve">Describes the character of the attitudes and beliefs of a certain </w:t>
            </w:r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person, society</w:t>
            </w:r>
          </w:p>
          <w:p w:rsidR="006427BF" w:rsidRPr="00EB70E1" w:rsidRDefault="000C06C7" w:rsidP="000C0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or an institution</w:t>
            </w:r>
            <w:r w:rsidR="00EB70E1"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.</w:t>
            </w:r>
          </w:p>
        </w:tc>
      </w:tr>
      <w:tr w:rsidR="006427BF" w:rsidRPr="00EB70E1" w:rsidTr="00EB7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6427BF" w:rsidRPr="00EB70E1" w:rsidRDefault="000C06C7" w:rsidP="006427B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Have a universal outlook</w:t>
            </w:r>
            <w:r w:rsidR="00EB70E1"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.</w:t>
            </w:r>
          </w:p>
        </w:tc>
        <w:tc>
          <w:tcPr>
            <w:tcW w:w="4848" w:type="dxa"/>
          </w:tcPr>
          <w:p w:rsidR="000C06C7" w:rsidRPr="00EB70E1" w:rsidRDefault="000C06C7" w:rsidP="000C0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Comparatively more custom</w:t>
            </w:r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ized since it shows the identity an</w:t>
            </w:r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d believes that can be distingu</w:t>
            </w:r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ished</w:t>
            </w:r>
          </w:p>
          <w:p w:rsidR="006427BF" w:rsidRPr="00EB70E1" w:rsidRDefault="000C06C7" w:rsidP="000C0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from</w:t>
            </w:r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 xml:space="preserve"> others</w:t>
            </w:r>
            <w:r w:rsidR="00EB70E1"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.</w:t>
            </w:r>
          </w:p>
        </w:tc>
      </w:tr>
      <w:tr w:rsidR="006427BF" w:rsidRPr="00EB70E1" w:rsidTr="00EB70E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115103" w:rsidRPr="00EB70E1" w:rsidRDefault="00EB70E1" w:rsidP="0011510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C</w:t>
            </w:r>
            <w:r w:rsidR="00115103"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an be</w:t>
            </w:r>
            <w:r w:rsidR="00115103"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 xml:space="preserve"> </w:t>
            </w:r>
            <w:r w:rsidR="00115103"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 xml:space="preserve">influenced by the profession, </w:t>
            </w:r>
            <w:r w:rsidR="00115103"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field</w:t>
            </w:r>
            <w:r w:rsidR="00115103"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 xml:space="preserve"> of study, organization in which</w:t>
            </w:r>
          </w:p>
          <w:p w:rsidR="006427BF" w:rsidRPr="00EB70E1" w:rsidRDefault="00115103" w:rsidP="0011510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someone works, etc.</w:t>
            </w:r>
          </w:p>
        </w:tc>
        <w:tc>
          <w:tcPr>
            <w:tcW w:w="4848" w:type="dxa"/>
          </w:tcPr>
          <w:p w:rsidR="006427BF" w:rsidRPr="00EB70E1" w:rsidRDefault="00115103" w:rsidP="0064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can be influence by the societal behavior, culture, and religion.</w:t>
            </w:r>
          </w:p>
        </w:tc>
      </w:tr>
      <w:tr w:rsidR="006427BF" w:rsidRPr="00EB70E1" w:rsidTr="00EB7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115103" w:rsidRPr="00EB70E1" w:rsidRDefault="00EB70E1" w:rsidP="0011510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I</w:t>
            </w:r>
            <w:r w:rsidR="00115103"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t is uniform in</w:t>
            </w:r>
          </w:p>
          <w:p w:rsidR="006427BF" w:rsidRPr="00EB70E1" w:rsidRDefault="00115103" w:rsidP="0011510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comparison with morals.</w:t>
            </w:r>
          </w:p>
        </w:tc>
        <w:tc>
          <w:tcPr>
            <w:tcW w:w="4848" w:type="dxa"/>
          </w:tcPr>
          <w:p w:rsidR="00115103" w:rsidRPr="00EB70E1" w:rsidRDefault="00EB70E1" w:rsidP="00EB7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I</w:t>
            </w:r>
            <w:r w:rsidR="00115103"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 xml:space="preserve">t </w:t>
            </w:r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varies</w:t>
            </w:r>
            <w:r w:rsidR="00115103"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 xml:space="preserve"> with different</w:t>
            </w:r>
          </w:p>
          <w:p w:rsidR="006427BF" w:rsidRPr="00EB70E1" w:rsidRDefault="00115103" w:rsidP="00115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type of culture and norms.</w:t>
            </w:r>
          </w:p>
        </w:tc>
      </w:tr>
      <w:tr w:rsidR="00115103" w:rsidRPr="00EB70E1" w:rsidTr="00EB70E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115103" w:rsidRPr="00EB70E1" w:rsidRDefault="00EB70E1" w:rsidP="0011510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I</w:t>
            </w:r>
            <w:r w:rsidR="00115103"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t is somewhere related to</w:t>
            </w:r>
          </w:p>
          <w:p w:rsidR="00115103" w:rsidRPr="00EB70E1" w:rsidRDefault="00115103" w:rsidP="0011510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the professi</w:t>
            </w:r>
            <w:r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onal work.</w:t>
            </w:r>
          </w:p>
        </w:tc>
        <w:tc>
          <w:tcPr>
            <w:tcW w:w="4848" w:type="dxa"/>
          </w:tcPr>
          <w:p w:rsidR="00115103" w:rsidRPr="00EB70E1" w:rsidRDefault="00EB70E1" w:rsidP="00115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I</w:t>
            </w:r>
            <w:r w:rsidR="00115103"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t is not related with the</w:t>
            </w:r>
          </w:p>
          <w:p w:rsidR="00115103" w:rsidRPr="00EB70E1" w:rsidRDefault="00115103" w:rsidP="00115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professional work.</w:t>
            </w:r>
          </w:p>
        </w:tc>
      </w:tr>
      <w:tr w:rsidR="00EB70E1" w:rsidRPr="00EB70E1" w:rsidTr="00EB7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EB70E1" w:rsidRPr="00EB70E1" w:rsidRDefault="00EB70E1" w:rsidP="0011510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Ethics are dependent on the prism of others.</w:t>
            </w:r>
          </w:p>
        </w:tc>
        <w:tc>
          <w:tcPr>
            <w:tcW w:w="4848" w:type="dxa"/>
          </w:tcPr>
          <w:p w:rsidR="00EB70E1" w:rsidRPr="00EB70E1" w:rsidRDefault="00EB70E1" w:rsidP="00115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Morality is seen from the perspective of an individual.</w:t>
            </w:r>
          </w:p>
        </w:tc>
      </w:tr>
      <w:tr w:rsidR="00EB70E1" w:rsidRPr="00EB70E1" w:rsidTr="00EB70E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EB70E1" w:rsidRPr="00EB70E1" w:rsidRDefault="00EB70E1" w:rsidP="0011510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Ethics are followed because society has decided that it is the right course of action</w:t>
            </w:r>
          </w:p>
        </w:tc>
        <w:tc>
          <w:tcPr>
            <w:tcW w:w="4848" w:type="dxa"/>
          </w:tcPr>
          <w:p w:rsidR="00EB70E1" w:rsidRPr="00EB70E1" w:rsidRDefault="00EB70E1" w:rsidP="00115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Morality is followed because a person believes that it is the right course of action.</w:t>
            </w:r>
          </w:p>
        </w:tc>
      </w:tr>
      <w:tr w:rsidR="00EB70E1" w:rsidRPr="00EB70E1" w:rsidTr="00EB7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EB70E1" w:rsidRPr="00EB70E1" w:rsidRDefault="00EB70E1" w:rsidP="0011510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color w:val="FFFFFF" w:themeColor="background1"/>
                <w:sz w:val="28"/>
                <w:lang w:val="en-US"/>
              </w:rPr>
              <w:t>A person who follows the ethical principles need not necessarily have strong moral values, in fact, there are even possibilities that he may not have any morals.</w:t>
            </w:r>
          </w:p>
        </w:tc>
        <w:tc>
          <w:tcPr>
            <w:tcW w:w="4848" w:type="dxa"/>
          </w:tcPr>
          <w:p w:rsidR="00EB70E1" w:rsidRPr="00EB70E1" w:rsidRDefault="00EB70E1" w:rsidP="00115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EB70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There could be situations where ethics are violated by a moral person to maintain to uphold his moral values.</w:t>
            </w:r>
          </w:p>
        </w:tc>
      </w:tr>
    </w:tbl>
    <w:p w:rsidR="00156CFA" w:rsidRPr="006427BF" w:rsidRDefault="00156CFA" w:rsidP="006427BF">
      <w:pPr>
        <w:rPr>
          <w:lang w:val="en-US"/>
        </w:rPr>
      </w:pPr>
    </w:p>
    <w:p w:rsidR="00156CFA" w:rsidRPr="006427BF" w:rsidRDefault="00156CFA" w:rsidP="006427BF">
      <w:pPr>
        <w:jc w:val="center"/>
        <w:rPr>
          <w:lang w:val="en-US"/>
        </w:rPr>
      </w:pPr>
    </w:p>
    <w:p w:rsidR="00156CFA" w:rsidRPr="006427BF" w:rsidRDefault="00156CFA" w:rsidP="00A05563">
      <w:pPr>
        <w:jc w:val="center"/>
        <w:rPr>
          <w:lang w:val="en-US"/>
        </w:rPr>
      </w:pPr>
    </w:p>
    <w:p w:rsidR="007D3ABF" w:rsidRPr="006427BF" w:rsidRDefault="007D3ABF" w:rsidP="00A05563">
      <w:pPr>
        <w:jc w:val="center"/>
        <w:rPr>
          <w:lang w:val="en-US"/>
        </w:rPr>
      </w:pPr>
    </w:p>
    <w:p w:rsidR="00156CFA" w:rsidRPr="006427BF" w:rsidRDefault="00156CFA" w:rsidP="00A05563">
      <w:pPr>
        <w:jc w:val="center"/>
        <w:rPr>
          <w:lang w:val="en-US"/>
        </w:rPr>
      </w:pPr>
    </w:p>
    <w:p w:rsidR="00156CFA" w:rsidRPr="006427BF" w:rsidRDefault="00156CFA" w:rsidP="00A05563">
      <w:pPr>
        <w:jc w:val="center"/>
        <w:rPr>
          <w:lang w:val="en-US"/>
        </w:rPr>
      </w:pPr>
    </w:p>
    <w:p w:rsidR="00156CFA" w:rsidRPr="006427BF" w:rsidRDefault="00156CFA" w:rsidP="00A05563">
      <w:pPr>
        <w:jc w:val="center"/>
        <w:rPr>
          <w:lang w:val="en-US"/>
        </w:rPr>
      </w:pPr>
    </w:p>
    <w:p w:rsidR="00156CFA" w:rsidRPr="006427BF" w:rsidRDefault="00156CFA" w:rsidP="00A05563">
      <w:pPr>
        <w:jc w:val="center"/>
        <w:rPr>
          <w:lang w:val="en-US"/>
        </w:rPr>
      </w:pPr>
    </w:p>
    <w:p w:rsidR="00156CFA" w:rsidRPr="006427BF" w:rsidRDefault="00156CFA" w:rsidP="00EB70E1">
      <w:pPr>
        <w:rPr>
          <w:lang w:val="en-US"/>
        </w:rPr>
      </w:pPr>
    </w:p>
    <w:sectPr w:rsidR="00156CFA" w:rsidRPr="006427BF" w:rsidSect="00A05563">
      <w:headerReference w:type="default" r:id="rId11"/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58A" w:rsidRDefault="00CD058A" w:rsidP="00E401B2">
      <w:pPr>
        <w:spacing w:after="0" w:line="240" w:lineRule="auto"/>
      </w:pPr>
      <w:r>
        <w:separator/>
      </w:r>
    </w:p>
  </w:endnote>
  <w:endnote w:type="continuationSeparator" w:id="0">
    <w:p w:rsidR="00CD058A" w:rsidRDefault="00CD058A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62D94F2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4-2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831B31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20 de abril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4-20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831B31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20 de abril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58A" w:rsidRDefault="00CD058A" w:rsidP="00E401B2">
      <w:pPr>
        <w:spacing w:after="0" w:line="240" w:lineRule="auto"/>
      </w:pPr>
      <w:r>
        <w:separator/>
      </w:r>
    </w:p>
  </w:footnote>
  <w:footnote w:type="continuationSeparator" w:id="0">
    <w:p w:rsidR="00CD058A" w:rsidRDefault="00CD058A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31"/>
    <w:rsid w:val="000C06C7"/>
    <w:rsid w:val="00115103"/>
    <w:rsid w:val="00156CFA"/>
    <w:rsid w:val="005C2AEC"/>
    <w:rsid w:val="00606800"/>
    <w:rsid w:val="006427BF"/>
    <w:rsid w:val="007D3ABF"/>
    <w:rsid w:val="00831B31"/>
    <w:rsid w:val="00A05563"/>
    <w:rsid w:val="00BC19C9"/>
    <w:rsid w:val="00C503ED"/>
    <w:rsid w:val="00CD058A"/>
    <w:rsid w:val="00DE35FD"/>
    <w:rsid w:val="00E401B2"/>
    <w:rsid w:val="00EB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A4BF9"/>
  <w15:chartTrackingRefBased/>
  <w15:docId w15:val="{AC7614E8-326D-4A83-83FF-6523A106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  <w:style w:type="table" w:styleId="Tablaconcuadrcula">
    <w:name w:val="Table Grid"/>
    <w:basedOn w:val="Tablanormal"/>
    <w:uiPriority w:val="39"/>
    <w:rsid w:val="00156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6427B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2">
    <w:name w:val="Plain Table 2"/>
    <w:basedOn w:val="Tablanormal"/>
    <w:uiPriority w:val="42"/>
    <w:rsid w:val="006427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FFD1E8-606B-4563-8ACE-8683A5DEF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15</TotalTime>
  <Pages>1</Pages>
  <Words>258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2021-04-20T07:55:00Z</dcterms:created>
  <dcterms:modified xsi:type="dcterms:W3CDTF">2021-04-20T09:43:00Z</dcterms:modified>
</cp:coreProperties>
</file>