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93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770"/>
        <w:gridCol w:w="371"/>
        <w:gridCol w:w="1942"/>
        <w:gridCol w:w="1151"/>
        <w:gridCol w:w="1057"/>
        <w:gridCol w:w="29"/>
        <w:gridCol w:w="2130"/>
        <w:gridCol w:w="1497"/>
        <w:gridCol w:w="1449"/>
        <w:gridCol w:w="2998"/>
      </w:tblGrid>
      <w:tr w:rsidR="00FF5482" w:rsidRPr="000E0CDE" w:rsidTr="00FF5482">
        <w:trPr>
          <w:trHeight w:val="269"/>
        </w:trPr>
        <w:tc>
          <w:tcPr>
            <w:tcW w:w="1482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bookmarkStart w:id="0" w:name="_Ref12489598"/>
            <w:bookmarkStart w:id="1" w:name="_Ref12489728"/>
            <w:r w:rsidRPr="00F80817"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Casos de pruebas</w:t>
            </w:r>
          </w:p>
        </w:tc>
      </w:tr>
      <w:tr w:rsidR="00FF5482" w:rsidRPr="000E0CDE" w:rsidTr="00FF5482">
        <w:trPr>
          <w:trHeight w:val="306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F80817" w:rsidRDefault="00FF5482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royecto:</w:t>
            </w:r>
          </w:p>
        </w:tc>
        <w:tc>
          <w:tcPr>
            <w:tcW w:w="1262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5482" w:rsidRPr="00F80817" w:rsidRDefault="00FF5482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Calculadora Windows 10</w:t>
            </w:r>
          </w:p>
        </w:tc>
      </w:tr>
      <w:tr w:rsidR="0030470D" w:rsidRPr="000E0CDE" w:rsidTr="00FF5482">
        <w:trPr>
          <w:trHeight w:val="237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70D" w:rsidRPr="00423B84" w:rsidRDefault="0030470D" w:rsidP="0030470D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Autor:</w:t>
            </w:r>
          </w:p>
        </w:tc>
        <w:tc>
          <w:tcPr>
            <w:tcW w:w="42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0470D" w:rsidRPr="00154BDD" w:rsidRDefault="0030470D" w:rsidP="0030470D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Manuel Galvan Covarrubias</w:t>
            </w:r>
          </w:p>
        </w:tc>
        <w:tc>
          <w:tcPr>
            <w:tcW w:w="10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0470D" w:rsidRPr="00423B84" w:rsidRDefault="0030470D" w:rsidP="0030470D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Fecha:</w:t>
            </w:r>
          </w:p>
        </w:tc>
        <w:tc>
          <w:tcPr>
            <w:tcW w:w="81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0470D" w:rsidRPr="00423B84" w:rsidRDefault="0030470D" w:rsidP="0030470D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Marzo 22, 2021</w:t>
            </w:r>
          </w:p>
        </w:tc>
      </w:tr>
      <w:tr w:rsidR="00FF5482" w:rsidRPr="000E0CDE" w:rsidTr="00FF5482">
        <w:trPr>
          <w:trHeight w:val="315"/>
        </w:trPr>
        <w:tc>
          <w:tcPr>
            <w:tcW w:w="2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154BDD" w:rsidRDefault="00FF5482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Objetivo:</w:t>
            </w:r>
          </w:p>
        </w:tc>
        <w:tc>
          <w:tcPr>
            <w:tcW w:w="122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5482" w:rsidRPr="00F74BA7" w:rsidRDefault="00FF5482" w:rsidP="00FF548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sz w:val="22"/>
                <w:lang w:val="es-ES" w:eastAsia="es-ES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F74BA7">
              <w:rPr>
                <w:b/>
                <w:noProof/>
              </w:rPr>
              <w:t>Realizar operaciones aritmeticas dentro de la aplicación.</w:t>
            </w:r>
          </w:p>
        </w:tc>
      </w:tr>
      <w:tr w:rsidR="00FF5482" w:rsidRPr="000E0CDE" w:rsidTr="00FF5482">
        <w:trPr>
          <w:trHeight w:val="700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0E0CDE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MODULO</w:t>
            </w:r>
          </w:p>
        </w:tc>
        <w:tc>
          <w:tcPr>
            <w:tcW w:w="114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0E0CDE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ID</w:t>
            </w:r>
          </w:p>
        </w:tc>
        <w:tc>
          <w:tcPr>
            <w:tcW w:w="19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Nombre</w:t>
            </w:r>
          </w:p>
        </w:tc>
        <w:tc>
          <w:tcPr>
            <w:tcW w:w="22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Requerimientos del ambiente de prueba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F5482" w:rsidRPr="0047702C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D</w:t>
            </w:r>
            <w:r w:rsidRPr="0047702C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escripción Caso de prueba:</w:t>
            </w:r>
          </w:p>
          <w:p w:rsidR="00FF5482" w:rsidRPr="0047702C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i/>
                <w:iCs/>
                <w:sz w:val="20"/>
                <w:szCs w:val="24"/>
                <w:lang w:val="es-ES" w:eastAsia="es-ES"/>
              </w:rPr>
            </w:pPr>
            <w:r w:rsidRPr="0047702C">
              <w:rPr>
                <w:rFonts w:eastAsia="Times New Roman" w:cs="Arial"/>
                <w:i/>
                <w:iCs/>
                <w:sz w:val="18"/>
                <w:lang w:val="es-ES" w:eastAsia="es-ES"/>
              </w:rPr>
              <w:t>Pasos detallados con datos de Entrada</w:t>
            </w:r>
          </w:p>
        </w:tc>
        <w:tc>
          <w:tcPr>
            <w:tcW w:w="14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esperados</w:t>
            </w:r>
          </w:p>
        </w:tc>
        <w:tc>
          <w:tcPr>
            <w:tcW w:w="2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FF5482" w:rsidRDefault="00FF5482" w:rsidP="00FF548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obtenidos</w:t>
            </w:r>
          </w:p>
        </w:tc>
      </w:tr>
      <w:tr w:rsidR="00FF5482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Estándar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783A48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TC_OP_001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482" w:rsidRPr="00804F94" w:rsidRDefault="00783A48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Operación </w:t>
            </w:r>
            <w:r w:rsidR="00222DF2">
              <w:rPr>
                <w:rFonts w:eastAsia="Times New Roman" w:cs="Arial"/>
                <w:sz w:val="16"/>
                <w:szCs w:val="16"/>
                <w:lang w:val="es-ES" w:eastAsia="es-ES"/>
              </w:rPr>
              <w:t>Aritmética</w:t>
            </w: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F5482" w:rsidRPr="00804F94" w:rsidRDefault="00783A48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Es usuario realiza operación aritmética.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482" w:rsidRDefault="00222DF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-Aplicación instalada</w:t>
            </w:r>
          </w:p>
          <w:p w:rsidR="00222DF2" w:rsidRPr="00804F94" w:rsidRDefault="00222DF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-Ejecutar el  </w:t>
            </w: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TC_OP_001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5482" w:rsidRPr="009E5B25" w:rsidRDefault="00222DF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1. Abrir calculadora.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222DF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Ventana principal de la aplicación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F5482" w:rsidRPr="00804F94" w:rsidRDefault="00222DF2" w:rsidP="00FF548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Ventana principal.</w:t>
            </w:r>
          </w:p>
        </w:tc>
      </w:tr>
      <w:tr w:rsidR="00783A48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Estándar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2. Ingresar operando.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Proyección en el cuadro de dialogo del operando que se ingresó. 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Operando que se ingresó.</w:t>
            </w:r>
          </w:p>
          <w:p w:rsidR="00222DF2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783A48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Estándar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3.Ingresar operador.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Proyección en e</w:t>
            </w: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l cuadro de dialogo del operador</w:t>
            </w: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 que se ingresó.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Operador que se ingresó.</w:t>
            </w:r>
          </w:p>
          <w:p w:rsidR="00222DF2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783A48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Estándar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4. Ingresar operando.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Proyección en el cuadro de dialogo del operando que se ingresó.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22DF2" w:rsidRDefault="00222DF2" w:rsidP="00222DF2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Operando que se ingresó.</w:t>
            </w:r>
          </w:p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783A48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Estándar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5.Presionar igual para obtener el resultado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Proyección en el cuadro</w:t>
            </w: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 de dialogo del resultado</w:t>
            </w: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.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222DF2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Resultado de la operación.  </w:t>
            </w:r>
          </w:p>
        </w:tc>
      </w:tr>
      <w:tr w:rsidR="00783A48" w:rsidRPr="000E0CDE" w:rsidTr="00FF5482">
        <w:trPr>
          <w:trHeight w:val="552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783A48" w:rsidRPr="000E0CDE" w:rsidTr="00FF5482">
        <w:trPr>
          <w:trHeight w:val="615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783A48" w:rsidRPr="000E0CDE" w:rsidTr="00FF5482">
        <w:trPr>
          <w:trHeight w:val="525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783A48" w:rsidRPr="000E0CDE" w:rsidTr="00FF5482">
        <w:trPr>
          <w:trHeight w:val="570"/>
        </w:trPr>
        <w:tc>
          <w:tcPr>
            <w:tcW w:w="1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3A48" w:rsidRPr="00804F94" w:rsidRDefault="00783A48" w:rsidP="00783A48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</w:tbl>
    <w:p w:rsidR="007D3ABF" w:rsidRDefault="007D3ABF">
      <w:bookmarkStart w:id="2" w:name="_GoBack"/>
      <w:bookmarkEnd w:id="0"/>
      <w:bookmarkEnd w:id="1"/>
      <w:bookmarkEnd w:id="2"/>
    </w:p>
    <w:p w:rsidR="00FF5482" w:rsidRDefault="00FF5482"/>
    <w:sectPr w:rsidR="00FF5482" w:rsidSect="00FF5482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558" w:rsidRDefault="00A14558" w:rsidP="00E401B2">
      <w:pPr>
        <w:spacing w:after="0" w:line="240" w:lineRule="auto"/>
      </w:pPr>
      <w:r>
        <w:separator/>
      </w:r>
    </w:p>
  </w:endnote>
  <w:endnote w:type="continuationSeparator" w:id="0">
    <w:p w:rsidR="00A14558" w:rsidRDefault="00A14558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D3C9821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3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4E39B9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22 de marzo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3-22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4E39B9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22 de marzo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558" w:rsidRDefault="00A14558" w:rsidP="00E401B2">
      <w:pPr>
        <w:spacing w:after="0" w:line="240" w:lineRule="auto"/>
      </w:pPr>
      <w:r>
        <w:separator/>
      </w:r>
    </w:p>
  </w:footnote>
  <w:footnote w:type="continuationSeparator" w:id="0">
    <w:p w:rsidR="00A14558" w:rsidRDefault="00A14558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82"/>
    <w:rsid w:val="00131249"/>
    <w:rsid w:val="00222DF2"/>
    <w:rsid w:val="002323F0"/>
    <w:rsid w:val="0030470D"/>
    <w:rsid w:val="004E39B9"/>
    <w:rsid w:val="005C2AEC"/>
    <w:rsid w:val="00783A48"/>
    <w:rsid w:val="007D3ABF"/>
    <w:rsid w:val="008B29C3"/>
    <w:rsid w:val="00A14558"/>
    <w:rsid w:val="00C503ED"/>
    <w:rsid w:val="00DE35FD"/>
    <w:rsid w:val="00E401B2"/>
    <w:rsid w:val="00F74BA7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D78F"/>
  <w15:chartTrackingRefBased/>
  <w15:docId w15:val="{B03456B3-83C7-41E9-B38B-E8D708F4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482"/>
    <w:pPr>
      <w:spacing w:line="36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17306-CDB2-4916-A254-6C80B24C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30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2021-03-22T07:20:00Z</dcterms:created>
  <dcterms:modified xsi:type="dcterms:W3CDTF">2021-03-22T07:58:00Z</dcterms:modified>
</cp:coreProperties>
</file>