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ABF" w:rsidRDefault="00901DEC">
      <w:r>
        <w:rPr>
          <w:noProof/>
          <w:lang w:eastAsia="es-MX"/>
        </w:rPr>
        <w:drawing>
          <wp:inline distT="0" distB="0" distL="0" distR="0" wp14:anchorId="64745051" wp14:editId="5D3A28C3">
            <wp:extent cx="6858000" cy="38576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22-11-2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23">
        <w:rPr>
          <w:noProof/>
          <w:lang w:eastAsia="es-MX"/>
        </w:rPr>
        <w:drawing>
          <wp:inline distT="0" distB="0" distL="0" distR="0" wp14:anchorId="64745051" wp14:editId="5D3A28C3">
            <wp:extent cx="6858000" cy="38576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22-11-2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s-MX"/>
        </w:rPr>
        <w:lastRenderedPageBreak/>
        <w:drawing>
          <wp:inline distT="0" distB="0" distL="0" distR="0">
            <wp:extent cx="6858000" cy="38576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2-11-23 (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2-11-23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-11-23 (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-11-23 (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-11-23 (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2-11-23 (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-11-23 (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2-11-23 (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-11-23 (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-11-23 (1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2-11-23 (1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2-11-23 (1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2-11-23 (1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2-11-23 (1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2-11-23 (1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2-11-23 (1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2-11-23 (1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2-11-23 (1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2-11-23 (19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2-11-23 (2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2-11-23 (2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2-11-23 (2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2-11-23 (2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2-11-23 (24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2-11-23 (25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2-11-23 (2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2-11-23 (2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2-11-23 (2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2-11-23 (29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2-11-23 (3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2-11-23 (3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2-11-23 (32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2-11-23 (33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2-11-23 (34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2-11-23 (35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2-11-23 (36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2-11-23 (37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2-11-23 (38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2-11-23 (39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2-11-23 (40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6858000" cy="38576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2-11-23 (4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3ABF" w:rsidSect="00901DEC">
      <w:headerReference w:type="default" r:id="rId50"/>
      <w:footerReference w:type="default" r:id="rId51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7858" w:rsidRDefault="00A97858" w:rsidP="00E401B2">
      <w:pPr>
        <w:spacing w:after="0" w:line="240" w:lineRule="auto"/>
      </w:pPr>
      <w:r>
        <w:separator/>
      </w:r>
    </w:p>
  </w:endnote>
  <w:endnote w:type="continuationSeparator" w:id="0">
    <w:p w:rsidR="00A97858" w:rsidRDefault="00A97858" w:rsidP="00E40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7A78A1">
    <w:pPr>
      <w:pStyle w:val="Piedepgina"/>
      <w:rPr>
        <w:lang w:val="en-US"/>
      </w:rPr>
    </w:pPr>
    <w:r w:rsidRPr="00E401B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8B8B315" wp14:editId="70BB124E">
              <wp:simplePos x="0" y="0"/>
              <wp:positionH relativeFrom="margin">
                <wp:posOffset>-34898</wp:posOffset>
              </wp:positionH>
              <wp:positionV relativeFrom="page">
                <wp:posOffset>9250945</wp:posOffset>
              </wp:positionV>
              <wp:extent cx="5939155" cy="740410"/>
              <wp:effectExtent l="0" t="0" r="4445" b="0"/>
              <wp:wrapNone/>
              <wp:docPr id="451" name="Rectángulo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Fecha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2-11-23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401B2" w:rsidRDefault="00901DEC">
                              <w:pPr>
                                <w:jc w:val="right"/>
                              </w:pPr>
                              <w:r>
                                <w:rPr>
                                  <w:lang w:val="es-ES"/>
                                </w:rPr>
                                <w:t>23 de noviembre de 2022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w14:anchorId="48B8B315" id="Rectángulo 451" o:spid="_x0000_s1026" style="position:absolute;margin-left:-2.75pt;margin-top:728.4pt;width:467.65pt;height:58.3pt;z-index:251659264;visibility:visible;mso-wrap-style:square;mso-width-percent:1000;mso-height-percent:81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" filled="f" stroked="f">
              <v:textbox inset=",0">
                <w:txbxContent>
                  <w:sdt>
                    <w:sdtPr>
                      <w:alias w:val="Fecha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2-11-23T00:00:00Z">
                        <w:dateFormat w:val="d 'de' MMMM 'de' yyyy"/>
                        <w:lid w:val="es-E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:rsidR="00E401B2" w:rsidRDefault="00901DEC">
                        <w:pPr>
                          <w:jc w:val="right"/>
                        </w:pPr>
                        <w:r>
                          <w:rPr>
                            <w:lang w:val="es-ES"/>
                          </w:rPr>
                          <w:t>23 de noviembre de 2022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 w:rsidR="00E401B2" w:rsidRPr="00E401B2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F4BC200" wp14:editId="385E3C2A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3992A8E2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 w:rsidR="00901DEC">
      <w:rPr>
        <w:lang w:val="en-US"/>
      </w:rPr>
      <w:t>IDGS 9</w:t>
    </w:r>
    <w:r w:rsidR="00A81F21">
      <w:rPr>
        <w:lang w:val="en-US"/>
      </w:rPr>
      <w:t>-3</w:t>
    </w:r>
    <w:r w:rsidR="00E401B2">
      <w:rPr>
        <w:lang w:val="en-US"/>
      </w:rPr>
      <w:t xml:space="preserve"> Victor Galvan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7858" w:rsidRDefault="00A97858" w:rsidP="00E401B2">
      <w:pPr>
        <w:spacing w:after="0" w:line="240" w:lineRule="auto"/>
      </w:pPr>
      <w:r>
        <w:separator/>
      </w:r>
    </w:p>
  </w:footnote>
  <w:footnote w:type="continuationSeparator" w:id="0">
    <w:p w:rsidR="00A97858" w:rsidRDefault="00A97858" w:rsidP="00E40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 w:rsidP="00E401B2">
    <w:pPr>
      <w:pStyle w:val="Encabezado"/>
      <w:jc w:val="right"/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attachedTemplate r:id="rId1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DEC"/>
    <w:rsid w:val="001E4323"/>
    <w:rsid w:val="0021584C"/>
    <w:rsid w:val="002E1061"/>
    <w:rsid w:val="004D43CE"/>
    <w:rsid w:val="005923CD"/>
    <w:rsid w:val="005C2AEC"/>
    <w:rsid w:val="007A78A1"/>
    <w:rsid w:val="007D3ABF"/>
    <w:rsid w:val="00901DEC"/>
    <w:rsid w:val="00A81F21"/>
    <w:rsid w:val="00A97858"/>
    <w:rsid w:val="00C503ED"/>
    <w:rsid w:val="00D04872"/>
    <w:rsid w:val="00DE35FD"/>
    <w:rsid w:val="00E31FEE"/>
    <w:rsid w:val="00E4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AE5663"/>
  <w15:chartTrackingRefBased/>
  <w15:docId w15:val="{A9D22D6E-869F-4A26-8B99-336D83897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01B2"/>
  </w:style>
  <w:style w:type="paragraph" w:styleId="Piedepgina">
    <w:name w:val="footer"/>
    <w:basedOn w:val="Normal"/>
    <w:link w:val="Piedepgina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01B2"/>
  </w:style>
  <w:style w:type="character" w:customStyle="1" w:styleId="Textodemarcadordeposicin">
    <w:name w:val="Texto de marcador de posición"/>
    <w:basedOn w:val="Fuentedeprrafopredeter"/>
    <w:uiPriority w:val="99"/>
    <w:semiHidden/>
    <w:rsid w:val="00E401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basicFormat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2022-11-23T00:00:00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89E1C8-38A8-4C1E-B9C2-DAD3EC2C2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basicFormat.dotx</Template>
  <TotalTime>2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Galvan</dc:creator>
  <cp:keywords/>
  <dc:description/>
  <cp:lastModifiedBy>Victor Galvan</cp:lastModifiedBy>
  <cp:revision>3</cp:revision>
  <cp:lastPrinted>2022-11-24T03:52:00Z</cp:lastPrinted>
  <dcterms:created xsi:type="dcterms:W3CDTF">2022-11-24T03:50:00Z</dcterms:created>
  <dcterms:modified xsi:type="dcterms:W3CDTF">2022-11-24T03:52:00Z</dcterms:modified>
</cp:coreProperties>
</file>