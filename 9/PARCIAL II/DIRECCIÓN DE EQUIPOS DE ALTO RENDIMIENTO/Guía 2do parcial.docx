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EBB" w:rsidRPr="00873EBB" w:rsidRDefault="00873EBB">
      <w:r w:rsidRPr="00873EBB">
        <w:t>Las relaciones interpersonales se establecen entre los miembros de un grupo</w:t>
      </w:r>
    </w:p>
    <w:p w:rsidR="00873EBB" w:rsidRPr="00873EBB" w:rsidRDefault="00873EBB" w:rsidP="00873EBB">
      <w:r w:rsidRPr="00873EBB">
        <w:t>Si la comunicación se efectúa dentro o fuera de la estructura jerárquica de la empresa, hablamos de:</w:t>
      </w:r>
    </w:p>
    <w:p w:rsidR="00873EBB" w:rsidRPr="00873EBB" w:rsidRDefault="00873EBB" w:rsidP="001D6130">
      <w:pPr>
        <w:pStyle w:val="Prrafodelista"/>
        <w:numPr>
          <w:ilvl w:val="0"/>
          <w:numId w:val="8"/>
        </w:numPr>
      </w:pPr>
      <w:r w:rsidRPr="00873EBB">
        <w:t>Comunicación Formal</w:t>
      </w:r>
    </w:p>
    <w:p w:rsidR="001D6130" w:rsidRDefault="00873EBB" w:rsidP="001D6130">
      <w:pPr>
        <w:pStyle w:val="Prrafodelista"/>
        <w:numPr>
          <w:ilvl w:val="0"/>
          <w:numId w:val="8"/>
        </w:numPr>
      </w:pPr>
      <w:r w:rsidRPr="00873EBB">
        <w:t xml:space="preserve">Comunicación </w:t>
      </w:r>
      <w:r w:rsidRPr="00873EBB">
        <w:t xml:space="preserve">Informal </w:t>
      </w:r>
    </w:p>
    <w:p w:rsidR="001D6130" w:rsidRDefault="001D6130" w:rsidP="001D6130"/>
    <w:p w:rsidR="001D6130" w:rsidRDefault="001D6130" w:rsidP="001D6130">
      <w:pPr>
        <w:pStyle w:val="Prrafodelista"/>
        <w:numPr>
          <w:ilvl w:val="0"/>
          <w:numId w:val="7"/>
        </w:numPr>
      </w:pPr>
      <w:r>
        <w:t>Comunicación vertical descendente: Esta comunicación tiene origen en los altos cargos. Se utiliza para transmitir información a los trabajadores situados en un nivel más bajo o intermedio.</w:t>
      </w:r>
    </w:p>
    <w:p w:rsidR="001D6130" w:rsidRDefault="001D6130" w:rsidP="001D6130">
      <w:pPr>
        <w:pStyle w:val="Prrafodelista"/>
        <w:numPr>
          <w:ilvl w:val="0"/>
          <w:numId w:val="7"/>
        </w:numPr>
      </w:pPr>
      <w:r>
        <w:t>Comunicación vertical ascendente: Surge desde los empleados que se sitúan en el nivel inferior de la compañía. La finalidad de esta comunicación es mostrar el punto de vista de los trabajadores o la necesidad de mayor información sobre las tareas que desarrollan, entre otras opciones.</w:t>
      </w:r>
      <w:r w:rsidRPr="00873EBB">
        <w:t xml:space="preserve"> </w:t>
      </w:r>
    </w:p>
    <w:p w:rsidR="001D6130" w:rsidRDefault="001D6130" w:rsidP="001D6130"/>
    <w:p w:rsidR="001D6130" w:rsidRDefault="001D6130" w:rsidP="001D6130">
      <w:r>
        <w:t>La comunicación verbal, a su ve</w:t>
      </w:r>
      <w:r>
        <w:t>z, se divide en dos categorías:</w:t>
      </w:r>
    </w:p>
    <w:p w:rsidR="001D6130" w:rsidRDefault="001D6130" w:rsidP="001D6130">
      <w:pPr>
        <w:pStyle w:val="Prrafodelista"/>
        <w:numPr>
          <w:ilvl w:val="0"/>
          <w:numId w:val="6"/>
        </w:numPr>
      </w:pPr>
      <w:r>
        <w:t>Comunicación oral</w:t>
      </w:r>
    </w:p>
    <w:p w:rsidR="001D6130" w:rsidRDefault="001D6130" w:rsidP="001D6130">
      <w:pPr>
        <w:pStyle w:val="Prrafodelista"/>
        <w:numPr>
          <w:ilvl w:val="0"/>
          <w:numId w:val="6"/>
        </w:numPr>
      </w:pPr>
      <w:r>
        <w:t>Comunicación escrita</w:t>
      </w:r>
    </w:p>
    <w:p w:rsidR="001D6130" w:rsidRDefault="001D6130" w:rsidP="001D6130"/>
    <w:p w:rsidR="001D6130" w:rsidRDefault="001D6130" w:rsidP="001D6130">
      <w:r w:rsidRPr="001D6130">
        <w:t>La comunicación no verbal es un proceso de comunicación que se manifiesta a través de gestos, expresiones o movimientos corporales. El lenguaje corporal es clave a la hora de llevar a cabo la comunicación no verbal.</w:t>
      </w:r>
    </w:p>
    <w:p w:rsidR="001D6130" w:rsidRDefault="001D6130">
      <w:r>
        <w:br w:type="page"/>
      </w:r>
    </w:p>
    <w:p w:rsidR="001A591A" w:rsidRPr="00873EBB" w:rsidRDefault="001A591A" w:rsidP="001A591A">
      <w:r w:rsidRPr="00873EBB">
        <w:lastRenderedPageBreak/>
        <w:t>Tipos de liderazgo según Max Weber</w:t>
      </w:r>
    </w:p>
    <w:p w:rsidR="001A591A" w:rsidRPr="00873EBB" w:rsidRDefault="00674E58" w:rsidP="00AF56DD">
      <w:pPr>
        <w:pStyle w:val="Prrafodelista"/>
        <w:numPr>
          <w:ilvl w:val="0"/>
          <w:numId w:val="4"/>
        </w:numPr>
      </w:pPr>
      <w:r w:rsidRPr="00873EBB">
        <w:t>Líder</w:t>
      </w:r>
      <w:r w:rsidR="001A591A" w:rsidRPr="00873EBB">
        <w:t xml:space="preserve"> </w:t>
      </w:r>
      <w:r w:rsidRPr="00873EBB">
        <w:t>autocrático</w:t>
      </w:r>
    </w:p>
    <w:p w:rsidR="001A591A" w:rsidRPr="00873EBB" w:rsidRDefault="00674E58" w:rsidP="00AF56DD">
      <w:pPr>
        <w:pStyle w:val="Prrafodelista"/>
        <w:numPr>
          <w:ilvl w:val="0"/>
          <w:numId w:val="4"/>
        </w:numPr>
      </w:pPr>
      <w:r w:rsidRPr="00873EBB">
        <w:t>Líder</w:t>
      </w:r>
      <w:r w:rsidR="001A591A" w:rsidRPr="00873EBB">
        <w:t xml:space="preserve"> </w:t>
      </w:r>
      <w:r w:rsidRPr="00873EBB">
        <w:t>participativo</w:t>
      </w:r>
      <w:r w:rsidR="001A591A" w:rsidRPr="00873EBB">
        <w:t xml:space="preserve"> o </w:t>
      </w:r>
      <w:r w:rsidRPr="00873EBB">
        <w:t>democrático</w:t>
      </w:r>
    </w:p>
    <w:p w:rsidR="001A591A" w:rsidRPr="00873EBB" w:rsidRDefault="00674E58" w:rsidP="00AF56DD">
      <w:pPr>
        <w:pStyle w:val="Prrafodelista"/>
        <w:numPr>
          <w:ilvl w:val="0"/>
          <w:numId w:val="4"/>
        </w:numPr>
      </w:pPr>
      <w:r w:rsidRPr="00873EBB">
        <w:t>Líder</w:t>
      </w:r>
      <w:r w:rsidR="001A591A" w:rsidRPr="00873EBB">
        <w:t xml:space="preserve"> liberal o de rienda suelta</w:t>
      </w:r>
    </w:p>
    <w:p w:rsidR="00AF56DD" w:rsidRPr="00873EBB" w:rsidRDefault="00AF56DD" w:rsidP="00AF56DD">
      <w:pPr>
        <w:pStyle w:val="Prrafodelista"/>
      </w:pPr>
    </w:p>
    <w:p w:rsidR="001A591A" w:rsidRPr="00873EBB" w:rsidRDefault="001A591A" w:rsidP="001A591A">
      <w:r w:rsidRPr="00873EBB">
        <w:t>DIFERENCIA ENTRE JEFE Y LIDER</w:t>
      </w:r>
    </w:p>
    <w:p w:rsidR="001A591A" w:rsidRPr="00873EBB" w:rsidRDefault="001A591A" w:rsidP="001A591A">
      <w:r w:rsidRPr="00873EBB">
        <w:t xml:space="preserve">"Para el jefe, la </w:t>
      </w:r>
      <w:r w:rsidR="00950BED" w:rsidRPr="00873EBB">
        <w:t>autoridad</w:t>
      </w:r>
      <w:r w:rsidRPr="00873EBB">
        <w:t xml:space="preserve"> es un privilegio de mando; par a el </w:t>
      </w:r>
      <w:r w:rsidR="00950BED" w:rsidRPr="00873EBB">
        <w:t>líder</w:t>
      </w:r>
      <w:r w:rsidRPr="00873EBB">
        <w:t>, un privilegio de ser vicio. El je</w:t>
      </w:r>
      <w:r w:rsidR="00950BED" w:rsidRPr="00873EBB">
        <w:t xml:space="preserve">fe    ordena: </w:t>
      </w:r>
      <w:r w:rsidRPr="00873EBB">
        <w:t>"</w:t>
      </w:r>
      <w:r w:rsidR="00950BED" w:rsidRPr="00873EBB">
        <w:t>Aquí mando</w:t>
      </w:r>
      <w:r w:rsidRPr="00873EBB">
        <w:t xml:space="preserve"> yo"";</w:t>
      </w:r>
      <w:r w:rsidR="00950BED" w:rsidRPr="00873EBB">
        <w:t xml:space="preserve"> el líder dice:” Aquí sirvo yo""; el jef</w:t>
      </w:r>
      <w:r w:rsidRPr="00873EBB">
        <w:t>e</w:t>
      </w:r>
      <w:r w:rsidR="00950BED" w:rsidRPr="00873EBB">
        <w:t xml:space="preserve"> empuja al grupo y el líder va al f</w:t>
      </w:r>
      <w:r w:rsidRPr="00873EBB">
        <w:t>rente,</w:t>
      </w:r>
      <w:r w:rsidR="00950BED" w:rsidRPr="00873EBB">
        <w:t xml:space="preserve"> comprometido con sus acci</w:t>
      </w:r>
      <w:r w:rsidRPr="00873EBB">
        <w:t>ones."</w:t>
      </w:r>
    </w:p>
    <w:p w:rsidR="001A591A" w:rsidRPr="00873EBB" w:rsidRDefault="001A591A" w:rsidP="001A591A">
      <w:r w:rsidRPr="00873EBB">
        <w:t>Manejo de grupo</w:t>
      </w:r>
    </w:p>
    <w:p w:rsidR="001A591A" w:rsidRPr="00873EBB" w:rsidRDefault="000B4514" w:rsidP="00674E58">
      <w:pPr>
        <w:pStyle w:val="Prrafodelista"/>
        <w:numPr>
          <w:ilvl w:val="0"/>
          <w:numId w:val="1"/>
        </w:numPr>
      </w:pPr>
      <w:r w:rsidRPr="00873EBB">
        <w:t>Actividades Recreativas</w:t>
      </w:r>
    </w:p>
    <w:p w:rsidR="001A591A" w:rsidRPr="00873EBB" w:rsidRDefault="001A591A" w:rsidP="00674E58">
      <w:pPr>
        <w:pStyle w:val="Prrafodelista"/>
        <w:numPr>
          <w:ilvl w:val="0"/>
          <w:numId w:val="1"/>
        </w:numPr>
      </w:pPr>
      <w:r w:rsidRPr="00873EBB">
        <w:t>Debate Dirigido</w:t>
      </w:r>
    </w:p>
    <w:p w:rsidR="006350A4" w:rsidRPr="00873EBB" w:rsidRDefault="000B4514" w:rsidP="001A591A">
      <w:pPr>
        <w:pStyle w:val="Prrafodelista"/>
        <w:numPr>
          <w:ilvl w:val="0"/>
          <w:numId w:val="1"/>
        </w:numPr>
      </w:pPr>
      <w:r w:rsidRPr="00873EBB">
        <w:t>Focus Group (moder</w:t>
      </w:r>
      <w:r w:rsidR="001A591A" w:rsidRPr="00873EBB">
        <w:t>ador)</w:t>
      </w:r>
    </w:p>
    <w:p w:rsidR="001A591A" w:rsidRPr="00873EBB" w:rsidRDefault="006350A4" w:rsidP="001A591A">
      <w:r w:rsidRPr="00873EBB">
        <w:t>O</w:t>
      </w:r>
      <w:r w:rsidR="001A591A" w:rsidRPr="00873EBB">
        <w:t>bjetivos del</w:t>
      </w:r>
      <w:r w:rsidRPr="00873EBB">
        <w:t xml:space="preserve"> Coaching para equipos de Alto Rendim</w:t>
      </w:r>
      <w:r w:rsidR="001A591A" w:rsidRPr="00873EBB">
        <w:t>iento</w:t>
      </w:r>
    </w:p>
    <w:p w:rsidR="006350A4" w:rsidRPr="00873EBB" w:rsidRDefault="006350A4" w:rsidP="001A591A">
      <w:r w:rsidRPr="00873EBB">
        <w:t xml:space="preserve">Consiste </w:t>
      </w:r>
      <w:r w:rsidR="00674E58" w:rsidRPr="00873EBB">
        <w:t>en</w:t>
      </w:r>
      <w:r w:rsidRPr="00873EBB">
        <w:t xml:space="preserve"> </w:t>
      </w:r>
      <w:r w:rsidR="001A591A" w:rsidRPr="00873EBB">
        <w:t xml:space="preserve">un </w:t>
      </w:r>
      <w:r w:rsidRPr="00873EBB">
        <w:t xml:space="preserve">entrenamiento de </w:t>
      </w:r>
      <w:r w:rsidR="001A591A" w:rsidRPr="00873EBB">
        <w:t xml:space="preserve">los </w:t>
      </w:r>
      <w:r w:rsidRPr="00873EBB">
        <w:t>componentes del departamento u organización</w:t>
      </w:r>
      <w:r w:rsidR="003736EA" w:rsidRPr="00873EBB">
        <w:t>.</w:t>
      </w:r>
    </w:p>
    <w:p w:rsidR="001A591A" w:rsidRPr="00873EBB" w:rsidRDefault="001A591A" w:rsidP="001A591A">
      <w:r w:rsidRPr="00873EBB">
        <w:t>TIPOS DE PODER</w:t>
      </w:r>
    </w:p>
    <w:p w:rsidR="001A591A" w:rsidRPr="00873EBB" w:rsidRDefault="001A591A" w:rsidP="00674E58">
      <w:pPr>
        <w:pStyle w:val="Prrafodelista"/>
        <w:numPr>
          <w:ilvl w:val="0"/>
          <w:numId w:val="2"/>
        </w:numPr>
      </w:pPr>
      <w:r w:rsidRPr="00873EBB">
        <w:t>Poder coercitivo.</w:t>
      </w:r>
    </w:p>
    <w:p w:rsidR="001A591A" w:rsidRPr="00873EBB" w:rsidRDefault="001A591A" w:rsidP="00674E58">
      <w:pPr>
        <w:pStyle w:val="Prrafodelista"/>
        <w:numPr>
          <w:ilvl w:val="0"/>
          <w:numId w:val="2"/>
        </w:numPr>
      </w:pPr>
      <w:r w:rsidRPr="00873EBB">
        <w:t>Poder de recompensa.</w:t>
      </w:r>
    </w:p>
    <w:p w:rsidR="001A591A" w:rsidRPr="00873EBB" w:rsidRDefault="001A591A" w:rsidP="00674E58">
      <w:pPr>
        <w:pStyle w:val="Prrafodelista"/>
        <w:numPr>
          <w:ilvl w:val="0"/>
          <w:numId w:val="2"/>
        </w:numPr>
      </w:pPr>
      <w:r w:rsidRPr="00873EBB">
        <w:t>Poder de legitimidad.</w:t>
      </w:r>
    </w:p>
    <w:p w:rsidR="001A591A" w:rsidRPr="00873EBB" w:rsidRDefault="001A591A" w:rsidP="00674E58">
      <w:pPr>
        <w:pStyle w:val="Prrafodelista"/>
        <w:numPr>
          <w:ilvl w:val="0"/>
          <w:numId w:val="2"/>
        </w:numPr>
      </w:pPr>
      <w:r w:rsidRPr="00873EBB">
        <w:t>Poder de experto.</w:t>
      </w:r>
    </w:p>
    <w:p w:rsidR="001A591A" w:rsidRPr="00873EBB" w:rsidRDefault="001A591A" w:rsidP="00674E58">
      <w:pPr>
        <w:pStyle w:val="Prrafodelista"/>
        <w:numPr>
          <w:ilvl w:val="0"/>
          <w:numId w:val="2"/>
        </w:numPr>
      </w:pPr>
      <w:r w:rsidRPr="00873EBB">
        <w:t>Poder de referente.</w:t>
      </w:r>
    </w:p>
    <w:p w:rsidR="001A591A" w:rsidRPr="00873EBB" w:rsidRDefault="001A591A" w:rsidP="00674E58">
      <w:pPr>
        <w:pStyle w:val="Prrafodelista"/>
        <w:numPr>
          <w:ilvl w:val="0"/>
          <w:numId w:val="2"/>
        </w:numPr>
      </w:pPr>
      <w:r w:rsidRPr="00873EBB">
        <w:t>Poder informativo.</w:t>
      </w:r>
    </w:p>
    <w:p w:rsidR="001A591A" w:rsidRPr="00873EBB" w:rsidRDefault="001A591A" w:rsidP="001A591A">
      <w:r w:rsidRPr="00873EBB">
        <w:t>Tipos de autoridad</w:t>
      </w:r>
    </w:p>
    <w:p w:rsidR="001A591A" w:rsidRPr="00873EBB" w:rsidRDefault="006350A4" w:rsidP="00674E58">
      <w:pPr>
        <w:pStyle w:val="Prrafodelista"/>
        <w:numPr>
          <w:ilvl w:val="0"/>
          <w:numId w:val="3"/>
        </w:numPr>
      </w:pPr>
      <w:r w:rsidRPr="00873EBB">
        <w:t>Autoridad for</w:t>
      </w:r>
      <w:r w:rsidR="001A591A" w:rsidRPr="00873EBB">
        <w:t>mal.</w:t>
      </w:r>
      <w:bookmarkStart w:id="0" w:name="_GoBack"/>
      <w:bookmarkEnd w:id="0"/>
    </w:p>
    <w:p w:rsidR="001A591A" w:rsidRPr="00873EBB" w:rsidRDefault="006350A4" w:rsidP="00674E58">
      <w:pPr>
        <w:pStyle w:val="Prrafodelista"/>
        <w:numPr>
          <w:ilvl w:val="0"/>
          <w:numId w:val="3"/>
        </w:numPr>
      </w:pPr>
      <w:r w:rsidRPr="00873EBB">
        <w:t>Autor</w:t>
      </w:r>
      <w:r w:rsidR="001A591A" w:rsidRPr="00873EBB">
        <w:t>idad operativa.</w:t>
      </w:r>
    </w:p>
    <w:p w:rsidR="001A591A" w:rsidRPr="00873EBB" w:rsidRDefault="006350A4" w:rsidP="00674E58">
      <w:pPr>
        <w:pStyle w:val="Prrafodelista"/>
        <w:numPr>
          <w:ilvl w:val="0"/>
          <w:numId w:val="3"/>
        </w:numPr>
      </w:pPr>
      <w:r w:rsidRPr="00873EBB">
        <w:t xml:space="preserve">Autoridad por </w:t>
      </w:r>
      <w:r w:rsidR="00674E58" w:rsidRPr="00873EBB">
        <w:t>aceptación</w:t>
      </w:r>
      <w:r w:rsidR="001A591A" w:rsidRPr="00873EBB">
        <w:t>.</w:t>
      </w:r>
    </w:p>
    <w:sectPr w:rsidR="001A591A" w:rsidRPr="00873EBB">
      <w:headerReference w:type="default" r:id="rId9"/>
      <w:footerReference w:type="default" r:id="rId10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7AE1" w:rsidRDefault="00B57AE1" w:rsidP="00E401B2">
      <w:pPr>
        <w:spacing w:after="0" w:line="240" w:lineRule="auto"/>
      </w:pPr>
      <w:r>
        <w:separator/>
      </w:r>
    </w:p>
  </w:endnote>
  <w:endnote w:type="continuationSeparator" w:id="0">
    <w:p w:rsidR="00B57AE1" w:rsidRDefault="00B57AE1" w:rsidP="00E401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514" w:rsidRPr="00E401B2" w:rsidRDefault="000B4514">
    <w:pPr>
      <w:pStyle w:val="Piedepgina"/>
      <w:rPr>
        <w:lang w:val="en-US"/>
      </w:rPr>
    </w:pPr>
    <w:r w:rsidRPr="00E401B2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B8B315" wp14:editId="70BB124E">
              <wp:simplePos x="0" y="0"/>
              <wp:positionH relativeFrom="margin">
                <wp:posOffset>-34898</wp:posOffset>
              </wp:positionH>
              <wp:positionV relativeFrom="page">
                <wp:posOffset>9250945</wp:posOffset>
              </wp:positionV>
              <wp:extent cx="5939155" cy="740410"/>
              <wp:effectExtent l="0" t="0" r="4445" b="0"/>
              <wp:wrapNone/>
              <wp:docPr id="451" name="Rectángulo 4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5939155" cy="7404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alias w:val="Fecha"/>
                            <w:id w:val="77476837"/>
                            <w:dataBinding w:prefixMappings="xmlns:ns0='http://schemas.microsoft.com/office/2006/coverPageProps'" w:xpath="/ns0:CoverPageProperties[1]/ns0:PublishDate[1]" w:storeItemID="{55AF091B-3C7A-41E3-B477-F2FDAA23CFDA}"/>
                            <w:date w:fullDate="2022-11-10T00:00:00Z">
                              <w:dateFormat w:val="d 'de' MMMM 'de' yyyy"/>
                              <w:lid w:val="es-E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0B4514" w:rsidRDefault="00DA6BC1">
                              <w:pPr>
                                <w:jc w:val="right"/>
                              </w:pPr>
                              <w:r>
                                <w:rPr>
                                  <w:lang w:val="es-ES"/>
                                </w:rPr>
                                <w:t>10 de noviembre de 2022</w:t>
                              </w:r>
                            </w:p>
                          </w:sdtContent>
                        </w:sdt>
                      </w:txbxContent>
                    </wps:txbx>
                    <wps:bodyPr rot="0" vert="horz" wrap="square" lIns="91440" tIns="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100000</wp14:pctWidth>
              </wp14:sizeRelH>
              <wp14:sizeRelV relativeFrom="bottomMargin">
                <wp14:pctHeight>81000</wp14:pctHeight>
              </wp14:sizeRelV>
            </wp:anchor>
          </w:drawing>
        </mc:Choice>
        <mc:Fallback>
          <w:pict>
            <v:rect w14:anchorId="48B8B315" id="Rectángulo 451" o:spid="_x0000_s1026" style="position:absolute;margin-left:-2.75pt;margin-top:728.4pt;width:467.65pt;height:58.3pt;z-index:251659264;visibility:visible;mso-wrap-style:square;mso-width-percent:1000;mso-height-percent:810;mso-wrap-distance-left:9pt;mso-wrap-distance-top:0;mso-wrap-distance-right:9pt;mso-wrap-distance-bottom:0;mso-position-horizontal:absolute;mso-position-horizontal-relative:margin;mso-position-vertical:absolute;mso-position-vertical-relative:page;mso-width-percent:1000;mso-height-percent:81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" filled="f" stroked="f">
              <v:textbox inset=",0">
                <w:txbxContent>
                  <w:sdt>
                    <w:sdtPr>
                      <w:alias w:val="Fecha"/>
                      <w:id w:val="77476837"/>
                      <w:dataBinding w:prefixMappings="xmlns:ns0='http://schemas.microsoft.com/office/2006/coverPageProps'" w:xpath="/ns0:CoverPageProperties[1]/ns0:PublishDate[1]" w:storeItemID="{55AF091B-3C7A-41E3-B477-F2FDAA23CFDA}"/>
                      <w:date w:fullDate="2022-11-10T00:00:00Z">
                        <w:dateFormat w:val="d 'de' MMMM 'de' yyyy"/>
                        <w:lid w:val="es-ES"/>
                        <w:storeMappedDataAs w:val="dateTime"/>
                        <w:calendar w:val="gregorian"/>
                      </w:date>
                    </w:sdtPr>
                    <w:sdtContent>
                      <w:p w:rsidR="000B4514" w:rsidRDefault="00DA6BC1">
                        <w:pPr>
                          <w:jc w:val="right"/>
                        </w:pPr>
                        <w:r>
                          <w:rPr>
                            <w:lang w:val="es-ES"/>
                          </w:rPr>
                          <w:t>10 de noviembre de 2022</w:t>
                        </w:r>
                      </w:p>
                    </w:sdtContent>
                  </w:sdt>
                </w:txbxContent>
              </v:textbox>
              <w10:wrap anchorx="margin" anchory="page"/>
            </v:rect>
          </w:pict>
        </mc:Fallback>
      </mc:AlternateContent>
    </w:r>
    <w:r w:rsidRPr="00E401B2"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1F4BC200" wp14:editId="385E3C2A">
              <wp:simplePos x="0" y="0"/>
              <wp:positionH relativeFrom="rightMargin">
                <wp:align>left</wp:align>
              </wp:positionH>
              <wp:positionV relativeFrom="page">
                <wp:align>bottom</wp:align>
              </wp:positionV>
              <wp:extent cx="73152" cy="699247"/>
              <wp:effectExtent l="0" t="0" r="22225" b="10795"/>
              <wp:wrapNone/>
              <wp:docPr id="223" name="Grupo 22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3152" cy="699247"/>
                        <a:chOff x="2820" y="4935"/>
                        <a:chExt cx="120" cy="1320"/>
                      </a:xfrm>
                    </wpg:grpSpPr>
                    <wps:wsp>
                      <wps:cNvPr id="448" name="Autoforma 2"/>
                      <wps:cNvCnPr>
                        <a:cxnSpLocks noChangeShapeType="1"/>
                      </wps:cNvCnPr>
                      <wps:spPr bwMode="auto">
                        <a:xfrm>
                          <a:off x="282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9" name="Autoforma 3"/>
                      <wps:cNvCnPr>
                        <a:cxnSpLocks noChangeShapeType="1"/>
                      </wps:cNvCnPr>
                      <wps:spPr bwMode="auto">
                        <a:xfrm>
                          <a:off x="288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50" name="Autoforma 4"/>
                      <wps:cNvCnPr>
                        <a:cxnSpLocks noChangeShapeType="1"/>
                      </wps:cNvCnPr>
                      <wps:spPr bwMode="auto">
                        <a:xfrm>
                          <a:off x="2940" y="4935"/>
                          <a:ext cx="0" cy="132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chemeClr val="accent6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78000</wp14:pctHeight>
              </wp14:sizeRelV>
            </wp:anchor>
          </w:drawing>
        </mc:Choice>
        <mc:Fallback>
          <w:pict>
            <v:group w14:anchorId="63A4B05A" id="Grupo 223" o:spid="_x0000_s1026" style="position:absolute;margin-left:0;margin-top:0;width:5.75pt;height:55.05pt;z-index:251660288;mso-height-percent:780;mso-position-horizontal:left;mso-position-horizontal-relative:right-margin-area;mso-position-vertical:bottom;mso-position-vertical-relative:page;mso-height-percent:780;mso-height-relative:bottom-margin-area" coordorigin="2820,4935" coordsize="120,1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forma 2" o:spid="_x0000_s1027" type="#_x0000_t32" style="position:absolute;left:282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" strokecolor="#a8d08d [1945]" strokeweight="1.25pt"/>
              <v:shape id="Autoforma 3" o:spid="_x0000_s1028" type="#_x0000_t32" style="position:absolute;left:288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" strokecolor="#a8d08d [1945]" strokeweight="1.25pt"/>
              <v:shape id="Autoforma 4" o:spid="_x0000_s1029" type="#_x0000_t32" style="position:absolute;left:2940;top:4935;width:0;height:1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" strokecolor="#a8d08d [1945]" strokeweight="1.25pt"/>
              <w10:wrap anchorx="margin" anchory="page"/>
            </v:group>
          </w:pict>
        </mc:Fallback>
      </mc:AlternateContent>
    </w:r>
    <w:r w:rsidR="00DA6BC1">
      <w:rPr>
        <w:lang w:val="en-US"/>
      </w:rPr>
      <w:t>IDGS 9</w:t>
    </w:r>
    <w:r>
      <w:rPr>
        <w:lang w:val="en-US"/>
      </w:rPr>
      <w:t>-3 Victor Galvan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7AE1" w:rsidRDefault="00B57AE1" w:rsidP="00E401B2">
      <w:pPr>
        <w:spacing w:after="0" w:line="240" w:lineRule="auto"/>
      </w:pPr>
      <w:r>
        <w:separator/>
      </w:r>
    </w:p>
  </w:footnote>
  <w:footnote w:type="continuationSeparator" w:id="0">
    <w:p w:rsidR="00B57AE1" w:rsidRDefault="00B57AE1" w:rsidP="00E401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B4514" w:rsidRPr="00E401B2" w:rsidRDefault="000B4514" w:rsidP="00E401B2">
    <w:pPr>
      <w:pStyle w:val="Encabezado"/>
      <w:jc w:val="right"/>
    </w:pPr>
    <w:r>
      <w:rPr>
        <w:lang w:val="en-US"/>
      </w:rPr>
      <w:t>UTSLRC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507ACD"/>
    <w:multiLevelType w:val="hybridMultilevel"/>
    <w:tmpl w:val="97A890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780D7E"/>
    <w:multiLevelType w:val="hybridMultilevel"/>
    <w:tmpl w:val="84622B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963846"/>
    <w:multiLevelType w:val="hybridMultilevel"/>
    <w:tmpl w:val="29C6EC8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D80E66"/>
    <w:multiLevelType w:val="hybridMultilevel"/>
    <w:tmpl w:val="191A3CE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901B8E"/>
    <w:multiLevelType w:val="hybridMultilevel"/>
    <w:tmpl w:val="89ECC8E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1CA6E85"/>
    <w:multiLevelType w:val="hybridMultilevel"/>
    <w:tmpl w:val="75F23E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91829AC"/>
    <w:multiLevelType w:val="hybridMultilevel"/>
    <w:tmpl w:val="BD1EBBD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99F224E"/>
    <w:multiLevelType w:val="hybridMultilevel"/>
    <w:tmpl w:val="6C6A985E"/>
    <w:lvl w:ilvl="0" w:tplc="080A000F">
      <w:start w:val="1"/>
      <w:numFmt w:val="decimal"/>
      <w:lvlText w:val="%1."/>
      <w:lvlJc w:val="left"/>
      <w:pPr>
        <w:ind w:left="3600" w:hanging="360"/>
      </w:pPr>
    </w:lvl>
    <w:lvl w:ilvl="1" w:tplc="080A0019" w:tentative="1">
      <w:start w:val="1"/>
      <w:numFmt w:val="lowerLetter"/>
      <w:lvlText w:val="%2."/>
      <w:lvlJc w:val="left"/>
      <w:pPr>
        <w:ind w:left="4320" w:hanging="360"/>
      </w:pPr>
    </w:lvl>
    <w:lvl w:ilvl="2" w:tplc="080A001B" w:tentative="1">
      <w:start w:val="1"/>
      <w:numFmt w:val="lowerRoman"/>
      <w:lvlText w:val="%3."/>
      <w:lvlJc w:val="right"/>
      <w:pPr>
        <w:ind w:left="5040" w:hanging="180"/>
      </w:pPr>
    </w:lvl>
    <w:lvl w:ilvl="3" w:tplc="080A000F" w:tentative="1">
      <w:start w:val="1"/>
      <w:numFmt w:val="decimal"/>
      <w:lvlText w:val="%4."/>
      <w:lvlJc w:val="left"/>
      <w:pPr>
        <w:ind w:left="5760" w:hanging="360"/>
      </w:pPr>
    </w:lvl>
    <w:lvl w:ilvl="4" w:tplc="080A0019" w:tentative="1">
      <w:start w:val="1"/>
      <w:numFmt w:val="lowerLetter"/>
      <w:lvlText w:val="%5."/>
      <w:lvlJc w:val="left"/>
      <w:pPr>
        <w:ind w:left="6480" w:hanging="360"/>
      </w:pPr>
    </w:lvl>
    <w:lvl w:ilvl="5" w:tplc="080A001B" w:tentative="1">
      <w:start w:val="1"/>
      <w:numFmt w:val="lowerRoman"/>
      <w:lvlText w:val="%6."/>
      <w:lvlJc w:val="right"/>
      <w:pPr>
        <w:ind w:left="7200" w:hanging="180"/>
      </w:pPr>
    </w:lvl>
    <w:lvl w:ilvl="6" w:tplc="080A000F" w:tentative="1">
      <w:start w:val="1"/>
      <w:numFmt w:val="decimal"/>
      <w:lvlText w:val="%7."/>
      <w:lvlJc w:val="left"/>
      <w:pPr>
        <w:ind w:left="7920" w:hanging="360"/>
      </w:pPr>
    </w:lvl>
    <w:lvl w:ilvl="7" w:tplc="080A0019" w:tentative="1">
      <w:start w:val="1"/>
      <w:numFmt w:val="lowerLetter"/>
      <w:lvlText w:val="%8."/>
      <w:lvlJc w:val="left"/>
      <w:pPr>
        <w:ind w:left="8640" w:hanging="360"/>
      </w:pPr>
    </w:lvl>
    <w:lvl w:ilvl="8" w:tplc="080A001B" w:tentative="1">
      <w:start w:val="1"/>
      <w:numFmt w:val="lowerRoman"/>
      <w:lvlText w:val="%9."/>
      <w:lvlJc w:val="right"/>
      <w:pPr>
        <w:ind w:left="936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7"/>
  </w:num>
  <w:num w:numId="6">
    <w:abstractNumId w:val="4"/>
  </w:num>
  <w:num w:numId="7">
    <w:abstractNumId w:val="6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attachedTemplate r:id="rId1"/>
  <w:defaultTabStop w:val="708"/>
  <w:hyphenationZone w:val="425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91A"/>
    <w:rsid w:val="000B4514"/>
    <w:rsid w:val="001A591A"/>
    <w:rsid w:val="001D6130"/>
    <w:rsid w:val="0021584C"/>
    <w:rsid w:val="002E1061"/>
    <w:rsid w:val="003736EA"/>
    <w:rsid w:val="004D43CE"/>
    <w:rsid w:val="005923CD"/>
    <w:rsid w:val="005C2AEC"/>
    <w:rsid w:val="006350A4"/>
    <w:rsid w:val="00674E58"/>
    <w:rsid w:val="007A78A1"/>
    <w:rsid w:val="007D3ABF"/>
    <w:rsid w:val="00873EBB"/>
    <w:rsid w:val="00950BED"/>
    <w:rsid w:val="00A81F21"/>
    <w:rsid w:val="00AA217B"/>
    <w:rsid w:val="00AF56DD"/>
    <w:rsid w:val="00B57AE1"/>
    <w:rsid w:val="00C503ED"/>
    <w:rsid w:val="00D04872"/>
    <w:rsid w:val="00DA6BC1"/>
    <w:rsid w:val="00DE35FD"/>
    <w:rsid w:val="00E31FEE"/>
    <w:rsid w:val="00E40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502A7C"/>
  <w15:chartTrackingRefBased/>
  <w15:docId w15:val="{C80BBDB6-7DE4-4A2F-B65E-1F3BF45BF8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401B2"/>
  </w:style>
  <w:style w:type="paragraph" w:styleId="Piedepgina">
    <w:name w:val="footer"/>
    <w:basedOn w:val="Normal"/>
    <w:link w:val="PiedepginaCar"/>
    <w:uiPriority w:val="99"/>
    <w:unhideWhenUsed/>
    <w:rsid w:val="00E401B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401B2"/>
  </w:style>
  <w:style w:type="character" w:customStyle="1" w:styleId="Textodemarcadordeposicin">
    <w:name w:val="Texto de marcador de posición"/>
    <w:basedOn w:val="Fuentedeprrafopredeter"/>
    <w:uiPriority w:val="99"/>
    <w:semiHidden/>
    <w:rsid w:val="00E401B2"/>
    <w:rPr>
      <w:color w:val="808080"/>
    </w:rPr>
  </w:style>
  <w:style w:type="paragraph" w:styleId="Prrafodelista">
    <w:name w:val="List Paragraph"/>
    <w:basedOn w:val="Normal"/>
    <w:uiPriority w:val="34"/>
    <w:qFormat/>
    <w:rsid w:val="00674E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070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793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cer\Documents\Plantillas%20personalizadas%20de%20Office\basicFormat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2022-11-10T00:00:00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36E79AF-9952-43DC-BD12-14C130FB2B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basicFormat.dotx</Template>
  <TotalTime>51</TotalTime>
  <Pages>2</Pages>
  <Words>285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Galvan</dc:creator>
  <cp:keywords/>
  <dc:description/>
  <cp:lastModifiedBy>Victor Galvan</cp:lastModifiedBy>
  <cp:revision>7</cp:revision>
  <dcterms:created xsi:type="dcterms:W3CDTF">2022-11-10T14:31:00Z</dcterms:created>
  <dcterms:modified xsi:type="dcterms:W3CDTF">2022-11-10T15:22:00Z</dcterms:modified>
</cp:coreProperties>
</file>