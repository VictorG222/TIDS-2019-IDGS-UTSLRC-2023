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14" w:rsidRPr="00D93DD9" w:rsidRDefault="001A07A5" w:rsidP="001A07A5">
      <w:pPr>
        <w:spacing w:after="0" w:line="240" w:lineRule="auto"/>
        <w:jc w:val="center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D93DD9">
        <w:rPr>
          <w:rFonts w:ascii="Arial" w:eastAsia="Times New Roman" w:hAnsi="Arial" w:cs="Arial"/>
          <w:spacing w:val="3"/>
          <w:sz w:val="24"/>
          <w:szCs w:val="24"/>
          <w:lang w:eastAsia="es-MX"/>
        </w:rPr>
        <w:t>Cuadro de comparación</w:t>
      </w:r>
    </w:p>
    <w:p w:rsidR="001A07A5" w:rsidRPr="00D93DD9" w:rsidRDefault="001A07A5" w:rsidP="001A07A5">
      <w:pPr>
        <w:spacing w:after="0" w:line="240" w:lineRule="auto"/>
        <w:jc w:val="center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07A5" w:rsidRPr="00D93DD9" w:rsidTr="001A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1A07A5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TEORIA X</w:t>
            </w:r>
          </w:p>
        </w:tc>
        <w:tc>
          <w:tcPr>
            <w:tcW w:w="4414" w:type="dxa"/>
          </w:tcPr>
          <w:p w:rsidR="001A07A5" w:rsidRPr="00D93DD9" w:rsidRDefault="001A07A5" w:rsidP="001A0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TEORIA Y</w:t>
            </w:r>
          </w:p>
        </w:tc>
      </w:tr>
      <w:tr w:rsidR="001A07A5" w:rsidRPr="00D93DD9" w:rsidTr="001A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1A07A5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Evitar el trabajo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El trabajo otorga satisfacción</w:t>
            </w:r>
          </w:p>
        </w:tc>
      </w:tr>
      <w:tr w:rsidR="001A07A5" w:rsidRPr="00D93DD9" w:rsidTr="001A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1A07A5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Impulsado y dirigido por otros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Auto dirigida</w:t>
            </w:r>
          </w:p>
        </w:tc>
      </w:tr>
      <w:tr w:rsidR="001A07A5" w:rsidRPr="00D93DD9" w:rsidTr="001A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1A07A5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Sin asumir responsabilidad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bookmarkStart w:id="0" w:name="_GoBack"/>
            <w:bookmarkEnd w:id="0"/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Asume responsabilidades</w:t>
            </w:r>
          </w:p>
        </w:tc>
      </w:tr>
      <w:tr w:rsidR="001A07A5" w:rsidRPr="00D93DD9" w:rsidTr="001A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1A07A5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 xml:space="preserve">Poca </w:t>
            </w:r>
            <w:r w:rsidR="00010F67"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ambición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Necesidades y autorrealización dirige a objetivos</w:t>
            </w:r>
          </w:p>
        </w:tc>
      </w:tr>
      <w:tr w:rsidR="001A07A5" w:rsidRPr="00D93DD9" w:rsidTr="001A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010F67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No a los cambios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Imaginación y creatividad</w:t>
            </w:r>
          </w:p>
        </w:tc>
      </w:tr>
      <w:tr w:rsidR="001A07A5" w:rsidRPr="00D93DD9" w:rsidTr="001A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010F67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 xml:space="preserve">Principal motivación la económica 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Intelecto infrautilizado</w:t>
            </w:r>
          </w:p>
        </w:tc>
      </w:tr>
      <w:tr w:rsidR="001A07A5" w:rsidRPr="00D93DD9" w:rsidTr="001A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A07A5" w:rsidRPr="00D93DD9" w:rsidRDefault="00D93DD9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Crédulos</w:t>
            </w:r>
            <w:r w:rsidR="00010F67"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 xml:space="preserve"> y mal formados</w:t>
            </w:r>
          </w:p>
        </w:tc>
        <w:tc>
          <w:tcPr>
            <w:tcW w:w="4414" w:type="dxa"/>
          </w:tcPr>
          <w:p w:rsidR="001A07A5" w:rsidRPr="00D93DD9" w:rsidRDefault="00010F67" w:rsidP="001A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Motivados</w:t>
            </w:r>
          </w:p>
        </w:tc>
      </w:tr>
      <w:tr w:rsidR="00010F67" w:rsidRPr="00D93DD9" w:rsidTr="001A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0F67" w:rsidRPr="00D93DD9" w:rsidRDefault="00010F67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Utiliza la amenaza</w:t>
            </w:r>
          </w:p>
        </w:tc>
        <w:tc>
          <w:tcPr>
            <w:tcW w:w="4414" w:type="dxa"/>
          </w:tcPr>
          <w:p w:rsidR="00010F67" w:rsidRPr="00D93DD9" w:rsidRDefault="00010F67" w:rsidP="001A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 xml:space="preserve">Se </w:t>
            </w:r>
            <w:r w:rsidR="00D93DD9"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auto motivan</w:t>
            </w:r>
          </w:p>
        </w:tc>
      </w:tr>
      <w:tr w:rsidR="00010F67" w:rsidRPr="00D93DD9" w:rsidTr="001A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0F67" w:rsidRPr="00D93DD9" w:rsidRDefault="00D93DD9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Coacción</w:t>
            </w:r>
          </w:p>
        </w:tc>
        <w:tc>
          <w:tcPr>
            <w:tcW w:w="4414" w:type="dxa"/>
          </w:tcPr>
          <w:p w:rsidR="00010F67" w:rsidRPr="00D93DD9" w:rsidRDefault="00D93DD9" w:rsidP="001A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Auto dirigidos</w:t>
            </w:r>
          </w:p>
        </w:tc>
      </w:tr>
      <w:tr w:rsidR="00010F67" w:rsidRPr="00D93DD9" w:rsidTr="001A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0F67" w:rsidRPr="00D93DD9" w:rsidRDefault="00BF60C7" w:rsidP="001A07A5">
            <w:pPr>
              <w:jc w:val="center"/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 xml:space="preserve">Se busca ante todo </w:t>
            </w:r>
            <w:r w:rsidR="00D93DD9" w:rsidRPr="00D93DD9">
              <w:rPr>
                <w:rFonts w:ascii="Arial" w:eastAsia="Times New Roman" w:hAnsi="Arial" w:cs="Arial"/>
                <w:spacing w:val="3"/>
                <w:sz w:val="24"/>
                <w:szCs w:val="24"/>
                <w:lang w:eastAsia="es-MX"/>
              </w:rPr>
              <w:t>seguridad</w:t>
            </w:r>
          </w:p>
        </w:tc>
        <w:tc>
          <w:tcPr>
            <w:tcW w:w="4414" w:type="dxa"/>
          </w:tcPr>
          <w:p w:rsidR="00010F67" w:rsidRPr="00D93DD9" w:rsidRDefault="00BF60C7" w:rsidP="001A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</w:pPr>
            <w:r w:rsidRPr="00D93DD9">
              <w:rPr>
                <w:rFonts w:ascii="Arial" w:eastAsia="Times New Roman" w:hAnsi="Arial" w:cs="Arial"/>
                <w:b/>
                <w:spacing w:val="3"/>
                <w:sz w:val="24"/>
                <w:szCs w:val="24"/>
                <w:lang w:eastAsia="es-MX"/>
              </w:rPr>
              <w:t>Los individuos se esfuerzan</w:t>
            </w:r>
          </w:p>
        </w:tc>
      </w:tr>
    </w:tbl>
    <w:p w:rsidR="001A07A5" w:rsidRPr="00D93DD9" w:rsidRDefault="001A07A5" w:rsidP="001A07A5">
      <w:pPr>
        <w:spacing w:after="0" w:line="240" w:lineRule="auto"/>
        <w:jc w:val="center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p w:rsidR="007D3ABF" w:rsidRPr="00D93DD9" w:rsidRDefault="007D3ABF" w:rsidP="00901714">
      <w:pPr>
        <w:ind w:left="708"/>
        <w:jc w:val="both"/>
      </w:pPr>
    </w:p>
    <w:sectPr w:rsidR="007D3ABF" w:rsidRPr="00D93DD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EB5" w:rsidRDefault="00563EB5" w:rsidP="00E401B2">
      <w:pPr>
        <w:spacing w:after="0" w:line="240" w:lineRule="auto"/>
      </w:pPr>
      <w:r>
        <w:separator/>
      </w:r>
    </w:p>
  </w:endnote>
  <w:endnote w:type="continuationSeparator" w:id="0">
    <w:p w:rsidR="00563EB5" w:rsidRDefault="00563EB5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F023B6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26 de septiembre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9-2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F023B6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26 de septiembre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6E2EE6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F023B6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EB5" w:rsidRDefault="00563EB5" w:rsidP="00E401B2">
      <w:pPr>
        <w:spacing w:after="0" w:line="240" w:lineRule="auto"/>
      </w:pPr>
      <w:r>
        <w:separator/>
      </w:r>
    </w:p>
  </w:footnote>
  <w:footnote w:type="continuationSeparator" w:id="0">
    <w:p w:rsidR="00563EB5" w:rsidRDefault="00563EB5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B6"/>
    <w:rsid w:val="00010F67"/>
    <w:rsid w:val="001A07A5"/>
    <w:rsid w:val="0021584C"/>
    <w:rsid w:val="002E1061"/>
    <w:rsid w:val="004D43CE"/>
    <w:rsid w:val="00563EB5"/>
    <w:rsid w:val="005923CD"/>
    <w:rsid w:val="005C2AEC"/>
    <w:rsid w:val="007A78A1"/>
    <w:rsid w:val="007D3ABF"/>
    <w:rsid w:val="008F5F59"/>
    <w:rsid w:val="00901714"/>
    <w:rsid w:val="00A81F21"/>
    <w:rsid w:val="00BE003B"/>
    <w:rsid w:val="00BF60C7"/>
    <w:rsid w:val="00C503ED"/>
    <w:rsid w:val="00D04872"/>
    <w:rsid w:val="00D93DD9"/>
    <w:rsid w:val="00DC7CDC"/>
    <w:rsid w:val="00DE35FD"/>
    <w:rsid w:val="00E31FEE"/>
    <w:rsid w:val="00E401B2"/>
    <w:rsid w:val="00F023B6"/>
    <w:rsid w:val="00FC1262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E2358"/>
  <w15:chartTrackingRefBased/>
  <w15:docId w15:val="{D7DE0E4B-D37F-4A96-A9BB-74664377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table" w:styleId="Tablaconcuadrcula">
    <w:name w:val="Table Grid"/>
    <w:basedOn w:val="Tablanormal"/>
    <w:uiPriority w:val="39"/>
    <w:rsid w:val="001A0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A07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19988-E2B5-4DBF-ACCC-73B3E361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18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5</cp:revision>
  <dcterms:created xsi:type="dcterms:W3CDTF">2022-09-27T02:15:00Z</dcterms:created>
  <dcterms:modified xsi:type="dcterms:W3CDTF">2022-09-27T02:35:00Z</dcterms:modified>
</cp:coreProperties>
</file>