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69B685" w14:textId="77777777" w:rsidR="006812AC" w:rsidRDefault="009D009D" w:rsidP="006153C3">
      <w:pPr>
        <w:pStyle w:val="Ttulo1"/>
      </w:pPr>
      <w:r>
        <w:rPr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1D5AA578" wp14:editId="398ABBC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080416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8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2AC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A5342C0" wp14:editId="073477BA">
                <wp:simplePos x="0" y="0"/>
                <wp:positionH relativeFrom="column">
                  <wp:posOffset>1647825</wp:posOffset>
                </wp:positionH>
                <wp:positionV relativeFrom="paragraph">
                  <wp:posOffset>6477000</wp:posOffset>
                </wp:positionV>
                <wp:extent cx="4834255" cy="1637665"/>
                <wp:effectExtent l="0" t="0" r="0" b="635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4255" cy="1637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FFAA7" w14:textId="2A00A678" w:rsidR="006812AC" w:rsidRPr="002A1970" w:rsidRDefault="006812AC" w:rsidP="006812AC">
                            <w:pPr>
                              <w:pStyle w:val="Ttulo2"/>
                              <w:rPr>
                                <w:b w:val="0"/>
                              </w:rPr>
                            </w:pPr>
                            <w:r>
                              <w:t>Alumno</w:t>
                            </w:r>
                            <w:r w:rsidR="009845EE">
                              <w:t>s</w:t>
                            </w:r>
                            <w:r>
                              <w:t>:</w:t>
                            </w:r>
                          </w:p>
                          <w:p w14:paraId="160F8D45" w14:textId="77777777" w:rsidR="006812AC" w:rsidRPr="009845EE" w:rsidRDefault="006812AC" w:rsidP="009845EE">
                            <w:pPr>
                              <w:spacing w:after="0"/>
                              <w:rPr>
                                <w:sz w:val="20"/>
                                <w:szCs w:val="18"/>
                              </w:rPr>
                            </w:pPr>
                            <w:r w:rsidRPr="009845EE">
                              <w:rPr>
                                <w:sz w:val="20"/>
                                <w:szCs w:val="18"/>
                              </w:rPr>
                              <w:t>Carlos Francisco Porras Sainz</w:t>
                            </w:r>
                          </w:p>
                          <w:p w14:paraId="6DAB572C" w14:textId="331BED6B" w:rsidR="006812AC" w:rsidRPr="009845EE" w:rsidRDefault="009845EE" w:rsidP="009845EE">
                            <w:pPr>
                              <w:spacing w:after="0"/>
                              <w:rPr>
                                <w:sz w:val="20"/>
                                <w:szCs w:val="16"/>
                              </w:rPr>
                            </w:pPr>
                            <w:r w:rsidRPr="009845EE">
                              <w:rPr>
                                <w:sz w:val="20"/>
                                <w:szCs w:val="16"/>
                              </w:rPr>
                              <w:t xml:space="preserve">Fernando Sandoval </w:t>
                            </w:r>
                            <w:proofErr w:type="spellStart"/>
                            <w:r w:rsidRPr="009845EE">
                              <w:rPr>
                                <w:sz w:val="20"/>
                                <w:szCs w:val="16"/>
                              </w:rPr>
                              <w:t>Jr</w:t>
                            </w:r>
                            <w:proofErr w:type="spellEnd"/>
                          </w:p>
                          <w:p w14:paraId="516FF08C" w14:textId="534B0FE1" w:rsidR="009845EE" w:rsidRPr="009845EE" w:rsidRDefault="009845EE" w:rsidP="009845EE">
                            <w:pPr>
                              <w:spacing w:after="0"/>
                              <w:rPr>
                                <w:sz w:val="20"/>
                                <w:szCs w:val="16"/>
                              </w:rPr>
                            </w:pPr>
                            <w:r w:rsidRPr="009845EE">
                              <w:rPr>
                                <w:sz w:val="20"/>
                                <w:szCs w:val="16"/>
                              </w:rPr>
                              <w:t>David Pérez García</w:t>
                            </w:r>
                          </w:p>
                          <w:p w14:paraId="53DA7AB7" w14:textId="107BA9E0" w:rsidR="009845EE" w:rsidRDefault="009845EE" w:rsidP="009845EE">
                            <w:pPr>
                              <w:spacing w:after="0"/>
                              <w:rPr>
                                <w:sz w:val="20"/>
                                <w:szCs w:val="16"/>
                              </w:rPr>
                            </w:pPr>
                            <w:r w:rsidRPr="009845EE">
                              <w:rPr>
                                <w:sz w:val="20"/>
                                <w:szCs w:val="16"/>
                              </w:rPr>
                              <w:t xml:space="preserve">Karina Reyna </w:t>
                            </w:r>
                            <w:proofErr w:type="spellStart"/>
                            <w:r w:rsidRPr="009845EE">
                              <w:rPr>
                                <w:sz w:val="20"/>
                                <w:szCs w:val="16"/>
                              </w:rPr>
                              <w:t>Anchondo</w:t>
                            </w:r>
                            <w:proofErr w:type="spellEnd"/>
                          </w:p>
                          <w:p w14:paraId="7330BF81" w14:textId="0E45965E" w:rsidR="009845EE" w:rsidRPr="009845EE" w:rsidRDefault="009845EE" w:rsidP="009845EE">
                            <w:pPr>
                              <w:spacing w:after="0"/>
                              <w:rPr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sz w:val="20"/>
                                <w:szCs w:val="16"/>
                              </w:rPr>
                              <w:t xml:space="preserve">Víctor Manuel Galván </w:t>
                            </w:r>
                          </w:p>
                          <w:p w14:paraId="613C1B48" w14:textId="77777777" w:rsidR="006812AC" w:rsidRPr="002A1970" w:rsidRDefault="006812AC" w:rsidP="006812AC">
                            <w:pPr>
                              <w:rPr>
                                <w:rFonts w:cs="Arial"/>
                              </w:rPr>
                            </w:pPr>
                            <w:r w:rsidRPr="002A1970">
                              <w:rPr>
                                <w:rFonts w:cs="Arial"/>
                                <w:b/>
                              </w:rPr>
                              <w:t>Grupo:</w:t>
                            </w:r>
                            <w:r>
                              <w:rPr>
                                <w:rFonts w:cs="Arial"/>
                                <w:b/>
                              </w:rPr>
                              <w:t xml:space="preserve"> </w:t>
                            </w:r>
                            <w:r w:rsidR="00245218">
                              <w:rPr>
                                <w:rFonts w:cs="Arial"/>
                              </w:rPr>
                              <w:t>IDGS9</w:t>
                            </w:r>
                            <w:r>
                              <w:rPr>
                                <w:rFonts w:cs="Arial"/>
                              </w:rPr>
                              <w:t>-</w:t>
                            </w:r>
                            <w:r w:rsidR="00245218">
                              <w:rPr>
                                <w:rFonts w:cs="Arial"/>
                              </w:rPr>
                              <w:t>3</w:t>
                            </w:r>
                          </w:p>
                          <w:p w14:paraId="59EF935D" w14:textId="77777777" w:rsidR="006812AC" w:rsidRPr="002A1970" w:rsidRDefault="006812AC" w:rsidP="006812AC">
                            <w:pPr>
                              <w:rPr>
                                <w:rFonts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A5342C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29.75pt;margin-top:510pt;width:380.65pt;height:128.9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" filled="f" stroked="f">
                <v:textbox>
                  <w:txbxContent>
                    <w:p w14:paraId="0E0FFAA7" w14:textId="2A00A678" w:rsidR="006812AC" w:rsidRPr="002A1970" w:rsidRDefault="006812AC" w:rsidP="006812AC">
                      <w:pPr>
                        <w:pStyle w:val="Ttulo2"/>
                        <w:rPr>
                          <w:b w:val="0"/>
                        </w:rPr>
                      </w:pPr>
                      <w:r>
                        <w:t>Alumno</w:t>
                      </w:r>
                      <w:r w:rsidR="009845EE">
                        <w:t>s</w:t>
                      </w:r>
                      <w:r>
                        <w:t>:</w:t>
                      </w:r>
                    </w:p>
                    <w:p w14:paraId="160F8D45" w14:textId="77777777" w:rsidR="006812AC" w:rsidRPr="009845EE" w:rsidRDefault="006812AC" w:rsidP="009845EE">
                      <w:pPr>
                        <w:spacing w:after="0"/>
                        <w:rPr>
                          <w:sz w:val="20"/>
                          <w:szCs w:val="18"/>
                        </w:rPr>
                      </w:pPr>
                      <w:r w:rsidRPr="009845EE">
                        <w:rPr>
                          <w:sz w:val="20"/>
                          <w:szCs w:val="18"/>
                        </w:rPr>
                        <w:t>Carlos Francisco Porras Sainz</w:t>
                      </w:r>
                    </w:p>
                    <w:p w14:paraId="6DAB572C" w14:textId="331BED6B" w:rsidR="006812AC" w:rsidRPr="009845EE" w:rsidRDefault="009845EE" w:rsidP="009845EE">
                      <w:pPr>
                        <w:spacing w:after="0"/>
                        <w:rPr>
                          <w:sz w:val="20"/>
                          <w:szCs w:val="16"/>
                        </w:rPr>
                      </w:pPr>
                      <w:r w:rsidRPr="009845EE">
                        <w:rPr>
                          <w:sz w:val="20"/>
                          <w:szCs w:val="16"/>
                        </w:rPr>
                        <w:t>Fernando Sandoval Jr</w:t>
                      </w:r>
                    </w:p>
                    <w:p w14:paraId="516FF08C" w14:textId="534B0FE1" w:rsidR="009845EE" w:rsidRPr="009845EE" w:rsidRDefault="009845EE" w:rsidP="009845EE">
                      <w:pPr>
                        <w:spacing w:after="0"/>
                        <w:rPr>
                          <w:sz w:val="20"/>
                          <w:szCs w:val="16"/>
                        </w:rPr>
                      </w:pPr>
                      <w:r w:rsidRPr="009845EE">
                        <w:rPr>
                          <w:sz w:val="20"/>
                          <w:szCs w:val="16"/>
                        </w:rPr>
                        <w:t>David Pérez García</w:t>
                      </w:r>
                    </w:p>
                    <w:p w14:paraId="53DA7AB7" w14:textId="107BA9E0" w:rsidR="009845EE" w:rsidRDefault="009845EE" w:rsidP="009845EE">
                      <w:pPr>
                        <w:spacing w:after="0"/>
                        <w:rPr>
                          <w:sz w:val="20"/>
                          <w:szCs w:val="16"/>
                        </w:rPr>
                      </w:pPr>
                      <w:r w:rsidRPr="009845EE">
                        <w:rPr>
                          <w:sz w:val="20"/>
                          <w:szCs w:val="16"/>
                        </w:rPr>
                        <w:t>Karina Reyna Anchondo</w:t>
                      </w:r>
                    </w:p>
                    <w:p w14:paraId="7330BF81" w14:textId="0E45965E" w:rsidR="009845EE" w:rsidRPr="009845EE" w:rsidRDefault="009845EE" w:rsidP="009845EE">
                      <w:pPr>
                        <w:spacing w:after="0"/>
                        <w:rPr>
                          <w:sz w:val="20"/>
                          <w:szCs w:val="16"/>
                        </w:rPr>
                      </w:pPr>
                      <w:r>
                        <w:rPr>
                          <w:sz w:val="20"/>
                          <w:szCs w:val="16"/>
                        </w:rPr>
                        <w:t xml:space="preserve">Víctor Manuel Galván </w:t>
                      </w:r>
                    </w:p>
                    <w:p w14:paraId="613C1B48" w14:textId="77777777" w:rsidR="006812AC" w:rsidRPr="002A1970" w:rsidRDefault="006812AC" w:rsidP="006812AC">
                      <w:pPr>
                        <w:rPr>
                          <w:rFonts w:cs="Arial"/>
                        </w:rPr>
                      </w:pPr>
                      <w:r w:rsidRPr="002A1970">
                        <w:rPr>
                          <w:rFonts w:cs="Arial"/>
                          <w:b/>
                        </w:rPr>
                        <w:t>Grupo:</w:t>
                      </w:r>
                      <w:r>
                        <w:rPr>
                          <w:rFonts w:cs="Arial"/>
                          <w:b/>
                        </w:rPr>
                        <w:t xml:space="preserve"> </w:t>
                      </w:r>
                      <w:r w:rsidR="00245218">
                        <w:rPr>
                          <w:rFonts w:cs="Arial"/>
                        </w:rPr>
                        <w:t>IDGS9</w:t>
                      </w:r>
                      <w:r>
                        <w:rPr>
                          <w:rFonts w:cs="Arial"/>
                        </w:rPr>
                        <w:t>-</w:t>
                      </w:r>
                      <w:r w:rsidR="00245218">
                        <w:rPr>
                          <w:rFonts w:cs="Arial"/>
                        </w:rPr>
                        <w:t>3</w:t>
                      </w:r>
                    </w:p>
                    <w:p w14:paraId="59EF935D" w14:textId="77777777" w:rsidR="006812AC" w:rsidRPr="002A1970" w:rsidRDefault="006812AC" w:rsidP="006812AC">
                      <w:pPr>
                        <w:rPr>
                          <w:rFonts w:cs="Arial"/>
                          <w:b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812AC"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2E1C1FD" wp14:editId="29DBA8DB">
                <wp:simplePos x="0" y="0"/>
                <wp:positionH relativeFrom="page">
                  <wp:align>left</wp:align>
                </wp:positionH>
                <wp:positionV relativeFrom="paragraph">
                  <wp:posOffset>1809750</wp:posOffset>
                </wp:positionV>
                <wp:extent cx="2360930" cy="213868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138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CFCADC" w14:textId="66FEAA05" w:rsidR="006812AC" w:rsidRPr="009845EE" w:rsidRDefault="009845EE" w:rsidP="006812AC">
                            <w:pPr>
                              <w:jc w:val="center"/>
                              <w:rPr>
                                <w:rFonts w:ascii="Algerian" w:hAnsi="Algerian"/>
                                <w:sz w:val="40"/>
                                <w:szCs w:val="40"/>
                              </w:rPr>
                            </w:pPr>
                            <w:r w:rsidRPr="009845EE">
                              <w:rPr>
                                <w:rFonts w:ascii="Algerian" w:hAnsi="Algerian"/>
                                <w:sz w:val="40"/>
                                <w:szCs w:val="40"/>
                              </w:rPr>
                              <w:t>Administración de proyectos TI</w:t>
                            </w:r>
                          </w:p>
                          <w:p w14:paraId="76A60A2C" w14:textId="77777777" w:rsidR="006812AC" w:rsidRPr="002A1970" w:rsidRDefault="006812AC" w:rsidP="006812AC">
                            <w:pPr>
                              <w:jc w:val="center"/>
                              <w:rPr>
                                <w:rFonts w:ascii="Algerian" w:hAnsi="Algerian"/>
                                <w:sz w:val="28"/>
                                <w:szCs w:val="28"/>
                              </w:rPr>
                            </w:pPr>
                          </w:p>
                          <w:p w14:paraId="5AE13949" w14:textId="1CE2205F" w:rsidR="006812AC" w:rsidRPr="002A1970" w:rsidRDefault="009845EE" w:rsidP="006812A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sz w:val="28"/>
                                <w:szCs w:val="28"/>
                              </w:rPr>
                              <w:t>Ricardo Soto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E1C1FD" id="_x0000_s1027" type="#_x0000_t202" style="position:absolute;left:0;text-align:left;margin-left:0;margin-top:142.5pt;width:185.9pt;height:168.4pt;z-index:251660288;visibility:visible;mso-wrap-style:square;mso-width-percent:40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" filled="f" stroked="f">
                <v:textbox>
                  <w:txbxContent>
                    <w:p w14:paraId="18CFCADC" w14:textId="66FEAA05" w:rsidR="006812AC" w:rsidRPr="009845EE" w:rsidRDefault="009845EE" w:rsidP="006812AC">
                      <w:pPr>
                        <w:jc w:val="center"/>
                        <w:rPr>
                          <w:rFonts w:ascii="Algerian" w:hAnsi="Algerian"/>
                          <w:sz w:val="40"/>
                          <w:szCs w:val="40"/>
                        </w:rPr>
                      </w:pPr>
                      <w:r w:rsidRPr="009845EE">
                        <w:rPr>
                          <w:rFonts w:ascii="Algerian" w:hAnsi="Algerian"/>
                          <w:sz w:val="40"/>
                          <w:szCs w:val="40"/>
                        </w:rPr>
                        <w:t>Administración de proyectos TI</w:t>
                      </w:r>
                    </w:p>
                    <w:p w14:paraId="76A60A2C" w14:textId="77777777" w:rsidR="006812AC" w:rsidRPr="002A1970" w:rsidRDefault="006812AC" w:rsidP="006812AC">
                      <w:pPr>
                        <w:jc w:val="center"/>
                        <w:rPr>
                          <w:rFonts w:ascii="Algerian" w:hAnsi="Algerian"/>
                          <w:sz w:val="28"/>
                          <w:szCs w:val="28"/>
                        </w:rPr>
                      </w:pPr>
                    </w:p>
                    <w:p w14:paraId="5AE13949" w14:textId="1CE2205F" w:rsidR="006812AC" w:rsidRPr="002A1970" w:rsidRDefault="009845EE" w:rsidP="006812A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sz w:val="28"/>
                          <w:szCs w:val="28"/>
                        </w:rPr>
                        <w:t>Ricardo Soto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18BEED9" w14:textId="77777777" w:rsidR="006812AC" w:rsidRPr="006812AC" w:rsidRDefault="006812AC" w:rsidP="006812AC">
      <w:pPr>
        <w:sectPr w:rsidR="006812AC" w:rsidRPr="006812AC">
          <w:headerReference w:type="default" r:id="rId7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056CF48" w14:textId="02D0E1DC" w:rsidR="00D25717" w:rsidRDefault="00615D10" w:rsidP="00615D10">
      <w:pPr>
        <w:pStyle w:val="Ttulo1"/>
      </w:pPr>
      <w:r>
        <w:lastRenderedPageBreak/>
        <w:t>Puntos de función sin ajustar:</w:t>
      </w:r>
    </w:p>
    <w:p w14:paraId="22756301" w14:textId="3F5628BB" w:rsidR="00615D10" w:rsidRDefault="00615D10" w:rsidP="00615D10">
      <w:r w:rsidRPr="00615D10">
        <w:rPr>
          <w:b/>
          <w:bCs/>
        </w:rPr>
        <w:t>Tipo de complejidad seleccionada:</w:t>
      </w:r>
      <w:r>
        <w:t xml:space="preserve"> Alta.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15D10" w:rsidRPr="00A311F2" w14:paraId="6DC623C1" w14:textId="77777777" w:rsidTr="00C037D5">
        <w:tc>
          <w:tcPr>
            <w:tcW w:w="3005" w:type="dxa"/>
            <w:shd w:val="clear" w:color="auto" w:fill="40C8A8"/>
          </w:tcPr>
          <w:p w14:paraId="3A19B3C8" w14:textId="77777777" w:rsidR="00615D10" w:rsidRPr="00A311F2" w:rsidRDefault="00615D10" w:rsidP="00C037D5">
            <w:pPr>
              <w:jc w:val="center"/>
              <w:rPr>
                <w:b/>
              </w:rPr>
            </w:pPr>
            <w:r w:rsidRPr="00A311F2">
              <w:rPr>
                <w:b/>
              </w:rPr>
              <w:t>F</w:t>
            </w:r>
            <w:r>
              <w:rPr>
                <w:b/>
              </w:rPr>
              <w:t>UNCIÓN</w:t>
            </w:r>
          </w:p>
        </w:tc>
        <w:tc>
          <w:tcPr>
            <w:tcW w:w="3005" w:type="dxa"/>
            <w:shd w:val="clear" w:color="auto" w:fill="40C8A8"/>
          </w:tcPr>
          <w:p w14:paraId="0712CDBC" w14:textId="77777777" w:rsidR="00615D10" w:rsidRPr="00A311F2" w:rsidRDefault="00615D10" w:rsidP="00C037D5">
            <w:pPr>
              <w:jc w:val="center"/>
              <w:rPr>
                <w:b/>
              </w:rPr>
            </w:pPr>
            <w:r>
              <w:rPr>
                <w:b/>
              </w:rPr>
              <w:t>MÉTRICA</w:t>
            </w:r>
          </w:p>
        </w:tc>
        <w:tc>
          <w:tcPr>
            <w:tcW w:w="3006" w:type="dxa"/>
            <w:shd w:val="clear" w:color="auto" w:fill="40C8A8"/>
          </w:tcPr>
          <w:p w14:paraId="776B631C" w14:textId="77777777" w:rsidR="00615D10" w:rsidRPr="00A311F2" w:rsidRDefault="00615D10" w:rsidP="00C037D5">
            <w:pPr>
              <w:jc w:val="center"/>
              <w:rPr>
                <w:b/>
              </w:rPr>
            </w:pPr>
            <w:r w:rsidRPr="00A311F2">
              <w:rPr>
                <w:b/>
              </w:rPr>
              <w:t>PF</w:t>
            </w:r>
          </w:p>
        </w:tc>
      </w:tr>
      <w:tr w:rsidR="00615D10" w:rsidRPr="004F0147" w14:paraId="52E9074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556833F" w14:textId="376355FC" w:rsidR="00615D10" w:rsidRPr="0048355F" w:rsidRDefault="0048355F" w:rsidP="00C037D5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Módulo de usuarios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2F5E386" w14:textId="485287FA" w:rsidR="00615D10" w:rsidRPr="004F0147" w:rsidRDefault="00615D10" w:rsidP="00C037D5">
            <w:pPr>
              <w:jc w:val="center"/>
              <w:rPr>
                <w:sz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6E266B23" w14:textId="55AD0934" w:rsidR="00615D10" w:rsidRPr="004F0147" w:rsidRDefault="00615D10" w:rsidP="00C037D5">
            <w:pPr>
              <w:jc w:val="center"/>
              <w:rPr>
                <w:sz w:val="20"/>
              </w:rPr>
            </w:pPr>
          </w:p>
        </w:tc>
      </w:tr>
      <w:tr w:rsidR="00615D10" w:rsidRPr="004F0147" w14:paraId="081D875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0C9792C" w14:textId="108C4B8E" w:rsidR="00615D10" w:rsidRPr="004F0147" w:rsidRDefault="0048355F" w:rsidP="00C037D5">
            <w:pPr>
              <w:rPr>
                <w:sz w:val="20"/>
              </w:rPr>
            </w:pPr>
            <w:r>
              <w:rPr>
                <w:sz w:val="20"/>
              </w:rPr>
              <w:t>Creación de usuarios</w:t>
            </w:r>
            <w:r w:rsidR="005F2E73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C3A7E46" w14:textId="2E30A568" w:rsidR="00615D10" w:rsidRPr="004F0147" w:rsidRDefault="00F922FD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B0B35D8" w14:textId="7C233811" w:rsidR="00615D10" w:rsidRPr="004F0147" w:rsidRDefault="00A74EBF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2D10733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FDD252F" w14:textId="1AD30931" w:rsidR="00615D10" w:rsidRPr="0048355F" w:rsidRDefault="0048355F" w:rsidP="00C037D5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Lectura de usuarios</w:t>
            </w:r>
            <w:r w:rsidR="005F2E73">
              <w:rPr>
                <w:bCs/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1E87875" w14:textId="6165F80B" w:rsidR="00615D10" w:rsidRPr="004F0147" w:rsidRDefault="00F922FD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E61E810" w14:textId="288BC37E" w:rsidR="00615D10" w:rsidRPr="004F0147" w:rsidRDefault="00A74EBF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7041934D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B2026A5" w14:textId="7E08C7E2" w:rsidR="00615D10" w:rsidRPr="004F0147" w:rsidRDefault="0048355F" w:rsidP="00C037D5">
            <w:pPr>
              <w:rPr>
                <w:sz w:val="20"/>
              </w:rPr>
            </w:pPr>
            <w:r>
              <w:rPr>
                <w:sz w:val="20"/>
              </w:rPr>
              <w:t>Actualización de usuarios</w:t>
            </w:r>
            <w:r w:rsidR="005F2E73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B776DD8" w14:textId="30A512A7" w:rsidR="00615D10" w:rsidRPr="004F0147" w:rsidRDefault="00F922FD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FBDD282" w14:textId="27D39FC0" w:rsidR="00615D10" w:rsidRPr="004F0147" w:rsidRDefault="00A74EBF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0D29578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EBCD527" w14:textId="253FDCA2" w:rsidR="00615D10" w:rsidRPr="0048355F" w:rsidRDefault="0048355F" w:rsidP="00C037D5">
            <w:pPr>
              <w:rPr>
                <w:bCs/>
                <w:sz w:val="20"/>
              </w:rPr>
            </w:pPr>
            <w:r w:rsidRPr="0048355F">
              <w:rPr>
                <w:bCs/>
                <w:sz w:val="20"/>
              </w:rPr>
              <w:t>Eliminación de usuarios</w:t>
            </w:r>
            <w:r w:rsidR="005F2E73">
              <w:rPr>
                <w:bCs/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D4A0D76" w14:textId="3A7860E4" w:rsidR="00615D10" w:rsidRPr="004F0147" w:rsidRDefault="00F922FD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CF34EF8" w14:textId="47A0E0F6" w:rsidR="00615D10" w:rsidRPr="004F0147" w:rsidRDefault="00A74EBF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4B8AF80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60FFBA3" w14:textId="7C913ACE" w:rsidR="00615D10" w:rsidRPr="004F0147" w:rsidRDefault="0048355F" w:rsidP="00C037D5">
            <w:pPr>
              <w:rPr>
                <w:sz w:val="20"/>
              </w:rPr>
            </w:pPr>
            <w:r>
              <w:rPr>
                <w:sz w:val="20"/>
              </w:rPr>
              <w:t>Inicio de sesión de usuarios</w:t>
            </w:r>
            <w:r w:rsidR="005F2E73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E356007" w14:textId="68E3BF95" w:rsidR="00615D10" w:rsidRPr="004F0147" w:rsidRDefault="00F922FD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EQ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0B1AEC7" w14:textId="7FC4A082" w:rsidR="00615D10" w:rsidRPr="004F0147" w:rsidRDefault="00A74EBF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42684234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D595E43" w14:textId="4E34775B" w:rsidR="00265CBC" w:rsidRPr="00265CBC" w:rsidRDefault="00265CBC" w:rsidP="00C037D5">
            <w:pPr>
              <w:rPr>
                <w:sz w:val="20"/>
              </w:rPr>
            </w:pPr>
            <w:r>
              <w:rPr>
                <w:b/>
                <w:bCs/>
                <w:sz w:val="20"/>
              </w:rPr>
              <w:t>Módulo de reportes: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881FBA4" w14:textId="0439AEA5" w:rsidR="00615D10" w:rsidRPr="004F0147" w:rsidRDefault="00615D10" w:rsidP="00C037D5">
            <w:pPr>
              <w:jc w:val="center"/>
              <w:rPr>
                <w:sz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0D9FB17A" w14:textId="24B83599" w:rsidR="00615D10" w:rsidRPr="004F0147" w:rsidRDefault="00615D10" w:rsidP="00C037D5">
            <w:pPr>
              <w:jc w:val="center"/>
              <w:rPr>
                <w:sz w:val="20"/>
              </w:rPr>
            </w:pPr>
            <w:r w:rsidRPr="004F0147">
              <w:rPr>
                <w:sz w:val="20"/>
              </w:rPr>
              <w:t xml:space="preserve"> </w:t>
            </w:r>
          </w:p>
        </w:tc>
      </w:tr>
      <w:tr w:rsidR="00615D10" w:rsidRPr="004F0147" w14:paraId="24F7C8C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4C0972A" w14:textId="51088B98" w:rsidR="00615D10" w:rsidRPr="004F0147" w:rsidRDefault="00265CBC" w:rsidP="00C037D5">
            <w:pPr>
              <w:rPr>
                <w:sz w:val="20"/>
              </w:rPr>
            </w:pPr>
            <w:r>
              <w:rPr>
                <w:sz w:val="20"/>
              </w:rPr>
              <w:t>Creación de reportes</w:t>
            </w:r>
            <w:r w:rsidR="0035754C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B73EAAA" w14:textId="1CDC50BF" w:rsidR="00615D10" w:rsidRPr="004F0147" w:rsidRDefault="00766F99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8FE75BF" w14:textId="6F8DB57C" w:rsidR="00615D10" w:rsidRPr="004F0147" w:rsidRDefault="00615D10" w:rsidP="00C037D5">
            <w:pPr>
              <w:jc w:val="center"/>
              <w:rPr>
                <w:sz w:val="20"/>
              </w:rPr>
            </w:pPr>
            <w:r w:rsidRPr="004F0147">
              <w:rPr>
                <w:sz w:val="20"/>
              </w:rPr>
              <w:t xml:space="preserve"> </w:t>
            </w:r>
            <w:r w:rsidR="00766F99">
              <w:rPr>
                <w:sz w:val="20"/>
              </w:rPr>
              <w:t xml:space="preserve">6 </w:t>
            </w:r>
            <w:r w:rsidRPr="004F0147">
              <w:rPr>
                <w:sz w:val="20"/>
              </w:rPr>
              <w:t>PF</w:t>
            </w:r>
          </w:p>
        </w:tc>
      </w:tr>
      <w:tr w:rsidR="00615D10" w:rsidRPr="004F0147" w14:paraId="5209AE8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0DE2A19" w14:textId="62CCFA87" w:rsidR="00615D10" w:rsidRPr="004F0147" w:rsidRDefault="00265CBC" w:rsidP="00C037D5">
            <w:pPr>
              <w:rPr>
                <w:sz w:val="20"/>
              </w:rPr>
            </w:pPr>
            <w:r>
              <w:rPr>
                <w:sz w:val="20"/>
              </w:rPr>
              <w:t>Lectura de reportes</w:t>
            </w:r>
            <w:r w:rsidR="000F126D">
              <w:rPr>
                <w:sz w:val="20"/>
              </w:rPr>
              <w:t xml:space="preserve">      </w:t>
            </w:r>
            <w:r w:rsidR="00766F99">
              <w:rPr>
                <w:sz w:val="20"/>
              </w:rPr>
              <w:t xml:space="preserve">      </w:t>
            </w:r>
            <w:r w:rsidR="000F126D">
              <w:rPr>
                <w:sz w:val="20"/>
              </w:rPr>
              <w:t xml:space="preserve">                               </w:t>
            </w:r>
            <w:r w:rsidR="005314BC">
              <w:rPr>
                <w:sz w:val="20"/>
              </w:rPr>
              <w:t xml:space="preserve">    </w:t>
            </w:r>
            <w:r w:rsidR="00766F99">
              <w:rPr>
                <w:sz w:val="20"/>
              </w:rPr>
              <w:t xml:space="preserve">generados en un archivo de lectura </w:t>
            </w:r>
            <w:proofErr w:type="spellStart"/>
            <w:r w:rsidR="00766F99">
              <w:rPr>
                <w:sz w:val="20"/>
              </w:rPr>
              <w:t>pdf</w:t>
            </w:r>
            <w:proofErr w:type="spellEnd"/>
            <w:r w:rsidR="0035754C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601D692" w14:textId="4DCB9D4A" w:rsidR="00615D10" w:rsidRPr="004F0147" w:rsidRDefault="00F214DA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ILF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F91A8E8" w14:textId="60A10B6B" w:rsidR="00615D10" w:rsidRPr="004F0147" w:rsidRDefault="00F214DA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15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1DC9A05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878B673" w14:textId="730A0775" w:rsidR="00615D10" w:rsidRPr="004F0147" w:rsidRDefault="00766F99" w:rsidP="00C037D5">
            <w:pPr>
              <w:rPr>
                <w:sz w:val="20"/>
              </w:rPr>
            </w:pPr>
            <w:r>
              <w:rPr>
                <w:sz w:val="20"/>
              </w:rPr>
              <w:t>Eliminación de reportes</w:t>
            </w:r>
            <w:r w:rsidR="0035754C">
              <w:rPr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9FC31F8" w14:textId="0F52A229" w:rsidR="00615D10" w:rsidRPr="004F0147" w:rsidRDefault="00766F99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B15C8EA" w14:textId="656F288C" w:rsidR="00615D10" w:rsidRPr="004F0147" w:rsidRDefault="00766F99" w:rsidP="00C037D5">
            <w:pPr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  <w:r w:rsidR="00615D10" w:rsidRPr="004F0147">
              <w:rPr>
                <w:sz w:val="20"/>
              </w:rPr>
              <w:t xml:space="preserve"> PF</w:t>
            </w:r>
          </w:p>
        </w:tc>
      </w:tr>
      <w:tr w:rsidR="00615D10" w:rsidRPr="004F0147" w14:paraId="54B1EF4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B18C939" w14:textId="58B8F973" w:rsidR="00615D10" w:rsidRPr="004F0147" w:rsidRDefault="00BE4D71" w:rsidP="00C037D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Módulo de comunicación: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0EC8292" w14:textId="0BDCC98D" w:rsidR="00615D10" w:rsidRPr="004F0147" w:rsidRDefault="00615D10" w:rsidP="00C037D5">
            <w:pPr>
              <w:jc w:val="center"/>
              <w:rPr>
                <w:sz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6C5A0656" w14:textId="1EDB9A9C" w:rsidR="00615D10" w:rsidRPr="004F0147" w:rsidRDefault="00615D10" w:rsidP="00C037D5">
            <w:pPr>
              <w:jc w:val="center"/>
              <w:rPr>
                <w:sz w:val="20"/>
              </w:rPr>
            </w:pPr>
            <w:r w:rsidRPr="004F0147">
              <w:rPr>
                <w:sz w:val="20"/>
              </w:rPr>
              <w:t xml:space="preserve"> </w:t>
            </w:r>
          </w:p>
        </w:tc>
      </w:tr>
      <w:tr w:rsidR="00615D10" w14:paraId="36C61AB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9354F22" w14:textId="6CB403F4" w:rsidR="00615D10" w:rsidRPr="00BE4D71" w:rsidRDefault="00BE4D71" w:rsidP="00C037D5">
            <w:pPr>
              <w:rPr>
                <w:bCs/>
              </w:rPr>
            </w:pPr>
            <w:r w:rsidRPr="00BE4D71">
              <w:rPr>
                <w:bCs/>
                <w:sz w:val="20"/>
                <w:szCs w:val="18"/>
              </w:rPr>
              <w:t xml:space="preserve">Creación de canal de </w:t>
            </w:r>
            <w:r w:rsidR="003B71A4" w:rsidRPr="00BE4D71">
              <w:rPr>
                <w:bCs/>
                <w:sz w:val="20"/>
                <w:szCs w:val="18"/>
              </w:rPr>
              <w:t>comunicación</w:t>
            </w:r>
            <w:r w:rsidR="0035754C">
              <w:rPr>
                <w:bCs/>
                <w:sz w:val="20"/>
                <w:szCs w:val="18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D29AB1D" w14:textId="0799957C" w:rsidR="00615D10" w:rsidRPr="00B51D33" w:rsidRDefault="00981C21" w:rsidP="00981C21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2963041" w14:textId="6533DD42" w:rsidR="00615D10" w:rsidRPr="00B51D33" w:rsidRDefault="00B51D33" w:rsidP="00C037D5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6</w:t>
            </w:r>
            <w:r w:rsidR="00615D10" w:rsidRPr="00B51D33">
              <w:rPr>
                <w:sz w:val="20"/>
                <w:szCs w:val="18"/>
              </w:rPr>
              <w:t xml:space="preserve"> PF</w:t>
            </w:r>
          </w:p>
        </w:tc>
      </w:tr>
      <w:tr w:rsidR="00615D10" w14:paraId="34F8463C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8FB7D93" w14:textId="395B1961" w:rsidR="00615D10" w:rsidRPr="003B71A4" w:rsidRDefault="003B71A4" w:rsidP="00C037D5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Creación de canal de comunicación </w:t>
            </w:r>
            <w:r w:rsidR="0035754C">
              <w:rPr>
                <w:bCs/>
                <w:sz w:val="20"/>
              </w:rPr>
              <w:t>WhatsApp.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30D58DB" w14:textId="5AD6B189" w:rsidR="00615D10" w:rsidRPr="00B51D33" w:rsidRDefault="00031C08" w:rsidP="00C037D5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EIF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21684FB" w14:textId="7946A497" w:rsidR="00615D10" w:rsidRPr="00B51D33" w:rsidRDefault="00B51D33" w:rsidP="00C037D5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10</w:t>
            </w:r>
            <w:r w:rsidR="00615D10" w:rsidRPr="00B51D33">
              <w:rPr>
                <w:sz w:val="20"/>
                <w:szCs w:val="18"/>
              </w:rPr>
              <w:t xml:space="preserve"> PF</w:t>
            </w:r>
          </w:p>
        </w:tc>
      </w:tr>
      <w:tr w:rsidR="00615D10" w14:paraId="4DE702D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3AB365B" w14:textId="6BE488A5" w:rsidR="00615D10" w:rsidRPr="0035754C" w:rsidRDefault="0035754C" w:rsidP="00C037D5">
            <w:pPr>
              <w:rPr>
                <w:bCs/>
                <w:sz w:val="20"/>
              </w:rPr>
            </w:pPr>
            <w:r w:rsidRPr="0035754C">
              <w:rPr>
                <w:bCs/>
                <w:sz w:val="20"/>
              </w:rPr>
              <w:t>Eliminación de canal de comunicación</w:t>
            </w:r>
            <w:r>
              <w:rPr>
                <w:bCs/>
                <w:sz w:val="20"/>
              </w:rPr>
              <w:t>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A510146" w14:textId="0E2E6E91" w:rsidR="00615D10" w:rsidRPr="00B51D33" w:rsidRDefault="00031C08" w:rsidP="00031C08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0AAA775" w14:textId="262525ED" w:rsidR="00615D10" w:rsidRPr="00B51D33" w:rsidRDefault="00B51D33" w:rsidP="00C037D5">
            <w:pPr>
              <w:jc w:val="center"/>
              <w:rPr>
                <w:sz w:val="20"/>
                <w:szCs w:val="18"/>
              </w:rPr>
            </w:pPr>
            <w:r w:rsidRPr="00B51D33">
              <w:rPr>
                <w:sz w:val="20"/>
                <w:szCs w:val="18"/>
              </w:rPr>
              <w:t>6</w:t>
            </w:r>
            <w:r w:rsidR="00615D10" w:rsidRPr="00B51D33">
              <w:rPr>
                <w:sz w:val="20"/>
                <w:szCs w:val="18"/>
              </w:rPr>
              <w:t xml:space="preserve"> PF</w:t>
            </w:r>
          </w:p>
        </w:tc>
      </w:tr>
      <w:tr w:rsidR="00615D10" w14:paraId="275ED3E2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2654CBF" w14:textId="38A717C7" w:rsidR="00615D10" w:rsidRPr="004F0147" w:rsidRDefault="00AA4CBF" w:rsidP="00C037D5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Módulo de caja de cobro: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33E1646" w14:textId="3EB07C5F" w:rsidR="00615D10" w:rsidRDefault="00615D10" w:rsidP="00C037D5">
            <w:pPr>
              <w:jc w:val="center"/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2FE961EF" w14:textId="426502D0" w:rsidR="00615D10" w:rsidRDefault="00615D10" w:rsidP="00C037D5">
            <w:pPr>
              <w:jc w:val="center"/>
            </w:pPr>
            <w:r>
              <w:t xml:space="preserve"> </w:t>
            </w:r>
          </w:p>
        </w:tc>
      </w:tr>
      <w:tr w:rsidR="00615D10" w14:paraId="58699CF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BF35891" w14:textId="4518D8BB" w:rsidR="00615D10" w:rsidRPr="00AA4CBF" w:rsidRDefault="00AA4CBF" w:rsidP="00C037D5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Creación de sesión de cobro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199C037" w14:textId="27A30BA7" w:rsidR="00615D10" w:rsidRPr="00AA4CBF" w:rsidRDefault="00AA4CBF" w:rsidP="00C037D5">
            <w:pPr>
              <w:jc w:val="center"/>
              <w:rPr>
                <w:sz w:val="20"/>
                <w:szCs w:val="20"/>
              </w:rPr>
            </w:pPr>
            <w:r w:rsidRPr="00AA4CBF">
              <w:rPr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26FDC77" w14:textId="41FE356F" w:rsidR="00615D10" w:rsidRPr="00AA4CBF" w:rsidRDefault="00AA4CBF" w:rsidP="00C037D5">
            <w:pPr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6</w:t>
            </w:r>
            <w:r w:rsidR="00615D10" w:rsidRPr="00AA4CBF">
              <w:rPr>
                <w:sz w:val="20"/>
                <w:szCs w:val="18"/>
              </w:rPr>
              <w:t xml:space="preserve"> PF</w:t>
            </w:r>
          </w:p>
        </w:tc>
      </w:tr>
      <w:tr w:rsidR="00615D10" w:rsidRPr="00A311F2" w14:paraId="0CE52E9F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6B6AFFA" w14:textId="6DD06168" w:rsidR="00615D10" w:rsidRPr="00A311F2" w:rsidRDefault="00AA4CBF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Eliminación de sesión de cobro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989EF47" w14:textId="49315C50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BAD2806" w14:textId="5054B346" w:rsidR="00615D10" w:rsidRPr="00AA4CBF" w:rsidRDefault="00AA4CBF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1BA0EBB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F3A4554" w14:textId="052B4A60" w:rsidR="00615D10" w:rsidRPr="00A311F2" w:rsidRDefault="00AA4CBF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Creación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98290DE" w14:textId="316115AD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0FC56F5" w14:textId="5C6E5700" w:rsidR="00615D10" w:rsidRPr="00AA4CBF" w:rsidRDefault="00AA4CBF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60B9FA1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77EB45B" w14:textId="7C9BE77C" w:rsidR="00615D10" w:rsidRPr="00A311F2" w:rsidRDefault="00AA4CBF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Lectura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2D9AC60" w14:textId="532B4156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3B6A3E3" w14:textId="100C7B49" w:rsidR="00615D10" w:rsidRPr="00AA4CBF" w:rsidRDefault="00AA4CBF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7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3180B26F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9BCB1F4" w14:textId="1C469B84" w:rsidR="00615D10" w:rsidRPr="00A311F2" w:rsidRDefault="00AA4CBF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Actualización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3703B6CE" w14:textId="034A8833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488DC85" w14:textId="51BF1035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137021DF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14A172E" w14:textId="2AD6A7AD" w:rsidR="00615D10" w:rsidRPr="00AA4CBF" w:rsidRDefault="00AA4CBF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clientes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26804CD" w14:textId="077C99ED" w:rsidR="00615D10" w:rsidRPr="00AA4CBF" w:rsidRDefault="00AA4CBF" w:rsidP="00AA4CBF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B8CCBB7" w14:textId="29DDADD4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7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695DAAAE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FD03244" w14:textId="6C86A98F" w:rsidR="00615D10" w:rsidRPr="00AA4CBF" w:rsidRDefault="00AA4CBF" w:rsidP="00C037D5">
            <w:pPr>
              <w:rPr>
                <w:rFonts w:cs="Arial"/>
                <w:bCs/>
                <w:sz w:val="20"/>
                <w:szCs w:val="20"/>
              </w:rPr>
            </w:pPr>
            <w:r w:rsidRPr="00AA4CBF">
              <w:rPr>
                <w:rFonts w:cs="Arial"/>
                <w:bCs/>
                <w:sz w:val="20"/>
                <w:szCs w:val="20"/>
              </w:rPr>
              <w:t>Creación de clientes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12534C5" w14:textId="271026CB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B6629C9" w14:textId="3862590F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7600A66D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969D66D" w14:textId="3FB17A14" w:rsidR="00615D10" w:rsidRPr="00AA4CBF" w:rsidRDefault="00AA4CBF" w:rsidP="00C037D5">
            <w:pPr>
              <w:rPr>
                <w:rFonts w:cs="Arial"/>
                <w:bCs/>
                <w:sz w:val="20"/>
                <w:szCs w:val="20"/>
              </w:rPr>
            </w:pPr>
            <w:r w:rsidRPr="00AA4CBF">
              <w:rPr>
                <w:rFonts w:cs="Arial"/>
                <w:bCs/>
                <w:sz w:val="20"/>
                <w:szCs w:val="20"/>
              </w:rPr>
              <w:t>Creación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C53E378" w14:textId="562326B1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94A648F" w14:textId="2FFF7362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30F93B0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1FD93B2" w14:textId="0FF3AAD8" w:rsidR="00615D10" w:rsidRPr="00AA4CBF" w:rsidRDefault="00AA4CBF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817BCF3" w14:textId="60EF1352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1B89356" w14:textId="75FA55C2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7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4AA0A5C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459A3BA" w14:textId="392CBD4F" w:rsidR="00615D10" w:rsidRPr="00AA4CBF" w:rsidRDefault="00AA4CBF" w:rsidP="00C037D5">
            <w:pPr>
              <w:rPr>
                <w:rFonts w:cs="Arial"/>
                <w:sz w:val="20"/>
                <w:szCs w:val="20"/>
                <w:highlight w:val="green"/>
              </w:rPr>
            </w:pPr>
            <w:r w:rsidRPr="00AA4CBF">
              <w:rPr>
                <w:rFonts w:cs="Arial"/>
                <w:sz w:val="20"/>
                <w:szCs w:val="20"/>
              </w:rPr>
              <w:t>Actualización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DEAF4E7" w14:textId="269BC800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9C2360F" w14:textId="1FB8E78B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615D10" w:rsidRPr="00A311F2" w14:paraId="2683DBEB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003C1D2" w14:textId="50E0DC38" w:rsidR="00615D10" w:rsidRPr="00A311F2" w:rsidRDefault="00AA4CBF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Eliminación de factura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B2F4D8F" w14:textId="7A8E5921" w:rsidR="00615D10" w:rsidRPr="00AA4CBF" w:rsidRDefault="00AA4CBF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A4CBF"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0BF5099" w14:textId="139780E9" w:rsidR="00615D10" w:rsidRPr="00AA4CBF" w:rsidRDefault="000A43E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</w:t>
            </w:r>
            <w:r w:rsidR="00615D10" w:rsidRPr="00AA4CBF">
              <w:rPr>
                <w:rFonts w:cs="Arial"/>
                <w:sz w:val="20"/>
                <w:szCs w:val="18"/>
              </w:rPr>
              <w:t xml:space="preserve"> PF</w:t>
            </w:r>
          </w:p>
        </w:tc>
      </w:tr>
      <w:tr w:rsidR="003E63FB" w:rsidRPr="00A311F2" w14:paraId="70748A0C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D10082D" w14:textId="21DF8510" w:rsidR="003E63FB" w:rsidRDefault="003E63FB" w:rsidP="00C037D5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Eliminación de 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B16ADD1" w14:textId="08646EC1" w:rsidR="003E63FB" w:rsidRPr="00AA4CBF" w:rsidRDefault="003E63FB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0171459" w14:textId="437CE0BA" w:rsidR="003E63FB" w:rsidRDefault="003E63FB" w:rsidP="00C037D5">
            <w:pPr>
              <w:jc w:val="center"/>
              <w:rPr>
                <w:rFonts w:cs="Arial"/>
                <w:sz w:val="20"/>
                <w:szCs w:val="18"/>
              </w:rPr>
            </w:pPr>
            <w:r>
              <w:rPr>
                <w:rFonts w:cs="Arial"/>
                <w:sz w:val="20"/>
                <w:szCs w:val="18"/>
              </w:rPr>
              <w:t>6 PF</w:t>
            </w:r>
          </w:p>
        </w:tc>
      </w:tr>
      <w:tr w:rsidR="00615D10" w:rsidRPr="00A311F2" w14:paraId="6ED61C02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B989426" w14:textId="3F3BB7AD" w:rsidR="00615D10" w:rsidRPr="00D96A0F" w:rsidRDefault="00D96A0F" w:rsidP="00C037D5">
            <w:pPr>
              <w:rPr>
                <w:rFonts w:cs="Arial"/>
                <w:b/>
                <w:bCs/>
                <w:sz w:val="20"/>
                <w:szCs w:val="20"/>
              </w:rPr>
            </w:pPr>
            <w:r>
              <w:rPr>
                <w:rFonts w:cs="Arial"/>
                <w:b/>
                <w:bCs/>
                <w:sz w:val="20"/>
                <w:szCs w:val="20"/>
              </w:rPr>
              <w:t>Módulo de ventas: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7783E1D" w14:textId="7267F738" w:rsidR="00615D10" w:rsidRPr="00A311F2" w:rsidRDefault="00615D10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7AF39CDF" w14:textId="36393413" w:rsidR="00615D10" w:rsidRPr="00A311F2" w:rsidRDefault="00615D10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311F2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615D10" w:rsidRPr="00A311F2" w14:paraId="049CF550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6FD6274" w14:textId="621EC715" w:rsidR="00615D10" w:rsidRPr="00D96A0F" w:rsidRDefault="00D96A0F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1B6BB01" w14:textId="0986BF22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A30FE6A" w14:textId="0E379A72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  <w:r w:rsidR="00615D10" w:rsidRPr="00A311F2">
              <w:rPr>
                <w:rFonts w:cs="Arial"/>
                <w:sz w:val="20"/>
                <w:szCs w:val="20"/>
              </w:rPr>
              <w:t xml:space="preserve"> PF</w:t>
            </w:r>
          </w:p>
        </w:tc>
      </w:tr>
      <w:tr w:rsidR="00615D10" w:rsidRPr="00A311F2" w14:paraId="5EC2A62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47BB882" w14:textId="53DD0BE9" w:rsidR="00615D10" w:rsidRPr="00D96A0F" w:rsidRDefault="00D96A0F" w:rsidP="00C037D5">
            <w:pPr>
              <w:rPr>
                <w:rFonts w:cs="Arial"/>
                <w:bCs/>
                <w:sz w:val="20"/>
                <w:szCs w:val="20"/>
              </w:rPr>
            </w:pPr>
            <w:r w:rsidRPr="00D96A0F">
              <w:rPr>
                <w:rFonts w:cs="Arial"/>
                <w:bCs/>
                <w:sz w:val="20"/>
                <w:szCs w:val="20"/>
              </w:rPr>
              <w:t>Lectura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96220C6" w14:textId="0A18DDC3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4904C0E" w14:textId="062CAEE8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  <w:r w:rsidR="00615D10" w:rsidRPr="00A311F2">
              <w:rPr>
                <w:rFonts w:cs="Arial"/>
                <w:sz w:val="20"/>
                <w:szCs w:val="20"/>
              </w:rPr>
              <w:t xml:space="preserve"> PF</w:t>
            </w:r>
          </w:p>
        </w:tc>
      </w:tr>
      <w:tr w:rsidR="00615D10" w:rsidRPr="00A311F2" w14:paraId="5ADD75C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C6D03C0" w14:textId="5EAB5F6F" w:rsidR="00615D10" w:rsidRPr="00D96A0F" w:rsidRDefault="00D96A0F" w:rsidP="00C037D5">
            <w:pPr>
              <w:rPr>
                <w:rFonts w:cs="Arial"/>
                <w:bCs/>
                <w:sz w:val="20"/>
                <w:szCs w:val="20"/>
                <w:highlight w:val="cyan"/>
              </w:rPr>
            </w:pPr>
            <w:r w:rsidRPr="00D96A0F">
              <w:rPr>
                <w:rFonts w:cs="Arial"/>
                <w:bCs/>
                <w:sz w:val="20"/>
                <w:szCs w:val="20"/>
              </w:rPr>
              <w:t>Actualización de venta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D35D7EF" w14:textId="5F016AF9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5A9B6FB" w14:textId="7B3EA330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  <w:r w:rsidR="00615D10" w:rsidRPr="00A311F2">
              <w:rPr>
                <w:rFonts w:cs="Arial"/>
                <w:sz w:val="20"/>
                <w:szCs w:val="20"/>
              </w:rPr>
              <w:t xml:space="preserve"> PF</w:t>
            </w:r>
          </w:p>
        </w:tc>
      </w:tr>
      <w:tr w:rsidR="00615D10" w:rsidRPr="00A311F2" w14:paraId="5DF191CC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CFC2EC7" w14:textId="288FED00" w:rsidR="00615D10" w:rsidRPr="00D96A0F" w:rsidRDefault="00D96A0F" w:rsidP="00C037D5">
            <w:pPr>
              <w:rPr>
                <w:rFonts w:cs="Arial"/>
                <w:bCs/>
                <w:sz w:val="20"/>
                <w:szCs w:val="20"/>
              </w:rPr>
            </w:pPr>
            <w:r w:rsidRPr="00D96A0F">
              <w:rPr>
                <w:rFonts w:cs="Arial"/>
                <w:bCs/>
                <w:sz w:val="20"/>
                <w:szCs w:val="20"/>
              </w:rPr>
              <w:t>Eliminación de ventas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19B802D" w14:textId="2C3B7F9F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5913029" w14:textId="2D076F63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  <w:r w:rsidR="00615D10" w:rsidRPr="00A311F2">
              <w:rPr>
                <w:rFonts w:cs="Arial"/>
                <w:sz w:val="20"/>
                <w:szCs w:val="20"/>
              </w:rPr>
              <w:t xml:space="preserve"> PF</w:t>
            </w:r>
          </w:p>
        </w:tc>
      </w:tr>
      <w:tr w:rsidR="00615D10" w:rsidRPr="00A311F2" w14:paraId="6CD3631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7733786" w14:textId="08196259" w:rsidR="00615D10" w:rsidRPr="00D96A0F" w:rsidRDefault="00D96A0F" w:rsidP="00C037D5">
            <w:pPr>
              <w:rPr>
                <w:rFonts w:cs="Arial"/>
                <w:bCs/>
                <w:sz w:val="20"/>
                <w:szCs w:val="20"/>
              </w:rPr>
            </w:pPr>
            <w:r w:rsidRPr="00D96A0F">
              <w:rPr>
                <w:rFonts w:cs="Arial"/>
                <w:bCs/>
                <w:sz w:val="20"/>
                <w:szCs w:val="20"/>
              </w:rPr>
              <w:t>Eliminación de inventario.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3A25BF2F" w14:textId="501D46F2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5244E0E" w14:textId="1148E1B0" w:rsidR="00615D10" w:rsidRPr="00A311F2" w:rsidRDefault="00D96A0F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  <w:r w:rsidR="00615D10" w:rsidRPr="00A311F2">
              <w:rPr>
                <w:rFonts w:cs="Arial"/>
                <w:sz w:val="20"/>
                <w:szCs w:val="20"/>
              </w:rPr>
              <w:t xml:space="preserve"> PF</w:t>
            </w:r>
          </w:p>
        </w:tc>
      </w:tr>
      <w:tr w:rsidR="003423DC" w:rsidRPr="00A311F2" w14:paraId="6BFC67E0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EE05D8F" w14:textId="53D37BE4" w:rsidR="003423DC" w:rsidRPr="00D96A0F" w:rsidRDefault="003423DC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0722672" w14:textId="2EB02D28" w:rsidR="003423DC" w:rsidRDefault="003423DC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639A1AF" w14:textId="051563E6" w:rsidR="003423DC" w:rsidRDefault="003423DC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615D10" w:rsidRPr="00A311F2" w14:paraId="3ED638DB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48CB0A4" w14:textId="0BFB9362" w:rsidR="00615D10" w:rsidRPr="00A311F2" w:rsidRDefault="003423DC" w:rsidP="00C037D5">
            <w:pPr>
              <w:rPr>
                <w:rFonts w:cs="Arial"/>
                <w:b/>
                <w:sz w:val="20"/>
                <w:szCs w:val="20"/>
                <w:highlight w:val="cyan"/>
              </w:rPr>
            </w:pPr>
            <w:r w:rsidRPr="003423DC">
              <w:rPr>
                <w:rFonts w:cs="Arial"/>
                <w:b/>
                <w:sz w:val="20"/>
                <w:szCs w:val="20"/>
              </w:rPr>
              <w:t>Módulo de cliente</w:t>
            </w:r>
            <w:r>
              <w:rPr>
                <w:rFonts w:cs="Arial"/>
                <w:b/>
                <w:sz w:val="20"/>
                <w:szCs w:val="20"/>
              </w:rPr>
              <w:t>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46123E0" w14:textId="326B17BD" w:rsidR="00615D10" w:rsidRPr="00A311F2" w:rsidRDefault="00615D10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3DAA06DE" w14:textId="2036A773" w:rsidR="00615D10" w:rsidRPr="00A311F2" w:rsidRDefault="00615D10" w:rsidP="00C037D5">
            <w:pPr>
              <w:jc w:val="center"/>
              <w:rPr>
                <w:rFonts w:cs="Arial"/>
                <w:sz w:val="20"/>
                <w:szCs w:val="20"/>
              </w:rPr>
            </w:pPr>
            <w:r w:rsidRPr="00A311F2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423DC" w:rsidRPr="00A311F2" w14:paraId="38167B6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C021454" w14:textId="0BD5E6DE" w:rsidR="003423DC" w:rsidRPr="003423DC" w:rsidRDefault="003423DC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clientes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6D2B2EE" w14:textId="38F99691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C273B2F" w14:textId="4DDC230A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3423DC" w:rsidRPr="00A311F2" w14:paraId="7445F29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188E5AD" w14:textId="28068647" w:rsidR="003423DC" w:rsidRPr="003423DC" w:rsidRDefault="003423DC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clientes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BDFEDBA" w14:textId="02AAC023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8AF9DD0" w14:textId="21B3FF54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3423DC" w:rsidRPr="00A311F2" w14:paraId="513DEE3E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2C72860" w14:textId="2C4D0FEE" w:rsidR="003423DC" w:rsidRPr="00546F65" w:rsidRDefault="00546F65" w:rsidP="00C037D5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clientes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D64C709" w14:textId="02D72DA9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E348E25" w14:textId="4DB1AAA5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3423DC" w:rsidRPr="00A311F2" w14:paraId="4A55D39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77A0EEC" w14:textId="6B3152B7" w:rsidR="003423DC" w:rsidRPr="00546F65" w:rsidRDefault="00546F65" w:rsidP="00C037D5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>Eliminación de clientes.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309B4735" w14:textId="45A38FFB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0077D11" w14:textId="529D6C90" w:rsidR="003423DC" w:rsidRPr="00A311F2" w:rsidRDefault="00546F65" w:rsidP="00C037D5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3423DC" w:rsidRPr="00A311F2" w14:paraId="144B20C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8E26B48" w14:textId="79C5726D" w:rsidR="003423DC" w:rsidRPr="003423DC" w:rsidRDefault="00565F2C" w:rsidP="00C037D5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 Facturas: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13A8C23" w14:textId="77777777" w:rsidR="003423DC" w:rsidRPr="00A311F2" w:rsidRDefault="003423DC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4E1EF288" w14:textId="77777777" w:rsidR="003423DC" w:rsidRPr="00A311F2" w:rsidRDefault="003423DC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565F2C" w:rsidRPr="00A311F2" w14:paraId="6FE65FB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BACA32A" w14:textId="2D7E1A1A" w:rsidR="00565F2C" w:rsidRPr="003423DC" w:rsidRDefault="00565F2C" w:rsidP="00565F2C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8FC4205" w14:textId="313F5800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07DA9C3" w14:textId="3529352D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565F2C" w:rsidRPr="00A311F2" w14:paraId="28E6A7C5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FCD6AFB" w14:textId="0686F85D" w:rsidR="00565F2C" w:rsidRPr="003423DC" w:rsidRDefault="00565F2C" w:rsidP="00565F2C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68E1E6A" w14:textId="6ACB18EB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5318C79" w14:textId="53AB308A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565F2C" w:rsidRPr="00A311F2" w14:paraId="06FD2010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A6E8B77" w14:textId="019B6F99" w:rsidR="00565F2C" w:rsidRPr="003423DC" w:rsidRDefault="00565F2C" w:rsidP="00565F2C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DE939AF" w14:textId="523E9758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756C62A" w14:textId="5D3A560A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565F2C" w:rsidRPr="00A311F2" w14:paraId="478F48F9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D61E959" w14:textId="2F2C1E65" w:rsidR="00565F2C" w:rsidRPr="003423DC" w:rsidRDefault="00565F2C" w:rsidP="00565F2C">
            <w:pPr>
              <w:rPr>
                <w:rFonts w:cs="Arial"/>
                <w:b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facturas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041DE63" w14:textId="42DE87A3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9FD5AC0" w14:textId="2EDE0E12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565F2C" w:rsidRPr="00A311F2" w14:paraId="6AC8208C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29C1BD7" w14:textId="1D9751B4" w:rsidR="00565F2C" w:rsidRPr="003423DC" w:rsidRDefault="003C2B38" w:rsidP="00565F2C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 inventario: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9E4D795" w14:textId="77777777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4B2F25C0" w14:textId="77777777" w:rsidR="00565F2C" w:rsidRPr="00A311F2" w:rsidRDefault="00565F2C" w:rsidP="00565F2C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F025EE" w:rsidRPr="00A311F2" w14:paraId="19036BA8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C6E3B52" w14:textId="5B616786" w:rsidR="00F025EE" w:rsidRPr="003C2B38" w:rsidRDefault="00F025EE" w:rsidP="00F025E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 xml:space="preserve">Creación de </w:t>
            </w:r>
            <w:r w:rsidR="009449C5">
              <w:rPr>
                <w:rFonts w:cs="Arial"/>
                <w:bCs/>
                <w:sz w:val="20"/>
                <w:szCs w:val="20"/>
              </w:rPr>
              <w:t>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BE6B684" w14:textId="33580C8B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CF4DE5D" w14:textId="0AC91C7D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F025EE" w:rsidRPr="00A311F2" w14:paraId="7C80A3C2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AA9BFA9" w14:textId="2B1B0BEB" w:rsidR="00F025EE" w:rsidRPr="003423DC" w:rsidRDefault="00F025EE" w:rsidP="00F025EE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 xml:space="preserve">Lectura de </w:t>
            </w:r>
            <w:r w:rsidR="009449C5">
              <w:rPr>
                <w:rFonts w:cs="Arial"/>
                <w:bCs/>
                <w:sz w:val="20"/>
                <w:szCs w:val="20"/>
              </w:rPr>
              <w:t>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D2A933A" w14:textId="3C272B68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55F1A4C" w14:textId="605691AB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F025EE" w:rsidRPr="00A311F2" w14:paraId="1B2F95ED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928793B" w14:textId="2DBF744A" w:rsidR="00F025EE" w:rsidRPr="003423DC" w:rsidRDefault="00F025EE" w:rsidP="00F025EE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 xml:space="preserve">Actualización de </w:t>
            </w:r>
            <w:r w:rsidR="009449C5">
              <w:rPr>
                <w:rFonts w:cs="Arial"/>
                <w:bCs/>
                <w:sz w:val="20"/>
                <w:szCs w:val="20"/>
              </w:rPr>
              <w:t>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0BF7FD6" w14:textId="64288153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D97FF73" w14:textId="741F380A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F025EE" w:rsidRPr="00A311F2" w14:paraId="276527A0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AFBD87A" w14:textId="07ADCB22" w:rsidR="00F025EE" w:rsidRPr="003423DC" w:rsidRDefault="00F025EE" w:rsidP="00F025EE">
            <w:pPr>
              <w:rPr>
                <w:rFonts w:cs="Arial"/>
                <w:b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 w:rsidR="009449C5">
              <w:rPr>
                <w:rFonts w:cs="Arial"/>
                <w:bCs/>
                <w:sz w:val="20"/>
                <w:szCs w:val="20"/>
              </w:rPr>
              <w:t>inventario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AACB1C4" w14:textId="00EBF14D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E2C5FD5" w14:textId="6CB5DF8D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F025EE" w:rsidRPr="00A311F2" w14:paraId="2E0CC0F2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D5D303D" w14:textId="05FBBCD2" w:rsidR="00F025EE" w:rsidRPr="00546F65" w:rsidRDefault="00F025EE" w:rsidP="00F025E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 xml:space="preserve">Lectura de </w:t>
            </w:r>
            <w:r w:rsidR="007923E0">
              <w:rPr>
                <w:rFonts w:cs="Arial"/>
                <w:bCs/>
                <w:sz w:val="20"/>
                <w:szCs w:val="20"/>
              </w:rPr>
              <w:t>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B107A49" w14:textId="07809A4C" w:rsidR="00F025EE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2303277" w14:textId="1FF64FB7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F025EE" w:rsidRPr="00A311F2" w14:paraId="216CAEF9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055782A" w14:textId="273D5B6E" w:rsidR="00F025EE" w:rsidRPr="00546F65" w:rsidRDefault="00F025EE" w:rsidP="00F025E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 xml:space="preserve">Actualización de </w:t>
            </w:r>
            <w:r w:rsidR="007923E0">
              <w:rPr>
                <w:rFonts w:cs="Arial"/>
                <w:bCs/>
                <w:sz w:val="20"/>
                <w:szCs w:val="20"/>
              </w:rPr>
              <w:t>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9EF9D42" w14:textId="441BC02E" w:rsidR="00F025EE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87090B8" w14:textId="0C7EA131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F025EE" w:rsidRPr="00A311F2" w14:paraId="693B8D0D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3B34496" w14:textId="46AE6F79" w:rsidR="00F025EE" w:rsidRPr="002D2743" w:rsidRDefault="002D2743" w:rsidP="00F025EE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 productos: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F5AF0BB" w14:textId="77777777" w:rsidR="00F025EE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4ED1FF4A" w14:textId="77777777" w:rsidR="00F025EE" w:rsidRPr="00A311F2" w:rsidRDefault="00F025EE" w:rsidP="00F025EE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2D2743" w:rsidRPr="00A311F2" w14:paraId="0D51CFA0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67C7FC6" w14:textId="5931A9AA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productos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13EB9DB" w14:textId="1391D62C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E6CC1C0" w14:textId="0FED7E90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2D2743" w:rsidRPr="00A311F2" w14:paraId="2CC08538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66B7D9C" w14:textId="7568D022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productos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4BE8DEE" w14:textId="5CD202B7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D57CF81" w14:textId="251D03F9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2D2743" w:rsidRPr="00A311F2" w14:paraId="3D691CB4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BAAB409" w14:textId="3C457198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productos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EC99528" w14:textId="7FBF112D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66C2235" w14:textId="652E40FF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2D2743" w:rsidRPr="00A311F2" w14:paraId="532D07E4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FF4844F" w14:textId="25BF09B1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productos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284B744" w14:textId="6002DE5C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877B379" w14:textId="3A8052CD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2D2743" w:rsidRPr="00A311F2" w14:paraId="399C624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061E1EC" w14:textId="18438108" w:rsidR="002D2743" w:rsidRPr="002D2743" w:rsidRDefault="002D2743" w:rsidP="002D2743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 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624F3E6" w14:textId="77777777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62AD9E3C" w14:textId="77777777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2D2743" w:rsidRPr="00A311F2" w14:paraId="3ABE27B4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0BF7BF6" w14:textId="1EC07FB9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D035C77" w14:textId="0C346A61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4FF21BD" w14:textId="328E280D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2D2743" w:rsidRPr="00A311F2" w14:paraId="18267D0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0E2C84B0" w14:textId="4248ED78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CEB08D6" w14:textId="51E1C0BC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3FBEDCB9" w14:textId="12A348F3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2D2743" w:rsidRPr="00A311F2" w14:paraId="661C4614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A580D5B" w14:textId="1718D863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2F052F4E" w14:textId="5CABE0A9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4F4959B" w14:textId="1D325E08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2D2743" w:rsidRPr="00A311F2" w14:paraId="11CD9BCC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6F7FCD6" w14:textId="497B3C43" w:rsidR="002D2743" w:rsidRPr="00546F65" w:rsidRDefault="002D2743" w:rsidP="002D2743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embarques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2AB6B4C" w14:textId="48D6909B" w:rsidR="002D2743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553FF602" w14:textId="304E24E3" w:rsidR="002D2743" w:rsidRPr="00A311F2" w:rsidRDefault="002D2743" w:rsidP="002D2743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62671E" w:rsidRPr="00A311F2" w14:paraId="0A67454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6035FB0B" w14:textId="33009C3A" w:rsidR="0062671E" w:rsidRPr="0062671E" w:rsidRDefault="0062671E" w:rsidP="00C037D5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</w:t>
            </w:r>
            <w:r w:rsidR="00E34411">
              <w:rPr>
                <w:rFonts w:cs="Arial"/>
                <w:b/>
                <w:sz w:val="20"/>
                <w:szCs w:val="20"/>
              </w:rPr>
              <w:t xml:space="preserve"> </w:t>
            </w:r>
            <w:proofErr w:type="spellStart"/>
            <w:r w:rsidR="00E34411">
              <w:rPr>
                <w:rFonts w:cs="Arial"/>
                <w:b/>
                <w:sz w:val="20"/>
                <w:szCs w:val="20"/>
              </w:rPr>
              <w:t>ordenes</w:t>
            </w:r>
            <w:proofErr w:type="spellEnd"/>
            <w:r w:rsidR="00E34411">
              <w:rPr>
                <w:rFonts w:cs="Arial"/>
                <w:b/>
                <w:sz w:val="20"/>
                <w:szCs w:val="20"/>
              </w:rPr>
              <w:t xml:space="preserve"> de producción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1ECABD7" w14:textId="77777777" w:rsidR="0062671E" w:rsidRDefault="0062671E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3F891E96" w14:textId="77777777" w:rsidR="0062671E" w:rsidRDefault="0062671E" w:rsidP="00C037D5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E34411" w:rsidRPr="00A311F2" w14:paraId="5BEDF4F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6D94DAC" w14:textId="2F5F914C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órdenes de producción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9857EA6" w14:textId="0D56C159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15884DE" w14:textId="5CE7D519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34411" w:rsidRPr="00A311F2" w14:paraId="09B63A5E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2DB8A09" w14:textId="056BA866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órdenes de producción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B4B6119" w14:textId="54443DCF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5D8D027" w14:textId="44E70A7B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E34411" w:rsidRPr="00A311F2" w14:paraId="3FEEA96B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3AB47D47" w14:textId="37DA9CF7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órdenes de producción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3936F0AC" w14:textId="59041D2B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BBBD532" w14:textId="6E89E7D3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34411" w:rsidRPr="00A311F2" w14:paraId="7D84ED9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8E741CF" w14:textId="69252CE0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órdenes de producción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AD47345" w14:textId="0DDFD4D7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3570C70" w14:textId="3B8F6D02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34411" w:rsidRPr="00A311F2" w14:paraId="6E7203A6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5BB610DD" w14:textId="284CC41B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Bill de materiales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2B1CF51" w14:textId="3637F8FB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A6B38E2" w14:textId="617F3733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E34411" w:rsidRPr="00A311F2" w14:paraId="1FC53C53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C943542" w14:textId="6A60DBE5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órdenes de compra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CCBECC2" w14:textId="23535F09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4646A8C4" w14:textId="0ADF7A0A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34411" w:rsidRPr="00A311F2" w14:paraId="674F8B68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20FFA688" w14:textId="780AD23C" w:rsidR="00E34411" w:rsidRPr="00546F65" w:rsidRDefault="00E34411" w:rsidP="00E34411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órdenes de compra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AA47970" w14:textId="53E2F52C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2D382D8" w14:textId="543AF45A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E34411" w:rsidRPr="00A311F2" w14:paraId="5201013F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F92B20A" w14:textId="35AA0ADE" w:rsidR="00E34411" w:rsidRPr="006727A5" w:rsidRDefault="006727A5" w:rsidP="00E34411">
            <w:pPr>
              <w:rPr>
                <w:rFonts w:cs="Arial"/>
                <w:b/>
                <w:sz w:val="20"/>
                <w:szCs w:val="20"/>
              </w:rPr>
            </w:pPr>
            <w:r w:rsidRPr="006727A5">
              <w:rPr>
                <w:rFonts w:cs="Arial"/>
                <w:b/>
                <w:sz w:val="20"/>
                <w:szCs w:val="20"/>
              </w:rPr>
              <w:t>Módulo Bill de materiales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9C4DAC9" w14:textId="77777777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700A30DA" w14:textId="77777777" w:rsidR="00E34411" w:rsidRDefault="00E34411" w:rsidP="00E34411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0854ED" w:rsidRPr="00A311F2" w14:paraId="1F2AC259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E19D79D" w14:textId="3DFA4F06" w:rsidR="000854ED" w:rsidRPr="003B7FF1" w:rsidRDefault="000854ED" w:rsidP="000854ED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Bill de materiales.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0718251" w14:textId="3209D9EF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DA146ED" w14:textId="61E1DD9F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0854ED" w:rsidRPr="00A311F2" w14:paraId="6FE6AE67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66E986A" w14:textId="16E37C77" w:rsidR="000854ED" w:rsidRPr="003B7FF1" w:rsidRDefault="000854ED" w:rsidP="000854ED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Bill de materiales.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1BD9EA4F" w14:textId="3EFA71CD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1FE9D56" w14:textId="310010E7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0854ED" w:rsidRPr="00A311F2" w14:paraId="4FA0134A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74ED4B5" w14:textId="7BC4F076" w:rsidR="000854ED" w:rsidRPr="003B7FF1" w:rsidRDefault="000854ED" w:rsidP="000854ED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Bill de materiales.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642F294" w14:textId="28ECA65B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1160F4E8" w14:textId="6A953639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0854ED" w:rsidRPr="00A311F2" w14:paraId="5A5475D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3328ED9" w14:textId="4279B5D0" w:rsidR="000854ED" w:rsidRPr="003B7FF1" w:rsidRDefault="000854ED" w:rsidP="000854ED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Bill de materiales.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759F0EBE" w14:textId="19B6C595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2058F39" w14:textId="794E0D68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0854ED" w:rsidRPr="00A311F2" w14:paraId="76B90A6B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42D6B24" w14:textId="4690EF4E" w:rsidR="000854ED" w:rsidRPr="00547B0B" w:rsidRDefault="00547B0B" w:rsidP="000854ED">
            <w:pPr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Módulo de compras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D7444F5" w14:textId="77777777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006" w:type="dxa"/>
            <w:shd w:val="clear" w:color="auto" w:fill="EDEDED" w:themeFill="accent3" w:themeFillTint="33"/>
          </w:tcPr>
          <w:p w14:paraId="40862EAA" w14:textId="77777777" w:rsidR="000854ED" w:rsidRDefault="000854ED" w:rsidP="000854ED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E2425E" w:rsidRPr="00A311F2" w14:paraId="2CAD718F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22DCC96" w14:textId="77BB528F" w:rsidR="00E2425E" w:rsidRPr="003B7FF1" w:rsidRDefault="00E2425E" w:rsidP="00E2425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Creación de órdenes de compra.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020E5B21" w14:textId="065121A5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7BCAC326" w14:textId="3C9B78D7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2425E" w:rsidRPr="00A311F2" w14:paraId="05FDC109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1937D4D" w14:textId="30DA4773" w:rsidR="00E2425E" w:rsidRPr="003B7FF1" w:rsidRDefault="00E2425E" w:rsidP="00E2425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órdenes de compra.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423AEBC2" w14:textId="71846339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97343D2" w14:textId="3377B09D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E2425E" w:rsidRPr="00A311F2" w14:paraId="0BAAFEFE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4B24E262" w14:textId="1F74CDE1" w:rsidR="00E2425E" w:rsidRPr="003B7FF1" w:rsidRDefault="00E2425E" w:rsidP="00E2425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Actualización de órdenes de compra.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10DB473" w14:textId="7EDF68F4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65D085D4" w14:textId="11BF4F14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2425E" w:rsidRPr="00A311F2" w14:paraId="48E1D3E1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7CFBC0AE" w14:textId="6103A8AC" w:rsidR="00E2425E" w:rsidRPr="00546F65" w:rsidRDefault="00E2425E" w:rsidP="00E2425E">
            <w:pPr>
              <w:rPr>
                <w:rFonts w:cs="Arial"/>
                <w:bCs/>
                <w:sz w:val="20"/>
                <w:szCs w:val="20"/>
              </w:rPr>
            </w:pPr>
            <w:r w:rsidRPr="00546F65">
              <w:rPr>
                <w:rFonts w:cs="Arial"/>
                <w:bCs/>
                <w:sz w:val="20"/>
                <w:szCs w:val="20"/>
              </w:rPr>
              <w:t xml:space="preserve">Eliminación de </w:t>
            </w:r>
            <w:r>
              <w:rPr>
                <w:rFonts w:cs="Arial"/>
                <w:bCs/>
                <w:sz w:val="20"/>
                <w:szCs w:val="20"/>
              </w:rPr>
              <w:t>órdenes de compra.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611BC241" w14:textId="5BCA6488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EI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00F818F3" w14:textId="73497626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 PF</w:t>
            </w:r>
          </w:p>
        </w:tc>
      </w:tr>
      <w:tr w:rsidR="00E2425E" w:rsidRPr="00A311F2" w14:paraId="78882945" w14:textId="77777777" w:rsidTr="00C037D5">
        <w:tc>
          <w:tcPr>
            <w:tcW w:w="3005" w:type="dxa"/>
            <w:shd w:val="clear" w:color="auto" w:fill="EDEDED" w:themeFill="accent3" w:themeFillTint="33"/>
          </w:tcPr>
          <w:p w14:paraId="1FBA8B41" w14:textId="5CDEE430" w:rsidR="00E2425E" w:rsidRPr="00546F65" w:rsidRDefault="00E2425E" w:rsidP="00E2425E">
            <w:pPr>
              <w:rPr>
                <w:rFonts w:cs="Arial"/>
                <w:bCs/>
                <w:sz w:val="20"/>
                <w:szCs w:val="20"/>
              </w:rPr>
            </w:pPr>
            <w:r>
              <w:rPr>
                <w:rFonts w:cs="Arial"/>
                <w:bCs/>
                <w:sz w:val="20"/>
                <w:szCs w:val="20"/>
              </w:rPr>
              <w:t>Lectura de proveedores</w:t>
            </w:r>
          </w:p>
        </w:tc>
        <w:tc>
          <w:tcPr>
            <w:tcW w:w="3005" w:type="dxa"/>
            <w:shd w:val="clear" w:color="auto" w:fill="EDEDED" w:themeFill="accent3" w:themeFillTint="33"/>
          </w:tcPr>
          <w:p w14:paraId="527D07D7" w14:textId="4E9B0CA0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EO</w:t>
            </w:r>
          </w:p>
        </w:tc>
        <w:tc>
          <w:tcPr>
            <w:tcW w:w="3006" w:type="dxa"/>
            <w:shd w:val="clear" w:color="auto" w:fill="EDEDED" w:themeFill="accent3" w:themeFillTint="33"/>
          </w:tcPr>
          <w:p w14:paraId="21A2AB08" w14:textId="47CE7884" w:rsidR="00E2425E" w:rsidRDefault="00E2425E" w:rsidP="00E2425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 PF</w:t>
            </w:r>
          </w:p>
        </w:tc>
      </w:tr>
      <w:tr w:rsidR="00E2425E" w:rsidRPr="0024623C" w14:paraId="6392A112" w14:textId="77777777" w:rsidTr="00C037D5">
        <w:tc>
          <w:tcPr>
            <w:tcW w:w="3005" w:type="dxa"/>
            <w:shd w:val="clear" w:color="auto" w:fill="40C8A8"/>
          </w:tcPr>
          <w:p w14:paraId="3B500AF7" w14:textId="77777777" w:rsidR="00E2425E" w:rsidRPr="00A311F2" w:rsidRDefault="00E2425E" w:rsidP="00E2425E">
            <w:pPr>
              <w:jc w:val="center"/>
              <w:rPr>
                <w:rFonts w:cs="Arial"/>
                <w:b/>
                <w:sz w:val="20"/>
                <w:szCs w:val="20"/>
                <w:highlight w:val="darkYellow"/>
              </w:rPr>
            </w:pPr>
            <w:r>
              <w:rPr>
                <w:rFonts w:cs="Arial"/>
                <w:b/>
                <w:sz w:val="20"/>
                <w:szCs w:val="20"/>
              </w:rPr>
              <w:t>PUNTOS DE FUNCIÓ</w:t>
            </w:r>
            <w:r w:rsidRPr="00A311F2">
              <w:rPr>
                <w:rFonts w:cs="Arial"/>
                <w:b/>
                <w:sz w:val="20"/>
                <w:szCs w:val="20"/>
              </w:rPr>
              <w:t>N SIN AJUSTAR</w:t>
            </w:r>
          </w:p>
        </w:tc>
        <w:tc>
          <w:tcPr>
            <w:tcW w:w="3005" w:type="dxa"/>
            <w:shd w:val="clear" w:color="auto" w:fill="40C8A8"/>
          </w:tcPr>
          <w:p w14:paraId="08C184AB" w14:textId="77777777" w:rsidR="00E2425E" w:rsidRPr="00A311F2" w:rsidRDefault="00E2425E" w:rsidP="00E2425E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A311F2">
              <w:rPr>
                <w:rFonts w:cs="Arial"/>
                <w:b/>
                <w:sz w:val="20"/>
                <w:szCs w:val="20"/>
              </w:rPr>
              <w:t>PFSA</w:t>
            </w:r>
          </w:p>
        </w:tc>
        <w:tc>
          <w:tcPr>
            <w:tcW w:w="3006" w:type="dxa"/>
            <w:shd w:val="clear" w:color="auto" w:fill="40C8A8"/>
          </w:tcPr>
          <w:p w14:paraId="030B4CEC" w14:textId="76801315" w:rsidR="00E2425E" w:rsidRPr="0024623C" w:rsidRDefault="00927F89" w:rsidP="00E2425E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432</w:t>
            </w:r>
            <w:r w:rsidR="00E2425E" w:rsidRPr="0024623C">
              <w:rPr>
                <w:rFonts w:cs="Arial"/>
                <w:b/>
                <w:sz w:val="20"/>
                <w:szCs w:val="20"/>
              </w:rPr>
              <w:t xml:space="preserve"> PF</w:t>
            </w:r>
          </w:p>
        </w:tc>
      </w:tr>
    </w:tbl>
    <w:p w14:paraId="6FA31617" w14:textId="6BCA1781" w:rsidR="006812BA" w:rsidRDefault="003073EE" w:rsidP="003073EE">
      <w:pPr>
        <w:jc w:val="center"/>
      </w:pPr>
      <w:r w:rsidRPr="003073EE">
        <w:rPr>
          <w:noProof/>
          <w:lang w:eastAsia="es-MX"/>
        </w:rPr>
        <w:drawing>
          <wp:inline distT="0" distB="0" distL="0" distR="0" wp14:anchorId="0626112C" wp14:editId="7D6D790E">
            <wp:extent cx="3347049" cy="1466837"/>
            <wp:effectExtent l="0" t="0" r="635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500" cy="14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2BA">
        <w:br w:type="page"/>
      </w:r>
    </w:p>
    <w:p w14:paraId="5515220E" w14:textId="1CF192A4" w:rsidR="00615D10" w:rsidRDefault="004C11AB" w:rsidP="004C11AB">
      <w:pPr>
        <w:pStyle w:val="Ttulo1"/>
      </w:pPr>
      <w:r>
        <w:t>Puntos de función ajustados:</w:t>
      </w:r>
    </w:p>
    <w:tbl>
      <w:tblPr>
        <w:tblStyle w:val="Tablaconcuadrcula"/>
        <w:tblW w:w="0" w:type="auto"/>
        <w:tblInd w:w="1525" w:type="dxa"/>
        <w:tblLook w:val="04A0" w:firstRow="1" w:lastRow="0" w:firstColumn="1" w:lastColumn="0" w:noHBand="0" w:noVBand="1"/>
      </w:tblPr>
      <w:tblGrid>
        <w:gridCol w:w="3517"/>
        <w:gridCol w:w="3287"/>
      </w:tblGrid>
      <w:tr w:rsidR="004C11AB" w14:paraId="181CE8DE" w14:textId="77777777" w:rsidTr="00C037D5">
        <w:tc>
          <w:tcPr>
            <w:tcW w:w="3517" w:type="dxa"/>
            <w:shd w:val="clear" w:color="auto" w:fill="34C1A6"/>
          </w:tcPr>
          <w:p w14:paraId="32B1CDE9" w14:textId="77777777" w:rsidR="004C11AB" w:rsidRPr="004C11AB" w:rsidRDefault="004C11AB" w:rsidP="00C037D5">
            <w:pPr>
              <w:jc w:val="center"/>
              <w:rPr>
                <w:b/>
                <w:szCs w:val="20"/>
              </w:rPr>
            </w:pPr>
            <w:r w:rsidRPr="004C11AB">
              <w:rPr>
                <w:b/>
                <w:szCs w:val="20"/>
              </w:rPr>
              <w:t>FACTOR DE AJUSTE</w:t>
            </w:r>
          </w:p>
        </w:tc>
        <w:tc>
          <w:tcPr>
            <w:tcW w:w="3287" w:type="dxa"/>
            <w:shd w:val="clear" w:color="auto" w:fill="34C1A6"/>
          </w:tcPr>
          <w:p w14:paraId="6A354174" w14:textId="77777777" w:rsidR="004C11AB" w:rsidRPr="004C11AB" w:rsidRDefault="004C11AB" w:rsidP="00C037D5">
            <w:pPr>
              <w:jc w:val="center"/>
              <w:rPr>
                <w:b/>
                <w:szCs w:val="20"/>
              </w:rPr>
            </w:pPr>
            <w:r w:rsidRPr="004C11AB">
              <w:rPr>
                <w:b/>
                <w:szCs w:val="20"/>
              </w:rPr>
              <w:t>PUNTAJE</w:t>
            </w:r>
          </w:p>
        </w:tc>
      </w:tr>
      <w:tr w:rsidR="004C11AB" w:rsidRPr="004C11AB" w14:paraId="0D40CAD9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2D40E9C5" w14:textId="6382041B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Comunicación de datos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2E54FB7E" w14:textId="77777777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4</w:t>
            </w:r>
          </w:p>
        </w:tc>
      </w:tr>
      <w:tr w:rsidR="004C11AB" w:rsidRPr="004C11AB" w14:paraId="70744F6B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22864981" w14:textId="37556EA2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Procesamiento distribuido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14BEA2B2" w14:textId="77777777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4</w:t>
            </w:r>
          </w:p>
        </w:tc>
      </w:tr>
      <w:tr w:rsidR="004C11AB" w:rsidRPr="004C11AB" w14:paraId="201802AB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5AFC403C" w14:textId="6F29F2D3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Objetivos de rendimiento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1A3937A2" w14:textId="392371F2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47EE23F5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1364D05E" w14:textId="014C8228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Configuración de equipamiento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1D9A6A56" w14:textId="1D1719B6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4</w:t>
            </w:r>
          </w:p>
        </w:tc>
      </w:tr>
      <w:tr w:rsidR="004C11AB" w:rsidRPr="004C11AB" w14:paraId="3AE6B644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3E8FD8F1" w14:textId="0DE4760C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Tasa de transacciones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2F82759C" w14:textId="72DD92E6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360A35D1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3BE98962" w14:textId="109175F7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Entrada de datos en línea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09484EF8" w14:textId="35E88E6F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4</w:t>
            </w:r>
          </w:p>
        </w:tc>
      </w:tr>
      <w:tr w:rsidR="004C11AB" w:rsidRPr="004C11AB" w14:paraId="0B8163F7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0C183D3B" w14:textId="376742C6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Interface con el usuario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18F1B38A" w14:textId="4AB5D168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7CA0310C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4C013623" w14:textId="0F7968B2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Actualizaciones en línea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6586BA26" w14:textId="7E3805FE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6D1A33DD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4DC6C62E" w14:textId="3FB22212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Procesamiento Complejo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5DADBC35" w14:textId="421D729E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3</w:t>
            </w:r>
          </w:p>
        </w:tc>
      </w:tr>
      <w:tr w:rsidR="004C11AB" w:rsidRPr="004C11AB" w14:paraId="2EBBB2C5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5EE43CE1" w14:textId="2FD1E93A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Reusabilidad del código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75007CAB" w14:textId="1554BDDD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03160D66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51FF9382" w14:textId="22ED23FF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Facilidad de implementación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54CACC8D" w14:textId="1C6FFF49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1F0A4D20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04A81C8C" w14:textId="7E8AC3E0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Facilidad de operación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405BDBC1" w14:textId="37871506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4</w:t>
            </w:r>
          </w:p>
        </w:tc>
      </w:tr>
      <w:tr w:rsidR="004C11AB" w:rsidRPr="004C11AB" w14:paraId="25701418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77F89ACF" w14:textId="2C896B34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Instalaciones múltiples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1757FC20" w14:textId="77E35112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:rsidRPr="004C11AB" w14:paraId="40E9C934" w14:textId="77777777" w:rsidTr="00C037D5">
        <w:tc>
          <w:tcPr>
            <w:tcW w:w="3517" w:type="dxa"/>
            <w:shd w:val="clear" w:color="auto" w:fill="F2F2F2" w:themeFill="background1" w:themeFillShade="F2"/>
          </w:tcPr>
          <w:p w14:paraId="6E67192A" w14:textId="2EE26310" w:rsidR="004C11AB" w:rsidRPr="004C11AB" w:rsidRDefault="004C11AB" w:rsidP="00AF264D">
            <w:pPr>
              <w:jc w:val="center"/>
              <w:rPr>
                <w:rFonts w:cs="Arial"/>
                <w:b/>
                <w:sz w:val="20"/>
                <w:szCs w:val="20"/>
              </w:rPr>
            </w:pPr>
            <w:r w:rsidRPr="004C11AB">
              <w:rPr>
                <w:rFonts w:cs="Arial"/>
                <w:b/>
                <w:sz w:val="20"/>
                <w:szCs w:val="20"/>
              </w:rPr>
              <w:t>Facilidad de cambios</w:t>
            </w:r>
          </w:p>
        </w:tc>
        <w:tc>
          <w:tcPr>
            <w:tcW w:w="3287" w:type="dxa"/>
            <w:shd w:val="clear" w:color="auto" w:fill="F2F2F2" w:themeFill="background1" w:themeFillShade="F2"/>
          </w:tcPr>
          <w:p w14:paraId="043D5B72" w14:textId="2859C4B8" w:rsidR="004C11AB" w:rsidRPr="004C11AB" w:rsidRDefault="004C11AB" w:rsidP="00C037D5">
            <w:pPr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5</w:t>
            </w:r>
          </w:p>
        </w:tc>
      </w:tr>
      <w:tr w:rsidR="004C11AB" w14:paraId="65E72B4F" w14:textId="77777777" w:rsidTr="00C037D5">
        <w:tc>
          <w:tcPr>
            <w:tcW w:w="3517" w:type="dxa"/>
            <w:shd w:val="clear" w:color="auto" w:fill="34C1A6"/>
          </w:tcPr>
          <w:p w14:paraId="63D8B0D9" w14:textId="77777777" w:rsidR="004C11AB" w:rsidRPr="007A4E5B" w:rsidRDefault="004C11AB" w:rsidP="00C037D5">
            <w:pPr>
              <w:jc w:val="center"/>
              <w:rPr>
                <w:b/>
              </w:rPr>
            </w:pPr>
            <w:r>
              <w:rPr>
                <w:b/>
              </w:rPr>
              <w:t>FACTOR DE AJUSTE</w:t>
            </w:r>
          </w:p>
        </w:tc>
        <w:tc>
          <w:tcPr>
            <w:tcW w:w="3287" w:type="dxa"/>
            <w:shd w:val="clear" w:color="auto" w:fill="34C1A6"/>
          </w:tcPr>
          <w:p w14:paraId="0B055053" w14:textId="75ED63D7" w:rsidR="004C11AB" w:rsidRPr="007A4E5B" w:rsidRDefault="004C11AB" w:rsidP="00C037D5">
            <w:pPr>
              <w:jc w:val="center"/>
              <w:rPr>
                <w:b/>
              </w:rPr>
            </w:pPr>
            <w:r>
              <w:rPr>
                <w:b/>
              </w:rPr>
              <w:t>63</w:t>
            </w:r>
          </w:p>
        </w:tc>
      </w:tr>
    </w:tbl>
    <w:p w14:paraId="0BA5BBA1" w14:textId="4A470A7F" w:rsidR="009E69E9" w:rsidRDefault="00512478" w:rsidP="00AF264D">
      <w:pPr>
        <w:jc w:val="center"/>
      </w:pPr>
      <w:r w:rsidRPr="00682DFA"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2A1866A4" wp14:editId="53C6EC31">
            <wp:simplePos x="0" y="0"/>
            <wp:positionH relativeFrom="column">
              <wp:posOffset>-51387</wp:posOffset>
            </wp:positionH>
            <wp:positionV relativeFrom="paragraph">
              <wp:posOffset>193687</wp:posOffset>
            </wp:positionV>
            <wp:extent cx="3163207" cy="169886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07" cy="169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264D"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598CAB68" wp14:editId="27546F70">
            <wp:simplePos x="0" y="0"/>
            <wp:positionH relativeFrom="column">
              <wp:posOffset>3268669</wp:posOffset>
            </wp:positionH>
            <wp:positionV relativeFrom="paragraph">
              <wp:posOffset>150004</wp:posOffset>
            </wp:positionV>
            <wp:extent cx="3096883" cy="1612298"/>
            <wp:effectExtent l="0" t="0" r="889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883" cy="1612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9C5D6" w14:textId="155E8C35" w:rsidR="00682DFA" w:rsidRDefault="00682DFA" w:rsidP="00AF264D">
      <w:pPr>
        <w:jc w:val="center"/>
      </w:pPr>
    </w:p>
    <w:p w14:paraId="72C9126B" w14:textId="710D196C" w:rsidR="009E69E9" w:rsidRDefault="0083349B" w:rsidP="00AF264D">
      <w:pPr>
        <w:jc w:val="center"/>
      </w:pPr>
      <w:r w:rsidRPr="00AF264D"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1A42D5E7" wp14:editId="225F65B6">
            <wp:simplePos x="0" y="0"/>
            <wp:positionH relativeFrom="margin">
              <wp:posOffset>-1186</wp:posOffset>
            </wp:positionH>
            <wp:positionV relativeFrom="paragraph">
              <wp:posOffset>1316415</wp:posOffset>
            </wp:positionV>
            <wp:extent cx="3148330" cy="1213485"/>
            <wp:effectExtent l="0" t="0" r="0" b="57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69E9">
        <w:br w:type="page"/>
      </w:r>
    </w:p>
    <w:p w14:paraId="1F2E9F04" w14:textId="48F1C504" w:rsidR="004C11AB" w:rsidRDefault="003073EE" w:rsidP="003073EE">
      <w:pPr>
        <w:pStyle w:val="Ttulo1"/>
      </w:pPr>
      <w:r>
        <w:t>Cálculo de horas hombre:</w:t>
      </w:r>
    </w:p>
    <w:p w14:paraId="61125FC8" w14:textId="74B8CFE9" w:rsidR="00682DFA" w:rsidRDefault="00682DFA" w:rsidP="00682DFA">
      <w:pPr>
        <w:rPr>
          <w:b/>
          <w:bCs/>
        </w:rPr>
      </w:pPr>
      <w:r>
        <w:rPr>
          <w:b/>
          <w:bCs/>
        </w:rPr>
        <w:t>PFA = PFSA * [0.65+(0.01 * FA)]</w:t>
      </w:r>
    </w:p>
    <w:p w14:paraId="674C0C2C" w14:textId="49965263" w:rsidR="00682DFA" w:rsidRDefault="00682DFA" w:rsidP="00682DFA">
      <w:r>
        <w:rPr>
          <w:b/>
          <w:bCs/>
        </w:rPr>
        <w:t>PFA =</w:t>
      </w:r>
      <w:r>
        <w:t xml:space="preserve"> 432 * [0.65 + (0.01 * 63)]</w:t>
      </w:r>
    </w:p>
    <w:p w14:paraId="26E38771" w14:textId="10455251" w:rsidR="00682DFA" w:rsidRDefault="00682DFA" w:rsidP="00682DFA">
      <w:r>
        <w:rPr>
          <w:b/>
          <w:bCs/>
        </w:rPr>
        <w:t xml:space="preserve">PFA= </w:t>
      </w:r>
      <w:r>
        <w:t>432 * [0.65 + 0.63]</w:t>
      </w:r>
    </w:p>
    <w:p w14:paraId="4E73B6C8" w14:textId="0E2061E3" w:rsidR="00682DFA" w:rsidRDefault="00682DFA" w:rsidP="00682DFA">
      <w:r>
        <w:rPr>
          <w:b/>
          <w:bCs/>
        </w:rPr>
        <w:t xml:space="preserve">PFA = </w:t>
      </w:r>
      <w:r>
        <w:t xml:space="preserve">432 * </w:t>
      </w:r>
      <w:r w:rsidR="00512478">
        <w:t>1.28</w:t>
      </w:r>
    </w:p>
    <w:p w14:paraId="0B57E848" w14:textId="4F275D27" w:rsidR="00512478" w:rsidRDefault="00512478" w:rsidP="00682DFA">
      <w:r w:rsidRPr="001E3B88">
        <w:rPr>
          <w:b/>
          <w:bCs/>
          <w:highlight w:val="yellow"/>
        </w:rPr>
        <w:t xml:space="preserve">PFA = </w:t>
      </w:r>
      <w:r w:rsidRPr="001E3B88">
        <w:rPr>
          <w:highlight w:val="yellow"/>
        </w:rPr>
        <w:t>552.96</w:t>
      </w:r>
    </w:p>
    <w:p w14:paraId="342D73BD" w14:textId="4EBDF9F1" w:rsidR="00512478" w:rsidRDefault="00512478" w:rsidP="00682DFA"/>
    <w:p w14:paraId="692A7C0C" w14:textId="4F53C4EC" w:rsidR="00512478" w:rsidRDefault="00512478" w:rsidP="00512478">
      <w:pPr>
        <w:pStyle w:val="Ttulo1"/>
      </w:pPr>
      <w:r>
        <w:t>Cálculo de horas hombre:</w:t>
      </w:r>
    </w:p>
    <w:p w14:paraId="271DD031" w14:textId="77777777" w:rsidR="00512478" w:rsidRDefault="00512478" w:rsidP="00512478">
      <w:r>
        <w:t xml:space="preserve">Lenguajes de 4ta Generación (Java, Python, PHP, </w:t>
      </w:r>
      <w:proofErr w:type="spellStart"/>
      <w:r>
        <w:t>etc</w:t>
      </w:r>
      <w:proofErr w:type="spellEnd"/>
      <w:r>
        <w:t>) = 8 Horas PF promedio</w:t>
      </w:r>
    </w:p>
    <w:p w14:paraId="5BB68054" w14:textId="07F000EF" w:rsidR="00512478" w:rsidRPr="00512478" w:rsidRDefault="00512478" w:rsidP="00512478">
      <w:pPr>
        <w:rPr>
          <w:b/>
          <w:bCs/>
        </w:rPr>
      </w:pPr>
      <w:r w:rsidRPr="00512478">
        <w:rPr>
          <w:b/>
          <w:bCs/>
        </w:rPr>
        <w:t>H / H = PFA * HORAS PF PROM</w:t>
      </w:r>
      <w:r>
        <w:rPr>
          <w:b/>
          <w:bCs/>
        </w:rPr>
        <w:t>EDIO</w:t>
      </w:r>
    </w:p>
    <w:p w14:paraId="4171E4CE" w14:textId="462B0C24" w:rsidR="001E3B88" w:rsidRDefault="001E3B88" w:rsidP="003073EE">
      <w:pPr>
        <w:rPr>
          <w:b/>
          <w:bCs/>
        </w:rPr>
      </w:pPr>
      <w:r w:rsidRPr="002C3790">
        <w:rPr>
          <w:b/>
          <w:bCs/>
        </w:rPr>
        <w:t xml:space="preserve">H / H = </w:t>
      </w:r>
      <w:r w:rsidRPr="002C3790">
        <w:t xml:space="preserve">552.96 * 8 = </w:t>
      </w:r>
      <w:r w:rsidRPr="002C3790">
        <w:rPr>
          <w:highlight w:val="yellow"/>
        </w:rPr>
        <w:t>4,423.68 Horas Hombre</w:t>
      </w:r>
    </w:p>
    <w:p w14:paraId="7C7D9332" w14:textId="7884E85C" w:rsidR="00A661D1" w:rsidRDefault="00A661D1" w:rsidP="003073EE">
      <w:pPr>
        <w:rPr>
          <w:b/>
          <w:bCs/>
        </w:rPr>
      </w:pPr>
    </w:p>
    <w:p w14:paraId="1DD313B9" w14:textId="4739E118" w:rsidR="00A661D1" w:rsidRDefault="00A661D1" w:rsidP="00A661D1">
      <w:pPr>
        <w:pStyle w:val="Ttulo1"/>
      </w:pPr>
      <w:r>
        <w:t>Esfuerzo del proyecto informático:</w:t>
      </w:r>
    </w:p>
    <w:p w14:paraId="127D2F69" w14:textId="361180CC" w:rsidR="00A661D1" w:rsidRDefault="00A661D1" w:rsidP="00A661D1">
      <w:r>
        <w:rPr>
          <w:b/>
          <w:bCs/>
        </w:rPr>
        <w:t xml:space="preserve">Días por programador = </w:t>
      </w:r>
      <w:r>
        <w:t xml:space="preserve">4,423.68 Horas Hombre / 8 Horas Diarias = </w:t>
      </w:r>
      <w:r w:rsidRPr="00A661D1">
        <w:rPr>
          <w:highlight w:val="yellow"/>
        </w:rPr>
        <w:t>552.96 Días</w:t>
      </w:r>
    </w:p>
    <w:p w14:paraId="5886D279" w14:textId="1AC42F10" w:rsidR="0090038C" w:rsidRDefault="0090038C" w:rsidP="0090038C">
      <w:pPr>
        <w:pStyle w:val="Ttulo1"/>
      </w:pPr>
      <w:r>
        <w:t>Horas Hombre para cada individuo del equipo</w:t>
      </w:r>
    </w:p>
    <w:p w14:paraId="734E3E7E" w14:textId="130E6280" w:rsidR="0090038C" w:rsidRDefault="0090038C" w:rsidP="0090038C">
      <w:r>
        <w:t xml:space="preserve">4,423.68 Horas Hombre / 10 Miembros del equipo = </w:t>
      </w:r>
      <w:r w:rsidRPr="0090038C">
        <w:rPr>
          <w:highlight w:val="yellow"/>
        </w:rPr>
        <w:t>442.368 Horas Hombre Por Miembro</w:t>
      </w:r>
    </w:p>
    <w:p w14:paraId="0B96124B" w14:textId="50A7B996" w:rsidR="0090038C" w:rsidRDefault="0090038C" w:rsidP="0090038C">
      <w:r>
        <w:t xml:space="preserve">Días Trabajados en Base a las horas hombre individuales = 442.368 horas hombre / 8 horas diarias = </w:t>
      </w:r>
      <w:r w:rsidRPr="0090038C">
        <w:rPr>
          <w:highlight w:val="yellow"/>
        </w:rPr>
        <w:t>55.296 Días Por Miembro</w:t>
      </w:r>
    </w:p>
    <w:p w14:paraId="4D87806A" w14:textId="7B9FE614" w:rsidR="0083349B" w:rsidRDefault="0083349B" w:rsidP="0090038C">
      <w:pPr>
        <w:rPr>
          <w:b/>
          <w:bCs/>
        </w:rPr>
      </w:pPr>
      <w:r>
        <w:t xml:space="preserve">Meses con un solo programador = 552.96 Días / 30 Días que tiene un mes = </w:t>
      </w:r>
      <w:r w:rsidRPr="00233F0C">
        <w:rPr>
          <w:b/>
          <w:bCs/>
          <w:highlight w:val="yellow"/>
        </w:rPr>
        <w:t>18.432 Meses</w:t>
      </w:r>
    </w:p>
    <w:p w14:paraId="404A7873" w14:textId="62B320DF" w:rsidR="0083349B" w:rsidRDefault="0083349B" w:rsidP="0090038C">
      <w:pPr>
        <w:rPr>
          <w:b/>
          <w:bCs/>
        </w:rPr>
      </w:pPr>
      <w:r>
        <w:t xml:space="preserve">Meses con 10 miembros del equipo = </w:t>
      </w:r>
      <w:r w:rsidRPr="00233F0C">
        <w:rPr>
          <w:b/>
          <w:bCs/>
          <w:highlight w:val="yellow"/>
        </w:rPr>
        <w:t>1.8432 Meses.</w:t>
      </w:r>
    </w:p>
    <w:p w14:paraId="0D010705" w14:textId="3C49D4DE" w:rsidR="00233F0C" w:rsidRDefault="00233F0C" w:rsidP="00233F0C">
      <w:pPr>
        <w:pStyle w:val="Ttulo1"/>
      </w:pPr>
      <w:r>
        <w:t>Costo del proyecto:</w:t>
      </w:r>
    </w:p>
    <w:p w14:paraId="193230B8" w14:textId="05DF0C62" w:rsidR="001E3B88" w:rsidRDefault="00233F0C" w:rsidP="003073EE">
      <w:pPr>
        <w:rPr>
          <w:b/>
          <w:bCs/>
        </w:rPr>
      </w:pPr>
      <w:r>
        <w:t>Costo = 20,000 Salarios * 18.</w:t>
      </w:r>
      <w:r w:rsidR="00101287">
        <w:t>432</w:t>
      </w:r>
      <w:r>
        <w:t xml:space="preserve"> Meses </w:t>
      </w:r>
      <w:r w:rsidR="00101287">
        <w:t xml:space="preserve">= </w:t>
      </w:r>
      <w:r w:rsidR="00101287" w:rsidRPr="00101287">
        <w:rPr>
          <w:b/>
          <w:bCs/>
          <w:highlight w:val="yellow"/>
        </w:rPr>
        <w:t>3</w:t>
      </w:r>
      <w:r w:rsidR="00FD6F41">
        <w:rPr>
          <w:b/>
          <w:bCs/>
          <w:highlight w:val="yellow"/>
        </w:rPr>
        <w:t>68</w:t>
      </w:r>
      <w:r w:rsidR="00101287" w:rsidRPr="00101287">
        <w:rPr>
          <w:b/>
          <w:bCs/>
          <w:highlight w:val="yellow"/>
        </w:rPr>
        <w:t>,</w:t>
      </w:r>
      <w:r w:rsidR="00FD6F41">
        <w:rPr>
          <w:b/>
          <w:bCs/>
          <w:highlight w:val="yellow"/>
        </w:rPr>
        <w:t>640</w:t>
      </w:r>
      <w:r w:rsidR="00101287" w:rsidRPr="00101287">
        <w:rPr>
          <w:b/>
          <w:bCs/>
          <w:highlight w:val="yellow"/>
        </w:rPr>
        <w:t xml:space="preserve"> MX</w:t>
      </w:r>
    </w:p>
    <w:p w14:paraId="58EAAE5E" w14:textId="765734D0" w:rsidR="00293167" w:rsidRDefault="001018EA" w:rsidP="001018EA">
      <w:pPr>
        <w:pStyle w:val="Ttulo1"/>
      </w:pPr>
      <w:r>
        <w:t>Costo del proyecto + gastos fijos</w:t>
      </w:r>
      <w:r w:rsidRPr="001018EA">
        <w:t>:</w:t>
      </w:r>
    </w:p>
    <w:p w14:paraId="34D32C55" w14:textId="492AFC6C" w:rsidR="00E9432C" w:rsidRDefault="001018EA" w:rsidP="001018EA">
      <w:r>
        <w:t xml:space="preserve">368,640 </w:t>
      </w:r>
      <w:r w:rsidR="00E9432C">
        <w:t>costo</w:t>
      </w:r>
      <w:r>
        <w:t xml:space="preserve"> del proyecto</w:t>
      </w:r>
    </w:p>
    <w:p w14:paraId="75E91524" w14:textId="5E8224A6" w:rsidR="00E9432C" w:rsidRDefault="00172207" w:rsidP="00E9432C">
      <w:r>
        <w:t xml:space="preserve">  50,000</w:t>
      </w:r>
      <w:r w:rsidR="00E9432C">
        <w:t xml:space="preserve"> sueldo contador </w:t>
      </w:r>
    </w:p>
    <w:p w14:paraId="11228F88" w14:textId="36DE1BEE" w:rsidR="00E9432C" w:rsidRDefault="00172207" w:rsidP="001018EA">
      <w:r>
        <w:t xml:space="preserve">  30,000</w:t>
      </w:r>
      <w:r w:rsidR="00E9432C">
        <w:t xml:space="preserve"> sueldo Asistente</w:t>
      </w:r>
    </w:p>
    <w:p w14:paraId="16A64B58" w14:textId="79665F22" w:rsidR="00E9432C" w:rsidRDefault="00E9432C" w:rsidP="00E9432C">
      <w:r>
        <w:t xml:space="preserve">    </w:t>
      </w:r>
      <w:r w:rsidR="00172207">
        <w:t>15,000</w:t>
      </w:r>
      <w:r w:rsidR="001018EA">
        <w:t xml:space="preserve"> </w:t>
      </w:r>
      <w:r>
        <w:t>renta</w:t>
      </w:r>
    </w:p>
    <w:p w14:paraId="3796FC3F" w14:textId="56C2B9E7" w:rsidR="00AE484F" w:rsidRDefault="00172207" w:rsidP="00E9432C">
      <w:r>
        <w:t xml:space="preserve">    7,500</w:t>
      </w:r>
      <w:r w:rsidR="00AE484F">
        <w:t xml:space="preserve"> gasolina</w:t>
      </w:r>
    </w:p>
    <w:p w14:paraId="21F4614F" w14:textId="246CB11A" w:rsidR="00E9432C" w:rsidRDefault="00E9432C" w:rsidP="00E9432C">
      <w:r>
        <w:t xml:space="preserve">    </w:t>
      </w:r>
      <w:r w:rsidR="00172207">
        <w:t>6,000</w:t>
      </w:r>
      <w:r w:rsidR="001018EA">
        <w:t xml:space="preserve"> </w:t>
      </w:r>
      <w:r w:rsidR="00AE484F">
        <w:t>l</w:t>
      </w:r>
      <w:r w:rsidR="001018EA">
        <w:t>uz</w:t>
      </w:r>
    </w:p>
    <w:p w14:paraId="389D1BFE" w14:textId="4315AA2C" w:rsidR="00AE484F" w:rsidRDefault="00172207" w:rsidP="00E9432C">
      <w:r>
        <w:t xml:space="preserve">   2,500</w:t>
      </w:r>
      <w:r w:rsidR="00AE484F">
        <w:t xml:space="preserve"> papelería de proyecto</w:t>
      </w:r>
    </w:p>
    <w:p w14:paraId="648D2000" w14:textId="0D2B72AC" w:rsidR="001018EA" w:rsidRDefault="00E9432C" w:rsidP="001018EA">
      <w:r>
        <w:t xml:space="preserve">      </w:t>
      </w:r>
      <w:r w:rsidR="0059131B">
        <w:t>1,75</w:t>
      </w:r>
      <w:r w:rsidR="001018EA">
        <w:t xml:space="preserve">0 </w:t>
      </w:r>
      <w:r>
        <w:t>agua</w:t>
      </w:r>
    </w:p>
    <w:p w14:paraId="5E6CF162" w14:textId="21AF6D52" w:rsidR="001018EA" w:rsidRDefault="001018EA" w:rsidP="001018EA">
      <w:r>
        <w:t xml:space="preserve">Costo del proyecto + gastos fijos = </w:t>
      </w:r>
      <w:r w:rsidR="0059131B">
        <w:rPr>
          <w:highlight w:val="yellow"/>
        </w:rPr>
        <w:t>479,810</w:t>
      </w:r>
      <w:r w:rsidRPr="001018EA">
        <w:rPr>
          <w:highlight w:val="yellow"/>
        </w:rPr>
        <w:t xml:space="preserve"> MXN</w:t>
      </w:r>
    </w:p>
    <w:p w14:paraId="30BA9920" w14:textId="0191220B" w:rsidR="00213E06" w:rsidRDefault="00213E06" w:rsidP="001018EA"/>
    <w:p w14:paraId="37D3A310" w14:textId="2223AE3C" w:rsidR="00213E06" w:rsidRDefault="00213E06" w:rsidP="00213E06">
      <w:pPr>
        <w:pStyle w:val="Ttulo1"/>
      </w:pPr>
      <w:r>
        <w:t>Costo del proyecto y gastos fijos + gastos variables:</w:t>
      </w:r>
    </w:p>
    <w:p w14:paraId="596AE44D" w14:textId="26EF8C0B" w:rsidR="001701F4" w:rsidRDefault="0059131B" w:rsidP="001018EA">
      <w:r>
        <w:t>479,810</w:t>
      </w:r>
      <w:r w:rsidR="00213E06">
        <w:t xml:space="preserve"> gastos fijos </w:t>
      </w:r>
    </w:p>
    <w:p w14:paraId="3FB42F6B" w14:textId="77777777" w:rsidR="001701F4" w:rsidRDefault="001701F4" w:rsidP="001018EA">
      <w:r>
        <w:t xml:space="preserve">    </w:t>
      </w:r>
      <w:r w:rsidR="00213E06">
        <w:t>2,500 viáticos para análisis</w:t>
      </w:r>
    </w:p>
    <w:p w14:paraId="7F598FC6" w14:textId="77777777" w:rsidR="001701F4" w:rsidRDefault="001701F4" w:rsidP="001018EA">
      <w:r>
        <w:t xml:space="preserve">    </w:t>
      </w:r>
      <w:r w:rsidR="00213E06">
        <w:t>2,000 alimentos varios asignados al proyecto</w:t>
      </w:r>
      <w:r>
        <w:t xml:space="preserve"> </w:t>
      </w:r>
    </w:p>
    <w:p w14:paraId="4DDFF3DC" w14:textId="1E056E5A" w:rsidR="00213E06" w:rsidRDefault="001701F4" w:rsidP="001018EA">
      <w:r>
        <w:t xml:space="preserve">    </w:t>
      </w:r>
      <w:r w:rsidR="00213E06">
        <w:t xml:space="preserve">5,000 </w:t>
      </w:r>
      <w:r>
        <w:t>riesgos</w:t>
      </w:r>
    </w:p>
    <w:p w14:paraId="689964D8" w14:textId="035E5173" w:rsidR="00213E06" w:rsidRDefault="00213E06" w:rsidP="001018EA">
      <w:r>
        <w:t xml:space="preserve">Costo del proyecto y gastos fijos + gastos variables = </w:t>
      </w:r>
      <w:r w:rsidR="0059131B">
        <w:rPr>
          <w:highlight w:val="yellow"/>
        </w:rPr>
        <w:t>489,31</w:t>
      </w:r>
      <w:r w:rsidRPr="00213E06">
        <w:rPr>
          <w:highlight w:val="yellow"/>
        </w:rPr>
        <w:t>0 MXN</w:t>
      </w:r>
    </w:p>
    <w:p w14:paraId="7A9A3BCB" w14:textId="09F4DD80" w:rsidR="00A15827" w:rsidRDefault="00A15827" w:rsidP="001018EA"/>
    <w:p w14:paraId="11E229A1" w14:textId="1A5417C4" w:rsidR="00A15827" w:rsidRDefault="00A15827" w:rsidP="00A15827">
      <w:pPr>
        <w:pStyle w:val="Ttulo1"/>
      </w:pPr>
      <w:r>
        <w:t>Costo del proyecto, gastos fijos y gastos variables + Software y Hardware</w:t>
      </w:r>
    </w:p>
    <w:p w14:paraId="2720757A" w14:textId="038A26B3" w:rsidR="001701F4" w:rsidRDefault="00EB2EDE" w:rsidP="001701F4">
      <w:r>
        <w:t>489,81</w:t>
      </w:r>
      <w:r w:rsidR="001701F4">
        <w:t>0    Costo del proyecto, gastos fijos y gastos variables</w:t>
      </w:r>
    </w:p>
    <w:p w14:paraId="3E2FE09E" w14:textId="3CC17E0C" w:rsidR="001701F4" w:rsidRPr="009449C5" w:rsidRDefault="001701F4" w:rsidP="001701F4">
      <w:r>
        <w:t xml:space="preserve">  </w:t>
      </w:r>
      <w:r w:rsidRPr="009449C5">
        <w:t>50,000    Software y Hardware</w:t>
      </w:r>
    </w:p>
    <w:p w14:paraId="660D77EC" w14:textId="699C9574" w:rsidR="001701F4" w:rsidRPr="009449C5" w:rsidRDefault="00A86F60" w:rsidP="001701F4">
      <w:r>
        <w:rPr>
          <w:highlight w:val="yellow"/>
        </w:rPr>
        <w:t>539,310</w:t>
      </w:r>
      <w:r w:rsidR="001701F4" w:rsidRPr="009449C5">
        <w:rPr>
          <w:highlight w:val="yellow"/>
        </w:rPr>
        <w:t xml:space="preserve"> MXN Total</w:t>
      </w:r>
    </w:p>
    <w:p w14:paraId="4A483856" w14:textId="41639274" w:rsidR="00CD40E2" w:rsidRDefault="00CD40E2" w:rsidP="00CD40E2">
      <w:pPr>
        <w:pStyle w:val="Ttulo1"/>
      </w:pPr>
      <w:r>
        <w:t xml:space="preserve">Ganancias totales del proyecto utilizando un </w:t>
      </w:r>
      <w:r w:rsidR="00070012">
        <w:t>40</w:t>
      </w:r>
      <w:r>
        <w:t>% de margen de utilidad:</w:t>
      </w:r>
    </w:p>
    <w:p w14:paraId="6A250E1D" w14:textId="318D8B22" w:rsidR="00CD40E2" w:rsidRPr="009449C5" w:rsidRDefault="00070012" w:rsidP="00CD40E2">
      <w:r>
        <w:t xml:space="preserve">40% </w:t>
      </w:r>
      <w:r w:rsidR="00282D7F">
        <w:t>= (40 * 539,310</w:t>
      </w:r>
      <w:r w:rsidRPr="009449C5">
        <w:t xml:space="preserve">) / 100 = </w:t>
      </w:r>
      <w:r w:rsidR="00E456D5">
        <w:rPr>
          <w:highlight w:val="yellow"/>
        </w:rPr>
        <w:t>215,724</w:t>
      </w:r>
      <w:r w:rsidRPr="009449C5">
        <w:rPr>
          <w:highlight w:val="yellow"/>
        </w:rPr>
        <w:t xml:space="preserve"> MXN</w:t>
      </w:r>
    </w:p>
    <w:p w14:paraId="560D0DB2" w14:textId="65C02D2C" w:rsidR="00070012" w:rsidRPr="009449C5" w:rsidRDefault="00070012" w:rsidP="00070012"/>
    <w:p w14:paraId="40513A55" w14:textId="2C5EBD54" w:rsidR="00070012" w:rsidRPr="009449C5" w:rsidRDefault="00C90835" w:rsidP="00C90835">
      <w:pPr>
        <w:pStyle w:val="Ttulo1"/>
      </w:pPr>
      <w:r w:rsidRPr="009449C5">
        <w:t>Resumen:</w:t>
      </w:r>
    </w:p>
    <w:p w14:paraId="4991F816" w14:textId="6EB56747" w:rsidR="00C90835" w:rsidRPr="009449C5" w:rsidRDefault="00E57C92" w:rsidP="00C90835">
      <w:r>
        <w:t>Costo del Proyecto = 539,31</w:t>
      </w:r>
      <w:r w:rsidR="00C90835" w:rsidRPr="009449C5">
        <w:t>0 MXN</w:t>
      </w:r>
    </w:p>
    <w:p w14:paraId="25FC7FF3" w14:textId="15F0DD05" w:rsidR="00C90835" w:rsidRPr="009449C5" w:rsidRDefault="001C4EAF" w:rsidP="00C90835">
      <w:r>
        <w:t>Utili</w:t>
      </w:r>
      <w:r w:rsidR="004D6675">
        <w:t>dades: 215,724</w:t>
      </w:r>
      <w:r w:rsidR="00C90835" w:rsidRPr="009449C5">
        <w:t xml:space="preserve"> MXN</w:t>
      </w:r>
    </w:p>
    <w:p w14:paraId="5C7659E8" w14:textId="518F36E5" w:rsidR="00C90835" w:rsidRDefault="00C90835" w:rsidP="00C90835">
      <w:r w:rsidRPr="00C90835">
        <w:t>Costo total del Proyecto incluyendo u</w:t>
      </w:r>
      <w:r>
        <w:t xml:space="preserve">tilidades </w:t>
      </w:r>
      <w:r w:rsidR="00793D1E">
        <w:t>755,034</w:t>
      </w:r>
      <w:r w:rsidR="0073216C">
        <w:t xml:space="preserve"> MXN</w:t>
      </w:r>
    </w:p>
    <w:p w14:paraId="7E39DEC2" w14:textId="0D23A414" w:rsidR="008556C3" w:rsidRDefault="008556C3" w:rsidP="00C90835"/>
    <w:p w14:paraId="2B5A4073" w14:textId="15BE9798" w:rsidR="008556C3" w:rsidRDefault="008556C3" w:rsidP="00C90835">
      <w:r>
        <w:t>IVA 16%:</w:t>
      </w:r>
    </w:p>
    <w:p w14:paraId="4BCA5432" w14:textId="01755BA0" w:rsidR="008556C3" w:rsidRDefault="008556C3" w:rsidP="00C90835">
      <w:r>
        <w:t>120,805.44</w:t>
      </w:r>
    </w:p>
    <w:p w14:paraId="0E48CAC4" w14:textId="1997792E" w:rsidR="008556C3" w:rsidRDefault="008556C3" w:rsidP="00C90835"/>
    <w:p w14:paraId="63108C9F" w14:textId="0F1E02BF" w:rsidR="008556C3" w:rsidRDefault="008556C3" w:rsidP="00C90835">
      <w:r>
        <w:t>Total:</w:t>
      </w:r>
    </w:p>
    <w:p w14:paraId="0D5C1E19" w14:textId="565A92CD" w:rsidR="008556C3" w:rsidRPr="00C90835" w:rsidRDefault="008556C3" w:rsidP="00C90835">
      <w:r>
        <w:t>875,</w:t>
      </w:r>
      <w:bookmarkStart w:id="0" w:name="_GoBack"/>
      <w:bookmarkEnd w:id="0"/>
      <w:r>
        <w:t>839.44</w:t>
      </w:r>
    </w:p>
    <w:sectPr w:rsidR="008556C3" w:rsidRPr="00C90835" w:rsidSect="006812AC">
      <w:pgSz w:w="12240" w:h="15840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37911C" w14:textId="77777777" w:rsidR="00D2176B" w:rsidRDefault="00D2176B" w:rsidP="006812AC">
      <w:pPr>
        <w:spacing w:after="0" w:line="240" w:lineRule="auto"/>
      </w:pPr>
      <w:r>
        <w:separator/>
      </w:r>
    </w:p>
  </w:endnote>
  <w:endnote w:type="continuationSeparator" w:id="0">
    <w:p w14:paraId="4C13AC83" w14:textId="77777777" w:rsidR="00D2176B" w:rsidRDefault="00D2176B" w:rsidP="00681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D23171" w14:textId="77777777" w:rsidR="00D2176B" w:rsidRDefault="00D2176B" w:rsidP="006812AC">
      <w:pPr>
        <w:spacing w:after="0" w:line="240" w:lineRule="auto"/>
      </w:pPr>
      <w:r>
        <w:separator/>
      </w:r>
    </w:p>
  </w:footnote>
  <w:footnote w:type="continuationSeparator" w:id="0">
    <w:p w14:paraId="3BAFD6FA" w14:textId="77777777" w:rsidR="00D2176B" w:rsidRDefault="00D2176B" w:rsidP="006812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A3F758" w14:textId="41D26D2C" w:rsidR="006812AC" w:rsidRDefault="00245218">
    <w:pPr>
      <w:pStyle w:val="Encabezado"/>
    </w:pPr>
    <w:r>
      <w:t>2</w:t>
    </w:r>
    <w:r w:rsidR="00615D10">
      <w:t>3/</w:t>
    </w:r>
    <w:r w:rsidR="006812AC">
      <w:t>0</w:t>
    </w:r>
    <w:r w:rsidR="00615D10">
      <w:t>9</w:t>
    </w:r>
    <w:r w:rsidR="006812AC">
      <w:t>/202</w:t>
    </w:r>
    <w:r>
      <w:t>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5EE"/>
    <w:rsid w:val="00031C08"/>
    <w:rsid w:val="00070012"/>
    <w:rsid w:val="000854ED"/>
    <w:rsid w:val="000A43EB"/>
    <w:rsid w:val="000F126D"/>
    <w:rsid w:val="00101287"/>
    <w:rsid w:val="001018EA"/>
    <w:rsid w:val="001519F5"/>
    <w:rsid w:val="001701F4"/>
    <w:rsid w:val="00172207"/>
    <w:rsid w:val="001C4EAF"/>
    <w:rsid w:val="001E3B88"/>
    <w:rsid w:val="00213E06"/>
    <w:rsid w:val="00233F0C"/>
    <w:rsid w:val="00245218"/>
    <w:rsid w:val="002537DC"/>
    <w:rsid w:val="002626AF"/>
    <w:rsid w:val="00265CBC"/>
    <w:rsid w:val="00282D7F"/>
    <w:rsid w:val="00293167"/>
    <w:rsid w:val="002A6AA2"/>
    <w:rsid w:val="002C3790"/>
    <w:rsid w:val="002D2743"/>
    <w:rsid w:val="003073EE"/>
    <w:rsid w:val="003423DC"/>
    <w:rsid w:val="0035754C"/>
    <w:rsid w:val="003B71A4"/>
    <w:rsid w:val="003B7FF1"/>
    <w:rsid w:val="003C2B38"/>
    <w:rsid w:val="003D149A"/>
    <w:rsid w:val="003E63FB"/>
    <w:rsid w:val="0045446E"/>
    <w:rsid w:val="0048355F"/>
    <w:rsid w:val="004C11AB"/>
    <w:rsid w:val="004D6675"/>
    <w:rsid w:val="00512478"/>
    <w:rsid w:val="005314BC"/>
    <w:rsid w:val="005424E7"/>
    <w:rsid w:val="00546F65"/>
    <w:rsid w:val="00547B0B"/>
    <w:rsid w:val="00565F2C"/>
    <w:rsid w:val="0059131B"/>
    <w:rsid w:val="005F2E73"/>
    <w:rsid w:val="00600A9B"/>
    <w:rsid w:val="006153C3"/>
    <w:rsid w:val="00615D10"/>
    <w:rsid w:val="0062671E"/>
    <w:rsid w:val="00653D57"/>
    <w:rsid w:val="006727A5"/>
    <w:rsid w:val="006812AC"/>
    <w:rsid w:val="006812BA"/>
    <w:rsid w:val="00682DFA"/>
    <w:rsid w:val="00721C20"/>
    <w:rsid w:val="0073216C"/>
    <w:rsid w:val="00766F99"/>
    <w:rsid w:val="007923E0"/>
    <w:rsid w:val="00793D1E"/>
    <w:rsid w:val="0083349B"/>
    <w:rsid w:val="008556C3"/>
    <w:rsid w:val="008E2FC2"/>
    <w:rsid w:val="0090038C"/>
    <w:rsid w:val="00927F89"/>
    <w:rsid w:val="009449C5"/>
    <w:rsid w:val="00981C21"/>
    <w:rsid w:val="009845EE"/>
    <w:rsid w:val="009D009D"/>
    <w:rsid w:val="009D33F3"/>
    <w:rsid w:val="009D6DAA"/>
    <w:rsid w:val="009E69E9"/>
    <w:rsid w:val="00A15827"/>
    <w:rsid w:val="00A47242"/>
    <w:rsid w:val="00A64207"/>
    <w:rsid w:val="00A661D1"/>
    <w:rsid w:val="00A74EBF"/>
    <w:rsid w:val="00A86F60"/>
    <w:rsid w:val="00AA4CBF"/>
    <w:rsid w:val="00AE484F"/>
    <w:rsid w:val="00AF264D"/>
    <w:rsid w:val="00B51D33"/>
    <w:rsid w:val="00B83983"/>
    <w:rsid w:val="00BE4D71"/>
    <w:rsid w:val="00C90835"/>
    <w:rsid w:val="00CD40E2"/>
    <w:rsid w:val="00D2176B"/>
    <w:rsid w:val="00D25717"/>
    <w:rsid w:val="00D96A0F"/>
    <w:rsid w:val="00DB2C1F"/>
    <w:rsid w:val="00DD162A"/>
    <w:rsid w:val="00E2425E"/>
    <w:rsid w:val="00E34411"/>
    <w:rsid w:val="00E456D5"/>
    <w:rsid w:val="00E57C92"/>
    <w:rsid w:val="00E9432C"/>
    <w:rsid w:val="00EB2EDE"/>
    <w:rsid w:val="00F025EE"/>
    <w:rsid w:val="00F214DA"/>
    <w:rsid w:val="00F56F17"/>
    <w:rsid w:val="00F670E6"/>
    <w:rsid w:val="00F922FD"/>
    <w:rsid w:val="00FD6F41"/>
    <w:rsid w:val="00FE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057AA"/>
  <w15:chartTrackingRefBased/>
  <w15:docId w15:val="{0C4A7605-7A9D-4B3B-A021-589725A24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53C3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153C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53C3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81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812AC"/>
  </w:style>
  <w:style w:type="paragraph" w:styleId="Piedepgina">
    <w:name w:val="footer"/>
    <w:basedOn w:val="Normal"/>
    <w:link w:val="PiedepginaCar"/>
    <w:uiPriority w:val="99"/>
    <w:unhideWhenUsed/>
    <w:rsid w:val="00681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812AC"/>
  </w:style>
  <w:style w:type="character" w:customStyle="1" w:styleId="Ttulo2Car">
    <w:name w:val="Título 2 Car"/>
    <w:basedOn w:val="Fuentedeprrafopredeter"/>
    <w:link w:val="Ttulo2"/>
    <w:uiPriority w:val="9"/>
    <w:rsid w:val="006153C3"/>
    <w:rPr>
      <w:rFonts w:ascii="Arial" w:eastAsiaTheme="majorEastAsia" w:hAnsi="Arial" w:cstheme="majorBidi"/>
      <w:b/>
      <w:sz w:val="24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6153C3"/>
    <w:rPr>
      <w:rFonts w:ascii="Arial" w:eastAsiaTheme="majorEastAsia" w:hAnsi="Arial" w:cstheme="majorBidi"/>
      <w:b/>
      <w:sz w:val="28"/>
      <w:szCs w:val="32"/>
    </w:rPr>
  </w:style>
  <w:style w:type="table" w:styleId="Tablaconcuadrcula">
    <w:name w:val="Table Grid"/>
    <w:basedOn w:val="Tablanormal"/>
    <w:uiPriority w:val="39"/>
    <w:rsid w:val="00615D10"/>
    <w:pPr>
      <w:spacing w:after="0" w:line="240" w:lineRule="auto"/>
    </w:pPr>
    <w:rPr>
      <w:lang w:val="es-419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rra\Documents\Plantillas%20personalizadas%20de%20Office\Ingenieri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Ingenieria.dotx</Template>
  <TotalTime>199</TotalTime>
  <Pages>8</Pages>
  <Words>808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Porras</dc:creator>
  <cp:keywords/>
  <dc:description/>
  <cp:lastModifiedBy>Victor Galvan</cp:lastModifiedBy>
  <cp:revision>72</cp:revision>
  <dcterms:created xsi:type="dcterms:W3CDTF">2022-09-23T16:41:00Z</dcterms:created>
  <dcterms:modified xsi:type="dcterms:W3CDTF">2022-10-04T00:55:00Z</dcterms:modified>
</cp:coreProperties>
</file>