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3C3C251D" w:rsidR="00490541" w:rsidRDefault="008C55B1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9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Bitácora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-191848616"/>
        <w:docPartObj>
          <w:docPartGallery w:val="Table of Contents"/>
          <w:docPartUnique/>
        </w:docPartObj>
      </w:sdtPr>
      <w:sdtEndPr/>
      <w:sdtContent>
        <w:p w14:paraId="58E61A05" w14:textId="0D8D2171" w:rsidR="004D4F75" w:rsidRDefault="004D4F75">
          <w:pPr>
            <w:pStyle w:val="TtuloTDC"/>
          </w:pPr>
          <w:r>
            <w:rPr>
              <w:lang w:val="es-ES"/>
            </w:rPr>
            <w:t>Contenido</w:t>
          </w:r>
        </w:p>
        <w:p w14:paraId="3043BD1D" w14:textId="424980C5" w:rsidR="004D4F75" w:rsidRDefault="004D4F7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A426E">
            <w:rPr>
              <w:noProof/>
            </w:rPr>
            <w:fldChar w:fldCharType="begin"/>
          </w:r>
          <w:r w:rsidR="001A426E">
            <w:rPr>
              <w:noProof/>
            </w:rPr>
            <w:instrText xml:space="preserve"> HYPERLINK \l "_Toc82509629" </w:instrText>
          </w:r>
          <w:r w:rsidR="001D193D">
            <w:rPr>
              <w:noProof/>
            </w:rPr>
          </w:r>
          <w:r w:rsidR="001A426E">
            <w:rPr>
              <w:noProof/>
            </w:rPr>
            <w:fldChar w:fldCharType="separate"/>
          </w:r>
          <w:r w:rsidRPr="00E57CB5">
            <w:rPr>
              <w:rStyle w:val="Hipervnculo"/>
              <w:rFonts w:cs="Arial"/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Pr="00E57CB5">
            <w:rPr>
              <w:rStyle w:val="Hipervnculo"/>
              <w:rFonts w:cs="Arial"/>
              <w:noProof/>
            </w:rPr>
            <w:t>Caso</w:t>
          </w:r>
          <w:bookmarkStart w:id="0" w:name="_GoBack"/>
          <w:bookmarkEnd w:id="0"/>
          <w:r w:rsidRPr="00E57CB5">
            <w:rPr>
              <w:rStyle w:val="Hipervnculo"/>
              <w:rFonts w:cs="Arial"/>
              <w:noProof/>
            </w:rPr>
            <w:t xml:space="preserve"> de Uso: Bitácora.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_Toc82509629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D193D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="001A426E">
            <w:rPr>
              <w:noProof/>
            </w:rPr>
            <w:fldChar w:fldCharType="end"/>
          </w:r>
        </w:p>
        <w:p w14:paraId="31BACFFC" w14:textId="39AD2081" w:rsidR="004D4F75" w:rsidRDefault="001A426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630" w:history="1">
            <w:r w:rsidR="004D4F75" w:rsidRPr="00E57CB5">
              <w:rPr>
                <w:rStyle w:val="Hipervnculo"/>
                <w:rFonts w:cs="Arial"/>
                <w:noProof/>
              </w:rPr>
              <w:t>2.</w:t>
            </w:r>
            <w:r w:rsidR="004D4F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4D4F75" w:rsidRPr="00E57CB5">
              <w:rPr>
                <w:rStyle w:val="Hipervnculo"/>
                <w:rFonts w:cs="Arial"/>
                <w:noProof/>
              </w:rPr>
              <w:t>Descripción.</w:t>
            </w:r>
            <w:r w:rsidR="004D4F75">
              <w:rPr>
                <w:noProof/>
                <w:webHidden/>
              </w:rPr>
              <w:tab/>
            </w:r>
            <w:r w:rsidR="004D4F75">
              <w:rPr>
                <w:noProof/>
                <w:webHidden/>
              </w:rPr>
              <w:fldChar w:fldCharType="begin"/>
            </w:r>
            <w:r w:rsidR="004D4F75">
              <w:rPr>
                <w:noProof/>
                <w:webHidden/>
              </w:rPr>
              <w:instrText xml:space="preserve"> PAGEREF _Toc82509630 \h </w:instrText>
            </w:r>
            <w:r w:rsidR="004D4F75">
              <w:rPr>
                <w:noProof/>
                <w:webHidden/>
              </w:rPr>
            </w:r>
            <w:r w:rsidR="004D4F75">
              <w:rPr>
                <w:noProof/>
                <w:webHidden/>
              </w:rPr>
              <w:fldChar w:fldCharType="separate"/>
            </w:r>
            <w:r w:rsidR="001D193D">
              <w:rPr>
                <w:noProof/>
                <w:webHidden/>
              </w:rPr>
              <w:t>3</w:t>
            </w:r>
            <w:r w:rsidR="004D4F75">
              <w:rPr>
                <w:noProof/>
                <w:webHidden/>
              </w:rPr>
              <w:fldChar w:fldCharType="end"/>
            </w:r>
          </w:hyperlink>
        </w:p>
        <w:p w14:paraId="66C9D734" w14:textId="21A8E615" w:rsidR="004D4F75" w:rsidRDefault="001A426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631" w:history="1">
            <w:r w:rsidR="004D4F75" w:rsidRPr="00E57CB5">
              <w:rPr>
                <w:rStyle w:val="Hipervnculo"/>
                <w:rFonts w:cs="Arial"/>
                <w:b/>
                <w:noProof/>
              </w:rPr>
              <w:t>3.</w:t>
            </w:r>
            <w:r w:rsidR="004D4F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4D4F75" w:rsidRPr="00E57CB5">
              <w:rPr>
                <w:rStyle w:val="Hipervnculo"/>
                <w:rFonts w:cs="Arial"/>
                <w:b/>
                <w:noProof/>
              </w:rPr>
              <w:t>Flujo normal.</w:t>
            </w:r>
            <w:r w:rsidR="004D4F75">
              <w:rPr>
                <w:noProof/>
                <w:webHidden/>
              </w:rPr>
              <w:tab/>
            </w:r>
            <w:r w:rsidR="004D4F75">
              <w:rPr>
                <w:noProof/>
                <w:webHidden/>
              </w:rPr>
              <w:fldChar w:fldCharType="begin"/>
            </w:r>
            <w:r w:rsidR="004D4F75">
              <w:rPr>
                <w:noProof/>
                <w:webHidden/>
              </w:rPr>
              <w:instrText xml:space="preserve"> PAGEREF _Toc82509631 \h </w:instrText>
            </w:r>
            <w:r w:rsidR="004D4F75">
              <w:rPr>
                <w:noProof/>
                <w:webHidden/>
              </w:rPr>
            </w:r>
            <w:r w:rsidR="004D4F75">
              <w:rPr>
                <w:noProof/>
                <w:webHidden/>
              </w:rPr>
              <w:fldChar w:fldCharType="separate"/>
            </w:r>
            <w:r w:rsidR="001D193D">
              <w:rPr>
                <w:noProof/>
                <w:webHidden/>
              </w:rPr>
              <w:t>3</w:t>
            </w:r>
            <w:r w:rsidR="004D4F75">
              <w:rPr>
                <w:noProof/>
                <w:webHidden/>
              </w:rPr>
              <w:fldChar w:fldCharType="end"/>
            </w:r>
          </w:hyperlink>
        </w:p>
        <w:p w14:paraId="6851CBDE" w14:textId="51122468" w:rsidR="004D4F75" w:rsidRDefault="001A426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632" w:history="1">
            <w:r w:rsidR="004D4F75" w:rsidRPr="00E57CB5">
              <w:rPr>
                <w:rStyle w:val="Hipervnculo"/>
                <w:rFonts w:cs="Arial"/>
                <w:b/>
                <w:noProof/>
              </w:rPr>
              <w:t>4.</w:t>
            </w:r>
            <w:r w:rsidR="004D4F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4D4F75" w:rsidRPr="00E57CB5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4D4F75">
              <w:rPr>
                <w:noProof/>
                <w:webHidden/>
              </w:rPr>
              <w:tab/>
            </w:r>
            <w:r w:rsidR="004D4F75">
              <w:rPr>
                <w:noProof/>
                <w:webHidden/>
              </w:rPr>
              <w:fldChar w:fldCharType="begin"/>
            </w:r>
            <w:r w:rsidR="004D4F75">
              <w:rPr>
                <w:noProof/>
                <w:webHidden/>
              </w:rPr>
              <w:instrText xml:space="preserve"> PAGEREF _Toc82509632 \h </w:instrText>
            </w:r>
            <w:r w:rsidR="004D4F75">
              <w:rPr>
                <w:noProof/>
                <w:webHidden/>
              </w:rPr>
            </w:r>
            <w:r w:rsidR="004D4F75">
              <w:rPr>
                <w:noProof/>
                <w:webHidden/>
              </w:rPr>
              <w:fldChar w:fldCharType="separate"/>
            </w:r>
            <w:r w:rsidR="001D193D">
              <w:rPr>
                <w:noProof/>
                <w:webHidden/>
              </w:rPr>
              <w:t>4</w:t>
            </w:r>
            <w:r w:rsidR="004D4F75">
              <w:rPr>
                <w:noProof/>
                <w:webHidden/>
              </w:rPr>
              <w:fldChar w:fldCharType="end"/>
            </w:r>
          </w:hyperlink>
        </w:p>
        <w:p w14:paraId="2506E5A8" w14:textId="561EE84E" w:rsidR="004D4F75" w:rsidRDefault="001A426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633" w:history="1">
            <w:r w:rsidR="004D4F75" w:rsidRPr="00E57CB5">
              <w:rPr>
                <w:rStyle w:val="Hipervnculo"/>
                <w:rFonts w:cs="Arial"/>
                <w:b/>
                <w:noProof/>
              </w:rPr>
              <w:t>5.</w:t>
            </w:r>
            <w:r w:rsidR="004D4F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4D4F75" w:rsidRPr="00E57CB5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4D4F75">
              <w:rPr>
                <w:noProof/>
                <w:webHidden/>
              </w:rPr>
              <w:tab/>
            </w:r>
            <w:r w:rsidR="004D4F75">
              <w:rPr>
                <w:noProof/>
                <w:webHidden/>
              </w:rPr>
              <w:fldChar w:fldCharType="begin"/>
            </w:r>
            <w:r w:rsidR="004D4F75">
              <w:rPr>
                <w:noProof/>
                <w:webHidden/>
              </w:rPr>
              <w:instrText xml:space="preserve"> PAGEREF _Toc82509633 \h </w:instrText>
            </w:r>
            <w:r w:rsidR="004D4F75">
              <w:rPr>
                <w:noProof/>
                <w:webHidden/>
              </w:rPr>
            </w:r>
            <w:r w:rsidR="004D4F75">
              <w:rPr>
                <w:noProof/>
                <w:webHidden/>
              </w:rPr>
              <w:fldChar w:fldCharType="separate"/>
            </w:r>
            <w:r w:rsidR="001D193D">
              <w:rPr>
                <w:noProof/>
                <w:webHidden/>
              </w:rPr>
              <w:t>5</w:t>
            </w:r>
            <w:r w:rsidR="004D4F75">
              <w:rPr>
                <w:noProof/>
                <w:webHidden/>
              </w:rPr>
              <w:fldChar w:fldCharType="end"/>
            </w:r>
          </w:hyperlink>
        </w:p>
        <w:p w14:paraId="1EFBD31A" w14:textId="10F89936" w:rsidR="004D4F75" w:rsidRDefault="001A426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634" w:history="1">
            <w:r w:rsidR="004D4F75" w:rsidRPr="00E57CB5">
              <w:rPr>
                <w:rStyle w:val="Hipervnculo"/>
                <w:rFonts w:cs="Arial"/>
                <w:b/>
                <w:noProof/>
              </w:rPr>
              <w:t>6.</w:t>
            </w:r>
            <w:r w:rsidR="004D4F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4D4F75" w:rsidRPr="00E57CB5">
              <w:rPr>
                <w:rStyle w:val="Hipervnculo"/>
                <w:rFonts w:cs="Arial"/>
                <w:b/>
                <w:noProof/>
              </w:rPr>
              <w:t>Anexos.</w:t>
            </w:r>
            <w:r w:rsidR="004D4F75">
              <w:rPr>
                <w:noProof/>
                <w:webHidden/>
              </w:rPr>
              <w:tab/>
            </w:r>
            <w:r w:rsidR="004D4F75">
              <w:rPr>
                <w:noProof/>
                <w:webHidden/>
              </w:rPr>
              <w:fldChar w:fldCharType="begin"/>
            </w:r>
            <w:r w:rsidR="004D4F75">
              <w:rPr>
                <w:noProof/>
                <w:webHidden/>
              </w:rPr>
              <w:instrText xml:space="preserve"> PAGEREF _Toc82509634 \h </w:instrText>
            </w:r>
            <w:r w:rsidR="004D4F75">
              <w:rPr>
                <w:noProof/>
                <w:webHidden/>
              </w:rPr>
            </w:r>
            <w:r w:rsidR="004D4F75">
              <w:rPr>
                <w:noProof/>
                <w:webHidden/>
              </w:rPr>
              <w:fldChar w:fldCharType="separate"/>
            </w:r>
            <w:r w:rsidR="001D193D">
              <w:rPr>
                <w:noProof/>
                <w:webHidden/>
              </w:rPr>
              <w:t>6</w:t>
            </w:r>
            <w:r w:rsidR="004D4F75">
              <w:rPr>
                <w:noProof/>
                <w:webHidden/>
              </w:rPr>
              <w:fldChar w:fldCharType="end"/>
            </w:r>
          </w:hyperlink>
        </w:p>
        <w:p w14:paraId="0E812A3B" w14:textId="32193EDB" w:rsidR="004D4F75" w:rsidRDefault="004D4F75">
          <w:r>
            <w:rPr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59F51AC4" w:rsidR="009B44E8" w:rsidRPr="00BC7C8F" w:rsidRDefault="001F5E92" w:rsidP="00BC7C8F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9578"/>
      <w:bookmarkStart w:id="2" w:name="_Toc82509629"/>
      <w:r w:rsidRPr="001F5E92">
        <w:rPr>
          <w:rFonts w:cs="Arial"/>
        </w:rPr>
        <w:lastRenderedPageBreak/>
        <w:t xml:space="preserve">Caso de Uso: </w:t>
      </w:r>
      <w:r w:rsidR="00BC7C8F">
        <w:rPr>
          <w:rFonts w:cs="Arial"/>
        </w:rPr>
        <w:t>Bitácora</w:t>
      </w:r>
      <w:r w:rsidR="008636A6">
        <w:rPr>
          <w:rFonts w:cs="Arial"/>
          <w:color w:val="000000" w:themeColor="text1"/>
        </w:rPr>
        <w:t>.</w:t>
      </w:r>
      <w:bookmarkEnd w:id="1"/>
      <w:bookmarkEnd w:id="2"/>
    </w:p>
    <w:p w14:paraId="2B10B010" w14:textId="77777777" w:rsidR="00BC7C8F" w:rsidRPr="00BC7C8F" w:rsidRDefault="00BC7C8F" w:rsidP="00BC7C8F">
      <w:pPr>
        <w:pStyle w:val="titulo1"/>
        <w:ind w:left="360"/>
        <w:outlineLvl w:val="0"/>
        <w:rPr>
          <w:rStyle w:val="nfasis"/>
          <w:rFonts w:cs="Arial"/>
          <w:i w:val="0"/>
          <w:iCs w:val="0"/>
        </w:rPr>
      </w:pPr>
    </w:p>
    <w:p w14:paraId="124AAB39" w14:textId="4857C51E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3" w:name="_Toc82509579"/>
      <w:bookmarkStart w:id="4" w:name="_Toc82509630"/>
      <w:r>
        <w:rPr>
          <w:rFonts w:cs="Arial"/>
        </w:rPr>
        <w:t>Descripción.</w:t>
      </w:r>
      <w:bookmarkEnd w:id="3"/>
      <w:bookmarkEnd w:id="4"/>
      <w:r w:rsidR="00500C3D">
        <w:rPr>
          <w:rFonts w:cs="Arial"/>
        </w:rPr>
        <w:t xml:space="preserve"> </w:t>
      </w:r>
    </w:p>
    <w:p w14:paraId="2134533F" w14:textId="09E99841" w:rsidR="00717985" w:rsidRPr="00BC7C8F" w:rsidRDefault="00BC7C8F" w:rsidP="00BC7C8F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E226B3">
        <w:t>Bitácora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5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5A34C33D" w:rsidR="00CD7EE7" w:rsidRPr="009B44E8" w:rsidRDefault="007C7719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AAF009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6C95D1AE" w:rsidR="00AD1204" w:rsidRPr="00F476E5" w:rsidRDefault="00F229D7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1.2</w:t>
            </w:r>
            <w:r w:rsidR="00F74B47">
              <w:rPr>
                <w:szCs w:val="28"/>
              </w:rPr>
              <w:t xml:space="preserve"> (17</w:t>
            </w:r>
            <w:r w:rsidR="00844030" w:rsidRPr="007C7719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72394C6E" w14:textId="77777777" w:rsidR="00987740" w:rsidRDefault="00987740" w:rsidP="00987740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1B3607C2" w14:textId="77777777" w:rsidR="00987740" w:rsidRDefault="00987740" w:rsidP="00987740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070DCD10" w:rsidR="00717985" w:rsidRPr="00987740" w:rsidRDefault="00987740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3FE774AA" w:rsidR="009B32ED" w:rsidRPr="00FF5CE7" w:rsidRDefault="00557B18" w:rsidP="007A342B">
            <w:pPr>
              <w:jc w:val="both"/>
              <w:rPr>
                <w:color w:val="000000" w:themeColor="text1"/>
                <w:szCs w:val="28"/>
              </w:rPr>
            </w:pPr>
            <w:r w:rsidRPr="00557B18">
              <w:rPr>
                <w:color w:val="000000" w:themeColor="text1"/>
                <w:szCs w:val="28"/>
              </w:rPr>
              <w:t>Esta pe</w:t>
            </w:r>
            <w:r>
              <w:rPr>
                <w:color w:val="000000" w:themeColor="text1"/>
                <w:szCs w:val="28"/>
              </w:rPr>
              <w:t>staña permite la captura de la bitácora</w:t>
            </w:r>
            <w:r w:rsidRPr="00557B18">
              <w:rPr>
                <w:color w:val="000000" w:themeColor="text1"/>
                <w:szCs w:val="28"/>
              </w:rPr>
              <w:t xml:space="preserve"> de un activo fijo dentro del módulo de Activo Fijo.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44439B5A" w:rsidR="00542CC3" w:rsidRPr="00E91C7F" w:rsidRDefault="00494E26" w:rsidP="00133911">
            <w:pPr>
              <w:rPr>
                <w:color w:val="365F91" w:themeColor="accent1" w:themeShade="BF"/>
                <w:szCs w:val="28"/>
              </w:rPr>
            </w:pPr>
            <w:r w:rsidRPr="00494E26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196802FA" w:rsidR="00EC17C8" w:rsidRPr="00EC17C8" w:rsidRDefault="00855806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</w:tc>
      </w:tr>
    </w:tbl>
    <w:p w14:paraId="791A1731" w14:textId="0A635B6B" w:rsidR="00CF34AE" w:rsidRDefault="00CF34AE">
      <w:pPr>
        <w:rPr>
          <w:rFonts w:cs="Arial"/>
          <w:b/>
          <w:sz w:val="26"/>
          <w:szCs w:val="26"/>
        </w:rPr>
      </w:pPr>
      <w:bookmarkStart w:id="6" w:name="_Toc82509580"/>
      <w:bookmarkStart w:id="7" w:name="_Toc82509631"/>
      <w:bookmarkEnd w:id="5"/>
    </w:p>
    <w:p w14:paraId="5E85CBCC" w14:textId="70C9644F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Flujo normal.</w:t>
      </w:r>
      <w:bookmarkEnd w:id="6"/>
      <w:bookmarkEnd w:id="7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1B3C9B51" w:rsidR="00D63685" w:rsidRDefault="00A404C6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D63685" w14:paraId="6E797907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44934269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F52DFB">
              <w:rPr>
                <w:rFonts w:cs="Arial"/>
                <w:bCs w:val="0"/>
              </w:rPr>
              <w:t>2</w:t>
            </w:r>
          </w:p>
        </w:tc>
        <w:tc>
          <w:tcPr>
            <w:tcW w:w="7430" w:type="dxa"/>
          </w:tcPr>
          <w:p w14:paraId="09E6989D" w14:textId="7178A24A" w:rsidR="00D63685" w:rsidRPr="00211FC3" w:rsidRDefault="000440C3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</w:t>
            </w:r>
            <w:r w:rsidR="000F6F59" w:rsidRPr="00211FC3">
              <w:rPr>
                <w:rFonts w:cs="Arial"/>
              </w:rPr>
              <w:t xml:space="preserve">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7CCD376C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F52DFB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7DE0410" w14:textId="77777777" w:rsidR="000440C3" w:rsidRDefault="000440C3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42E0099F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67ECE7FD" w14:textId="1A39F084" w:rsidR="00034AC1" w:rsidRDefault="00034AC1">
      <w:pPr>
        <w:rPr>
          <w:rFonts w:cs="Arial"/>
          <w:b/>
          <w:sz w:val="26"/>
          <w:szCs w:val="26"/>
        </w:rPr>
      </w:pPr>
      <w:bookmarkStart w:id="8" w:name="_Toc82509581"/>
      <w:bookmarkStart w:id="9" w:name="_Toc82509632"/>
    </w:p>
    <w:p w14:paraId="051BEC90" w14:textId="076C93AE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 w:rsidRPr="00D63685">
        <w:rPr>
          <w:rFonts w:cs="Arial"/>
          <w:b/>
          <w:sz w:val="26"/>
          <w:szCs w:val="26"/>
        </w:rPr>
        <w:t>Diagrama de Caso de Uso</w:t>
      </w:r>
      <w:bookmarkEnd w:id="8"/>
      <w:bookmarkEnd w:id="9"/>
    </w:p>
    <w:p w14:paraId="296D93FE" w14:textId="2C012DFC" w:rsidR="00490541" w:rsidRDefault="00490541" w:rsidP="00490541">
      <w:pPr>
        <w:rPr>
          <w:rFonts w:cs="Arial"/>
          <w:lang w:val="es-MX"/>
        </w:rPr>
      </w:pPr>
    </w:p>
    <w:p w14:paraId="52BEB00C" w14:textId="1DEC0000" w:rsidR="00E94708" w:rsidRDefault="000440C3" w:rsidP="00490541">
      <w:r w:rsidRPr="000440C3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4290181" wp14:editId="17C8AA10">
            <wp:simplePos x="0" y="0"/>
            <wp:positionH relativeFrom="column">
              <wp:posOffset>901065</wp:posOffset>
            </wp:positionH>
            <wp:positionV relativeFrom="paragraph">
              <wp:posOffset>1232131</wp:posOffset>
            </wp:positionV>
            <wp:extent cx="4131945" cy="4114735"/>
            <wp:effectExtent l="0" t="0" r="1905" b="635"/>
            <wp:wrapNone/>
            <wp:docPr id="2" name="Imagen 2" descr="C:\Users\acer\Desktop\Sigob\1 Casos de uso\Control Patrimial gestión\Diagramas de casos de uso- AAF(001-010)\DMS - Desarrollo - Control Patrimonial - AAF009 - Bitácora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igob\1 Casos de uso\Control Patrimial gestión\Diagramas de casos de uso- AAF(001-010)\DMS - Desarrollo - Control Patrimonial - AAF009 - Bitácora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t="1511"/>
                    <a:stretch/>
                  </pic:blipFill>
                  <pic:spPr bwMode="auto">
                    <a:xfrm>
                      <a:off x="0" y="0"/>
                      <a:ext cx="4131945" cy="411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1pt;height:439.65pt" o:ole="">
            <v:imagedata r:id="rId17" o:title=""/>
          </v:shape>
          <o:OLEObject Type="Embed" ProgID="Visio.Drawing.15" ShapeID="_x0000_i1025" DrawAspect="Content" ObjectID="_1693406904" r:id="rId18"/>
        </w:object>
      </w:r>
      <w:r w:rsidR="004E32A1" w:rsidRPr="004E32A1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10" w:name="_Toc82509582"/>
      <w:bookmarkStart w:id="11" w:name="_Toc82509633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10"/>
      <w:bookmarkEnd w:id="1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7"/>
        <w:gridCol w:w="697"/>
        <w:gridCol w:w="791"/>
        <w:gridCol w:w="738"/>
        <w:gridCol w:w="738"/>
        <w:gridCol w:w="738"/>
        <w:gridCol w:w="448"/>
        <w:gridCol w:w="2872"/>
      </w:tblGrid>
      <w:tr w:rsidR="00BF056F" w:rsidRPr="00BF056F" w14:paraId="1B8C12D6" w14:textId="77777777" w:rsidTr="00BF056F">
        <w:trPr>
          <w:trHeight w:val="300"/>
        </w:trPr>
        <w:tc>
          <w:tcPr>
            <w:tcW w:w="13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BE779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Nombre de Tabla:</w:t>
            </w:r>
          </w:p>
        </w:tc>
        <w:tc>
          <w:tcPr>
            <w:tcW w:w="36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BC11C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moduloactivofijo_pestanas_bitacora</w:t>
            </w:r>
            <w:proofErr w:type="spellEnd"/>
          </w:p>
        </w:tc>
      </w:tr>
      <w:tr w:rsidR="00BF056F" w:rsidRPr="00BF056F" w14:paraId="3FA1A113" w14:textId="77777777" w:rsidTr="00BF056F">
        <w:trPr>
          <w:trHeight w:val="300"/>
        </w:trPr>
        <w:tc>
          <w:tcPr>
            <w:tcW w:w="13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B670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Descripción:</w:t>
            </w:r>
          </w:p>
        </w:tc>
        <w:tc>
          <w:tcPr>
            <w:tcW w:w="36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CFFE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Activo Fijo Pestaña Bitácora</w:t>
            </w:r>
          </w:p>
        </w:tc>
      </w:tr>
      <w:tr w:rsidR="00BF056F" w:rsidRPr="00BF056F" w14:paraId="52D31C7C" w14:textId="77777777" w:rsidTr="00BF056F">
        <w:trPr>
          <w:trHeight w:val="288"/>
        </w:trPr>
        <w:tc>
          <w:tcPr>
            <w:tcW w:w="8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D282D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Nombre del campo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0AC2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Tipo de dato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8818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Tamaño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F5D5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Dominio de valores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C29E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Valor por default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F2A39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PK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AC3D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Valor nulo</w:t>
            </w:r>
          </w:p>
        </w:tc>
        <w:tc>
          <w:tcPr>
            <w:tcW w:w="26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390B3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Descripción</w:t>
            </w:r>
          </w:p>
        </w:tc>
      </w:tr>
      <w:tr w:rsidR="00BF056F" w:rsidRPr="00BF056F" w14:paraId="1C8F9270" w14:textId="77777777" w:rsidTr="00BF056F">
        <w:trPr>
          <w:trHeight w:val="288"/>
        </w:trPr>
        <w:tc>
          <w:tcPr>
            <w:tcW w:w="8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8ABD3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6AE8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63B6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167D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A3891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DDD5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FK</w:t>
            </w: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2EEF9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26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A1F2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BF056F" w:rsidRPr="00BF056F" w14:paraId="07DFB405" w14:textId="77777777" w:rsidTr="00BF056F">
        <w:trPr>
          <w:trHeight w:val="288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AF19E2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clave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24CA18C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CharField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DE42DD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50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9B7EB4F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FCAF312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7DBA3F2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PK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2D73C6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BF4C52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 xml:space="preserve">Clave del modelo </w:t>
            </w: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bitacora</w:t>
            </w:r>
            <w:proofErr w:type="spellEnd"/>
          </w:p>
        </w:tc>
      </w:tr>
      <w:tr w:rsidR="00BF056F" w:rsidRPr="00BF056F" w14:paraId="7B0900CD" w14:textId="77777777" w:rsidTr="00BF056F">
        <w:trPr>
          <w:trHeight w:val="312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09C935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fecha_bitacora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E78C23C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DateField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9C03251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D5721F1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2BE168F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174371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272C167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77267E7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Fecha</w:t>
            </w:r>
          </w:p>
        </w:tc>
      </w:tr>
      <w:tr w:rsidR="00BF056F" w:rsidRPr="00BF056F" w14:paraId="0049350B" w14:textId="77777777" w:rsidTr="00BF056F">
        <w:trPr>
          <w:trHeight w:val="312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370AA4A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evento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41AF6D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TextField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F3BA91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F4941F0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873784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0DAA280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E98C663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5FFC58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Evento</w:t>
            </w:r>
          </w:p>
        </w:tc>
      </w:tr>
      <w:tr w:rsidR="00BF056F" w:rsidRPr="00BF056F" w14:paraId="78A41E67" w14:textId="77777777" w:rsidTr="00BF056F">
        <w:trPr>
          <w:trHeight w:val="312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384A38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no_resguardo_documento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82B5F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IntField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B8C460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F66DFB8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8A16EA3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1E200F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2C0A5D0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3A5BF2E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No. Resguardo/Documento</w:t>
            </w:r>
          </w:p>
        </w:tc>
      </w:tr>
      <w:tr w:rsidR="00BF056F" w:rsidRPr="00BF056F" w14:paraId="3B31A93A" w14:textId="77777777" w:rsidTr="00BF056F">
        <w:trPr>
          <w:trHeight w:val="312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B2F4C5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resguardante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090168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TextField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BDBF2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45AB09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35ECB2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C63FF5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9064EE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37CF0E1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Resguardante</w:t>
            </w:r>
          </w:p>
        </w:tc>
      </w:tr>
      <w:tr w:rsidR="00BF056F" w:rsidRPr="00BF056F" w14:paraId="003DDD88" w14:textId="77777777" w:rsidTr="00BF056F">
        <w:trPr>
          <w:trHeight w:val="312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B35E677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area_general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DD75F9C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TextField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7BD198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B24799A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59EA6D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1833D9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2DE127C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C77EFF8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Área General</w:t>
            </w:r>
          </w:p>
        </w:tc>
      </w:tr>
      <w:tr w:rsidR="00BF056F" w:rsidRPr="00BF056F" w14:paraId="4D9196F1" w14:textId="77777777" w:rsidTr="00BF056F">
        <w:trPr>
          <w:trHeight w:val="312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68551D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area_especifica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9627E9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TextField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485C680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1CE076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DDBDF0A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7086A1C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DB8817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900C4F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Área Especifica</w:t>
            </w:r>
          </w:p>
        </w:tc>
      </w:tr>
      <w:tr w:rsidR="00BF056F" w:rsidRPr="00BF056F" w14:paraId="7C132E90" w14:textId="77777777" w:rsidTr="00BF056F">
        <w:trPr>
          <w:trHeight w:val="312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5587982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area_particular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E3A67E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TextField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B04C60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36EE1B5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D5A6B6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69524E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D877165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0162195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Área Particular</w:t>
            </w:r>
          </w:p>
        </w:tc>
      </w:tr>
      <w:tr w:rsidR="00BF056F" w:rsidRPr="00BF056F" w14:paraId="4FC7C63F" w14:textId="77777777" w:rsidTr="00BF056F">
        <w:trPr>
          <w:trHeight w:val="312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6EE3790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justificacion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BD63C7E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TextField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4DB9BEB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7F960CF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503C842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D264466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01ACE47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F684FBD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Justificación</w:t>
            </w:r>
          </w:p>
        </w:tc>
      </w:tr>
      <w:tr w:rsidR="00BF056F" w:rsidRPr="00BF056F" w14:paraId="559529D5" w14:textId="77777777" w:rsidTr="00BF056F">
        <w:trPr>
          <w:trHeight w:val="288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E0D4EC1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clave_activo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932339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Fore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ABB04C4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ForeignKey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3B2C2D9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BE9CB09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1EE7B1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FK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3AB5FD3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87D221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  <w:t>Clave del modelo pestañas</w:t>
            </w:r>
          </w:p>
        </w:tc>
      </w:tr>
      <w:tr w:rsidR="00BF056F" w:rsidRPr="00BF056F" w14:paraId="663A2020" w14:textId="77777777" w:rsidTr="00BF056F">
        <w:trPr>
          <w:trHeight w:val="288"/>
        </w:trPr>
        <w:tc>
          <w:tcPr>
            <w:tcW w:w="8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5672B528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entidad_municipal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99CA523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Fore</w:t>
            </w:r>
            <w:proofErr w:type="spellEnd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 xml:space="preserve">  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5977EEE1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ForeignKey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9140C4C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4128A24A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4EE6D330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840BE45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36D00AC6" w14:textId="77777777" w:rsidR="00BF056F" w:rsidRPr="00BF056F" w:rsidRDefault="00BF056F" w:rsidP="00BF056F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val="es-MX" w:eastAsia="es-MX"/>
              </w:rPr>
            </w:pPr>
            <w:r w:rsidRPr="00BF056F">
              <w:rPr>
                <w:rFonts w:ascii="Calibri Light" w:hAnsi="Calibri Light" w:cs="Calibri Light"/>
                <w:color w:val="000000"/>
                <w:sz w:val="16"/>
                <w:szCs w:val="16"/>
                <w:lang w:eastAsia="es-MX"/>
              </w:rPr>
              <w:t>FK para llamar a la entidad municipal asociada.</w:t>
            </w:r>
          </w:p>
        </w:tc>
      </w:tr>
    </w:tbl>
    <w:p w14:paraId="63265426" w14:textId="3928994A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p w14:paraId="77160FB9" w14:textId="06C91F1C" w:rsidR="006558F3" w:rsidRPr="00E56DB5" w:rsidRDefault="006558F3" w:rsidP="00A7413E">
      <w:pPr>
        <w:rPr>
          <w:rFonts w:cs="Arial"/>
          <w:sz w:val="18"/>
          <w:szCs w:val="18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D708FD" w14:paraId="18BDAB93" w14:textId="77777777" w:rsidTr="00D708F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809DD6" w14:textId="77777777" w:rsidR="00D708FD" w:rsidRDefault="00D70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3BBEF" w14:textId="77777777" w:rsidR="00D708FD" w:rsidRDefault="00D70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D708FD" w14:paraId="0D6035A8" w14:textId="77777777" w:rsidTr="00D708F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ECFC" w14:textId="77777777" w:rsidR="00D708FD" w:rsidRDefault="00D708FD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5D6F" w14:textId="77777777" w:rsidR="00D708FD" w:rsidRDefault="00D70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D708FD" w14:paraId="1E008B73" w14:textId="77777777" w:rsidTr="00D708F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28B3" w14:textId="5E18C525" w:rsidR="00D708FD" w:rsidRDefault="00BF056F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Clave_activo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3D7C" w14:textId="77777777" w:rsidR="00D708FD" w:rsidRDefault="00D70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4AFD6D86" w14:textId="2DDBCB33" w:rsidR="00456D8C" w:rsidRDefault="00456D8C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AAC24C0" w14:textId="77777777" w:rsidR="00522B31" w:rsidRDefault="00456D8C" w:rsidP="009B5294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12" w:name="_Toc82509634"/>
      <w:bookmarkStart w:id="13" w:name="_Toc82509583"/>
      <w:r>
        <w:rPr>
          <w:rFonts w:cs="Arial"/>
          <w:b/>
          <w:sz w:val="26"/>
          <w:szCs w:val="26"/>
        </w:rPr>
        <w:lastRenderedPageBreak/>
        <w:t>Anexos.</w:t>
      </w:r>
      <w:bookmarkEnd w:id="12"/>
    </w:p>
    <w:p w14:paraId="01CF2175" w14:textId="2F03D897" w:rsidR="00456D8C" w:rsidRDefault="00522B31" w:rsidP="00522B31">
      <w:pPr>
        <w:outlineLvl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br/>
      </w:r>
      <w:bookmarkStart w:id="14" w:name="_Toc82509635"/>
      <w:r w:rsidR="00456D8C" w:rsidRPr="00522B31">
        <w:rPr>
          <w:rFonts w:ascii="CIDFont+F2" w:hAnsi="CIDFont+F2" w:cs="CIDFont+F2"/>
          <w:sz w:val="22"/>
          <w:szCs w:val="22"/>
          <w:lang w:val="es-MX" w:eastAsia="en-US"/>
        </w:rPr>
        <w:t>Se presenta el planteamiento de la pestaña ‘Bitácora”.</w:t>
      </w:r>
      <w:r w:rsidR="009B5294" w:rsidRPr="00522B31">
        <w:rPr>
          <w:rFonts w:cs="Arial"/>
          <w:b/>
          <w:sz w:val="26"/>
          <w:szCs w:val="26"/>
        </w:rPr>
        <w:br/>
      </w:r>
      <w:r w:rsidR="00456D8C" w:rsidRPr="00456D8C">
        <w:rPr>
          <w:noProof/>
          <w:lang w:val="es-MX" w:eastAsia="es-MX"/>
        </w:rPr>
        <w:drawing>
          <wp:inline distT="0" distB="0" distL="0" distR="0" wp14:anchorId="2AFF6F91" wp14:editId="1E97D87A">
            <wp:extent cx="5549265" cy="189780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18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</w:p>
    <w:p w14:paraId="4198E894" w14:textId="736B1316" w:rsidR="00035327" w:rsidRDefault="00035327" w:rsidP="00522B31">
      <w:pPr>
        <w:outlineLvl w:val="0"/>
        <w:rPr>
          <w:rFonts w:cs="Arial"/>
          <w:szCs w:val="26"/>
        </w:rPr>
      </w:pPr>
      <w:r w:rsidRPr="00035327">
        <w:rPr>
          <w:rFonts w:cs="Arial"/>
          <w:szCs w:val="26"/>
        </w:rPr>
        <w:t>Los eventos que se van a considerar en esta bitácora son:</w:t>
      </w:r>
    </w:p>
    <w:p w14:paraId="17564879" w14:textId="268B7553" w:rsidR="00035327" w:rsidRPr="00035327" w:rsidRDefault="00035327" w:rsidP="00035327">
      <w:pPr>
        <w:pStyle w:val="Prrafodelista"/>
        <w:numPr>
          <w:ilvl w:val="0"/>
          <w:numId w:val="31"/>
        </w:numPr>
        <w:outlineLvl w:val="0"/>
        <w:rPr>
          <w:rFonts w:cs="Arial"/>
          <w:szCs w:val="26"/>
        </w:rPr>
      </w:pPr>
      <w:r w:rsidRPr="00035327">
        <w:rPr>
          <w:rFonts w:cs="Arial"/>
          <w:szCs w:val="26"/>
        </w:rPr>
        <w:t>Inventario Inicial. Es la carga del inventario al SAC en la implementación.</w:t>
      </w:r>
    </w:p>
    <w:p w14:paraId="64271256" w14:textId="1EB24E7F" w:rsidR="00035327" w:rsidRPr="00035327" w:rsidRDefault="00035327" w:rsidP="00035327">
      <w:pPr>
        <w:pStyle w:val="Prrafodelista"/>
        <w:numPr>
          <w:ilvl w:val="0"/>
          <w:numId w:val="31"/>
        </w:numPr>
        <w:outlineLvl w:val="0"/>
        <w:rPr>
          <w:rFonts w:cs="Arial"/>
          <w:szCs w:val="26"/>
        </w:rPr>
      </w:pPr>
      <w:r w:rsidRPr="00035327">
        <w:rPr>
          <w:rFonts w:cs="Arial"/>
          <w:szCs w:val="26"/>
        </w:rPr>
        <w:t>Alta/Baja Resguardo. Se alimenta de la funcionalidad “Resguardo”.</w:t>
      </w:r>
    </w:p>
    <w:p w14:paraId="49F758EA" w14:textId="12FE802A" w:rsidR="00035327" w:rsidRPr="00035327" w:rsidRDefault="00035327" w:rsidP="00035327">
      <w:pPr>
        <w:pStyle w:val="Prrafodelista"/>
        <w:numPr>
          <w:ilvl w:val="0"/>
          <w:numId w:val="31"/>
        </w:numPr>
        <w:outlineLvl w:val="0"/>
        <w:rPr>
          <w:rFonts w:cs="Arial"/>
          <w:szCs w:val="26"/>
        </w:rPr>
      </w:pPr>
      <w:r w:rsidRPr="00035327">
        <w:rPr>
          <w:rFonts w:cs="Arial"/>
          <w:szCs w:val="26"/>
        </w:rPr>
        <w:t>alta/Baja Resguardo de Traslado. Se alimenta de la funcionalidad “Resguardo”.</w:t>
      </w:r>
    </w:p>
    <w:p w14:paraId="311AE386" w14:textId="523F5FCC" w:rsidR="00035327" w:rsidRPr="00035327" w:rsidRDefault="00035327" w:rsidP="00035327">
      <w:pPr>
        <w:pStyle w:val="Prrafodelista"/>
        <w:numPr>
          <w:ilvl w:val="0"/>
          <w:numId w:val="31"/>
        </w:numPr>
        <w:outlineLvl w:val="0"/>
        <w:rPr>
          <w:rFonts w:cs="Arial"/>
          <w:szCs w:val="26"/>
        </w:rPr>
      </w:pPr>
      <w:r w:rsidRPr="00035327">
        <w:rPr>
          <w:rFonts w:cs="Arial"/>
          <w:szCs w:val="26"/>
        </w:rPr>
        <w:t>Avalúo. Se alimenta de la pestaña de Avalúos, del campo fecha, folio y justificación.</w:t>
      </w:r>
    </w:p>
    <w:p w14:paraId="15778EA6" w14:textId="77777777" w:rsidR="00035327" w:rsidRPr="00035327" w:rsidRDefault="00035327" w:rsidP="00035327">
      <w:pPr>
        <w:pStyle w:val="Prrafodelista"/>
        <w:numPr>
          <w:ilvl w:val="0"/>
          <w:numId w:val="31"/>
        </w:numPr>
        <w:outlineLvl w:val="0"/>
        <w:rPr>
          <w:rFonts w:cs="Arial"/>
          <w:szCs w:val="26"/>
        </w:rPr>
      </w:pPr>
      <w:r w:rsidRPr="00035327">
        <w:rPr>
          <w:rFonts w:cs="Arial"/>
          <w:szCs w:val="26"/>
        </w:rPr>
        <w:t>Cambio Valor de Rescate. Se alimenta de la pestaña Afectación, del Control de Cambio el campo fecha y justificación.</w:t>
      </w:r>
    </w:p>
    <w:p w14:paraId="6DC82C39" w14:textId="1DC7CFB2" w:rsidR="00035327" w:rsidRPr="00035327" w:rsidRDefault="00035327" w:rsidP="00035327">
      <w:pPr>
        <w:pStyle w:val="Prrafodelista"/>
        <w:numPr>
          <w:ilvl w:val="0"/>
          <w:numId w:val="31"/>
        </w:numPr>
        <w:outlineLvl w:val="0"/>
        <w:rPr>
          <w:rFonts w:cs="Arial"/>
          <w:szCs w:val="26"/>
        </w:rPr>
      </w:pPr>
      <w:r w:rsidRPr="00035327">
        <w:rPr>
          <w:rFonts w:cs="Arial"/>
          <w:szCs w:val="26"/>
        </w:rPr>
        <w:t>Baja del Bien. Se alimenta de la funcionalidad Baja de Activo Fijo.</w:t>
      </w:r>
    </w:p>
    <w:sectPr w:rsidR="00035327" w:rsidRPr="00035327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811A5" w14:textId="77777777" w:rsidR="001A426E" w:rsidRDefault="001A426E">
      <w:r>
        <w:separator/>
      </w:r>
    </w:p>
  </w:endnote>
  <w:endnote w:type="continuationSeparator" w:id="0">
    <w:p w14:paraId="73D8640B" w14:textId="77777777" w:rsidR="001A426E" w:rsidRDefault="001A4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348A4CB7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D193D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08018" w14:textId="77777777" w:rsidR="001A426E" w:rsidRDefault="001A426E">
      <w:r>
        <w:separator/>
      </w:r>
    </w:p>
  </w:footnote>
  <w:footnote w:type="continuationSeparator" w:id="0">
    <w:p w14:paraId="52239469" w14:textId="77777777" w:rsidR="001A426E" w:rsidRDefault="001A4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CB552E9"/>
    <w:multiLevelType w:val="hybridMultilevel"/>
    <w:tmpl w:val="F02ED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4"/>
  </w:num>
  <w:num w:numId="8">
    <w:abstractNumId w:val="11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9"/>
  </w:num>
  <w:num w:numId="22">
    <w:abstractNumId w:val="18"/>
  </w:num>
  <w:num w:numId="23">
    <w:abstractNumId w:val="4"/>
  </w:num>
  <w:num w:numId="24">
    <w:abstractNumId w:val="2"/>
  </w:num>
  <w:num w:numId="25">
    <w:abstractNumId w:val="7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3"/>
  </w:num>
  <w:num w:numId="29">
    <w:abstractNumId w:val="5"/>
  </w:num>
  <w:num w:numId="30">
    <w:abstractNumId w:val="1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4B9E"/>
    <w:rsid w:val="000066DD"/>
    <w:rsid w:val="00013500"/>
    <w:rsid w:val="00013827"/>
    <w:rsid w:val="000138EB"/>
    <w:rsid w:val="00017F93"/>
    <w:rsid w:val="0003192A"/>
    <w:rsid w:val="0003267B"/>
    <w:rsid w:val="00034AC1"/>
    <w:rsid w:val="00035327"/>
    <w:rsid w:val="000440C3"/>
    <w:rsid w:val="00046933"/>
    <w:rsid w:val="00047547"/>
    <w:rsid w:val="00051AD6"/>
    <w:rsid w:val="00051D62"/>
    <w:rsid w:val="00051DFF"/>
    <w:rsid w:val="00052178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807BB"/>
    <w:rsid w:val="00090FB0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1E22"/>
    <w:rsid w:val="0014498C"/>
    <w:rsid w:val="00147354"/>
    <w:rsid w:val="00147915"/>
    <w:rsid w:val="00150346"/>
    <w:rsid w:val="00162481"/>
    <w:rsid w:val="00163EC5"/>
    <w:rsid w:val="001649B2"/>
    <w:rsid w:val="00176526"/>
    <w:rsid w:val="00184663"/>
    <w:rsid w:val="001A276B"/>
    <w:rsid w:val="001A426E"/>
    <w:rsid w:val="001A4589"/>
    <w:rsid w:val="001A6036"/>
    <w:rsid w:val="001A63A5"/>
    <w:rsid w:val="001A7BAA"/>
    <w:rsid w:val="001B181C"/>
    <w:rsid w:val="001B2390"/>
    <w:rsid w:val="001B6DF8"/>
    <w:rsid w:val="001B702E"/>
    <w:rsid w:val="001C1D98"/>
    <w:rsid w:val="001D1918"/>
    <w:rsid w:val="001D193D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102D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77104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E29FE"/>
    <w:rsid w:val="002E3929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4FB9"/>
    <w:rsid w:val="00385FB4"/>
    <w:rsid w:val="003929D4"/>
    <w:rsid w:val="0039457F"/>
    <w:rsid w:val="00394676"/>
    <w:rsid w:val="00395C3F"/>
    <w:rsid w:val="00396444"/>
    <w:rsid w:val="00397B4D"/>
    <w:rsid w:val="003A1F9B"/>
    <w:rsid w:val="003A395E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15A7D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56D8C"/>
    <w:rsid w:val="00465F7B"/>
    <w:rsid w:val="00471E72"/>
    <w:rsid w:val="00471F5E"/>
    <w:rsid w:val="00475F7A"/>
    <w:rsid w:val="00487386"/>
    <w:rsid w:val="00487BFB"/>
    <w:rsid w:val="00490541"/>
    <w:rsid w:val="004911D6"/>
    <w:rsid w:val="00494E26"/>
    <w:rsid w:val="004B3D7A"/>
    <w:rsid w:val="004C2A7A"/>
    <w:rsid w:val="004D348C"/>
    <w:rsid w:val="004D3A26"/>
    <w:rsid w:val="004D4235"/>
    <w:rsid w:val="004D4F75"/>
    <w:rsid w:val="004D688E"/>
    <w:rsid w:val="004D7392"/>
    <w:rsid w:val="004E32A1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2B31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B1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355D"/>
    <w:rsid w:val="005D488E"/>
    <w:rsid w:val="005D6515"/>
    <w:rsid w:val="005E318B"/>
    <w:rsid w:val="005E3476"/>
    <w:rsid w:val="005E6CD9"/>
    <w:rsid w:val="005F4827"/>
    <w:rsid w:val="0060736D"/>
    <w:rsid w:val="00613051"/>
    <w:rsid w:val="006137EE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558F3"/>
    <w:rsid w:val="006631F6"/>
    <w:rsid w:val="00664599"/>
    <w:rsid w:val="0066611A"/>
    <w:rsid w:val="00667385"/>
    <w:rsid w:val="006747C6"/>
    <w:rsid w:val="00677386"/>
    <w:rsid w:val="00685843"/>
    <w:rsid w:val="0068663C"/>
    <w:rsid w:val="006911B1"/>
    <w:rsid w:val="006919E9"/>
    <w:rsid w:val="00694FAF"/>
    <w:rsid w:val="0069516E"/>
    <w:rsid w:val="00697839"/>
    <w:rsid w:val="00697F6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28F1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3E19"/>
    <w:rsid w:val="0077423E"/>
    <w:rsid w:val="00776E71"/>
    <w:rsid w:val="00790BC4"/>
    <w:rsid w:val="00792FBB"/>
    <w:rsid w:val="007977F5"/>
    <w:rsid w:val="007A1D28"/>
    <w:rsid w:val="007A342B"/>
    <w:rsid w:val="007A7ED1"/>
    <w:rsid w:val="007B0261"/>
    <w:rsid w:val="007B0AC8"/>
    <w:rsid w:val="007C077F"/>
    <w:rsid w:val="007C2A07"/>
    <w:rsid w:val="007C38B9"/>
    <w:rsid w:val="007C75CA"/>
    <w:rsid w:val="007C7719"/>
    <w:rsid w:val="007C7BFD"/>
    <w:rsid w:val="007D17C3"/>
    <w:rsid w:val="007D38BD"/>
    <w:rsid w:val="007D3986"/>
    <w:rsid w:val="007E1225"/>
    <w:rsid w:val="007E5032"/>
    <w:rsid w:val="007E71D3"/>
    <w:rsid w:val="007F5A19"/>
    <w:rsid w:val="007F7B03"/>
    <w:rsid w:val="00802513"/>
    <w:rsid w:val="00804D72"/>
    <w:rsid w:val="0080605A"/>
    <w:rsid w:val="008106CB"/>
    <w:rsid w:val="008276E8"/>
    <w:rsid w:val="0083072C"/>
    <w:rsid w:val="00831414"/>
    <w:rsid w:val="00833F65"/>
    <w:rsid w:val="00834CFD"/>
    <w:rsid w:val="0084121F"/>
    <w:rsid w:val="00844030"/>
    <w:rsid w:val="008448ED"/>
    <w:rsid w:val="008474E9"/>
    <w:rsid w:val="00847BAD"/>
    <w:rsid w:val="00854FB5"/>
    <w:rsid w:val="00855806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C55B1"/>
    <w:rsid w:val="008D38CA"/>
    <w:rsid w:val="008D4E27"/>
    <w:rsid w:val="008E24AA"/>
    <w:rsid w:val="008E39AD"/>
    <w:rsid w:val="008E3F26"/>
    <w:rsid w:val="008E71CB"/>
    <w:rsid w:val="008F1756"/>
    <w:rsid w:val="008F74A1"/>
    <w:rsid w:val="009010FD"/>
    <w:rsid w:val="009017D7"/>
    <w:rsid w:val="00902286"/>
    <w:rsid w:val="009046E4"/>
    <w:rsid w:val="00912406"/>
    <w:rsid w:val="00913791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3069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87740"/>
    <w:rsid w:val="009A2DB5"/>
    <w:rsid w:val="009A5AF4"/>
    <w:rsid w:val="009B0D31"/>
    <w:rsid w:val="009B32ED"/>
    <w:rsid w:val="009B44E8"/>
    <w:rsid w:val="009B5294"/>
    <w:rsid w:val="009C1DE3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2033E"/>
    <w:rsid w:val="00A30BCE"/>
    <w:rsid w:val="00A372B3"/>
    <w:rsid w:val="00A404C6"/>
    <w:rsid w:val="00A44D77"/>
    <w:rsid w:val="00A47579"/>
    <w:rsid w:val="00A50069"/>
    <w:rsid w:val="00A54BC7"/>
    <w:rsid w:val="00A54E7F"/>
    <w:rsid w:val="00A567D9"/>
    <w:rsid w:val="00A570BC"/>
    <w:rsid w:val="00A67526"/>
    <w:rsid w:val="00A70FD5"/>
    <w:rsid w:val="00A7250E"/>
    <w:rsid w:val="00A72A55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C7C8F"/>
    <w:rsid w:val="00BD02E7"/>
    <w:rsid w:val="00BD0E0D"/>
    <w:rsid w:val="00BD395F"/>
    <w:rsid w:val="00BD743E"/>
    <w:rsid w:val="00BD7789"/>
    <w:rsid w:val="00BE2251"/>
    <w:rsid w:val="00BE48B8"/>
    <w:rsid w:val="00BE4E6B"/>
    <w:rsid w:val="00BF056F"/>
    <w:rsid w:val="00C00D45"/>
    <w:rsid w:val="00C0697D"/>
    <w:rsid w:val="00C10396"/>
    <w:rsid w:val="00C10B43"/>
    <w:rsid w:val="00C11B27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21F4"/>
    <w:rsid w:val="00CC7BC2"/>
    <w:rsid w:val="00CD06F5"/>
    <w:rsid w:val="00CD7648"/>
    <w:rsid w:val="00CD7EE7"/>
    <w:rsid w:val="00CE1E82"/>
    <w:rsid w:val="00CF27A2"/>
    <w:rsid w:val="00CF34AE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4329"/>
    <w:rsid w:val="00D67EFF"/>
    <w:rsid w:val="00D708FD"/>
    <w:rsid w:val="00D75473"/>
    <w:rsid w:val="00D75CBE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6B3"/>
    <w:rsid w:val="00E22A1D"/>
    <w:rsid w:val="00E25807"/>
    <w:rsid w:val="00E25C42"/>
    <w:rsid w:val="00E26C8E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102A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7C8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9D7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52DFB"/>
    <w:rsid w:val="00F67190"/>
    <w:rsid w:val="00F709FA"/>
    <w:rsid w:val="00F717DE"/>
    <w:rsid w:val="00F73540"/>
    <w:rsid w:val="00F74B47"/>
    <w:rsid w:val="00F84D3D"/>
    <w:rsid w:val="00F912F5"/>
    <w:rsid w:val="00F95C39"/>
    <w:rsid w:val="00FA202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45A15"/>
    <w:rsid w:val="000E1374"/>
    <w:rsid w:val="000F74DD"/>
    <w:rsid w:val="00103C34"/>
    <w:rsid w:val="0010794F"/>
    <w:rsid w:val="001C240E"/>
    <w:rsid w:val="001C4891"/>
    <w:rsid w:val="001E1792"/>
    <w:rsid w:val="001E5171"/>
    <w:rsid w:val="00207B56"/>
    <w:rsid w:val="002845B0"/>
    <w:rsid w:val="00291BAF"/>
    <w:rsid w:val="00297CE8"/>
    <w:rsid w:val="002C6F97"/>
    <w:rsid w:val="0035356D"/>
    <w:rsid w:val="003A455C"/>
    <w:rsid w:val="003A7505"/>
    <w:rsid w:val="003F72F7"/>
    <w:rsid w:val="004266B6"/>
    <w:rsid w:val="00452AD1"/>
    <w:rsid w:val="00454EBD"/>
    <w:rsid w:val="00491BB2"/>
    <w:rsid w:val="0049450B"/>
    <w:rsid w:val="00540FCB"/>
    <w:rsid w:val="0055212F"/>
    <w:rsid w:val="005728D5"/>
    <w:rsid w:val="005E45CE"/>
    <w:rsid w:val="00605F6F"/>
    <w:rsid w:val="00623F10"/>
    <w:rsid w:val="006529BA"/>
    <w:rsid w:val="006D5D0F"/>
    <w:rsid w:val="00744BBF"/>
    <w:rsid w:val="007A34D3"/>
    <w:rsid w:val="00826FDE"/>
    <w:rsid w:val="00874A2C"/>
    <w:rsid w:val="008851BF"/>
    <w:rsid w:val="0092303A"/>
    <w:rsid w:val="009B09D6"/>
    <w:rsid w:val="009B1B3D"/>
    <w:rsid w:val="00A17938"/>
    <w:rsid w:val="00A52B47"/>
    <w:rsid w:val="00A624B1"/>
    <w:rsid w:val="00B11CEE"/>
    <w:rsid w:val="00BA753B"/>
    <w:rsid w:val="00BD6F4C"/>
    <w:rsid w:val="00CD2B27"/>
    <w:rsid w:val="00D658FD"/>
    <w:rsid w:val="00DB7A07"/>
    <w:rsid w:val="00DC40A2"/>
    <w:rsid w:val="00DF04A4"/>
    <w:rsid w:val="00E448AC"/>
    <w:rsid w:val="00E62425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6D4432-6059-4019-936C-26209A1E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267</TotalTime>
  <Pages>6</Pages>
  <Words>552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3582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55</cp:revision>
  <cp:lastPrinted>2007-11-14T03:04:00Z</cp:lastPrinted>
  <dcterms:created xsi:type="dcterms:W3CDTF">2021-08-19T06:17:00Z</dcterms:created>
  <dcterms:modified xsi:type="dcterms:W3CDTF">2021-09-18T01:02:00Z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