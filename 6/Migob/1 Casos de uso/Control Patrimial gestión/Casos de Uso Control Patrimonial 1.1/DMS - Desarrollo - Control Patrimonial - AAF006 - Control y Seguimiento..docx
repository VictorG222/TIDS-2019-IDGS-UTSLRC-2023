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D939E" w14:textId="77777777" w:rsidR="006747C6" w:rsidRPr="002B7C8B" w:rsidRDefault="006747C6">
      <w:pPr>
        <w:pStyle w:val="HP-Upaep"/>
        <w:rPr>
          <w:rFonts w:cs="Arial"/>
          <w:sz w:val="24"/>
          <w:szCs w:val="24"/>
        </w:rPr>
      </w:pPr>
    </w:p>
    <w:p w14:paraId="296D939F" w14:textId="77777777" w:rsidR="006747C6" w:rsidRPr="002B7C8B" w:rsidRDefault="002B7C8B" w:rsidP="002B7C8B">
      <w:pPr>
        <w:tabs>
          <w:tab w:val="left" w:pos="8670"/>
        </w:tabs>
        <w:rPr>
          <w:rFonts w:cs="Arial"/>
        </w:rPr>
      </w:pPr>
      <w:r w:rsidRPr="002B7C8B">
        <w:rPr>
          <w:rFonts w:cs="Arial"/>
        </w:rPr>
        <w:tab/>
      </w:r>
    </w:p>
    <w:p w14:paraId="296D93A0" w14:textId="77777777" w:rsidR="006747C6" w:rsidRPr="002B7C8B" w:rsidRDefault="006747C6">
      <w:pPr>
        <w:rPr>
          <w:rFonts w:cs="Arial"/>
        </w:rPr>
      </w:pPr>
    </w:p>
    <w:p w14:paraId="296D93A1" w14:textId="77777777" w:rsidR="00AC020C" w:rsidRPr="002B7C8B" w:rsidRDefault="00AC020C">
      <w:pPr>
        <w:rPr>
          <w:rFonts w:cs="Arial"/>
        </w:rPr>
      </w:pPr>
    </w:p>
    <w:p w14:paraId="296D93A2" w14:textId="77777777" w:rsidR="00AC020C" w:rsidRPr="002B7C8B" w:rsidRDefault="00AC020C">
      <w:pPr>
        <w:rPr>
          <w:rFonts w:cs="Arial"/>
        </w:rPr>
      </w:pPr>
    </w:p>
    <w:p w14:paraId="296D93A3" w14:textId="77777777" w:rsidR="00AC020C" w:rsidRPr="002B7C8B" w:rsidRDefault="00AC020C">
      <w:pPr>
        <w:rPr>
          <w:rFonts w:cs="Arial"/>
        </w:rPr>
      </w:pPr>
    </w:p>
    <w:p w14:paraId="296D93A4" w14:textId="77777777" w:rsidR="00AC020C" w:rsidRPr="002B7C8B" w:rsidRDefault="00AC020C">
      <w:pPr>
        <w:rPr>
          <w:rFonts w:cs="Arial"/>
        </w:rPr>
      </w:pPr>
    </w:p>
    <w:p w14:paraId="296D93A5" w14:textId="77777777" w:rsidR="00AC020C" w:rsidRPr="002B7C8B" w:rsidRDefault="00AC020C">
      <w:pPr>
        <w:rPr>
          <w:rFonts w:cs="Arial"/>
        </w:rPr>
      </w:pPr>
    </w:p>
    <w:p w14:paraId="296D93A6" w14:textId="77777777" w:rsidR="00AC020C" w:rsidRPr="002B7C8B" w:rsidRDefault="00AC020C">
      <w:pPr>
        <w:rPr>
          <w:rFonts w:cs="Arial"/>
        </w:rPr>
      </w:pPr>
    </w:p>
    <w:p w14:paraId="296D93A7" w14:textId="77777777" w:rsidR="00AC020C" w:rsidRPr="002B7C8B" w:rsidRDefault="00AC020C">
      <w:pPr>
        <w:rPr>
          <w:rFonts w:cs="Arial"/>
        </w:rPr>
      </w:pPr>
    </w:p>
    <w:p w14:paraId="296D93A8" w14:textId="77777777" w:rsidR="00AC020C" w:rsidRPr="002B7C8B" w:rsidRDefault="00AC020C">
      <w:pPr>
        <w:rPr>
          <w:rFonts w:cs="Arial"/>
        </w:rPr>
      </w:pPr>
    </w:p>
    <w:p w14:paraId="296D93A9" w14:textId="77777777" w:rsidR="006747C6" w:rsidRPr="002B7C8B" w:rsidRDefault="006747C6">
      <w:pPr>
        <w:rPr>
          <w:rFonts w:cs="Arial"/>
        </w:rPr>
      </w:pPr>
    </w:p>
    <w:p w14:paraId="296D93AA" w14:textId="77777777" w:rsidR="006747C6" w:rsidRPr="002B7C8B" w:rsidRDefault="006747C6">
      <w:pPr>
        <w:rPr>
          <w:rFonts w:cs="Arial"/>
        </w:rPr>
      </w:pPr>
    </w:p>
    <w:p w14:paraId="296D93AB" w14:textId="77777777" w:rsidR="00490541" w:rsidRDefault="00490541" w:rsidP="00490541">
      <w:pPr>
        <w:rPr>
          <w:rFonts w:cs="Arial"/>
        </w:rPr>
      </w:pPr>
    </w:p>
    <w:p w14:paraId="296D93AC" w14:textId="77777777" w:rsidR="00490541" w:rsidRDefault="00490541" w:rsidP="00490541">
      <w:pPr>
        <w:pStyle w:val="HP-TtulodelDocumen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Caso de Uso</w:t>
      </w:r>
    </w:p>
    <w:p w14:paraId="296D93AD" w14:textId="14E54472" w:rsidR="00490541" w:rsidRPr="00B90954" w:rsidRDefault="00B90954" w:rsidP="00B90954">
      <w:pPr>
        <w:pStyle w:val="HP-TtulodelDocumento"/>
        <w:ind w:firstLine="227"/>
        <w:rPr>
          <w:bCs w:val="0"/>
          <w:color w:val="auto"/>
          <w:sz w:val="28"/>
          <w:szCs w:val="28"/>
        </w:rPr>
      </w:pPr>
      <w:r w:rsidRPr="00B90954">
        <w:rPr>
          <w:bCs w:val="0"/>
          <w:color w:val="auto"/>
          <w:sz w:val="28"/>
          <w:szCs w:val="28"/>
        </w:rPr>
        <w:t xml:space="preserve">Open </w:t>
      </w:r>
      <w:proofErr w:type="spellStart"/>
      <w:r w:rsidRPr="00B90954">
        <w:rPr>
          <w:bCs w:val="0"/>
          <w:color w:val="auto"/>
          <w:sz w:val="28"/>
          <w:szCs w:val="28"/>
        </w:rPr>
        <w:t>Sigob</w:t>
      </w:r>
      <w:proofErr w:type="spellEnd"/>
    </w:p>
    <w:p w14:paraId="252FBB33" w14:textId="3A7F8163" w:rsidR="00667385" w:rsidRDefault="00667385" w:rsidP="00490541">
      <w:pPr>
        <w:pStyle w:val="HP-TtulodelDocumento"/>
        <w:rPr>
          <w:bCs w:val="0"/>
          <w:color w:val="auto"/>
          <w:sz w:val="28"/>
          <w:szCs w:val="28"/>
        </w:rPr>
      </w:pPr>
      <w:r w:rsidRPr="00667385">
        <w:rPr>
          <w:bCs w:val="0"/>
          <w:color w:val="auto"/>
          <w:sz w:val="28"/>
          <w:szCs w:val="28"/>
        </w:rPr>
        <w:t>Módulo de Control Patrimonial</w:t>
      </w:r>
    </w:p>
    <w:p w14:paraId="296D93AE" w14:textId="39FAF3DF" w:rsidR="00490541" w:rsidRDefault="00C766B7" w:rsidP="00490541">
      <w:pPr>
        <w:pStyle w:val="HP-TtulodelDocumento"/>
        <w:rPr>
          <w:b w:val="0"/>
          <w:color w:val="365F91" w:themeColor="accent1" w:themeShade="BF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AAF</w:t>
      </w:r>
      <w:r w:rsidR="00515786">
        <w:rPr>
          <w:b w:val="0"/>
          <w:color w:val="000000" w:themeColor="text1"/>
          <w:sz w:val="28"/>
          <w:szCs w:val="28"/>
        </w:rPr>
        <w:t>00</w:t>
      </w:r>
      <w:r w:rsidR="00924C25">
        <w:rPr>
          <w:b w:val="0"/>
          <w:color w:val="000000" w:themeColor="text1"/>
          <w:sz w:val="28"/>
          <w:szCs w:val="28"/>
        </w:rPr>
        <w:t>6</w:t>
      </w:r>
      <w:r w:rsidR="00051DFF" w:rsidRPr="00500C3D">
        <w:rPr>
          <w:b w:val="0"/>
          <w:color w:val="000000" w:themeColor="text1"/>
          <w:sz w:val="28"/>
          <w:szCs w:val="28"/>
        </w:rPr>
        <w:t xml:space="preserve">: </w:t>
      </w:r>
      <w:r w:rsidR="00924C25" w:rsidRPr="00924C25">
        <w:rPr>
          <w:rFonts w:ascii="Calibri" w:hAnsi="Calibri" w:cs="Calibri"/>
          <w:color w:val="222222"/>
          <w:shd w:val="clear" w:color="auto" w:fill="FFFFFF"/>
        </w:rPr>
        <w:t>Control y Seguimiento</w:t>
      </w:r>
    </w:p>
    <w:p w14:paraId="296D93AF" w14:textId="77777777" w:rsidR="006747C6" w:rsidRPr="002B7C8B" w:rsidRDefault="006747C6">
      <w:pPr>
        <w:rPr>
          <w:rFonts w:cs="Arial"/>
        </w:rPr>
      </w:pPr>
    </w:p>
    <w:p w14:paraId="296D93B0" w14:textId="77777777" w:rsidR="006747C6" w:rsidRPr="002B7C8B" w:rsidRDefault="006747C6">
      <w:pPr>
        <w:rPr>
          <w:rFonts w:cs="Arial"/>
        </w:rPr>
      </w:pPr>
    </w:p>
    <w:p w14:paraId="296D93B1" w14:textId="77777777" w:rsidR="006747C6" w:rsidRPr="002B7C8B" w:rsidRDefault="006747C6">
      <w:pPr>
        <w:rPr>
          <w:rFonts w:cs="Arial"/>
        </w:rPr>
      </w:pPr>
    </w:p>
    <w:p w14:paraId="296D93B2" w14:textId="77777777" w:rsidR="00260631" w:rsidRPr="002B7C8B" w:rsidRDefault="00260631">
      <w:pPr>
        <w:rPr>
          <w:rFonts w:cs="Arial"/>
        </w:rPr>
      </w:pPr>
    </w:p>
    <w:p w14:paraId="296D93B3" w14:textId="77777777" w:rsidR="0003192A" w:rsidRPr="002B7C8B" w:rsidRDefault="0003192A" w:rsidP="001B181C">
      <w:pPr>
        <w:pStyle w:val="titulo1"/>
        <w:rPr>
          <w:rFonts w:cs="Arial"/>
        </w:rPr>
        <w:sectPr w:rsidR="0003192A" w:rsidRPr="002B7C8B" w:rsidSect="002B7C8B">
          <w:headerReference w:type="default" r:id="rId12"/>
          <w:footerReference w:type="default" r:id="rId13"/>
          <w:headerReference w:type="first" r:id="rId14"/>
          <w:footerReference w:type="first" r:id="rId15"/>
          <w:pgSz w:w="12242" w:h="15842" w:code="1"/>
          <w:pgMar w:top="1418" w:right="1134" w:bottom="1418" w:left="1701" w:header="709" w:footer="771" w:gutter="0"/>
          <w:cols w:space="708"/>
          <w:docGrid w:linePitch="360"/>
        </w:sectPr>
      </w:pPr>
    </w:p>
    <w:p w14:paraId="296D93B4" w14:textId="77777777" w:rsidR="00C6603E" w:rsidRDefault="00C6603E" w:rsidP="001B181C">
      <w:pPr>
        <w:pStyle w:val="titulo1"/>
        <w:rPr>
          <w:rFonts w:cs="Arial"/>
        </w:rPr>
      </w:pPr>
    </w:p>
    <w:sdt>
      <w:sdtPr>
        <w:rPr>
          <w:rFonts w:eastAsia="Times New Roman" w:cs="Times New Roman"/>
          <w:b w:val="0"/>
          <w:bCs w:val="0"/>
          <w:szCs w:val="24"/>
          <w:lang w:val="es-ES" w:eastAsia="es-ES"/>
        </w:rPr>
        <w:id w:val="840426900"/>
        <w:docPartObj>
          <w:docPartGallery w:val="Table of Contents"/>
          <w:docPartUnique/>
        </w:docPartObj>
      </w:sdtPr>
      <w:sdtEndPr/>
      <w:sdtContent>
        <w:p w14:paraId="026548ED" w14:textId="33E9526C" w:rsidR="00717985" w:rsidRPr="00BC71CE" w:rsidRDefault="00717985" w:rsidP="00717985">
          <w:pPr>
            <w:pStyle w:val="TtuloTDC"/>
            <w:spacing w:line="360" w:lineRule="auto"/>
            <w:jc w:val="center"/>
            <w:rPr>
              <w:rFonts w:cs="Arial"/>
              <w:lang w:val="es-MX"/>
            </w:rPr>
          </w:pPr>
          <w:r w:rsidRPr="00717985">
            <w:rPr>
              <w:rFonts w:cs="Arial"/>
              <w:lang w:val="es-ES"/>
            </w:rPr>
            <w:t>Contenido</w:t>
          </w:r>
        </w:p>
        <w:p w14:paraId="6ACE9836" w14:textId="4CF29110" w:rsidR="00DE5891" w:rsidRDefault="00717985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 w:rsidRPr="00717985">
            <w:rPr>
              <w:rFonts w:cs="Arial"/>
              <w:b/>
            </w:rPr>
            <w:fldChar w:fldCharType="begin"/>
          </w:r>
          <w:r w:rsidRPr="00717985">
            <w:rPr>
              <w:rFonts w:cs="Arial"/>
              <w:b/>
            </w:rPr>
            <w:instrText xml:space="preserve"> TOC \o "1-3" \h \z \u </w:instrText>
          </w:r>
          <w:r w:rsidRPr="00717985">
            <w:rPr>
              <w:rFonts w:cs="Arial"/>
              <w:b/>
            </w:rPr>
            <w:fldChar w:fldCharType="separate"/>
          </w:r>
          <w:hyperlink w:anchor="_Toc82510004" w:history="1">
            <w:r w:rsidR="00DE5891" w:rsidRPr="00F00A23">
              <w:rPr>
                <w:rStyle w:val="Hipervnculo"/>
                <w:rFonts w:cs="Arial"/>
                <w:noProof/>
              </w:rPr>
              <w:t>1.</w:t>
            </w:r>
            <w:r w:rsidR="00DE589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DE5891" w:rsidRPr="00F00A23">
              <w:rPr>
                <w:rStyle w:val="Hipervnculo"/>
                <w:rFonts w:cs="Arial"/>
                <w:noProof/>
              </w:rPr>
              <w:t>Caso de Uso: Control y Seguimiento.</w:t>
            </w:r>
            <w:r w:rsidR="00DE5891">
              <w:rPr>
                <w:noProof/>
                <w:webHidden/>
              </w:rPr>
              <w:tab/>
            </w:r>
            <w:r w:rsidR="00DE5891">
              <w:rPr>
                <w:noProof/>
                <w:webHidden/>
              </w:rPr>
              <w:fldChar w:fldCharType="begin"/>
            </w:r>
            <w:r w:rsidR="00DE5891">
              <w:rPr>
                <w:noProof/>
                <w:webHidden/>
              </w:rPr>
              <w:instrText xml:space="preserve"> PAGEREF _Toc82510004 \h </w:instrText>
            </w:r>
            <w:r w:rsidR="00DE5891">
              <w:rPr>
                <w:noProof/>
                <w:webHidden/>
              </w:rPr>
            </w:r>
            <w:r w:rsidR="00DE5891">
              <w:rPr>
                <w:noProof/>
                <w:webHidden/>
              </w:rPr>
              <w:fldChar w:fldCharType="separate"/>
            </w:r>
            <w:r w:rsidR="001C2DE5">
              <w:rPr>
                <w:noProof/>
                <w:webHidden/>
              </w:rPr>
              <w:t>3</w:t>
            </w:r>
            <w:r w:rsidR="00DE5891">
              <w:rPr>
                <w:noProof/>
                <w:webHidden/>
              </w:rPr>
              <w:fldChar w:fldCharType="end"/>
            </w:r>
          </w:hyperlink>
        </w:p>
        <w:p w14:paraId="12B2524C" w14:textId="2F8DACBE" w:rsidR="00DE5891" w:rsidRDefault="004165C9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2510005" w:history="1">
            <w:r w:rsidR="00DE5891" w:rsidRPr="00F00A23">
              <w:rPr>
                <w:rStyle w:val="Hipervnculo"/>
                <w:rFonts w:cs="Arial"/>
                <w:noProof/>
              </w:rPr>
              <w:t>2.</w:t>
            </w:r>
            <w:r w:rsidR="00DE589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DE5891" w:rsidRPr="00F00A23">
              <w:rPr>
                <w:rStyle w:val="Hipervnculo"/>
                <w:rFonts w:cs="Arial"/>
                <w:noProof/>
              </w:rPr>
              <w:t>Descripción.</w:t>
            </w:r>
            <w:r w:rsidR="00DE5891">
              <w:rPr>
                <w:noProof/>
                <w:webHidden/>
              </w:rPr>
              <w:tab/>
            </w:r>
            <w:r w:rsidR="00DE5891">
              <w:rPr>
                <w:noProof/>
                <w:webHidden/>
              </w:rPr>
              <w:fldChar w:fldCharType="begin"/>
            </w:r>
            <w:r w:rsidR="00DE5891">
              <w:rPr>
                <w:noProof/>
                <w:webHidden/>
              </w:rPr>
              <w:instrText xml:space="preserve"> PAGEREF _Toc82510005 \h </w:instrText>
            </w:r>
            <w:r w:rsidR="00DE5891">
              <w:rPr>
                <w:noProof/>
                <w:webHidden/>
              </w:rPr>
            </w:r>
            <w:r w:rsidR="00DE5891">
              <w:rPr>
                <w:noProof/>
                <w:webHidden/>
              </w:rPr>
              <w:fldChar w:fldCharType="separate"/>
            </w:r>
            <w:r w:rsidR="001C2DE5">
              <w:rPr>
                <w:noProof/>
                <w:webHidden/>
              </w:rPr>
              <w:t>3</w:t>
            </w:r>
            <w:r w:rsidR="00DE5891">
              <w:rPr>
                <w:noProof/>
                <w:webHidden/>
              </w:rPr>
              <w:fldChar w:fldCharType="end"/>
            </w:r>
          </w:hyperlink>
        </w:p>
        <w:p w14:paraId="5E0BD8B1" w14:textId="2411C903" w:rsidR="00DE5891" w:rsidRDefault="004165C9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2510006" w:history="1">
            <w:r w:rsidR="00DE5891" w:rsidRPr="00F00A23">
              <w:rPr>
                <w:rStyle w:val="Hipervnculo"/>
                <w:rFonts w:cs="Arial"/>
                <w:b/>
                <w:noProof/>
              </w:rPr>
              <w:t>3.</w:t>
            </w:r>
            <w:r w:rsidR="00DE589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DE5891" w:rsidRPr="00F00A23">
              <w:rPr>
                <w:rStyle w:val="Hipervnculo"/>
                <w:rFonts w:cs="Arial"/>
                <w:b/>
                <w:noProof/>
              </w:rPr>
              <w:t>Flujo normal.</w:t>
            </w:r>
            <w:r w:rsidR="00DE5891">
              <w:rPr>
                <w:noProof/>
                <w:webHidden/>
              </w:rPr>
              <w:tab/>
            </w:r>
            <w:r w:rsidR="00DE5891">
              <w:rPr>
                <w:noProof/>
                <w:webHidden/>
              </w:rPr>
              <w:fldChar w:fldCharType="begin"/>
            </w:r>
            <w:r w:rsidR="00DE5891">
              <w:rPr>
                <w:noProof/>
                <w:webHidden/>
              </w:rPr>
              <w:instrText xml:space="preserve"> PAGEREF _Toc82510006 \h </w:instrText>
            </w:r>
            <w:r w:rsidR="00DE5891">
              <w:rPr>
                <w:noProof/>
                <w:webHidden/>
              </w:rPr>
            </w:r>
            <w:r w:rsidR="00DE5891">
              <w:rPr>
                <w:noProof/>
                <w:webHidden/>
              </w:rPr>
              <w:fldChar w:fldCharType="separate"/>
            </w:r>
            <w:r w:rsidR="001C2DE5">
              <w:rPr>
                <w:noProof/>
                <w:webHidden/>
              </w:rPr>
              <w:t>4</w:t>
            </w:r>
            <w:r w:rsidR="00DE5891">
              <w:rPr>
                <w:noProof/>
                <w:webHidden/>
              </w:rPr>
              <w:fldChar w:fldCharType="end"/>
            </w:r>
          </w:hyperlink>
        </w:p>
        <w:p w14:paraId="0784E927" w14:textId="50FB4FCF" w:rsidR="00DE5891" w:rsidRDefault="004165C9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2510007" w:history="1">
            <w:r w:rsidR="00DE5891" w:rsidRPr="00F00A23">
              <w:rPr>
                <w:rStyle w:val="Hipervnculo"/>
                <w:rFonts w:cs="Arial"/>
                <w:b/>
                <w:noProof/>
              </w:rPr>
              <w:t>4.</w:t>
            </w:r>
            <w:r w:rsidR="00DE589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DE5891" w:rsidRPr="00F00A23">
              <w:rPr>
                <w:rStyle w:val="Hipervnculo"/>
                <w:rFonts w:cs="Arial"/>
                <w:b/>
                <w:noProof/>
              </w:rPr>
              <w:t>Diagrama de Caso de Uso</w:t>
            </w:r>
            <w:r w:rsidR="00DE5891">
              <w:rPr>
                <w:noProof/>
                <w:webHidden/>
              </w:rPr>
              <w:tab/>
            </w:r>
            <w:r w:rsidR="00DE5891">
              <w:rPr>
                <w:noProof/>
                <w:webHidden/>
              </w:rPr>
              <w:fldChar w:fldCharType="begin"/>
            </w:r>
            <w:r w:rsidR="00DE5891">
              <w:rPr>
                <w:noProof/>
                <w:webHidden/>
              </w:rPr>
              <w:instrText xml:space="preserve"> PAGEREF _Toc82510007 \h </w:instrText>
            </w:r>
            <w:r w:rsidR="00DE5891">
              <w:rPr>
                <w:noProof/>
                <w:webHidden/>
              </w:rPr>
            </w:r>
            <w:r w:rsidR="00DE5891">
              <w:rPr>
                <w:noProof/>
                <w:webHidden/>
              </w:rPr>
              <w:fldChar w:fldCharType="separate"/>
            </w:r>
            <w:r w:rsidR="001C2DE5">
              <w:rPr>
                <w:noProof/>
                <w:webHidden/>
              </w:rPr>
              <w:t>5</w:t>
            </w:r>
            <w:r w:rsidR="00DE5891">
              <w:rPr>
                <w:noProof/>
                <w:webHidden/>
              </w:rPr>
              <w:fldChar w:fldCharType="end"/>
            </w:r>
          </w:hyperlink>
        </w:p>
        <w:p w14:paraId="10F13165" w14:textId="1EB27115" w:rsidR="00DE5891" w:rsidRDefault="004165C9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2510008" w:history="1">
            <w:r w:rsidR="00DE5891" w:rsidRPr="00F00A23">
              <w:rPr>
                <w:rStyle w:val="Hipervnculo"/>
                <w:rFonts w:cs="Arial"/>
                <w:b/>
                <w:noProof/>
              </w:rPr>
              <w:t>5.</w:t>
            </w:r>
            <w:r w:rsidR="00DE589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DE5891" w:rsidRPr="00F00A23">
              <w:rPr>
                <w:rStyle w:val="Hipervnculo"/>
                <w:rFonts w:cs="Arial"/>
                <w:b/>
                <w:noProof/>
              </w:rPr>
              <w:t>Diccionario de datos.</w:t>
            </w:r>
            <w:r w:rsidR="00DE5891">
              <w:rPr>
                <w:noProof/>
                <w:webHidden/>
              </w:rPr>
              <w:tab/>
            </w:r>
            <w:r w:rsidR="00DE5891">
              <w:rPr>
                <w:noProof/>
                <w:webHidden/>
              </w:rPr>
              <w:fldChar w:fldCharType="begin"/>
            </w:r>
            <w:r w:rsidR="00DE5891">
              <w:rPr>
                <w:noProof/>
                <w:webHidden/>
              </w:rPr>
              <w:instrText xml:space="preserve"> PAGEREF _Toc82510008 \h </w:instrText>
            </w:r>
            <w:r w:rsidR="00DE5891">
              <w:rPr>
                <w:noProof/>
                <w:webHidden/>
              </w:rPr>
            </w:r>
            <w:r w:rsidR="00DE5891">
              <w:rPr>
                <w:noProof/>
                <w:webHidden/>
              </w:rPr>
              <w:fldChar w:fldCharType="separate"/>
            </w:r>
            <w:r w:rsidR="001C2DE5">
              <w:rPr>
                <w:noProof/>
                <w:webHidden/>
              </w:rPr>
              <w:t>6</w:t>
            </w:r>
            <w:r w:rsidR="00DE5891">
              <w:rPr>
                <w:noProof/>
                <w:webHidden/>
              </w:rPr>
              <w:fldChar w:fldCharType="end"/>
            </w:r>
          </w:hyperlink>
        </w:p>
        <w:p w14:paraId="1000BA53" w14:textId="3584B3C3" w:rsidR="00DE5891" w:rsidRDefault="004165C9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2510009" w:history="1">
            <w:r w:rsidR="00DE5891" w:rsidRPr="00F00A23">
              <w:rPr>
                <w:rStyle w:val="Hipervnculo"/>
                <w:rFonts w:cs="Arial"/>
                <w:b/>
                <w:noProof/>
              </w:rPr>
              <w:t>6.</w:t>
            </w:r>
            <w:r w:rsidR="00DE589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DE5891" w:rsidRPr="00F00A23">
              <w:rPr>
                <w:rStyle w:val="Hipervnculo"/>
                <w:rFonts w:cs="Arial"/>
                <w:b/>
                <w:noProof/>
              </w:rPr>
              <w:t>Anexos</w:t>
            </w:r>
            <w:bookmarkStart w:id="0" w:name="_GoBack"/>
            <w:bookmarkEnd w:id="0"/>
            <w:r w:rsidR="00DE5891" w:rsidRPr="00F00A23">
              <w:rPr>
                <w:rStyle w:val="Hipervnculo"/>
                <w:rFonts w:cs="Arial"/>
                <w:b/>
                <w:noProof/>
              </w:rPr>
              <w:t>.</w:t>
            </w:r>
            <w:r w:rsidR="00DE5891">
              <w:rPr>
                <w:noProof/>
                <w:webHidden/>
              </w:rPr>
              <w:tab/>
            </w:r>
            <w:r w:rsidR="00DE5891">
              <w:rPr>
                <w:noProof/>
                <w:webHidden/>
              </w:rPr>
              <w:fldChar w:fldCharType="begin"/>
            </w:r>
            <w:r w:rsidR="00DE5891">
              <w:rPr>
                <w:noProof/>
                <w:webHidden/>
              </w:rPr>
              <w:instrText xml:space="preserve"> PAGEREF _Toc82510009 \h </w:instrText>
            </w:r>
            <w:r w:rsidR="00DE5891">
              <w:rPr>
                <w:noProof/>
                <w:webHidden/>
              </w:rPr>
            </w:r>
            <w:r w:rsidR="00DE5891">
              <w:rPr>
                <w:noProof/>
                <w:webHidden/>
              </w:rPr>
              <w:fldChar w:fldCharType="separate"/>
            </w:r>
            <w:r w:rsidR="001C2DE5">
              <w:rPr>
                <w:noProof/>
                <w:webHidden/>
              </w:rPr>
              <w:t>10</w:t>
            </w:r>
            <w:r w:rsidR="00DE5891">
              <w:rPr>
                <w:noProof/>
                <w:webHidden/>
              </w:rPr>
              <w:fldChar w:fldCharType="end"/>
            </w:r>
          </w:hyperlink>
        </w:p>
        <w:p w14:paraId="0DDE38DB" w14:textId="7254490F" w:rsidR="00DE5891" w:rsidRDefault="00DE5891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</w:p>
        <w:p w14:paraId="02AB4D39" w14:textId="0967B670" w:rsidR="00717985" w:rsidRDefault="00717985" w:rsidP="00717985">
          <w:pPr>
            <w:spacing w:line="360" w:lineRule="auto"/>
          </w:pPr>
          <w:r w:rsidRPr="00717985">
            <w:rPr>
              <w:rFonts w:cs="Arial"/>
              <w:b/>
              <w:bCs/>
            </w:rPr>
            <w:fldChar w:fldCharType="end"/>
          </w:r>
        </w:p>
      </w:sdtContent>
    </w:sdt>
    <w:p w14:paraId="296D93C3" w14:textId="77777777" w:rsidR="00490541" w:rsidRDefault="00490541" w:rsidP="00490541">
      <w:pPr>
        <w:jc w:val="both"/>
        <w:rPr>
          <w:rFonts w:cs="Arial"/>
          <w:b/>
        </w:rPr>
      </w:pPr>
      <w:r>
        <w:rPr>
          <w:rFonts w:cs="Arial"/>
          <w:b/>
        </w:rPr>
        <w:br w:type="page"/>
      </w:r>
    </w:p>
    <w:p w14:paraId="090FFF97" w14:textId="4CCCEF25" w:rsidR="009B44E8" w:rsidRDefault="001F5E92" w:rsidP="00924C25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1" w:name="_Toc82510004"/>
      <w:r w:rsidRPr="001F5E92">
        <w:rPr>
          <w:rFonts w:cs="Arial"/>
        </w:rPr>
        <w:lastRenderedPageBreak/>
        <w:t xml:space="preserve">Caso de Uso: </w:t>
      </w:r>
      <w:r w:rsidR="00924C25" w:rsidRPr="00924C25">
        <w:rPr>
          <w:rFonts w:cs="Arial"/>
        </w:rPr>
        <w:t>Control y Seguimiento</w:t>
      </w:r>
      <w:r w:rsidR="00615304">
        <w:rPr>
          <w:rFonts w:cs="Arial"/>
        </w:rPr>
        <w:t>.</w:t>
      </w:r>
      <w:bookmarkEnd w:id="1"/>
      <w:r w:rsidR="00667385">
        <w:rPr>
          <w:rFonts w:cs="Arial"/>
          <w:color w:val="000000" w:themeColor="text1"/>
        </w:rPr>
        <w:t xml:space="preserve"> </w:t>
      </w:r>
    </w:p>
    <w:p w14:paraId="62193958" w14:textId="77777777" w:rsidR="009B44E8" w:rsidRPr="009B44E8" w:rsidRDefault="009B44E8" w:rsidP="009B44E8">
      <w:pPr>
        <w:pStyle w:val="Descripcin"/>
        <w:jc w:val="both"/>
        <w:rPr>
          <w:rStyle w:val="nfasis"/>
          <w:rFonts w:cs="Arial"/>
          <w:i w:val="0"/>
          <w:iCs w:val="0"/>
        </w:rPr>
      </w:pPr>
    </w:p>
    <w:p w14:paraId="124AAB39" w14:textId="38561567" w:rsidR="009B44E8" w:rsidRDefault="006919E9" w:rsidP="009B44E8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2" w:name="_Toc82510005"/>
      <w:r>
        <w:rPr>
          <w:rFonts w:cs="Arial"/>
        </w:rPr>
        <w:t>Descripción.</w:t>
      </w:r>
      <w:bookmarkEnd w:id="2"/>
      <w:r w:rsidR="00500C3D">
        <w:rPr>
          <w:rFonts w:cs="Arial"/>
        </w:rPr>
        <w:t xml:space="preserve"> </w:t>
      </w:r>
    </w:p>
    <w:p w14:paraId="2134533F" w14:textId="6DA985BE" w:rsidR="00717985" w:rsidRPr="00615304" w:rsidRDefault="00615304" w:rsidP="00615304">
      <w:pPr>
        <w:pStyle w:val="Descripcin"/>
        <w:ind w:left="360"/>
        <w:jc w:val="both"/>
        <w:rPr>
          <w:b/>
          <w:bCs w:val="0"/>
        </w:rPr>
      </w:pPr>
      <w:r>
        <w:rPr>
          <w:bCs w:val="0"/>
        </w:rPr>
        <w:t>Se describe el proceso de registro de datos en la pestaña</w:t>
      </w:r>
      <w:r>
        <w:rPr>
          <w:b/>
          <w:bCs w:val="0"/>
        </w:rPr>
        <w:t xml:space="preserve"> </w:t>
      </w:r>
      <w:r>
        <w:t>“</w:t>
      </w:r>
      <w:r w:rsidR="00924C25" w:rsidRPr="00924C25">
        <w:t>Control y Seguimiento</w:t>
      </w:r>
      <w:r w:rsidR="00924C25">
        <w:t xml:space="preserve">” </w:t>
      </w:r>
      <w:r>
        <w:t>dentro del módulo de “Alta de Activo Fijo”</w:t>
      </w:r>
      <w:r>
        <w:rPr>
          <w:bCs w:val="0"/>
        </w:rPr>
        <w:t xml:space="preserve">, así como los diferentes escenarios emergentes sobre el proceso.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8"/>
        <w:gridCol w:w="6461"/>
      </w:tblGrid>
      <w:tr w:rsidR="00717985" w:rsidRPr="00AD1204" w14:paraId="5778EB59" w14:textId="77777777" w:rsidTr="00CD7EE7">
        <w:tc>
          <w:tcPr>
            <w:tcW w:w="8879" w:type="dxa"/>
            <w:gridSpan w:val="2"/>
            <w:shd w:val="clear" w:color="auto" w:fill="365F91" w:themeFill="accent1" w:themeFillShade="BF"/>
            <w:vAlign w:val="center"/>
          </w:tcPr>
          <w:p w14:paraId="4C2235DB" w14:textId="5991A77C" w:rsidR="00717985" w:rsidRPr="00AD1204" w:rsidRDefault="00CD7EE7" w:rsidP="00717985">
            <w:pPr>
              <w:jc w:val="center"/>
              <w:rPr>
                <w:b/>
                <w:color w:val="365F91" w:themeColor="accent1" w:themeShade="BF"/>
                <w:szCs w:val="28"/>
              </w:rPr>
            </w:pPr>
            <w:bookmarkStart w:id="3" w:name="_Toc284848272"/>
            <w:r w:rsidRPr="00CD7EE7">
              <w:rPr>
                <w:b/>
                <w:color w:val="FFFFFF" w:themeColor="background1"/>
                <w:szCs w:val="28"/>
              </w:rPr>
              <w:t>Numero de caso</w:t>
            </w:r>
          </w:p>
        </w:tc>
      </w:tr>
      <w:tr w:rsidR="00CD7EE7" w:rsidRPr="00AD1204" w14:paraId="0ACEF11E" w14:textId="77777777" w:rsidTr="00717985">
        <w:tc>
          <w:tcPr>
            <w:tcW w:w="8879" w:type="dxa"/>
            <w:gridSpan w:val="2"/>
            <w:vAlign w:val="center"/>
          </w:tcPr>
          <w:p w14:paraId="5946C3B6" w14:textId="20112DD9" w:rsidR="00CD7EE7" w:rsidRPr="009B44E8" w:rsidRDefault="00B73D3F" w:rsidP="00717985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</w:rPr>
              <w:t>AAF00</w:t>
            </w:r>
            <w:r w:rsidR="00924C25">
              <w:rPr>
                <w:b/>
              </w:rPr>
              <w:t>6</w:t>
            </w:r>
          </w:p>
        </w:tc>
      </w:tr>
      <w:tr w:rsidR="00AD1204" w:rsidRPr="00AD1204" w14:paraId="761F26C0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4E99889" w14:textId="20E7E3A3" w:rsidR="00AD1204" w:rsidRPr="00AD1204" w:rsidRDefault="00AD1204" w:rsidP="00490541">
            <w:pPr>
              <w:rPr>
                <w:b/>
                <w:color w:val="365F91" w:themeColor="accent1" w:themeShade="BF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Versión</w:t>
            </w:r>
          </w:p>
        </w:tc>
        <w:tc>
          <w:tcPr>
            <w:tcW w:w="6503" w:type="dxa"/>
          </w:tcPr>
          <w:p w14:paraId="208DAC7E" w14:textId="016DAA67" w:rsidR="00AD1204" w:rsidRPr="00F476E5" w:rsidRDefault="00B96F7C" w:rsidP="00F476E5">
            <w:pPr>
              <w:rPr>
                <w:color w:val="365F91" w:themeColor="accent1" w:themeShade="BF"/>
                <w:szCs w:val="28"/>
              </w:rPr>
            </w:pPr>
            <w:r>
              <w:rPr>
                <w:szCs w:val="28"/>
              </w:rPr>
              <w:t>1.1 (17</w:t>
            </w:r>
            <w:r w:rsidR="00E5312B" w:rsidRPr="00B73D3F">
              <w:rPr>
                <w:szCs w:val="28"/>
              </w:rPr>
              <w:t>/09/2021)</w:t>
            </w:r>
          </w:p>
        </w:tc>
      </w:tr>
      <w:tr w:rsidR="00AD1204" w:rsidRPr="00AD1204" w14:paraId="1DA11F43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6DE2EE8" w14:textId="6AD298A9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Dependencias</w:t>
            </w:r>
          </w:p>
        </w:tc>
        <w:tc>
          <w:tcPr>
            <w:tcW w:w="6503" w:type="dxa"/>
          </w:tcPr>
          <w:p w14:paraId="24BA6428" w14:textId="231DCC0E" w:rsidR="00804D72" w:rsidRPr="00AD1204" w:rsidRDefault="00667385" w:rsidP="00667385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000000" w:themeColor="text1"/>
                <w:szCs w:val="28"/>
              </w:rPr>
              <w:t>N/A</w:t>
            </w:r>
          </w:p>
        </w:tc>
      </w:tr>
      <w:tr w:rsidR="00AD1204" w:rsidRPr="00AD1204" w14:paraId="54935BEA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241E90CF" w14:textId="047BA9D3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Precondición</w:t>
            </w:r>
          </w:p>
        </w:tc>
        <w:tc>
          <w:tcPr>
            <w:tcW w:w="6503" w:type="dxa"/>
          </w:tcPr>
          <w:p w14:paraId="7515F88C" w14:textId="77777777" w:rsidR="00297EFD" w:rsidRDefault="00297EFD" w:rsidP="00297EFD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Poseer los permisos requeridos para la edición del catálogo.</w:t>
            </w:r>
          </w:p>
          <w:p w14:paraId="66ECF670" w14:textId="77777777" w:rsidR="00297EFD" w:rsidRDefault="00297EFD" w:rsidP="00297EFD">
            <w:pPr>
              <w:jc w:val="both"/>
              <w:rPr>
                <w:rFonts w:cs="Arial"/>
                <w:color w:val="000000" w:themeColor="text1"/>
                <w:lang w:val="es-MX"/>
              </w:rPr>
            </w:pPr>
          </w:p>
          <w:p w14:paraId="43A60ED2" w14:textId="67DAE00E" w:rsidR="00717985" w:rsidRPr="00297EFD" w:rsidRDefault="00297EFD" w:rsidP="007A342B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Para la edición y eliminación se requiere un registro previo dentro del catálogo.</w:t>
            </w:r>
          </w:p>
        </w:tc>
      </w:tr>
      <w:tr w:rsidR="00AD1204" w:rsidRPr="00AD1204" w14:paraId="6C03FB31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343A00BE" w14:textId="200CE9CC" w:rsidR="00AD1204" w:rsidRPr="00AD1204" w:rsidRDefault="00A570BC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Descripción</w:t>
            </w:r>
          </w:p>
        </w:tc>
        <w:tc>
          <w:tcPr>
            <w:tcW w:w="6503" w:type="dxa"/>
          </w:tcPr>
          <w:p w14:paraId="303B3F9B" w14:textId="425E5F0B" w:rsidR="009B32ED" w:rsidRPr="00FF5CE7" w:rsidRDefault="00071856" w:rsidP="007A342B">
            <w:pPr>
              <w:jc w:val="both"/>
              <w:rPr>
                <w:color w:val="000000" w:themeColor="text1"/>
                <w:szCs w:val="28"/>
              </w:rPr>
            </w:pPr>
            <w:r w:rsidRPr="00557B18">
              <w:rPr>
                <w:color w:val="000000" w:themeColor="text1"/>
                <w:szCs w:val="28"/>
              </w:rPr>
              <w:t>Esta pe</w:t>
            </w:r>
            <w:r>
              <w:rPr>
                <w:color w:val="000000" w:themeColor="text1"/>
                <w:szCs w:val="28"/>
              </w:rPr>
              <w:t>staña permite la captura del control y seguimiento</w:t>
            </w:r>
            <w:r w:rsidRPr="00557B18">
              <w:rPr>
                <w:color w:val="000000" w:themeColor="text1"/>
                <w:szCs w:val="28"/>
              </w:rPr>
              <w:t xml:space="preserve"> de un activo fijo dentro del módulo de Activo Fijo.</w:t>
            </w:r>
          </w:p>
        </w:tc>
      </w:tr>
      <w:tr w:rsidR="008759E2" w:rsidRPr="00211FC3" w14:paraId="2374E7D6" w14:textId="77777777" w:rsidTr="00FF5CE7">
        <w:trPr>
          <w:trHeight w:val="1137"/>
        </w:trPr>
        <w:tc>
          <w:tcPr>
            <w:tcW w:w="2376" w:type="dxa"/>
            <w:shd w:val="clear" w:color="auto" w:fill="365F91" w:themeFill="accent1" w:themeFillShade="BF"/>
          </w:tcPr>
          <w:p w14:paraId="073E6F90" w14:textId="76BD698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Fundamento Legal</w:t>
            </w:r>
          </w:p>
        </w:tc>
        <w:tc>
          <w:tcPr>
            <w:tcW w:w="6503" w:type="dxa"/>
          </w:tcPr>
          <w:p w14:paraId="014A88F6" w14:textId="5E0A2392" w:rsidR="00F709FA" w:rsidRPr="00211FC3" w:rsidRDefault="00F709FA" w:rsidP="00133911">
            <w:pPr>
              <w:rPr>
                <w:color w:val="000000" w:themeColor="text1"/>
                <w:sz w:val="20"/>
                <w:szCs w:val="22"/>
                <w:lang w:val="es-MX"/>
              </w:rPr>
            </w:pPr>
          </w:p>
        </w:tc>
      </w:tr>
      <w:tr w:rsidR="008759E2" w:rsidRPr="00AD1204" w14:paraId="1B7DACC3" w14:textId="77777777" w:rsidTr="008759E2">
        <w:trPr>
          <w:trHeight w:val="1054"/>
        </w:trPr>
        <w:tc>
          <w:tcPr>
            <w:tcW w:w="2376" w:type="dxa"/>
            <w:shd w:val="clear" w:color="auto" w:fill="365F91" w:themeFill="accent1" w:themeFillShade="BF"/>
          </w:tcPr>
          <w:p w14:paraId="4A0051B2" w14:textId="0C3C0CA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Referencias</w:t>
            </w:r>
          </w:p>
        </w:tc>
        <w:tc>
          <w:tcPr>
            <w:tcW w:w="6503" w:type="dxa"/>
          </w:tcPr>
          <w:p w14:paraId="094AF3F5" w14:textId="6D82FDC9" w:rsidR="00542CC3" w:rsidRPr="00E91C7F" w:rsidRDefault="003031E1" w:rsidP="00133911">
            <w:pPr>
              <w:rPr>
                <w:color w:val="365F91" w:themeColor="accent1" w:themeShade="BF"/>
                <w:szCs w:val="28"/>
              </w:rPr>
            </w:pPr>
            <w:r w:rsidRPr="003031E1">
              <w:rPr>
                <w:color w:val="365F91" w:themeColor="accent1" w:themeShade="BF"/>
                <w:szCs w:val="28"/>
              </w:rPr>
              <w:t>FICHA.TRABAJO.65A.ADMINISTRACION.ACTIVO.FIJO</w:t>
            </w:r>
          </w:p>
        </w:tc>
      </w:tr>
      <w:tr w:rsidR="00E80F41" w:rsidRPr="00AD1204" w14:paraId="11C7EFBF" w14:textId="77777777" w:rsidTr="00D75473">
        <w:tc>
          <w:tcPr>
            <w:tcW w:w="8879" w:type="dxa"/>
            <w:gridSpan w:val="2"/>
            <w:shd w:val="clear" w:color="auto" w:fill="365F91" w:themeFill="accent1" w:themeFillShade="BF"/>
          </w:tcPr>
          <w:p w14:paraId="548BC9C2" w14:textId="1338CBF9" w:rsidR="00E80F41" w:rsidRPr="00A570BC" w:rsidRDefault="00E80F41" w:rsidP="00E80F41">
            <w:pPr>
              <w:jc w:val="center"/>
              <w:rPr>
                <w:color w:val="365F91" w:themeColor="accent1" w:themeShade="BF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Comentarios</w:t>
            </w:r>
          </w:p>
        </w:tc>
      </w:tr>
      <w:tr w:rsidR="00E80F41" w:rsidRPr="00AD1204" w14:paraId="41B62075" w14:textId="77777777" w:rsidTr="00E80F41">
        <w:tc>
          <w:tcPr>
            <w:tcW w:w="8879" w:type="dxa"/>
            <w:gridSpan w:val="2"/>
            <w:shd w:val="clear" w:color="auto" w:fill="auto"/>
          </w:tcPr>
          <w:p w14:paraId="503E8331" w14:textId="05CC371E" w:rsidR="00717985" w:rsidRDefault="00D14B02" w:rsidP="007A342B">
            <w:pPr>
              <w:jc w:val="both"/>
              <w:rPr>
                <w:rFonts w:ascii="CIDFont+F2" w:hAnsi="CIDFont+F2" w:cs="CIDFont+F2"/>
                <w:sz w:val="22"/>
                <w:szCs w:val="22"/>
                <w:lang w:val="es-MX" w:eastAsia="en-US"/>
              </w:rPr>
            </w:pPr>
            <w:r>
              <w:rPr>
                <w:rFonts w:ascii="CIDFont+F2" w:hAnsi="CIDFont+F2" w:cs="CIDFont+F2"/>
                <w:sz w:val="22"/>
                <w:szCs w:val="22"/>
                <w:lang w:val="es-MX" w:eastAsia="en-US"/>
              </w:rPr>
              <w:t>Considerar el orden de las pestañas como se presenta en la numeración de casos de uso.</w:t>
            </w:r>
          </w:p>
          <w:p w14:paraId="0BEB7943" w14:textId="77777777" w:rsidR="00DF11CC" w:rsidRDefault="00DF11CC" w:rsidP="007A342B">
            <w:pPr>
              <w:jc w:val="both"/>
              <w:rPr>
                <w:rFonts w:ascii="CIDFont+F2" w:hAnsi="CIDFont+F2" w:cs="CIDFont+F2"/>
                <w:sz w:val="22"/>
                <w:szCs w:val="22"/>
                <w:lang w:val="es-MX" w:eastAsia="en-US"/>
              </w:rPr>
            </w:pPr>
            <w:r>
              <w:rPr>
                <w:rFonts w:ascii="CIDFont+F2" w:hAnsi="CIDFont+F2" w:cs="CIDFont+F2"/>
                <w:sz w:val="22"/>
                <w:szCs w:val="22"/>
                <w:lang w:val="es-MX" w:eastAsia="en-US"/>
              </w:rPr>
              <w:t>Los campos utilizados para este caso de uso se señalan del siguiente color.</w:t>
            </w:r>
          </w:p>
          <w:p w14:paraId="6B62A08D" w14:textId="0A9D7FF2" w:rsidR="00DF11CC" w:rsidRPr="00A570BC" w:rsidRDefault="00DF11CC" w:rsidP="007A342B">
            <w:pPr>
              <w:jc w:val="both"/>
              <w:rPr>
                <w:color w:val="365F91" w:themeColor="accent1" w:themeShade="BF"/>
                <w:szCs w:val="28"/>
              </w:rPr>
            </w:pPr>
            <w:r w:rsidRPr="00DF11CC">
              <w:rPr>
                <w:noProof/>
                <w:color w:val="365F91" w:themeColor="accent1" w:themeShade="BF"/>
                <w:szCs w:val="28"/>
                <w:lang w:val="es-MX" w:eastAsia="es-MX"/>
              </w:rPr>
              <w:drawing>
                <wp:inline distT="0" distB="0" distL="0" distR="0" wp14:anchorId="7C9C236C" wp14:editId="43901C61">
                  <wp:extent cx="805815" cy="85979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859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3"/>
    </w:tbl>
    <w:p w14:paraId="2837DF31" w14:textId="12FED9C6" w:rsidR="00395C3F" w:rsidRDefault="00395C3F" w:rsidP="00395C3F">
      <w:pPr>
        <w:pStyle w:val="Descripcin"/>
        <w:rPr>
          <w:rStyle w:val="nfasis"/>
          <w:i w:val="0"/>
          <w:iCs w:val="0"/>
        </w:rPr>
      </w:pPr>
    </w:p>
    <w:p w14:paraId="04742717" w14:textId="77777777" w:rsidR="00DF11CC" w:rsidRDefault="00DF11CC">
      <w:pPr>
        <w:rPr>
          <w:rFonts w:cs="Arial"/>
          <w:b/>
          <w:sz w:val="26"/>
          <w:szCs w:val="26"/>
        </w:rPr>
      </w:pPr>
      <w:bookmarkStart w:id="4" w:name="_Toc82510006"/>
      <w:r>
        <w:rPr>
          <w:rFonts w:cs="Arial"/>
          <w:b/>
          <w:sz w:val="26"/>
          <w:szCs w:val="26"/>
        </w:rPr>
        <w:br w:type="page"/>
      </w:r>
    </w:p>
    <w:p w14:paraId="5E85CBCC" w14:textId="2C4C415C" w:rsidR="00395C3F" w:rsidRDefault="00D63685" w:rsidP="00395C3F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lastRenderedPageBreak/>
        <w:t>Flujo normal.</w:t>
      </w:r>
      <w:bookmarkEnd w:id="4"/>
    </w:p>
    <w:p w14:paraId="53035421" w14:textId="77777777" w:rsidR="00395C3F" w:rsidRPr="00395C3F" w:rsidRDefault="00395C3F" w:rsidP="00395C3F">
      <w:pPr>
        <w:pStyle w:val="Descripcin"/>
      </w:pPr>
    </w:p>
    <w:tbl>
      <w:tblPr>
        <w:tblStyle w:val="Tabladelista3-nfasis1"/>
        <w:tblW w:w="0" w:type="auto"/>
        <w:tblLook w:val="04A0" w:firstRow="1" w:lastRow="0" w:firstColumn="1" w:lastColumn="0" w:noHBand="0" w:noVBand="1"/>
      </w:tblPr>
      <w:tblGrid>
        <w:gridCol w:w="1165"/>
        <w:gridCol w:w="7430"/>
      </w:tblGrid>
      <w:tr w:rsidR="00D63685" w14:paraId="1C690E96" w14:textId="77777777" w:rsidTr="000F6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5" w:type="dxa"/>
          </w:tcPr>
          <w:p w14:paraId="61DE648B" w14:textId="6D582C60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570BC">
              <w:t>Paso</w:t>
            </w:r>
          </w:p>
        </w:tc>
        <w:tc>
          <w:tcPr>
            <w:tcW w:w="7430" w:type="dxa"/>
          </w:tcPr>
          <w:p w14:paraId="2BC41512" w14:textId="6AAB58A2" w:rsidR="00D63685" w:rsidRDefault="00D63685" w:rsidP="00691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6"/>
                <w:szCs w:val="26"/>
              </w:rPr>
            </w:pPr>
            <w:r w:rsidRPr="00A570BC">
              <w:t>Acción</w:t>
            </w:r>
          </w:p>
        </w:tc>
      </w:tr>
      <w:tr w:rsidR="00D63685" w14:paraId="371D23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5614911" w14:textId="001EC239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A24D3">
              <w:rPr>
                <w:color w:val="000000" w:themeColor="text1"/>
              </w:rPr>
              <w:t>No</w:t>
            </w:r>
            <w:r w:rsidR="00951198" w:rsidRPr="00AA24D3">
              <w:rPr>
                <w:color w:val="000000" w:themeColor="text1"/>
              </w:rPr>
              <w:t xml:space="preserve"> 1</w:t>
            </w:r>
          </w:p>
        </w:tc>
        <w:tc>
          <w:tcPr>
            <w:tcW w:w="7430" w:type="dxa"/>
          </w:tcPr>
          <w:p w14:paraId="003CC9FA" w14:textId="7E06B094" w:rsidR="00D63685" w:rsidRDefault="00290AD5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>
              <w:rPr>
                <w:rFonts w:cs="Arial"/>
              </w:rPr>
              <w:t>Ingresar a la pestaña.</w:t>
            </w:r>
          </w:p>
        </w:tc>
      </w:tr>
      <w:tr w:rsidR="003B3EFB" w14:paraId="5B917E26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58EBE65" w14:textId="6BA2280C" w:rsidR="003B3EFB" w:rsidRDefault="003B3EFB" w:rsidP="006919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 </w:t>
            </w:r>
            <w:r w:rsidR="004D7392">
              <w:rPr>
                <w:color w:val="000000" w:themeColor="text1"/>
              </w:rPr>
              <w:t>2</w:t>
            </w:r>
          </w:p>
        </w:tc>
        <w:tc>
          <w:tcPr>
            <w:tcW w:w="7430" w:type="dxa"/>
          </w:tcPr>
          <w:p w14:paraId="102AF8A5" w14:textId="75602F57" w:rsidR="003B3EFB" w:rsidRDefault="00515786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Agregar un nuevo registro</w:t>
            </w:r>
            <w:r w:rsidR="003B3EFB">
              <w:rPr>
                <w:rFonts w:cs="Arial"/>
              </w:rPr>
              <w:t>.</w:t>
            </w:r>
          </w:p>
        </w:tc>
      </w:tr>
      <w:tr w:rsidR="00D63685" w14:paraId="6E797907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6551A82" w14:textId="2EC74222" w:rsidR="00D63685" w:rsidRPr="00211FC3" w:rsidRDefault="00AA24D3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3B3EFB" w:rsidRPr="00211FC3">
              <w:rPr>
                <w:rFonts w:cs="Arial"/>
                <w:bCs w:val="0"/>
              </w:rPr>
              <w:t xml:space="preserve"> </w:t>
            </w:r>
            <w:r w:rsidR="004D7392" w:rsidRPr="00211FC3">
              <w:rPr>
                <w:rFonts w:cs="Arial"/>
                <w:bCs w:val="0"/>
              </w:rPr>
              <w:t>3</w:t>
            </w:r>
          </w:p>
        </w:tc>
        <w:tc>
          <w:tcPr>
            <w:tcW w:w="7430" w:type="dxa"/>
          </w:tcPr>
          <w:p w14:paraId="09E6989D" w14:textId="7A3600CF" w:rsidR="00D63685" w:rsidRPr="00211FC3" w:rsidRDefault="000F6F59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 xml:space="preserve">Capturar </w:t>
            </w:r>
            <w:r w:rsidR="00395C3F" w:rsidRPr="00211FC3">
              <w:rPr>
                <w:rFonts w:cs="Arial"/>
              </w:rPr>
              <w:t>los campos descritos en el diccionario de datos</w:t>
            </w:r>
            <w:r w:rsidR="00515786" w:rsidRPr="00211FC3">
              <w:rPr>
                <w:rFonts w:cs="Arial"/>
              </w:rPr>
              <w:t>.</w:t>
            </w:r>
          </w:p>
        </w:tc>
      </w:tr>
      <w:tr w:rsidR="00804D72" w14:paraId="34739641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38DE64A" w14:textId="08096505" w:rsidR="00804D72" w:rsidRPr="00211FC3" w:rsidRDefault="00804D72" w:rsidP="006919E9">
            <w:pPr>
              <w:rPr>
                <w:rFonts w:cs="Arial"/>
              </w:rPr>
            </w:pPr>
            <w:r w:rsidRPr="00211FC3">
              <w:rPr>
                <w:rFonts w:cs="Arial"/>
              </w:rPr>
              <w:t>No 4</w:t>
            </w:r>
          </w:p>
        </w:tc>
        <w:tc>
          <w:tcPr>
            <w:tcW w:w="7430" w:type="dxa"/>
          </w:tcPr>
          <w:p w14:paraId="45C86911" w14:textId="5AEE6BB4" w:rsidR="00804D72" w:rsidRPr="00211FC3" w:rsidRDefault="00804D72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Editar.</w:t>
            </w:r>
          </w:p>
        </w:tc>
      </w:tr>
      <w:tr w:rsidR="003E5DC8" w14:paraId="092B6C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6442B3F" w14:textId="599AF86A" w:rsidR="003E5DC8" w:rsidRPr="00211FC3" w:rsidRDefault="003E5DC8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0F6F59" w:rsidRPr="00211FC3">
              <w:rPr>
                <w:rFonts w:cs="Arial"/>
                <w:bCs w:val="0"/>
              </w:rPr>
              <w:t xml:space="preserve"> </w:t>
            </w:r>
            <w:r w:rsidR="0034001D">
              <w:rPr>
                <w:rFonts w:cs="Arial"/>
                <w:bCs w:val="0"/>
              </w:rPr>
              <w:t>6</w:t>
            </w:r>
          </w:p>
        </w:tc>
        <w:tc>
          <w:tcPr>
            <w:tcW w:w="7430" w:type="dxa"/>
          </w:tcPr>
          <w:p w14:paraId="303C0227" w14:textId="3F708555" w:rsidR="003E5DC8" w:rsidRPr="00211FC3" w:rsidRDefault="003E5DC8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Finaliza el caso de uso.</w:t>
            </w:r>
          </w:p>
        </w:tc>
      </w:tr>
    </w:tbl>
    <w:p w14:paraId="2C4CE5C6" w14:textId="44783B86" w:rsidR="00D63685" w:rsidRDefault="00D63685" w:rsidP="00D63685">
      <w:pPr>
        <w:pStyle w:val="TtuloTDC"/>
        <w:numPr>
          <w:ilvl w:val="1"/>
          <w:numId w:val="28"/>
        </w:numPr>
        <w:rPr>
          <w:lang w:val="es-MX"/>
        </w:rPr>
      </w:pPr>
      <w:r w:rsidRPr="00D63685">
        <w:rPr>
          <w:lang w:val="es-MX"/>
        </w:rPr>
        <w:t>Excepciones</w:t>
      </w:r>
      <w:r>
        <w:rPr>
          <w:lang w:val="es-MX"/>
        </w:rPr>
        <w:t>.</w:t>
      </w:r>
    </w:p>
    <w:p w14:paraId="7DB06575" w14:textId="5B943784" w:rsidR="00AA24D3" w:rsidRPr="00AA24D3" w:rsidRDefault="00AA24D3" w:rsidP="00AA24D3">
      <w:pPr>
        <w:rPr>
          <w:lang w:val="es-MX" w:eastAsia="ja-JP"/>
        </w:rPr>
      </w:pPr>
    </w:p>
    <w:p w14:paraId="38A33045" w14:textId="4B4F0FA9" w:rsidR="00D63685" w:rsidRDefault="005557A8" w:rsidP="003E5DC8">
      <w:pPr>
        <w:jc w:val="both"/>
        <w:rPr>
          <w:lang w:val="es-MX" w:eastAsia="ja-JP"/>
        </w:rPr>
      </w:pPr>
      <w:r>
        <w:rPr>
          <w:lang w:val="es-MX" w:eastAsia="ja-JP"/>
        </w:rPr>
        <w:t>Los</w:t>
      </w:r>
      <w:r w:rsidR="00515786">
        <w:rPr>
          <w:lang w:val="es-MX" w:eastAsia="ja-JP"/>
        </w:rPr>
        <w:t xml:space="preserve"> campo</w:t>
      </w:r>
      <w:r>
        <w:rPr>
          <w:lang w:val="es-MX" w:eastAsia="ja-JP"/>
        </w:rPr>
        <w:t>s</w:t>
      </w:r>
      <w:r w:rsidR="00515786">
        <w:rPr>
          <w:lang w:val="es-MX" w:eastAsia="ja-JP"/>
        </w:rPr>
        <w:t xml:space="preserve"> </w:t>
      </w:r>
      <w:r w:rsidR="00395C3F">
        <w:rPr>
          <w:lang w:val="es-MX" w:eastAsia="ja-JP"/>
        </w:rPr>
        <w:t>obligatorios se describen en el diccionario de datos y estos no deben ser valores nulos</w:t>
      </w:r>
      <w:r w:rsidR="000F6F59">
        <w:rPr>
          <w:lang w:val="es-MX" w:eastAsia="ja-JP"/>
        </w:rPr>
        <w:t>.</w:t>
      </w:r>
    </w:p>
    <w:p w14:paraId="4E28828C" w14:textId="03250F74" w:rsidR="00395C3F" w:rsidRDefault="00395C3F" w:rsidP="003E5DC8">
      <w:pPr>
        <w:jc w:val="both"/>
        <w:rPr>
          <w:lang w:val="es-MX" w:eastAsia="ja-JP"/>
        </w:rPr>
      </w:pPr>
    </w:p>
    <w:p w14:paraId="3FCE7968" w14:textId="1D02BC0F" w:rsidR="00395C3F" w:rsidRDefault="00094752" w:rsidP="00094752">
      <w:pPr>
        <w:jc w:val="both"/>
        <w:rPr>
          <w:lang w:val="es-MX" w:eastAsia="ja-JP"/>
        </w:rPr>
      </w:pPr>
      <w:r w:rsidRPr="00094752">
        <w:rPr>
          <w:lang w:val="es-MX" w:eastAsia="ja-JP"/>
        </w:rPr>
        <w:t xml:space="preserve">Los bienes con COG 541 (automóviles) en automático se debe marcar el </w:t>
      </w:r>
      <w:proofErr w:type="spellStart"/>
      <w:r w:rsidRPr="00094752">
        <w:rPr>
          <w:lang w:val="es-MX" w:eastAsia="ja-JP"/>
        </w:rPr>
        <w:t>check</w:t>
      </w:r>
      <w:proofErr w:type="spellEnd"/>
      <w:r w:rsidRPr="00094752">
        <w:rPr>
          <w:lang w:val="es-MX" w:eastAsia="ja-JP"/>
        </w:rPr>
        <w:t xml:space="preserve"> de Parque</w:t>
      </w:r>
      <w:r>
        <w:rPr>
          <w:lang w:val="es-MX" w:eastAsia="ja-JP"/>
        </w:rPr>
        <w:t xml:space="preserve"> </w:t>
      </w:r>
      <w:r w:rsidRPr="00094752">
        <w:rPr>
          <w:lang w:val="es-MX" w:eastAsia="ja-JP"/>
        </w:rPr>
        <w:t>Vehicular.</w:t>
      </w:r>
    </w:p>
    <w:p w14:paraId="5043E503" w14:textId="29481815" w:rsidR="00094752" w:rsidRDefault="00094752" w:rsidP="00094752">
      <w:pPr>
        <w:jc w:val="both"/>
        <w:rPr>
          <w:lang w:val="es-MX" w:eastAsia="ja-JP"/>
        </w:rPr>
      </w:pPr>
    </w:p>
    <w:p w14:paraId="4DD0B66B" w14:textId="76BED232" w:rsidR="00094752" w:rsidRDefault="00094752" w:rsidP="00094752">
      <w:pPr>
        <w:jc w:val="both"/>
        <w:rPr>
          <w:lang w:val="es-MX" w:eastAsia="ja-JP"/>
        </w:rPr>
      </w:pPr>
      <w:r w:rsidRPr="00094752">
        <w:rPr>
          <w:lang w:val="es-MX" w:eastAsia="ja-JP"/>
        </w:rPr>
        <w:t>Los bienes con COG 581 (terrenos), 582 (viviendas) y 583 (edificios no habitacionales), en</w:t>
      </w:r>
      <w:r>
        <w:rPr>
          <w:lang w:val="es-MX" w:eastAsia="ja-JP"/>
        </w:rPr>
        <w:t xml:space="preserve"> </w:t>
      </w:r>
      <w:r w:rsidRPr="00094752">
        <w:rPr>
          <w:lang w:val="es-MX" w:eastAsia="ja-JP"/>
        </w:rPr>
        <w:t>autom</w:t>
      </w:r>
      <w:r>
        <w:rPr>
          <w:lang w:val="es-MX" w:eastAsia="ja-JP"/>
        </w:rPr>
        <w:t>ático se debe marcar el de</w:t>
      </w:r>
      <w:r w:rsidRPr="00094752">
        <w:rPr>
          <w:lang w:val="es-MX" w:eastAsia="ja-JP"/>
        </w:rPr>
        <w:t xml:space="preserve"> Registro Inmobiliario.</w:t>
      </w:r>
    </w:p>
    <w:p w14:paraId="19D587A2" w14:textId="725231B4" w:rsidR="00094752" w:rsidRDefault="00094752" w:rsidP="00094752">
      <w:pPr>
        <w:jc w:val="both"/>
        <w:rPr>
          <w:lang w:val="es-MX" w:eastAsia="ja-JP"/>
        </w:rPr>
      </w:pPr>
    </w:p>
    <w:p w14:paraId="5649BCB4" w14:textId="11543BC3" w:rsidR="00094752" w:rsidRDefault="00094752" w:rsidP="00094752">
      <w:pPr>
        <w:jc w:val="both"/>
        <w:rPr>
          <w:lang w:val="es-MX" w:eastAsia="ja-JP"/>
        </w:rPr>
      </w:pPr>
      <w:r w:rsidRPr="00094752">
        <w:rPr>
          <w:lang w:val="es-MX" w:eastAsia="ja-JP"/>
        </w:rPr>
        <w:t xml:space="preserve">Para otros bienes de activo fijo que no tengan los </w:t>
      </w:r>
      <w:proofErr w:type="spellStart"/>
      <w:r w:rsidRPr="00094752">
        <w:rPr>
          <w:lang w:val="es-MX" w:eastAsia="ja-JP"/>
        </w:rPr>
        <w:t>COGs</w:t>
      </w:r>
      <w:proofErr w:type="spellEnd"/>
      <w:r w:rsidRPr="00094752">
        <w:rPr>
          <w:lang w:val="es-MX" w:eastAsia="ja-JP"/>
        </w:rPr>
        <w:t xml:space="preserve"> mencionados en los dos puntos</w:t>
      </w:r>
      <w:r>
        <w:rPr>
          <w:lang w:val="es-MX" w:eastAsia="ja-JP"/>
        </w:rPr>
        <w:t xml:space="preserve"> </w:t>
      </w:r>
      <w:r w:rsidRPr="00094752">
        <w:rPr>
          <w:lang w:val="es-MX" w:eastAsia="ja-JP"/>
        </w:rPr>
        <w:t>ant</w:t>
      </w:r>
      <w:r>
        <w:rPr>
          <w:lang w:val="es-MX" w:eastAsia="ja-JP"/>
        </w:rPr>
        <w:t xml:space="preserve">eriores, podrán marcar el </w:t>
      </w:r>
      <w:r w:rsidRPr="00094752">
        <w:rPr>
          <w:lang w:val="es-MX" w:eastAsia="ja-JP"/>
        </w:rPr>
        <w:t>de Otros Bienes, para aquellos que requieran Control y</w:t>
      </w:r>
      <w:r>
        <w:rPr>
          <w:lang w:val="es-MX" w:eastAsia="ja-JP"/>
        </w:rPr>
        <w:t xml:space="preserve"> </w:t>
      </w:r>
      <w:r w:rsidRPr="00094752">
        <w:rPr>
          <w:lang w:val="es-MX" w:eastAsia="ja-JP"/>
        </w:rPr>
        <w:t>Seguimiento.</w:t>
      </w:r>
    </w:p>
    <w:p w14:paraId="2C50655C" w14:textId="01CE9C44" w:rsidR="00094752" w:rsidRDefault="00094752" w:rsidP="00094752">
      <w:pPr>
        <w:jc w:val="both"/>
        <w:rPr>
          <w:lang w:val="es-MX" w:eastAsia="ja-JP"/>
        </w:rPr>
      </w:pPr>
    </w:p>
    <w:p w14:paraId="6E4D8F34" w14:textId="14ECC57B" w:rsidR="00094752" w:rsidRPr="00D63685" w:rsidRDefault="00094752" w:rsidP="00094752">
      <w:pPr>
        <w:jc w:val="both"/>
        <w:rPr>
          <w:lang w:val="es-MX" w:eastAsia="ja-JP"/>
        </w:rPr>
      </w:pPr>
      <w:r w:rsidRPr="00094752">
        <w:rPr>
          <w:lang w:val="es-MX" w:eastAsia="ja-JP"/>
        </w:rPr>
        <w:t xml:space="preserve">Los bienes de activo fijo que tengan marcado alguno de los 3 </w:t>
      </w:r>
      <w:proofErr w:type="spellStart"/>
      <w:r w:rsidRPr="00094752">
        <w:rPr>
          <w:lang w:val="es-MX" w:eastAsia="ja-JP"/>
        </w:rPr>
        <w:t>checks</w:t>
      </w:r>
      <w:proofErr w:type="spellEnd"/>
      <w:r w:rsidRPr="00094752">
        <w:rPr>
          <w:lang w:val="es-MX" w:eastAsia="ja-JP"/>
        </w:rPr>
        <w:t xml:space="preserve"> deberán enviarse a la</w:t>
      </w:r>
      <w:r>
        <w:rPr>
          <w:lang w:val="es-MX" w:eastAsia="ja-JP"/>
        </w:rPr>
        <w:t xml:space="preserve"> </w:t>
      </w:r>
      <w:r w:rsidRPr="00094752">
        <w:rPr>
          <w:lang w:val="es-MX" w:eastAsia="ja-JP"/>
        </w:rPr>
        <w:t>funcionalidad de Control y Seguimiento, para darle continuidad a la administración de</w:t>
      </w:r>
      <w:r>
        <w:rPr>
          <w:lang w:val="es-MX" w:eastAsia="ja-JP"/>
        </w:rPr>
        <w:t xml:space="preserve"> </w:t>
      </w:r>
      <w:r w:rsidRPr="00094752">
        <w:rPr>
          <w:lang w:val="es-MX" w:eastAsia="ja-JP"/>
        </w:rPr>
        <w:t>conceptos que le son identificados.</w:t>
      </w:r>
    </w:p>
    <w:p w14:paraId="11AFBCA3" w14:textId="642A7172" w:rsidR="00395C3F" w:rsidRDefault="00395C3F" w:rsidP="00D63685">
      <w:pPr>
        <w:rPr>
          <w:rFonts w:cs="Arial"/>
          <w:b/>
          <w:sz w:val="26"/>
          <w:szCs w:val="26"/>
          <w:highlight w:val="lightGray"/>
        </w:rPr>
      </w:pPr>
    </w:p>
    <w:p w14:paraId="453B7A6B" w14:textId="15D43EC1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0A782A77" w14:textId="58C16EF5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0FCAA2B8" w14:textId="6D672952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29A9222E" w14:textId="429203E3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76AC01F7" w14:textId="03DBC844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219E8CA1" w14:textId="217DC9B8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71B04E77" w14:textId="4091ECB8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39332024" w14:textId="303707FB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4A39E660" w14:textId="2D3955DF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0BA00F13" w14:textId="77777777" w:rsidR="00310BA5" w:rsidRDefault="00310BA5" w:rsidP="00D63685">
      <w:pPr>
        <w:rPr>
          <w:rFonts w:cs="Arial"/>
          <w:b/>
          <w:sz w:val="26"/>
          <w:szCs w:val="26"/>
          <w:highlight w:val="lightGray"/>
        </w:rPr>
      </w:pPr>
    </w:p>
    <w:p w14:paraId="5EECD19E" w14:textId="56F8AE73" w:rsidR="00E122C7" w:rsidRDefault="00E122C7" w:rsidP="00D63685">
      <w:pPr>
        <w:rPr>
          <w:rFonts w:cs="Arial"/>
          <w:b/>
          <w:sz w:val="26"/>
          <w:szCs w:val="26"/>
          <w:highlight w:val="lightGray"/>
        </w:rPr>
      </w:pPr>
    </w:p>
    <w:p w14:paraId="051BEC90" w14:textId="5DB56C78" w:rsidR="00BD02E7" w:rsidRPr="00D63685" w:rsidRDefault="00BD02E7" w:rsidP="00D63685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5" w:name="_Toc82510007"/>
      <w:r w:rsidRPr="00D63685">
        <w:rPr>
          <w:rFonts w:cs="Arial"/>
          <w:b/>
          <w:sz w:val="26"/>
          <w:szCs w:val="26"/>
        </w:rPr>
        <w:lastRenderedPageBreak/>
        <w:t>Diagrama de Caso de Uso</w:t>
      </w:r>
      <w:bookmarkEnd w:id="5"/>
    </w:p>
    <w:p w14:paraId="296D93FE" w14:textId="4BDDC3F4" w:rsidR="00490541" w:rsidRDefault="00490541" w:rsidP="00490541">
      <w:pPr>
        <w:rPr>
          <w:rFonts w:cs="Arial"/>
          <w:lang w:val="es-MX"/>
        </w:rPr>
      </w:pPr>
    </w:p>
    <w:p w14:paraId="52BEB00C" w14:textId="61254003" w:rsidR="00E94708" w:rsidRDefault="003A0A97" w:rsidP="00490541">
      <w:r w:rsidRPr="003A0A97"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 wp14:anchorId="3A133B03" wp14:editId="1B2AC780">
            <wp:simplePos x="0" y="0"/>
            <wp:positionH relativeFrom="column">
              <wp:posOffset>928370</wp:posOffset>
            </wp:positionH>
            <wp:positionV relativeFrom="paragraph">
              <wp:posOffset>1417955</wp:posOffset>
            </wp:positionV>
            <wp:extent cx="3911431" cy="3851275"/>
            <wp:effectExtent l="0" t="0" r="0" b="0"/>
            <wp:wrapNone/>
            <wp:docPr id="5" name="Imagen 5" descr="C:\Users\acer\Desktop\Sigob\1 Casos de uso\Control Patrimial gestión\Diagramas de casos de uso- AAF 001-010\DMS - Desarrollo - Control Patrimonial - AAF006 - Control y Seguimiento.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Sigob\1 Casos de uso\Control Patrimial gestión\Diagramas de casos de uso- AAF 001-010\DMS - Desarrollo - Control Patrimonial - AAF006 - Control y Seguimiento..drawi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6" t="3296"/>
                    <a:stretch/>
                  </pic:blipFill>
                  <pic:spPr bwMode="auto">
                    <a:xfrm>
                      <a:off x="0" y="0"/>
                      <a:ext cx="3911431" cy="38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D72">
        <w:object w:dxaOrig="15676" w:dyaOrig="10845" w14:anchorId="25085C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440pt" o:ole="">
            <v:imagedata r:id="rId18" o:title=""/>
          </v:shape>
          <o:OLEObject Type="Embed" ProgID="Visio.Drawing.15" ShapeID="_x0000_i1025" DrawAspect="Content" ObjectID="_1693406607" r:id="rId19"/>
        </w:object>
      </w:r>
      <w:r w:rsidRPr="003A0A97">
        <w:rPr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9309750" w14:textId="40A3B360" w:rsidR="00A73901" w:rsidRDefault="00A73901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7C393EA3" w14:textId="5D4E80F6" w:rsidR="004D7392" w:rsidRDefault="004D7392">
      <w:pPr>
        <w:rPr>
          <w:rFonts w:cs="Arial"/>
          <w:b/>
          <w:sz w:val="26"/>
          <w:szCs w:val="26"/>
        </w:rPr>
      </w:pPr>
    </w:p>
    <w:p w14:paraId="2848A003" w14:textId="373E1131" w:rsidR="008759E2" w:rsidRDefault="008759E2" w:rsidP="008759E2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6" w:name="_Toc82510008"/>
      <w:r>
        <w:rPr>
          <w:rFonts w:cs="Arial"/>
          <w:b/>
          <w:sz w:val="26"/>
          <w:szCs w:val="26"/>
        </w:rPr>
        <w:t xml:space="preserve">Diccionario </w:t>
      </w:r>
      <w:r w:rsidR="00D63685">
        <w:rPr>
          <w:rFonts w:cs="Arial"/>
          <w:b/>
          <w:sz w:val="26"/>
          <w:szCs w:val="26"/>
        </w:rPr>
        <w:t>de datos.</w:t>
      </w:r>
      <w:bookmarkEnd w:id="6"/>
    </w:p>
    <w:p w14:paraId="63265426" w14:textId="135270A4" w:rsidR="00A7413E" w:rsidRDefault="00A7413E" w:rsidP="00A7413E">
      <w:pPr>
        <w:outlineLvl w:val="0"/>
        <w:rPr>
          <w:rFonts w:cs="Arial"/>
          <w:b/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9"/>
        <w:gridCol w:w="617"/>
        <w:gridCol w:w="684"/>
        <w:gridCol w:w="640"/>
        <w:gridCol w:w="640"/>
        <w:gridCol w:w="640"/>
        <w:gridCol w:w="398"/>
        <w:gridCol w:w="2421"/>
      </w:tblGrid>
      <w:tr w:rsidR="001C2DE5" w14:paraId="4D8A6F4E" w14:textId="77777777" w:rsidTr="001C2DE5">
        <w:trPr>
          <w:trHeight w:val="300"/>
        </w:trPr>
        <w:tc>
          <w:tcPr>
            <w:tcW w:w="20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613AE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Nombre de Tabla:</w:t>
            </w:r>
          </w:p>
        </w:tc>
        <w:tc>
          <w:tcPr>
            <w:tcW w:w="296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DE297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moduloactivofijo_pestanas</w:t>
            </w:r>
            <w:proofErr w:type="spellEnd"/>
          </w:p>
        </w:tc>
      </w:tr>
      <w:tr w:rsidR="001C2DE5" w14:paraId="1702DDE6" w14:textId="77777777" w:rsidTr="001C2DE5">
        <w:trPr>
          <w:trHeight w:val="360"/>
        </w:trPr>
        <w:tc>
          <w:tcPr>
            <w:tcW w:w="203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CE2DE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Descripción:</w:t>
            </w:r>
          </w:p>
        </w:tc>
        <w:tc>
          <w:tcPr>
            <w:tcW w:w="296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84F30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Activo Fijo Pestaña Bitácora</w:t>
            </w:r>
          </w:p>
        </w:tc>
      </w:tr>
      <w:tr w:rsidR="001C2DE5" w14:paraId="7EAE0A80" w14:textId="77777777" w:rsidTr="001C2DE5">
        <w:trPr>
          <w:trHeight w:val="288"/>
        </w:trPr>
        <w:tc>
          <w:tcPr>
            <w:tcW w:w="13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784F6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Nombre del campo</w:t>
            </w:r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4CB5B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Tipo de dato</w:t>
            </w:r>
          </w:p>
        </w:tc>
        <w:tc>
          <w:tcPr>
            <w:tcW w:w="3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A0A71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Tamaño</w:t>
            </w:r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F8D96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Dominio de valores</w:t>
            </w:r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762C5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Valor por default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51102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PK</w:t>
            </w:r>
          </w:p>
        </w:tc>
        <w:tc>
          <w:tcPr>
            <w:tcW w:w="1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A53B8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Valor nulo</w:t>
            </w:r>
          </w:p>
        </w:tc>
        <w:tc>
          <w:tcPr>
            <w:tcW w:w="17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A7316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Descripción</w:t>
            </w:r>
          </w:p>
        </w:tc>
      </w:tr>
      <w:tr w:rsidR="001C2DE5" w14:paraId="5E120FD1" w14:textId="77777777" w:rsidTr="001C2DE5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5C5E9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66DC3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D9DE4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F1BAE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5B29B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1E0B0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5ADDB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B964E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1C2DE5" w14:paraId="42B2315A" w14:textId="77777777" w:rsidTr="001C2DE5">
        <w:trPr>
          <w:trHeight w:val="5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5F5AAD3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clave_activo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CA7620D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CharField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C69813C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50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268FC605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4AC84F5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9758E5D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PK</w:t>
            </w: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4DE333DE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20499A53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 del modelo pestañas</w:t>
            </w:r>
          </w:p>
        </w:tc>
      </w:tr>
      <w:tr w:rsidR="001C2DE5" w14:paraId="4F430431" w14:textId="77777777" w:rsidTr="001C2DE5">
        <w:trPr>
          <w:trHeight w:val="1236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491C234F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foto_activo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78370D4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88C5AC4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B8304AA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C56EA71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4D6CAE1E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D609029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C8757E0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 xml:space="preserve">Foto del activo en </w:t>
            </w: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cuestion</w:t>
            </w:r>
            <w:proofErr w:type="spellEnd"/>
          </w:p>
        </w:tc>
      </w:tr>
      <w:tr w:rsidR="001C2DE5" w14:paraId="11FA5492" w14:textId="77777777" w:rsidTr="001C2DE5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904A125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identicador_fisico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21A6DE03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99FDD34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24F5CBA4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04920B74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1CE0F72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09336BFF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4C2D88D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Codigo</w:t>
            </w:r>
            <w:proofErr w:type="spellEnd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 xml:space="preserve"> de barra, QR y/o RFID del activo</w:t>
            </w:r>
          </w:p>
        </w:tc>
      </w:tr>
      <w:tr w:rsidR="001C2DE5" w14:paraId="78443E32" w14:textId="77777777" w:rsidTr="001C2DE5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4B8B131F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fecha_alta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31695AF0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DateField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31D27863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2614794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903DBE6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4417C605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F1481E2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30C7B3AA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Fecha Alta</w:t>
            </w:r>
          </w:p>
        </w:tc>
      </w:tr>
      <w:tr w:rsidR="001C2DE5" w14:paraId="15591E48" w14:textId="77777777" w:rsidTr="001C2DE5">
        <w:trPr>
          <w:trHeight w:val="288"/>
        </w:trPr>
        <w:tc>
          <w:tcPr>
            <w:tcW w:w="13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D130244" w14:textId="77777777" w:rsidR="001C2DE5" w:rsidRDefault="001C2DE5">
            <w:pPr>
              <w:jc w:val="center"/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tipo_activo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0D4ADF85" w14:textId="77777777" w:rsidR="001C2DE5" w:rsidRDefault="001C2DE5">
            <w:pPr>
              <w:jc w:val="center"/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 xml:space="preserve">  </w:t>
            </w:r>
          </w:p>
        </w:tc>
        <w:tc>
          <w:tcPr>
            <w:tcW w:w="3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0C6DABB0" w14:textId="77777777" w:rsidR="001C2DE5" w:rsidRDefault="001C2DE5">
            <w:pPr>
              <w:jc w:val="center"/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6604585" w14:textId="77777777" w:rsidR="001C2DE5" w:rsidRDefault="001C2DE5">
            <w:pPr>
              <w:jc w:val="center"/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657DD34" w14:textId="77777777" w:rsidR="001C2DE5" w:rsidRDefault="001C2DE5">
            <w:pPr>
              <w:jc w:val="center"/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43CDDE38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4BD2EB60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59CA454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Tipo Activo.</w:t>
            </w:r>
          </w:p>
        </w:tc>
      </w:tr>
      <w:tr w:rsidR="001C2DE5" w14:paraId="3BC69F45" w14:textId="77777777" w:rsidTr="001C2DE5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B7C10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3255D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D396E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0DFDE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9163F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75D7A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A156B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37F48CB4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proviene del catálogo del mismo nombre</w:t>
            </w:r>
          </w:p>
        </w:tc>
      </w:tr>
      <w:tr w:rsidR="001C2DE5" w14:paraId="1714CB3A" w14:textId="77777777" w:rsidTr="001C2DE5">
        <w:trPr>
          <w:trHeight w:val="288"/>
        </w:trPr>
        <w:tc>
          <w:tcPr>
            <w:tcW w:w="13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4DD8F7A7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tipo_de_activo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7A1967D" w14:textId="77777777" w:rsidR="001C2DE5" w:rsidRDefault="001C2DE5">
            <w:pPr>
              <w:jc w:val="center"/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 xml:space="preserve">  </w:t>
            </w:r>
          </w:p>
        </w:tc>
        <w:tc>
          <w:tcPr>
            <w:tcW w:w="3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2D170491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716E945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4FFD78D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5FD341C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2DC4E1A0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5108D97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Clasificación Activo.</w:t>
            </w:r>
          </w:p>
        </w:tc>
      </w:tr>
      <w:tr w:rsidR="001C2DE5" w14:paraId="7553C5DE" w14:textId="77777777" w:rsidTr="001C2DE5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51CCE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ECF2D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E97A2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C1B15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7F0CA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D281C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892E4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0BD7EAB5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proviene del catálogo del mismo nombre.</w:t>
            </w:r>
          </w:p>
        </w:tc>
      </w:tr>
      <w:tr w:rsidR="001C2DE5" w14:paraId="6EAC2098" w14:textId="77777777" w:rsidTr="001C2DE5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29DAC49E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descripcion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48B5BBB0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EEE240D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0EA141E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F126D14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00EFA296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043D13F6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36337213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En este dato se registra la descripción del producto (computadora, teléfono, impresora, etc.)</w:t>
            </w:r>
          </w:p>
        </w:tc>
      </w:tr>
      <w:tr w:rsidR="001C2DE5" w14:paraId="2C1F348E" w14:textId="77777777" w:rsidTr="001C2DE5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C6B5211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clave_producto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C3830EB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32B95993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0BAE2AB5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33A90E1D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78F3663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4C267B96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B5FFAA3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 Producto</w:t>
            </w:r>
          </w:p>
        </w:tc>
      </w:tr>
      <w:tr w:rsidR="001C2DE5" w14:paraId="7BC87B87" w14:textId="77777777" w:rsidTr="001C2DE5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442FF072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clave_interna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E281C7A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3D97711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28B9C608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9EEE83C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D504300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B2744EB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C8BD71E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 Interna. Este dato puede llevar un consecutivo generado automáticamente, pero con posibilidad de edición por el usuario.</w:t>
            </w:r>
          </w:p>
        </w:tc>
      </w:tr>
      <w:tr w:rsidR="001C2DE5" w14:paraId="30EDA2E6" w14:textId="77777777" w:rsidTr="001C2DE5">
        <w:trPr>
          <w:trHeight w:val="288"/>
        </w:trPr>
        <w:tc>
          <w:tcPr>
            <w:tcW w:w="13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537DDE2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claveCONAC_bienes_muebles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B47FA0C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3507B1E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1902927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4287B5BA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B538473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E0D0E7C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5F19BAA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 CONAC Bienes Muebles.</w:t>
            </w:r>
          </w:p>
        </w:tc>
      </w:tr>
      <w:tr w:rsidR="001C2DE5" w14:paraId="3A73C349" w14:textId="77777777" w:rsidTr="001C2DE5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F18BD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4D391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53167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4FA16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AE447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439CE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A6EA7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2453B5D7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se debe leer del catálogo de bienes muebles.</w:t>
            </w:r>
          </w:p>
        </w:tc>
      </w:tr>
      <w:tr w:rsidR="001C2DE5" w14:paraId="6CA4A416" w14:textId="77777777" w:rsidTr="001C2DE5">
        <w:trPr>
          <w:trHeight w:val="288"/>
        </w:trPr>
        <w:tc>
          <w:tcPr>
            <w:tcW w:w="13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06179A9E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claveCONAC_bienes_inmuebles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29363BB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B65EFF2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0B31027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407F57BF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0562156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3349D01C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31C1A35B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 CONAC Bienes Inmuebles.</w:t>
            </w:r>
          </w:p>
        </w:tc>
      </w:tr>
      <w:tr w:rsidR="001C2DE5" w14:paraId="4ED1F0A6" w14:textId="77777777" w:rsidTr="001C2DE5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7CB85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7539C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F342E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1B583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D0C2C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8ECEC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5D3CE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7CB56E8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se debe leer del catálogo de bienes inmuebles.</w:t>
            </w:r>
          </w:p>
        </w:tc>
      </w:tr>
      <w:tr w:rsidR="001C2DE5" w14:paraId="751AF3B3" w14:textId="77777777" w:rsidTr="001C2DE5">
        <w:trPr>
          <w:trHeight w:val="288"/>
        </w:trPr>
        <w:tc>
          <w:tcPr>
            <w:tcW w:w="13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709FF92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claveCABMS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059E7A21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2BC001A8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000C5051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371F56F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5E1A480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C70AFD1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3A15E5BA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 CAMBS.</w:t>
            </w:r>
          </w:p>
        </w:tc>
      </w:tr>
      <w:tr w:rsidR="001C2DE5" w14:paraId="04791D4E" w14:textId="77777777" w:rsidTr="001C2DE5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3FFC8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868E9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D7089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312F5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B3405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776C4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3F399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25352FD7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 xml:space="preserve">Este dato proviene del catálogo del mismo nombre. </w:t>
            </w:r>
          </w:p>
        </w:tc>
      </w:tr>
      <w:tr w:rsidR="001C2DE5" w14:paraId="2F87966D" w14:textId="77777777" w:rsidTr="001C2DE5">
        <w:trPr>
          <w:trHeight w:val="288"/>
        </w:trPr>
        <w:tc>
          <w:tcPr>
            <w:tcW w:w="13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3565F6C7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lastRenderedPageBreak/>
              <w:t>claveCUCOP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23B90809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0C760FA6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284306A2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2E623897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0921B421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D07FD19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685A13D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Clave CUCOP</w:t>
            </w:r>
          </w:p>
        </w:tc>
      </w:tr>
      <w:tr w:rsidR="001C2DE5" w14:paraId="1CA079D5" w14:textId="77777777" w:rsidTr="001C2DE5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29156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E83DC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54CE3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3829F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6E5A7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513FB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C55A1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023DEC57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proviene del catálogo del mismo nombre.</w:t>
            </w:r>
          </w:p>
        </w:tc>
      </w:tr>
      <w:tr w:rsidR="001C2DE5" w14:paraId="0B674814" w14:textId="77777777" w:rsidTr="001C2DE5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36EAB02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no_economico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7A35945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30A49B56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35E801F8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20A044C3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3F7AB31F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13694A3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05F10C08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No. Económico</w:t>
            </w:r>
          </w:p>
        </w:tc>
      </w:tr>
      <w:tr w:rsidR="001C2DE5" w14:paraId="29EAA2A9" w14:textId="77777777" w:rsidTr="001C2DE5">
        <w:trPr>
          <w:trHeight w:val="288"/>
        </w:trPr>
        <w:tc>
          <w:tcPr>
            <w:tcW w:w="13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444F173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estado_fisico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33EF7583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047BE6EE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2056DEC0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3FAC3E9F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4DEB2F8E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28C339A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7A46CB1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Estado Físico.</w:t>
            </w:r>
          </w:p>
        </w:tc>
      </w:tr>
      <w:tr w:rsidR="001C2DE5" w14:paraId="072E6E8F" w14:textId="77777777" w:rsidTr="001C2DE5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EF780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9B5A1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9A9F1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97530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1AF58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09505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19052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F4A79C6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proviene del catálogo estado del bien.</w:t>
            </w:r>
          </w:p>
        </w:tc>
      </w:tr>
      <w:tr w:rsidR="001C2DE5" w14:paraId="2AF90D60" w14:textId="77777777" w:rsidTr="001C2DE5">
        <w:trPr>
          <w:trHeight w:val="288"/>
        </w:trPr>
        <w:tc>
          <w:tcPr>
            <w:tcW w:w="13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B541E52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estatus_asignacion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051BF660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CC77866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2B62AB63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0355AFA3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093FBC50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D27F019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3032E146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Estatus Asignación.</w:t>
            </w:r>
          </w:p>
        </w:tc>
      </w:tr>
      <w:tr w:rsidR="001C2DE5" w14:paraId="1A7FB6B5" w14:textId="77777777" w:rsidTr="001C2DE5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2F8A3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95A1C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2B64C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83815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C597D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204C7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DFD23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4365266B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 xml:space="preserve">Este dato proviene del catálogo estatus de </w:t>
            </w: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asignacion</w:t>
            </w:r>
            <w:proofErr w:type="spellEnd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.</w:t>
            </w:r>
          </w:p>
        </w:tc>
      </w:tr>
      <w:tr w:rsidR="001C2DE5" w14:paraId="4A659393" w14:textId="77777777" w:rsidTr="001C2DE5">
        <w:trPr>
          <w:trHeight w:val="288"/>
        </w:trPr>
        <w:tc>
          <w:tcPr>
            <w:tcW w:w="13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3090FD72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uso</w:t>
            </w:r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4557C106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5294EF60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36B01ACE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D011E04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4EE93660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3D7E02F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BC046B6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Uso.</w:t>
            </w:r>
          </w:p>
        </w:tc>
      </w:tr>
      <w:tr w:rsidR="001C2DE5" w14:paraId="1E63D08F" w14:textId="77777777" w:rsidTr="001C2DE5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B5821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0A8C7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7BC5F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27FCC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D958B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EC692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4970B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26337031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proviene del catálogo del mismo nombre</w:t>
            </w:r>
          </w:p>
        </w:tc>
      </w:tr>
      <w:tr w:rsidR="001C2DE5" w14:paraId="4F3B8584" w14:textId="77777777" w:rsidTr="001C2DE5">
        <w:trPr>
          <w:trHeight w:val="288"/>
        </w:trPr>
        <w:tc>
          <w:tcPr>
            <w:tcW w:w="13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644BFBC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bien_economico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467C7B91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BoolField</w:t>
            </w:r>
            <w:proofErr w:type="spellEnd"/>
          </w:p>
        </w:tc>
        <w:tc>
          <w:tcPr>
            <w:tcW w:w="3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309D55A6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EEB9155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4E331D0E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9EE7E40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D6E20C2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34EBA591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Bien Económico</w:t>
            </w:r>
          </w:p>
        </w:tc>
      </w:tr>
      <w:tr w:rsidR="001C2DE5" w14:paraId="7920E620" w14:textId="77777777" w:rsidTr="001C2DE5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DEAA0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ED584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1F72E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46B77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B8036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25223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5DD3D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62051C70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Esta dato es identificado por medio de un SI/NO</w:t>
            </w:r>
          </w:p>
        </w:tc>
      </w:tr>
      <w:tr w:rsidR="001C2DE5" w14:paraId="07695B6E" w14:textId="77777777" w:rsidTr="001C2DE5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E2959F9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observaciones_generales_activos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136DAB82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1594C0D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09C786E9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468F599B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046D7BA9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772DA888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  <w:hideMark/>
          </w:tcPr>
          <w:p w14:paraId="2DA754B4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 xml:space="preserve">Observaciones </w:t>
            </w:r>
          </w:p>
        </w:tc>
      </w:tr>
      <w:tr w:rsidR="001C2DE5" w14:paraId="7A4B6F42" w14:textId="77777777" w:rsidTr="001C2DE5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6FE53CDC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fecha_origen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485CC313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DateField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29B4932F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0F7F3F67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1FB01748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4179D5DC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7A0E354E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0E1FF01E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Fecha</w:t>
            </w:r>
          </w:p>
        </w:tc>
      </w:tr>
      <w:tr w:rsidR="001C2DE5" w14:paraId="3DE3F089" w14:textId="77777777" w:rsidTr="001C2DE5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AF8384E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origen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5F94CF97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6AECCA17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1911C653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59F21C44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8334CCC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2315FDC3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1DB4D88A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Origen. Este dato proviene del catálogo del mismo nombre</w:t>
            </w:r>
          </w:p>
        </w:tc>
      </w:tr>
      <w:tr w:rsidR="001C2DE5" w14:paraId="52175F7A" w14:textId="77777777" w:rsidTr="001C2DE5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6C8F9FC5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5CF126E6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2A6E39C5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61AB09D7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79A55DAF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580807F2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4725B50B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0C9F3094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</w:t>
            </w:r>
          </w:p>
        </w:tc>
      </w:tr>
      <w:tr w:rsidR="001C2DE5" w14:paraId="79AA69CB" w14:textId="77777777" w:rsidTr="001C2DE5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65B6B09F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documento_comprobatorio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2CA2B3C8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78D7C855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092D6C6E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2EA55BB4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18BBD485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78D4BAC5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140E0A36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Documento Comprobatorio. Este dato proviene del catálogo de documento comprobatorio</w:t>
            </w:r>
          </w:p>
        </w:tc>
      </w:tr>
      <w:tr w:rsidR="001C2DE5" w14:paraId="7BC2785C" w14:textId="77777777" w:rsidTr="001C2DE5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19A98915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observaciones_origen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17FCB9AE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556C13E3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2E43D6D7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7B95B4BE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3943D788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7AB055A5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  <w:hideMark/>
          </w:tcPr>
          <w:p w14:paraId="59D28198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Observaciones</w:t>
            </w:r>
          </w:p>
        </w:tc>
      </w:tr>
      <w:tr w:rsidR="001C2DE5" w14:paraId="37DC7924" w14:textId="77777777" w:rsidTr="001C2DE5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6E9060F3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clasificacion_activo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33E42A1D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53305A4C" w14:textId="77777777" w:rsidR="001C2DE5" w:rsidRDefault="001C2DE5">
            <w:pPr>
              <w:rPr>
                <w:rFonts w:ascii="Calibri Light" w:hAnsi="Calibri Light" w:cs="Calibri Light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0105058E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38B2DA4C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406D7AEA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43113820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06A30AA8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Clasificación de Activo. Este dato proviene del catálogo Bienes inmuebles.</w:t>
            </w:r>
          </w:p>
        </w:tc>
      </w:tr>
      <w:tr w:rsidR="001C2DE5" w14:paraId="5256B6EE" w14:textId="77777777" w:rsidTr="001C2DE5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20203711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color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0EED4A9D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40542ECB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7893FFB4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60C5940D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16CD93B6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67A8708D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43F2BD58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Color del activo</w:t>
            </w:r>
          </w:p>
        </w:tc>
      </w:tr>
      <w:tr w:rsidR="001C2DE5" w14:paraId="7F410881" w14:textId="77777777" w:rsidTr="001C2DE5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63B499C2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material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227B8464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7792ACCB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50FBD7FD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6899E2A5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7298B6B2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67A5B3F0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5AF4DFF8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Material del activo</w:t>
            </w:r>
          </w:p>
        </w:tc>
      </w:tr>
      <w:tr w:rsidR="001C2DE5" w14:paraId="5AADD26F" w14:textId="77777777" w:rsidTr="001C2DE5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7CF02DC7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alto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2519214F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501F8A79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65101554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350F1B65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1F9AD067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1139C9AD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70FAA58C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Alto del activo</w:t>
            </w:r>
          </w:p>
        </w:tc>
      </w:tr>
      <w:tr w:rsidR="001C2DE5" w14:paraId="2A9DD3B3" w14:textId="77777777" w:rsidTr="001C2DE5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596EDFCA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largo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0D8C1EB4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53829C75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54B90FC4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5A9EB52F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1599A3E5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4231372C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751E688D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Largo del activo</w:t>
            </w:r>
          </w:p>
        </w:tc>
      </w:tr>
      <w:tr w:rsidR="001C2DE5" w14:paraId="17A04AD4" w14:textId="77777777" w:rsidTr="001C2DE5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03CF31DA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ancho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3EB83809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3C4A81D1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116312E2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20D8276B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1F6CFA02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32BFD2CE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0406E588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Ancho del activo</w:t>
            </w:r>
          </w:p>
        </w:tc>
      </w:tr>
      <w:tr w:rsidR="001C2DE5" w14:paraId="5A206BC3" w14:textId="77777777" w:rsidTr="001C2DE5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7B63783C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observaciones_identificacion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3208921B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0DD9D67A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7905B06D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6A4E48F2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585155C9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4354F31C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2CFF5303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Observaciones del activo</w:t>
            </w:r>
          </w:p>
        </w:tc>
      </w:tr>
      <w:tr w:rsidR="001C2DE5" w14:paraId="1BF03012" w14:textId="77777777" w:rsidTr="001C2DE5">
        <w:trPr>
          <w:trHeight w:val="288"/>
        </w:trPr>
        <w:tc>
          <w:tcPr>
            <w:tcW w:w="13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28D2F13B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COG</w:t>
            </w:r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3F7D32A9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410D4926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35BC02C8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08C3938B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51FFE9A7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61B3814F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3E74A524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COG. Este campo aparece en automático y proviene del Catálogo Clasificación del Activo, de</w:t>
            </w:r>
          </w:p>
        </w:tc>
      </w:tr>
      <w:tr w:rsidR="001C2DE5" w14:paraId="77304569" w14:textId="77777777" w:rsidTr="001C2DE5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0DBC8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C7F2B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76399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4A94B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F6B60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72681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CFA9A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76F6DAAE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la columna % (porcentaje), de acuerdo con el campo Clasificación Activo de la pestaña</w:t>
            </w:r>
          </w:p>
        </w:tc>
      </w:tr>
      <w:tr w:rsidR="001C2DE5" w14:paraId="19029387" w14:textId="77777777" w:rsidTr="001C2DE5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3C542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32F0B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0B06E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D5A55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F37C9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BE9BE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3020D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5F42995E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General.</w:t>
            </w:r>
          </w:p>
        </w:tc>
      </w:tr>
      <w:tr w:rsidR="001C2DE5" w14:paraId="597F7070" w14:textId="77777777" w:rsidTr="001C2DE5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12E2567F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fuente_de_financiamiento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101CFF4F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437B43E1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6AE7E1D5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5CCF9313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224A32EB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1390343F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1E310452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Fuente de Financiamiento. Este dato proviene del catálogo fuente de financiamiento.</w:t>
            </w:r>
          </w:p>
        </w:tc>
      </w:tr>
      <w:tr w:rsidR="001C2DE5" w14:paraId="53A00D6E" w14:textId="77777777" w:rsidTr="001C2DE5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090970CD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unidad_responsable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4A392278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0CEC1FB4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5988E227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7358E0FC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33BC1630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51AC05FB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4F6E4028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Unidad Responsable. Este dato proviene del catálogo UR.</w:t>
            </w:r>
          </w:p>
        </w:tc>
      </w:tr>
      <w:tr w:rsidR="001C2DE5" w14:paraId="18BD05A8" w14:textId="77777777" w:rsidTr="001C2DE5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3E301911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porcentaje_afectacion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563E6E6D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341F2FDA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2B7B9962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3FB8209D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15C802FA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3526DF6D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2F5631B0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Porcentaje de Afectación</w:t>
            </w:r>
          </w:p>
        </w:tc>
      </w:tr>
      <w:tr w:rsidR="001C2DE5" w14:paraId="6FE9A47E" w14:textId="77777777" w:rsidTr="001C2DE5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268EB3E8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cuenta_alta_activo_fijo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4B9895C2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37B62272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615449A0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799973A3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0EF61F5E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131E0309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0167385B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Cuenta Alta Activo Fijo. Este dato proviene del catálogo contable.</w:t>
            </w:r>
          </w:p>
        </w:tc>
      </w:tr>
      <w:tr w:rsidR="001C2DE5" w14:paraId="57F2A42D" w14:textId="77777777" w:rsidTr="001C2DE5">
        <w:trPr>
          <w:trHeight w:val="288"/>
        </w:trPr>
        <w:tc>
          <w:tcPr>
            <w:tcW w:w="13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715860C5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cuenta_de_gastos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668559A1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24CC5D44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4F22C322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03A4C97F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63D2ADF4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246858E9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5227B25E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Cuenta de Gastos.</w:t>
            </w:r>
          </w:p>
        </w:tc>
      </w:tr>
      <w:tr w:rsidR="001C2DE5" w14:paraId="28655DDE" w14:textId="77777777" w:rsidTr="001C2DE5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13EFF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A7EA5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9811F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B3B70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3DB81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8B6F5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FBFB3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0CDA290C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proviene del catálogo contable.</w:t>
            </w:r>
          </w:p>
        </w:tc>
      </w:tr>
      <w:tr w:rsidR="001C2DE5" w14:paraId="305858F5" w14:textId="77777777" w:rsidTr="001C2DE5">
        <w:trPr>
          <w:trHeight w:val="288"/>
        </w:trPr>
        <w:tc>
          <w:tcPr>
            <w:tcW w:w="13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53CEE371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cuenta_depreciacion_amortizacion_deterioro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42F83F11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489840EC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13FF7E18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4B9528D3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344BF2C8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60ADAB1C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018A43D1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Cuenta Depreciación, Amortización y Deterioro.</w:t>
            </w:r>
          </w:p>
        </w:tc>
      </w:tr>
      <w:tr w:rsidR="001C2DE5" w14:paraId="02BF6CE1" w14:textId="77777777" w:rsidTr="001C2DE5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9730A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F2947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F5479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86AF6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C6ABB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78271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40237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vAlign w:val="center"/>
            <w:hideMark/>
          </w:tcPr>
          <w:p w14:paraId="0CD5D7AB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proviene del catálogo contable.</w:t>
            </w:r>
          </w:p>
        </w:tc>
      </w:tr>
      <w:tr w:rsidR="001C2DE5" w14:paraId="219CA9F1" w14:textId="77777777" w:rsidTr="001C2DE5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04C0983B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6B9CD484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FloatField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7A91CEEA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46BBEB8E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32488CDD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2450D1CE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4B8D854E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0F3FE764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Monto. Considerado como variable a.</w:t>
            </w:r>
          </w:p>
        </w:tc>
      </w:tr>
      <w:tr w:rsidR="001C2DE5" w14:paraId="7E49934B" w14:textId="77777777" w:rsidTr="001C2DE5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12304863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porcentaje_afectacion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6155BC87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312E7A95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5F21836A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23BB58D2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654B2590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0EECE4C6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31114324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Porcentaje de Afectación</w:t>
            </w:r>
          </w:p>
        </w:tc>
      </w:tr>
      <w:tr w:rsidR="001C2DE5" w14:paraId="280CA03A" w14:textId="77777777" w:rsidTr="001C2DE5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67A48E91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valor_de_rescate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2EFE474A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CharField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6C01A9F6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16E23888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7F9F7E1D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24B60E08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7745072B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2E30FAA7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Valor De Rescate</w:t>
            </w:r>
          </w:p>
        </w:tc>
      </w:tr>
      <w:tr w:rsidR="001C2DE5" w14:paraId="17E5CA28" w14:textId="77777777" w:rsidTr="001C2DE5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076B9675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dias_totales_depreciados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4577C19F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IntField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1E4BD6AB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5E7712CB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1918EA30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6BDCF140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16201ED6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694BB182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Días totales depreciados. Considerado como variable b. La fórmula de obtención es (100/%</w:t>
            </w: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afectacion</w:t>
            </w:r>
            <w:proofErr w:type="spellEnd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*365)</w:t>
            </w:r>
          </w:p>
        </w:tc>
      </w:tr>
      <w:tr w:rsidR="001C2DE5" w14:paraId="7B8D900E" w14:textId="77777777" w:rsidTr="001C2DE5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658912A8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dias_depreciados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569DA4BA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IntField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78C54A69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43C48BFD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663B4DD6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0C25FE49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2898ED72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0DD9E75D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Días Depreciados. Considerado como variable c.</w:t>
            </w:r>
          </w:p>
        </w:tc>
      </w:tr>
      <w:tr w:rsidR="001C2DE5" w14:paraId="5C046BBB" w14:textId="77777777" w:rsidTr="001C2DE5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00DC6EE9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dias_por_depreciar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2397A402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IntField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0B7B9F85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20A3788A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3A53FF57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43778D73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5C7A5908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5CB66318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Días Por Depreciar. Considerado como variable d. La fórmula de obtención es d = b - c</w:t>
            </w:r>
          </w:p>
        </w:tc>
      </w:tr>
      <w:tr w:rsidR="001C2DE5" w14:paraId="5640D13B" w14:textId="77777777" w:rsidTr="001C2DE5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30A5C0DF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monto_depreciado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61E4FFFB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FloatField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293D1946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27FF6B26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0CBE46AE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7AAA4BB0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72268DE7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4C1ED792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 Depreciado. Considerado como variable e.</w:t>
            </w:r>
          </w:p>
        </w:tc>
      </w:tr>
      <w:tr w:rsidR="001C2DE5" w14:paraId="4DF3D610" w14:textId="77777777" w:rsidTr="001C2DE5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0FA7B26E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monto_por_depreciar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2F74F250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FloatField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3480C46D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4AFC4983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4B9CFE1B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60CD31A4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3AF646A2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15007777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 Por Depreciar. Considerado como variable f. La fórmula de obtención es f = a - e</w:t>
            </w:r>
          </w:p>
        </w:tc>
      </w:tr>
      <w:tr w:rsidR="001C2DE5" w14:paraId="4C865CBC" w14:textId="77777777" w:rsidTr="001C2DE5">
        <w:trPr>
          <w:trHeight w:val="456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1E6808BE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fecha_ultima_depreciacion_amortizacion_deterioro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18242E34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DateField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3F0D37D0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792305DE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4FA517A6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0B891AD7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25D77449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  <w:hideMark/>
          </w:tcPr>
          <w:p w14:paraId="5594E79D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Fecha Ultima Depreciación, Amortización y Deterioro</w:t>
            </w:r>
          </w:p>
        </w:tc>
      </w:tr>
      <w:tr w:rsidR="001C2DE5" w14:paraId="1FF35AED" w14:textId="77777777" w:rsidTr="001C2DE5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59A064F3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parque_vehicular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794D9125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BoolField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2FC63499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61DCAAAC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698C6132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4979BDC4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5E71D2AE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4FAC4C2E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Parque Vehicular</w:t>
            </w:r>
          </w:p>
        </w:tc>
      </w:tr>
      <w:tr w:rsidR="001C2DE5" w14:paraId="085C15B0" w14:textId="77777777" w:rsidTr="001C2DE5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55F4043F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registro_inmobiliario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0D53D00A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BoolField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6360B95E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10B42BA9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6AFBA412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52D230C9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64A67EBC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6258EBD4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Registro Inmobiliario</w:t>
            </w:r>
          </w:p>
        </w:tc>
      </w:tr>
      <w:tr w:rsidR="001C2DE5" w14:paraId="13E1ACFA" w14:textId="77777777" w:rsidTr="001C2DE5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4FB8A31B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lastRenderedPageBreak/>
              <w:t>otros_bienes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7956160D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BoolField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7698E95B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633D32FB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3DD9A8D1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622E2766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1FAA6D37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682CA5CE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Otros Bienes</w:t>
            </w:r>
          </w:p>
        </w:tc>
      </w:tr>
      <w:tr w:rsidR="001C2DE5" w14:paraId="1B030B12" w14:textId="77777777" w:rsidTr="001C2DE5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53B59DD4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area_general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7974B1E4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vAlign w:val="center"/>
            <w:hideMark/>
          </w:tcPr>
          <w:p w14:paraId="0CD97CE7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0E99742D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300A960D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212B30F0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11013438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763CF154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Área General. Este dato se obtiene del catálogo de ubicaciones.</w:t>
            </w:r>
          </w:p>
        </w:tc>
      </w:tr>
      <w:tr w:rsidR="001C2DE5" w14:paraId="5F6876C4" w14:textId="77777777" w:rsidTr="001C2DE5">
        <w:trPr>
          <w:trHeight w:val="288"/>
        </w:trPr>
        <w:tc>
          <w:tcPr>
            <w:tcW w:w="13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5ECC6636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area_especifica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627A1A0E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01466F45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062757ED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2E64D8DF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6DE0A3B5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5DF53640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232F0F3E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Área Específica.</w:t>
            </w:r>
          </w:p>
        </w:tc>
      </w:tr>
      <w:tr w:rsidR="001C2DE5" w14:paraId="07DED638" w14:textId="77777777" w:rsidTr="001C2DE5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134B7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01F74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39036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0571D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AB1CC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3DD24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775A2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2B08B39A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se obtiene del catálogo de ubicaciones.</w:t>
            </w:r>
          </w:p>
        </w:tc>
      </w:tr>
      <w:tr w:rsidR="001C2DE5" w14:paraId="1D6850DB" w14:textId="77777777" w:rsidTr="001C2DE5">
        <w:trPr>
          <w:trHeight w:val="288"/>
        </w:trPr>
        <w:tc>
          <w:tcPr>
            <w:tcW w:w="13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0ACCC976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area_particular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6D59604C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18D038CD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071FC740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692B8D42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46D700DB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4148B045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1C9F1153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Área Particular.</w:t>
            </w:r>
          </w:p>
        </w:tc>
      </w:tr>
      <w:tr w:rsidR="001C2DE5" w14:paraId="3B703F53" w14:textId="77777777" w:rsidTr="001C2DE5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2A1C6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4F5F6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C875A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16F3F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59EED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EB82C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C542A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4755A38D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se obtiene del catálogo de ubicaciones.</w:t>
            </w:r>
          </w:p>
        </w:tc>
      </w:tr>
      <w:tr w:rsidR="001C2DE5" w14:paraId="3BD85A4A" w14:textId="77777777" w:rsidTr="001C2DE5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5C3A2A98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observaciones_ubicacion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3E80E216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716E29CD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2A468613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6E925041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7E1DC725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576DC842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DCE4"/>
            <w:vAlign w:val="center"/>
            <w:hideMark/>
          </w:tcPr>
          <w:p w14:paraId="29A86285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 xml:space="preserve">Observaciones de la </w:t>
            </w: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ubicacion</w:t>
            </w:r>
            <w:proofErr w:type="spellEnd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 xml:space="preserve"> del activo</w:t>
            </w:r>
          </w:p>
        </w:tc>
      </w:tr>
      <w:tr w:rsidR="001C2DE5" w14:paraId="7A2D233A" w14:textId="77777777" w:rsidTr="001C2DE5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760C97C8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fecha_avaluo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5C27B7C2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7AC18116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6C82339B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5A02C302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37000DC0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181C596A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129F091C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Fecha del avaluó</w:t>
            </w:r>
          </w:p>
        </w:tc>
      </w:tr>
      <w:tr w:rsidR="001C2DE5" w14:paraId="5C3051A9" w14:textId="77777777" w:rsidTr="001C2DE5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30AD60C8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folio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0666A41D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IntField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2AB29CA4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21300A95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4B12C926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2ABB9A89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7A244A8A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5D4C88FE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Folio</w:t>
            </w:r>
          </w:p>
        </w:tc>
      </w:tr>
      <w:tr w:rsidR="001C2DE5" w14:paraId="1D4FD9FC" w14:textId="77777777" w:rsidTr="001C2DE5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44B9B4FC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monto_anterior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2360F34D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FloatField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59629CF3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372BF729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2CB5B46A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51D71C26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445FCF3F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2A9E7DE1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Monto anterior</w:t>
            </w:r>
          </w:p>
        </w:tc>
      </w:tr>
      <w:tr w:rsidR="001C2DE5" w14:paraId="37252C15" w14:textId="77777777" w:rsidTr="001C2DE5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1B6A69B2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perito_valuador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5C65A0A3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41D0784A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75A37803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1B3FEFB9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7EDC3D95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623371DE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6AA42B7C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Perito valuador</w:t>
            </w:r>
          </w:p>
        </w:tc>
      </w:tr>
      <w:tr w:rsidR="001C2DE5" w14:paraId="1FC51850" w14:textId="77777777" w:rsidTr="001C2DE5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2818FB05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justificacion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6162BD0A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23FB1AC0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733E03B9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2D21D774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065351BD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457375E9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797F3299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Justificación</w:t>
            </w:r>
          </w:p>
        </w:tc>
      </w:tr>
      <w:tr w:rsidR="001C2DE5" w14:paraId="48FFEFA6" w14:textId="77777777" w:rsidTr="001C2DE5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67426AEF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poliza_adquisicion_del_bien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7A0D43AA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69E9BFB9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476D1CDC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3FF8F90A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4D76DBA9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63D5B2DE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183BCBA3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Póliza Adquisición del Bien</w:t>
            </w:r>
          </w:p>
        </w:tc>
      </w:tr>
      <w:tr w:rsidR="001C2DE5" w14:paraId="601BC75D" w14:textId="77777777" w:rsidTr="001C2DE5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1D999F6E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poliza_baja_del_bien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2985F68F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13509D40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16AD56CD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12E7B2F1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5DC8916E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7280068B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3487FDAE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Póliza Baja del Bien</w:t>
            </w:r>
          </w:p>
        </w:tc>
      </w:tr>
      <w:tr w:rsidR="001C2DE5" w14:paraId="5674E6AD" w14:textId="77777777" w:rsidTr="001C2DE5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24BC1BBF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factura_adquisición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5F812382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783C2A1C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372865FD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23DD7174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0156411E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650CC46F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35D8BA6E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Factura Adquisición</w:t>
            </w:r>
          </w:p>
        </w:tc>
      </w:tr>
      <w:tr w:rsidR="001C2DE5" w14:paraId="2CCF90D9" w14:textId="77777777" w:rsidTr="001C2DE5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5DC25715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escritura_adquisición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0393B17A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540C3790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73BC6986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1E292E32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2CDDF906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5AA7323F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5B3F7746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Escritura Adquisición</w:t>
            </w:r>
          </w:p>
        </w:tc>
      </w:tr>
      <w:tr w:rsidR="001C2DE5" w14:paraId="7EB88B55" w14:textId="77777777" w:rsidTr="001C2DE5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31F49532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escritura_adjudicación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0F0C7A21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6CB60B18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1ED48005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594013A9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0A3F1E0E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3270A287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2617EBA9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Escritura Adjudicación</w:t>
            </w:r>
          </w:p>
        </w:tc>
      </w:tr>
      <w:tr w:rsidR="001C2DE5" w14:paraId="18E9F1EF" w14:textId="77777777" w:rsidTr="001C2DE5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08C62D06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contrato_convenio_adquisición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35B9FD72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3B3CD615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27EDAB0A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63C75614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713E26FD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786A9D0F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2D18510C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Contrato/Convenio Adquisición</w:t>
            </w:r>
          </w:p>
        </w:tc>
      </w:tr>
      <w:tr w:rsidR="001C2DE5" w14:paraId="3DA8B9A5" w14:textId="77777777" w:rsidTr="001C2DE5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61F3169E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acta_de_alta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45B79F76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306D5992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6E11F87F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427724C3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6FCA13CB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36665379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E0B4"/>
            <w:vAlign w:val="center"/>
            <w:hideMark/>
          </w:tcPr>
          <w:p w14:paraId="0E9D2532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Acta de Alta</w:t>
            </w:r>
          </w:p>
        </w:tc>
      </w:tr>
      <w:tr w:rsidR="001C2DE5" w14:paraId="73EDE350" w14:textId="77777777" w:rsidTr="001C2DE5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6B78D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entidad_municipal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C5014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</w:t>
            </w:r>
            <w:proofErr w:type="spellEnd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 xml:space="preserve">  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8B70D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ForeignKey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358DF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53342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C596B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FK</w:t>
            </w: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F5408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7A1FB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eastAsia="es-MX"/>
              </w:rPr>
              <w:t>FK para llamar a la entidad municipal asociada.</w:t>
            </w:r>
          </w:p>
        </w:tc>
      </w:tr>
      <w:tr w:rsidR="001C2DE5" w14:paraId="778C9A82" w14:textId="77777777" w:rsidTr="001C2DE5">
        <w:trPr>
          <w:trHeight w:val="288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658B2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tipodeaplicacion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5560B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2B260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ForeignKey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1C034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74EA0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031C2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1ACF4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4DF6F" w14:textId="77777777" w:rsidR="001C2DE5" w:rsidRDefault="001C2DE5">
            <w:pP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 Light" w:hAnsi="Calibri Light" w:cs="Calibri Light"/>
                <w:color w:val="000000"/>
                <w:sz w:val="18"/>
                <w:szCs w:val="18"/>
                <w:lang w:val="es-MX" w:eastAsia="es-MX"/>
              </w:rPr>
              <w:t>Este dato se toma del Catálogo Clasificación Activo</w:t>
            </w:r>
          </w:p>
        </w:tc>
      </w:tr>
    </w:tbl>
    <w:p w14:paraId="0A7E52BB" w14:textId="77777777" w:rsidR="00A7413E" w:rsidRPr="00A73901" w:rsidRDefault="00A7413E" w:rsidP="00A7413E">
      <w:pPr>
        <w:rPr>
          <w:rFonts w:cs="Arial"/>
        </w:rPr>
      </w:pPr>
    </w:p>
    <w:p w14:paraId="46A2FDC4" w14:textId="5A60B04A" w:rsidR="00A7413E" w:rsidRDefault="00A7413E" w:rsidP="00A7413E">
      <w:pPr>
        <w:rPr>
          <w:rFonts w:cs="Arial"/>
          <w:sz w:val="18"/>
          <w:szCs w:val="18"/>
        </w:rPr>
      </w:pPr>
    </w:p>
    <w:p w14:paraId="4A57E897" w14:textId="77777777" w:rsidR="00EA2773" w:rsidRPr="00E56DB5" w:rsidRDefault="00EA2773" w:rsidP="00A7413E">
      <w:pPr>
        <w:rPr>
          <w:rFonts w:cs="Arial"/>
          <w:sz w:val="18"/>
          <w:szCs w:val="18"/>
        </w:rPr>
      </w:pPr>
    </w:p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4414"/>
        <w:gridCol w:w="4766"/>
      </w:tblGrid>
      <w:tr w:rsidR="00D9281F" w14:paraId="1CDE1341" w14:textId="77777777" w:rsidTr="00D9281F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7D92A1D5" w14:textId="77777777" w:rsidR="00D9281F" w:rsidRDefault="00D9281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Relaciones: </w:t>
            </w:r>
            <w:proofErr w:type="spellStart"/>
            <w:r>
              <w:rPr>
                <w:rFonts w:cs="Arial"/>
                <w:sz w:val="18"/>
                <w:szCs w:val="18"/>
              </w:rPr>
              <w:t>entidad_municipal</w:t>
            </w:r>
            <w:proofErr w:type="spellEnd"/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76581" w14:textId="77777777" w:rsidR="00D9281F" w:rsidRDefault="00D9281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Campos Clave:</w:t>
            </w:r>
          </w:p>
        </w:tc>
      </w:tr>
      <w:tr w:rsidR="00D9281F" w14:paraId="5A012F82" w14:textId="77777777" w:rsidTr="00D9281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5752A" w14:textId="77777777" w:rsidR="00D9281F" w:rsidRDefault="00D9281F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entidad_municipal</w:t>
            </w:r>
            <w:proofErr w:type="spellEnd"/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C89DA" w14:textId="77777777" w:rsidR="00D9281F" w:rsidRDefault="00D9281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  <w:tr w:rsidR="00D9281F" w14:paraId="7BEECE11" w14:textId="77777777" w:rsidTr="00D9281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87AB8" w14:textId="77777777" w:rsidR="00D9281F" w:rsidRDefault="00D9281F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tipodeaplicacion</w:t>
            </w:r>
            <w:proofErr w:type="spellEnd"/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8E5A5" w14:textId="77777777" w:rsidR="00D9281F" w:rsidRDefault="00D9281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  <w:tr w:rsidR="00D9281F" w14:paraId="7567EC63" w14:textId="77777777" w:rsidTr="00D9281F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46E4B" w14:textId="77777777" w:rsidR="00D9281F" w:rsidRDefault="00D9281F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tipodeactivo</w:t>
            </w:r>
            <w:proofErr w:type="spellEnd"/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80080" w14:textId="77777777" w:rsidR="00D9281F" w:rsidRDefault="00D9281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</w:tbl>
    <w:p w14:paraId="5CB7FBA0" w14:textId="776C91BF" w:rsidR="00AA0F4B" w:rsidRDefault="00AA0F4B" w:rsidP="00A7413E">
      <w:pPr>
        <w:outlineLvl w:val="0"/>
        <w:rPr>
          <w:rFonts w:cs="Arial"/>
          <w:b/>
          <w:sz w:val="26"/>
          <w:szCs w:val="26"/>
        </w:rPr>
      </w:pPr>
    </w:p>
    <w:p w14:paraId="312D33CB" w14:textId="1C48A523" w:rsidR="00AA0F4B" w:rsidRDefault="00AA0F4B" w:rsidP="00AA0F4B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6AAFDADF" w14:textId="350D77AF" w:rsidR="00A7413E" w:rsidRDefault="00AA0F4B" w:rsidP="00A7413E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7" w:name="_Toc82510009"/>
      <w:r>
        <w:rPr>
          <w:rFonts w:cs="Arial"/>
          <w:b/>
          <w:sz w:val="26"/>
          <w:szCs w:val="26"/>
        </w:rPr>
        <w:lastRenderedPageBreak/>
        <w:t>Anexos.</w:t>
      </w:r>
      <w:bookmarkEnd w:id="7"/>
    </w:p>
    <w:p w14:paraId="13FBA4DB" w14:textId="716830E5" w:rsidR="00AA0F4B" w:rsidRDefault="00AA0F4B" w:rsidP="00AA0F4B">
      <w:pPr>
        <w:outlineLvl w:val="0"/>
        <w:rPr>
          <w:rFonts w:ascii="CIDFont+F2" w:hAnsi="CIDFont+F2" w:cs="CIDFont+F2"/>
          <w:sz w:val="22"/>
          <w:szCs w:val="22"/>
          <w:lang w:val="es-MX" w:eastAsia="en-US"/>
        </w:rPr>
      </w:pPr>
      <w:r>
        <w:rPr>
          <w:rFonts w:cs="Arial"/>
          <w:b/>
          <w:sz w:val="26"/>
          <w:szCs w:val="26"/>
        </w:rPr>
        <w:br/>
      </w:r>
      <w:bookmarkStart w:id="8" w:name="_Toc82510010"/>
      <w:r>
        <w:rPr>
          <w:rFonts w:ascii="CIDFont+F2" w:hAnsi="CIDFont+F2" w:cs="CIDFont+F2"/>
          <w:sz w:val="22"/>
          <w:szCs w:val="22"/>
          <w:lang w:val="es-MX" w:eastAsia="en-US"/>
        </w:rPr>
        <w:t>Se presenta el planteamiento de la pestaña “Avalúos”.</w:t>
      </w:r>
      <w:bookmarkEnd w:id="8"/>
    </w:p>
    <w:p w14:paraId="4528A2D3" w14:textId="1B39A2FA" w:rsidR="00AA0F4B" w:rsidRPr="00AA0F4B" w:rsidRDefault="00AA0F4B" w:rsidP="00AA0F4B">
      <w:pPr>
        <w:outlineLvl w:val="0"/>
        <w:rPr>
          <w:rFonts w:ascii="CIDFont+F2" w:hAnsi="CIDFont+F2" w:cs="CIDFont+F2"/>
          <w:sz w:val="22"/>
          <w:szCs w:val="22"/>
          <w:lang w:val="es-MX" w:eastAsia="en-US"/>
        </w:rPr>
      </w:pPr>
      <w:r>
        <w:rPr>
          <w:rFonts w:ascii="CIDFont+F2" w:hAnsi="CIDFont+F2" w:cs="CIDFont+F2"/>
          <w:sz w:val="22"/>
          <w:szCs w:val="22"/>
          <w:lang w:val="es-MX" w:eastAsia="en-US"/>
        </w:rPr>
        <w:br/>
      </w:r>
      <w:bookmarkStart w:id="9" w:name="_Toc82510011"/>
      <w:r>
        <w:rPr>
          <w:noProof/>
          <w:lang w:val="es-MX" w:eastAsia="es-MX"/>
        </w:rPr>
        <w:drawing>
          <wp:inline distT="0" distB="0" distL="0" distR="0" wp14:anchorId="0D2E1289" wp14:editId="3B89D0B6">
            <wp:extent cx="2314575" cy="31908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sectPr w:rsidR="00AA0F4B" w:rsidRPr="00AA0F4B" w:rsidSect="00562F83">
      <w:footerReference w:type="default" r:id="rId21"/>
      <w:pgSz w:w="12242" w:h="15842" w:code="1"/>
      <w:pgMar w:top="1418" w:right="1802" w:bottom="1418" w:left="1701" w:header="709" w:footer="1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9AC204" w14:textId="77777777" w:rsidR="004165C9" w:rsidRDefault="004165C9">
      <w:r>
        <w:separator/>
      </w:r>
    </w:p>
  </w:endnote>
  <w:endnote w:type="continuationSeparator" w:id="0">
    <w:p w14:paraId="45F9DA49" w14:textId="77777777" w:rsidR="004165C9" w:rsidRDefault="00416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6D943C" w14:textId="77777777" w:rsidR="00DF11CC" w:rsidRPr="00E445D3" w:rsidRDefault="00DF11CC">
    <w:pPr>
      <w:pStyle w:val="Piedepgina"/>
      <w:rPr>
        <w:rFonts w:ascii="Humnst777 BT" w:hAnsi="Humnst777 BT"/>
        <w:sz w:val="2"/>
      </w:rPr>
    </w:pPr>
  </w:p>
  <w:p w14:paraId="296D943D" w14:textId="77777777" w:rsidR="00DF11CC" w:rsidRPr="00073EBE" w:rsidRDefault="00DF11CC">
    <w:pPr>
      <w:rPr>
        <w:lang w:val="es-MX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77"/>
      <w:gridCol w:w="3195"/>
      <w:gridCol w:w="3196"/>
    </w:tblGrid>
    <w:tr w:rsidR="00DF11CC" w:rsidRPr="007430DC" w14:paraId="296D9454" w14:textId="77777777">
      <w:trPr>
        <w:trHeight w:val="348"/>
      </w:trPr>
      <w:tc>
        <w:tcPr>
          <w:tcW w:w="3119" w:type="dxa"/>
          <w:vAlign w:val="center"/>
        </w:tcPr>
        <w:p w14:paraId="296D9451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Elaboró</w:t>
          </w:r>
        </w:p>
      </w:tc>
      <w:tc>
        <w:tcPr>
          <w:tcW w:w="3240" w:type="dxa"/>
          <w:vAlign w:val="center"/>
        </w:tcPr>
        <w:p w14:paraId="296D9452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Revisó</w:t>
          </w:r>
        </w:p>
      </w:tc>
      <w:tc>
        <w:tcPr>
          <w:tcW w:w="3240" w:type="dxa"/>
          <w:vAlign w:val="center"/>
        </w:tcPr>
        <w:p w14:paraId="296D9453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Aprobó</w:t>
          </w:r>
        </w:p>
      </w:tc>
    </w:tr>
    <w:tr w:rsidR="00DF11CC" w:rsidRPr="007430DC" w14:paraId="296D9458" w14:textId="77777777">
      <w:trPr>
        <w:trHeight w:val="331"/>
      </w:trPr>
      <w:tc>
        <w:tcPr>
          <w:tcW w:w="3119" w:type="dxa"/>
          <w:vAlign w:val="center"/>
        </w:tcPr>
        <w:p w14:paraId="296D9455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6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7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</w:tr>
  </w:tbl>
  <w:p w14:paraId="296D9459" w14:textId="77777777" w:rsidR="00DF11CC" w:rsidRDefault="00DF11C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02"/>
      <w:gridCol w:w="437"/>
    </w:tblGrid>
    <w:tr w:rsidR="00DF11CC" w14:paraId="46E6E067" w14:textId="77777777" w:rsidTr="00717985">
      <w:trPr>
        <w:jc w:val="right"/>
      </w:trPr>
      <w:tc>
        <w:tcPr>
          <w:tcW w:w="4795" w:type="dxa"/>
          <w:vAlign w:val="center"/>
        </w:tcPr>
        <w:sdt>
          <w:sdtPr>
            <w:rPr>
              <w:rFonts w:asciiTheme="minorHAnsi" w:eastAsiaTheme="minorEastAsia" w:hAnsiTheme="minorHAnsi" w:cstheme="minorBidi"/>
              <w:sz w:val="22"/>
              <w:szCs w:val="22"/>
              <w:lang w:val="es-MX" w:eastAsia="es-MX"/>
            </w:rPr>
            <w:alias w:val="Autor"/>
            <w:tag w:val=""/>
            <w:id w:val="1534539408"/>
            <w:placeholder>
              <w:docPart w:val="5FDB6005773847BE991CA2BF230378D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8B4FB25" w14:textId="26873B62" w:rsidR="00DF11CC" w:rsidRDefault="00DF11CC" w:rsidP="00717985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SiGob® | 20</w:t>
              </w:r>
              <w:r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21</w:t>
              </w:r>
            </w:p>
          </w:sdtContent>
        </w:sdt>
      </w:tc>
      <w:tc>
        <w:tcPr>
          <w:tcW w:w="250" w:type="pct"/>
          <w:shd w:val="clear" w:color="auto" w:fill="365F91" w:themeFill="accent1" w:themeFillShade="BF"/>
          <w:vAlign w:val="center"/>
        </w:tcPr>
        <w:p w14:paraId="0213A67E" w14:textId="7F10973C" w:rsidR="00DF11CC" w:rsidRDefault="00DF11CC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1C2DE5">
            <w:rPr>
              <w:noProof/>
              <w:color w:val="FFFFFF" w:themeColor="background1"/>
            </w:rPr>
            <w:t>10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96D945B" w14:textId="77777777" w:rsidR="00DF11CC" w:rsidRDefault="00DF11C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37FB3A" w14:textId="77777777" w:rsidR="004165C9" w:rsidRDefault="004165C9">
      <w:r>
        <w:separator/>
      </w:r>
    </w:p>
  </w:footnote>
  <w:footnote w:type="continuationSeparator" w:id="0">
    <w:p w14:paraId="2DD38790" w14:textId="77777777" w:rsidR="004165C9" w:rsidRDefault="004165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731"/>
      <w:gridCol w:w="2458"/>
      <w:gridCol w:w="3919"/>
    </w:tblGrid>
    <w:tr w:rsidR="00DF11CC" w14:paraId="296D942E" w14:textId="77777777" w:rsidTr="00EA5344">
      <w:trPr>
        <w:cantSplit/>
        <w:trHeight w:val="1371"/>
      </w:trPr>
      <w:tc>
        <w:tcPr>
          <w:tcW w:w="2731" w:type="dxa"/>
          <w:vMerge w:val="restart"/>
          <w:shd w:val="clear" w:color="auto" w:fill="auto"/>
          <w:vAlign w:val="center"/>
        </w:tcPr>
        <w:p w14:paraId="296D942B" w14:textId="77777777" w:rsidR="00DF11CC" w:rsidRPr="00465F7B" w:rsidRDefault="00DF11CC" w:rsidP="008C2155">
          <w:pPr>
            <w:pStyle w:val="HP-TtulodelDocumento"/>
            <w:rPr>
              <w:color w:val="365F91" w:themeColor="accent1" w:themeShade="BF"/>
              <w:sz w:val="28"/>
              <w:szCs w:val="28"/>
            </w:rPr>
          </w:pPr>
          <w:r w:rsidRPr="00B66E5C">
            <w:rPr>
              <w:color w:val="auto"/>
              <w:sz w:val="28"/>
              <w:szCs w:val="28"/>
            </w:rPr>
            <w:t>C</w:t>
          </w:r>
          <w:r>
            <w:rPr>
              <w:color w:val="auto"/>
              <w:sz w:val="28"/>
              <w:szCs w:val="28"/>
            </w:rPr>
            <w:t>aso de U</w:t>
          </w:r>
          <w:r w:rsidRPr="00B66E5C">
            <w:rPr>
              <w:color w:val="auto"/>
              <w:sz w:val="28"/>
              <w:szCs w:val="28"/>
            </w:rPr>
            <w:t>so</w:t>
          </w:r>
        </w:p>
      </w:tc>
      <w:tc>
        <w:tcPr>
          <w:tcW w:w="2458" w:type="dxa"/>
          <w:shd w:val="clear" w:color="auto" w:fill="auto"/>
          <w:vAlign w:val="center"/>
        </w:tcPr>
        <w:p w14:paraId="296D942C" w14:textId="12BEAE05" w:rsidR="00DF11CC" w:rsidRPr="00B66E5C" w:rsidRDefault="00DF11CC" w:rsidP="00EA5344">
          <w:pPr>
            <w:spacing w:before="60"/>
            <w:jc w:val="center"/>
            <w:rPr>
              <w:rFonts w:cs="Arial"/>
              <w:sz w:val="20"/>
              <w:szCs w:val="20"/>
              <w:lang w:val="es-MX"/>
            </w:rPr>
          </w:pPr>
          <w:r w:rsidRPr="00BD02E7">
            <w:rPr>
              <w:rFonts w:cs="Arial"/>
              <w:sz w:val="20"/>
              <w:szCs w:val="20"/>
            </w:rPr>
            <w:t>Desarrollo y Mantenimiento de Software</w:t>
          </w:r>
        </w:p>
      </w:tc>
      <w:tc>
        <w:tcPr>
          <w:tcW w:w="3919" w:type="dxa"/>
          <w:vMerge w:val="restart"/>
          <w:shd w:val="clear" w:color="auto" w:fill="auto"/>
          <w:vAlign w:val="center"/>
        </w:tcPr>
        <w:p w14:paraId="296D942D" w14:textId="77777777" w:rsidR="00DF11CC" w:rsidRPr="000453CE" w:rsidRDefault="00DF11CC" w:rsidP="00AD0798">
          <w:pPr>
            <w:jc w:val="center"/>
            <w:rPr>
              <w:rFonts w:cs="Arial"/>
              <w:lang w:val="es-MX"/>
            </w:rPr>
          </w:pPr>
          <w:r>
            <w:rPr>
              <w:rFonts w:cs="Arial"/>
              <w:noProof/>
              <w:lang w:val="es-MX" w:eastAsia="es-MX"/>
            </w:rPr>
            <w:drawing>
              <wp:inline distT="0" distB="0" distL="0" distR="0" wp14:anchorId="296D945C" wp14:editId="296D945D">
                <wp:extent cx="2351405" cy="664845"/>
                <wp:effectExtent l="0" t="0" r="0" b="0"/>
                <wp:docPr id="1" name="Picture 1" descr="Logo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1405" cy="66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F11CC" w14:paraId="296D943A" w14:textId="77777777" w:rsidTr="00BD02E7">
      <w:trPr>
        <w:cantSplit/>
        <w:trHeight w:val="362"/>
      </w:trPr>
      <w:tc>
        <w:tcPr>
          <w:tcW w:w="2731" w:type="dxa"/>
          <w:vMerge/>
          <w:shd w:val="clear" w:color="auto" w:fill="auto"/>
        </w:tcPr>
        <w:p w14:paraId="296D9437" w14:textId="77777777" w:rsidR="00DF11CC" w:rsidRPr="007A1D28" w:rsidRDefault="00DF11CC" w:rsidP="003C71F1">
          <w:pPr>
            <w:jc w:val="both"/>
            <w:rPr>
              <w:rFonts w:ascii="Humnst777 BT" w:hAnsi="Humnst777 BT" w:cs="Arial"/>
              <w:color w:val="365F91" w:themeColor="accent1" w:themeShade="BF"/>
              <w:sz w:val="22"/>
              <w:szCs w:val="22"/>
            </w:rPr>
          </w:pPr>
        </w:p>
      </w:tc>
      <w:tc>
        <w:tcPr>
          <w:tcW w:w="2458" w:type="dxa"/>
          <w:shd w:val="clear" w:color="auto" w:fill="auto"/>
          <w:vAlign w:val="center"/>
        </w:tcPr>
        <w:p w14:paraId="296D9438" w14:textId="215E14A1" w:rsidR="00DF11CC" w:rsidRPr="00CC0DB4" w:rsidRDefault="00DF11CC" w:rsidP="00BD02E7">
          <w:pPr>
            <w:jc w:val="center"/>
            <w:rPr>
              <w:rFonts w:cs="Arial"/>
              <w:color w:val="808080" w:themeColor="background1" w:themeShade="80"/>
              <w:sz w:val="20"/>
              <w:szCs w:val="20"/>
            </w:rPr>
          </w:pPr>
          <w:r>
            <w:rPr>
              <w:rFonts w:cs="Arial"/>
              <w:color w:val="808080" w:themeColor="background1" w:themeShade="80"/>
              <w:sz w:val="16"/>
              <w:szCs w:val="20"/>
            </w:rPr>
            <w:t>Documento Confidencial</w:t>
          </w:r>
        </w:p>
      </w:tc>
      <w:tc>
        <w:tcPr>
          <w:tcW w:w="3919" w:type="dxa"/>
          <w:vMerge/>
          <w:shd w:val="clear" w:color="auto" w:fill="auto"/>
        </w:tcPr>
        <w:p w14:paraId="296D9439" w14:textId="77777777" w:rsidR="00DF11CC" w:rsidRDefault="00DF11CC" w:rsidP="003C71F1">
          <w:pPr>
            <w:jc w:val="both"/>
            <w:rPr>
              <w:rFonts w:cs="Arial"/>
            </w:rPr>
          </w:pPr>
        </w:p>
      </w:tc>
    </w:tr>
  </w:tbl>
  <w:p w14:paraId="296D943B" w14:textId="77777777" w:rsidR="00DF11CC" w:rsidRDefault="00DF11C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416"/>
      <w:gridCol w:w="1606"/>
      <w:gridCol w:w="1738"/>
      <w:gridCol w:w="1888"/>
    </w:tblGrid>
    <w:tr w:rsidR="00DF11CC" w14:paraId="296D9441" w14:textId="77777777">
      <w:trPr>
        <w:cantSplit/>
      </w:trPr>
      <w:tc>
        <w:tcPr>
          <w:tcW w:w="4416" w:type="dxa"/>
          <w:vMerge w:val="restart"/>
        </w:tcPr>
        <w:p w14:paraId="296D943E" w14:textId="77777777" w:rsidR="00DF11CC" w:rsidRDefault="00DF11CC" w:rsidP="009C7113">
          <w:pPr>
            <w:jc w:val="center"/>
            <w:rPr>
              <w:rFonts w:cs="Arial"/>
              <w:b/>
              <w:lang w:val="es-MX"/>
            </w:rPr>
          </w:pPr>
        </w:p>
      </w:tc>
      <w:tc>
        <w:tcPr>
          <w:tcW w:w="3344" w:type="dxa"/>
          <w:gridSpan w:val="2"/>
        </w:tcPr>
        <w:p w14:paraId="296D943F" w14:textId="77777777" w:rsidR="00DF11CC" w:rsidRDefault="00DF11CC" w:rsidP="009C7113">
          <w:pPr>
            <w:spacing w:before="40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 w:val="restart"/>
        </w:tcPr>
        <w:p w14:paraId="296D9440" w14:textId="77777777" w:rsidR="00DF11CC" w:rsidRDefault="00DF11CC" w:rsidP="009C7113">
          <w:pPr>
            <w:jc w:val="both"/>
            <w:rPr>
              <w:rFonts w:cs="Arial"/>
              <w:lang w:val="es-MX"/>
            </w:rPr>
          </w:pPr>
        </w:p>
      </w:tc>
    </w:tr>
    <w:tr w:rsidR="00DF11CC" w14:paraId="296D9445" w14:textId="77777777">
      <w:trPr>
        <w:cantSplit/>
        <w:trHeight w:val="300"/>
      </w:trPr>
      <w:tc>
        <w:tcPr>
          <w:tcW w:w="4416" w:type="dxa"/>
          <w:vMerge/>
        </w:tcPr>
        <w:p w14:paraId="296D9442" w14:textId="77777777" w:rsidR="00DF11CC" w:rsidRDefault="00DF11CC" w:rsidP="009C7113">
          <w:pPr>
            <w:jc w:val="both"/>
            <w:rPr>
              <w:rFonts w:cs="Arial"/>
              <w:lang w:val="es-MX"/>
            </w:rPr>
          </w:pPr>
        </w:p>
      </w:tc>
      <w:tc>
        <w:tcPr>
          <w:tcW w:w="3344" w:type="dxa"/>
          <w:gridSpan w:val="2"/>
          <w:vAlign w:val="center"/>
        </w:tcPr>
        <w:p w14:paraId="296D9443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4" w14:textId="77777777" w:rsidR="00DF11CC" w:rsidRDefault="00DF11CC" w:rsidP="009C7113">
          <w:pPr>
            <w:jc w:val="both"/>
            <w:rPr>
              <w:rFonts w:cs="Arial"/>
            </w:rPr>
          </w:pPr>
        </w:p>
      </w:tc>
    </w:tr>
    <w:tr w:rsidR="00DF11CC" w14:paraId="296D944A" w14:textId="77777777">
      <w:trPr>
        <w:cantSplit/>
        <w:trHeight w:val="351"/>
      </w:trPr>
      <w:tc>
        <w:tcPr>
          <w:tcW w:w="4416" w:type="dxa"/>
          <w:vMerge/>
        </w:tcPr>
        <w:p w14:paraId="296D9446" w14:textId="77777777" w:rsidR="00DF11CC" w:rsidRDefault="00DF11CC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7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8" w14:textId="77777777" w:rsidR="00DF11CC" w:rsidRDefault="00DF11CC" w:rsidP="009C7113">
          <w:pPr>
            <w:spacing w:before="60"/>
            <w:jc w:val="center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/>
        </w:tcPr>
        <w:p w14:paraId="296D9449" w14:textId="77777777" w:rsidR="00DF11CC" w:rsidRDefault="00DF11CC" w:rsidP="009C7113">
          <w:pPr>
            <w:jc w:val="both"/>
            <w:rPr>
              <w:rFonts w:cs="Arial"/>
            </w:rPr>
          </w:pPr>
        </w:p>
      </w:tc>
    </w:tr>
    <w:tr w:rsidR="00DF11CC" w14:paraId="296D944F" w14:textId="77777777">
      <w:trPr>
        <w:cantSplit/>
        <w:trHeight w:val="362"/>
      </w:trPr>
      <w:tc>
        <w:tcPr>
          <w:tcW w:w="4416" w:type="dxa"/>
          <w:vMerge/>
        </w:tcPr>
        <w:p w14:paraId="296D944B" w14:textId="77777777" w:rsidR="00DF11CC" w:rsidRDefault="00DF11CC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C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D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E" w14:textId="77777777" w:rsidR="00DF11CC" w:rsidRDefault="00DF11CC" w:rsidP="009C7113">
          <w:pPr>
            <w:jc w:val="both"/>
            <w:rPr>
              <w:rFonts w:cs="Arial"/>
            </w:rPr>
          </w:pPr>
        </w:p>
      </w:tc>
    </w:tr>
  </w:tbl>
  <w:p w14:paraId="296D9450" w14:textId="77777777" w:rsidR="00DF11CC" w:rsidRDefault="00DF11C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E785D"/>
    <w:multiLevelType w:val="hybridMultilevel"/>
    <w:tmpl w:val="D518751E"/>
    <w:lvl w:ilvl="0" w:tplc="6CF8D60A">
      <w:start w:val="1"/>
      <w:numFmt w:val="decimal"/>
      <w:lvlText w:val="%1."/>
      <w:lvlJc w:val="left"/>
      <w:pPr>
        <w:tabs>
          <w:tab w:val="num" w:pos="587"/>
        </w:tabs>
        <w:ind w:left="58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307"/>
        </w:tabs>
        <w:ind w:left="13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27"/>
        </w:tabs>
        <w:ind w:left="20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47"/>
        </w:tabs>
        <w:ind w:left="27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67"/>
        </w:tabs>
        <w:ind w:left="34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87"/>
        </w:tabs>
        <w:ind w:left="41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07"/>
        </w:tabs>
        <w:ind w:left="49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27"/>
        </w:tabs>
        <w:ind w:left="56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47"/>
        </w:tabs>
        <w:ind w:left="6347" w:hanging="180"/>
      </w:pPr>
    </w:lvl>
  </w:abstractNum>
  <w:abstractNum w:abstractNumId="1" w15:restartNumberingAfterBreak="0">
    <w:nsid w:val="10FA7674"/>
    <w:multiLevelType w:val="hybridMultilevel"/>
    <w:tmpl w:val="04ACA6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37F68"/>
    <w:multiLevelType w:val="hybridMultilevel"/>
    <w:tmpl w:val="2DF8D8A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B62822"/>
    <w:multiLevelType w:val="hybridMultilevel"/>
    <w:tmpl w:val="8E501F60"/>
    <w:lvl w:ilvl="0" w:tplc="417821F8">
      <w:start w:val="1"/>
      <w:numFmt w:val="decimal"/>
      <w:lvlText w:val="%1."/>
      <w:lvlJc w:val="left"/>
      <w:pPr>
        <w:tabs>
          <w:tab w:val="num" w:pos="436"/>
        </w:tabs>
        <w:ind w:left="4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4" w15:restartNumberingAfterBreak="0">
    <w:nsid w:val="2E1B7BA6"/>
    <w:multiLevelType w:val="hybridMultilevel"/>
    <w:tmpl w:val="E0DE640E"/>
    <w:lvl w:ilvl="0" w:tplc="6DACCDE6">
      <w:start w:val="1"/>
      <w:numFmt w:val="decimal"/>
      <w:lvlText w:val="I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250BC3"/>
    <w:multiLevelType w:val="multilevel"/>
    <w:tmpl w:val="67409BC8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63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16" w:hanging="1800"/>
      </w:pPr>
      <w:rPr>
        <w:rFonts w:hint="default"/>
      </w:rPr>
    </w:lvl>
  </w:abstractNum>
  <w:abstractNum w:abstractNumId="6" w15:restartNumberingAfterBreak="0">
    <w:nsid w:val="352C10C7"/>
    <w:multiLevelType w:val="hybridMultilevel"/>
    <w:tmpl w:val="BACCB788"/>
    <w:lvl w:ilvl="0" w:tplc="38265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A84167"/>
    <w:multiLevelType w:val="hybridMultilevel"/>
    <w:tmpl w:val="A844E3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471306"/>
    <w:multiLevelType w:val="hybridMultilevel"/>
    <w:tmpl w:val="0152280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2694C"/>
    <w:multiLevelType w:val="hybridMultilevel"/>
    <w:tmpl w:val="AFC4902C"/>
    <w:lvl w:ilvl="0" w:tplc="0C0A0001">
      <w:start w:val="1"/>
      <w:numFmt w:val="bullet"/>
      <w:lvlText w:val=""/>
      <w:lvlJc w:val="left"/>
      <w:pPr>
        <w:tabs>
          <w:tab w:val="num" w:pos="436"/>
        </w:tabs>
        <w:ind w:left="4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4CE54126"/>
    <w:multiLevelType w:val="hybridMultilevel"/>
    <w:tmpl w:val="5F8E3470"/>
    <w:lvl w:ilvl="0" w:tplc="0A0A7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74CB4"/>
    <w:multiLevelType w:val="hybridMultilevel"/>
    <w:tmpl w:val="EA8A7272"/>
    <w:lvl w:ilvl="0" w:tplc="65B65D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60F67FBE"/>
    <w:multiLevelType w:val="multilevel"/>
    <w:tmpl w:val="6136F0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0F406C6"/>
    <w:multiLevelType w:val="hybridMultilevel"/>
    <w:tmpl w:val="8A42ADB6"/>
    <w:lvl w:ilvl="0" w:tplc="B6EE8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E06CC3"/>
    <w:multiLevelType w:val="multilevel"/>
    <w:tmpl w:val="9E6E5F18"/>
    <w:lvl w:ilvl="0">
      <w:start w:val="1"/>
      <w:numFmt w:val="decimal"/>
      <w:pStyle w:val="Ttulo1"/>
      <w:lvlText w:val="%1.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-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7F536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9F91E73"/>
    <w:multiLevelType w:val="hybridMultilevel"/>
    <w:tmpl w:val="BE04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6F2399"/>
    <w:multiLevelType w:val="hybridMultilevel"/>
    <w:tmpl w:val="219CB4C4"/>
    <w:lvl w:ilvl="0" w:tplc="6428D1F6">
      <w:start w:val="1"/>
      <w:numFmt w:val="decimal"/>
      <w:lvlText w:val="O.%1"/>
      <w:lvlJc w:val="left"/>
      <w:pPr>
        <w:tabs>
          <w:tab w:val="num" w:pos="720"/>
        </w:tabs>
        <w:ind w:left="720" w:hanging="360"/>
      </w:pPr>
      <w:rPr>
        <w:rFonts w:ascii="Humnst777 BT" w:hAnsi="Humnst777 BT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13"/>
  </w:num>
  <w:num w:numId="8">
    <w:abstractNumId w:val="11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9"/>
  </w:num>
  <w:num w:numId="22">
    <w:abstractNumId w:val="17"/>
  </w:num>
  <w:num w:numId="23">
    <w:abstractNumId w:val="4"/>
  </w:num>
  <w:num w:numId="24">
    <w:abstractNumId w:val="2"/>
  </w:num>
  <w:num w:numId="25">
    <w:abstractNumId w:val="7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12"/>
  </w:num>
  <w:num w:numId="29">
    <w:abstractNumId w:val="5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0"/>
  <w:noPunctuationKerning/>
  <w:characterSpacingControl w:val="doNotCompress"/>
  <w:hdrShapeDefaults>
    <o:shapedefaults v:ext="edit" spidmax="2049">
      <o:colormru v:ext="edit" colors="#00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541"/>
    <w:rsid w:val="000066DD"/>
    <w:rsid w:val="00013500"/>
    <w:rsid w:val="00013827"/>
    <w:rsid w:val="000138EB"/>
    <w:rsid w:val="00017F93"/>
    <w:rsid w:val="0003192A"/>
    <w:rsid w:val="0003267B"/>
    <w:rsid w:val="00044C83"/>
    <w:rsid w:val="00046933"/>
    <w:rsid w:val="00047547"/>
    <w:rsid w:val="00051AD6"/>
    <w:rsid w:val="00051D62"/>
    <w:rsid w:val="00051DFF"/>
    <w:rsid w:val="000565E7"/>
    <w:rsid w:val="000576CD"/>
    <w:rsid w:val="00057E48"/>
    <w:rsid w:val="0006108C"/>
    <w:rsid w:val="000629A3"/>
    <w:rsid w:val="000653CA"/>
    <w:rsid w:val="0006679A"/>
    <w:rsid w:val="00066880"/>
    <w:rsid w:val="0007118E"/>
    <w:rsid w:val="00071856"/>
    <w:rsid w:val="00073EBE"/>
    <w:rsid w:val="00075CB8"/>
    <w:rsid w:val="0008016B"/>
    <w:rsid w:val="00080390"/>
    <w:rsid w:val="00090FB0"/>
    <w:rsid w:val="00094752"/>
    <w:rsid w:val="000948F0"/>
    <w:rsid w:val="00094BAE"/>
    <w:rsid w:val="00096FA6"/>
    <w:rsid w:val="000A1E72"/>
    <w:rsid w:val="000A404C"/>
    <w:rsid w:val="000A4558"/>
    <w:rsid w:val="000A6169"/>
    <w:rsid w:val="000C774D"/>
    <w:rsid w:val="000D2DDC"/>
    <w:rsid w:val="000D3EE6"/>
    <w:rsid w:val="000E0CE2"/>
    <w:rsid w:val="000F6627"/>
    <w:rsid w:val="000F6903"/>
    <w:rsid w:val="000F6F59"/>
    <w:rsid w:val="001020E1"/>
    <w:rsid w:val="0010266A"/>
    <w:rsid w:val="00103D59"/>
    <w:rsid w:val="00112388"/>
    <w:rsid w:val="0011301C"/>
    <w:rsid w:val="00120D6B"/>
    <w:rsid w:val="001231EF"/>
    <w:rsid w:val="00126F50"/>
    <w:rsid w:val="001337B5"/>
    <w:rsid w:val="00133911"/>
    <w:rsid w:val="00137E9C"/>
    <w:rsid w:val="0014017D"/>
    <w:rsid w:val="0014498C"/>
    <w:rsid w:val="00147354"/>
    <w:rsid w:val="00147915"/>
    <w:rsid w:val="00150346"/>
    <w:rsid w:val="00162481"/>
    <w:rsid w:val="00163EC5"/>
    <w:rsid w:val="00176526"/>
    <w:rsid w:val="00184663"/>
    <w:rsid w:val="001A276B"/>
    <w:rsid w:val="001A4589"/>
    <w:rsid w:val="001A6036"/>
    <w:rsid w:val="001A63A5"/>
    <w:rsid w:val="001A7BAA"/>
    <w:rsid w:val="001B181C"/>
    <w:rsid w:val="001B2390"/>
    <w:rsid w:val="001B6DF8"/>
    <w:rsid w:val="001C1D98"/>
    <w:rsid w:val="001C2DE5"/>
    <w:rsid w:val="001D1918"/>
    <w:rsid w:val="001D3AAE"/>
    <w:rsid w:val="001E2D3E"/>
    <w:rsid w:val="001E496E"/>
    <w:rsid w:val="001E79AC"/>
    <w:rsid w:val="001F1E4C"/>
    <w:rsid w:val="001F2BE5"/>
    <w:rsid w:val="001F5E92"/>
    <w:rsid w:val="00200D65"/>
    <w:rsid w:val="00202A7A"/>
    <w:rsid w:val="002037F4"/>
    <w:rsid w:val="00204810"/>
    <w:rsid w:val="00206BE9"/>
    <w:rsid w:val="00211FC3"/>
    <w:rsid w:val="00213F5F"/>
    <w:rsid w:val="002151AC"/>
    <w:rsid w:val="002169EE"/>
    <w:rsid w:val="00217126"/>
    <w:rsid w:val="0021776E"/>
    <w:rsid w:val="00223FF0"/>
    <w:rsid w:val="00225BDA"/>
    <w:rsid w:val="00241CD1"/>
    <w:rsid w:val="00244E9B"/>
    <w:rsid w:val="002520BC"/>
    <w:rsid w:val="00252DE3"/>
    <w:rsid w:val="002536DB"/>
    <w:rsid w:val="002537D2"/>
    <w:rsid w:val="00253B9F"/>
    <w:rsid w:val="00260631"/>
    <w:rsid w:val="002611FB"/>
    <w:rsid w:val="002674D1"/>
    <w:rsid w:val="00280637"/>
    <w:rsid w:val="00285E13"/>
    <w:rsid w:val="00290AD5"/>
    <w:rsid w:val="002924F5"/>
    <w:rsid w:val="00293F4A"/>
    <w:rsid w:val="00295FD7"/>
    <w:rsid w:val="00297EFD"/>
    <w:rsid w:val="002A6988"/>
    <w:rsid w:val="002A6A3A"/>
    <w:rsid w:val="002B509F"/>
    <w:rsid w:val="002B5A0B"/>
    <w:rsid w:val="002B7C8B"/>
    <w:rsid w:val="002B7F4B"/>
    <w:rsid w:val="002C0154"/>
    <w:rsid w:val="002C11EE"/>
    <w:rsid w:val="002C45DC"/>
    <w:rsid w:val="002C5965"/>
    <w:rsid w:val="002D1154"/>
    <w:rsid w:val="002D3A29"/>
    <w:rsid w:val="002D5667"/>
    <w:rsid w:val="002F0F84"/>
    <w:rsid w:val="002F20A3"/>
    <w:rsid w:val="002F46A0"/>
    <w:rsid w:val="002F7F1F"/>
    <w:rsid w:val="003031E1"/>
    <w:rsid w:val="003040F9"/>
    <w:rsid w:val="00304E46"/>
    <w:rsid w:val="003068DD"/>
    <w:rsid w:val="00310BA5"/>
    <w:rsid w:val="0031674F"/>
    <w:rsid w:val="00321A4C"/>
    <w:rsid w:val="0032224D"/>
    <w:rsid w:val="00322962"/>
    <w:rsid w:val="003249FF"/>
    <w:rsid w:val="00330195"/>
    <w:rsid w:val="00331D94"/>
    <w:rsid w:val="00337DEF"/>
    <w:rsid w:val="0034001D"/>
    <w:rsid w:val="003467BF"/>
    <w:rsid w:val="00353756"/>
    <w:rsid w:val="00360F45"/>
    <w:rsid w:val="00363725"/>
    <w:rsid w:val="0036511B"/>
    <w:rsid w:val="00373BAE"/>
    <w:rsid w:val="00385FB4"/>
    <w:rsid w:val="003929D4"/>
    <w:rsid w:val="0039457F"/>
    <w:rsid w:val="00394676"/>
    <w:rsid w:val="00395C3F"/>
    <w:rsid w:val="00396444"/>
    <w:rsid w:val="00397B4D"/>
    <w:rsid w:val="003A0A97"/>
    <w:rsid w:val="003A1F9B"/>
    <w:rsid w:val="003A583E"/>
    <w:rsid w:val="003B18BB"/>
    <w:rsid w:val="003B3EFB"/>
    <w:rsid w:val="003B6814"/>
    <w:rsid w:val="003C106F"/>
    <w:rsid w:val="003C38CA"/>
    <w:rsid w:val="003C71F1"/>
    <w:rsid w:val="003D03E9"/>
    <w:rsid w:val="003D08B9"/>
    <w:rsid w:val="003D2A61"/>
    <w:rsid w:val="003D2BD0"/>
    <w:rsid w:val="003D5966"/>
    <w:rsid w:val="003D66BE"/>
    <w:rsid w:val="003E4818"/>
    <w:rsid w:val="003E5DC8"/>
    <w:rsid w:val="003F7E6A"/>
    <w:rsid w:val="00402E85"/>
    <w:rsid w:val="00403098"/>
    <w:rsid w:val="004043E5"/>
    <w:rsid w:val="0041565B"/>
    <w:rsid w:val="004165C9"/>
    <w:rsid w:val="0042129A"/>
    <w:rsid w:val="0042155E"/>
    <w:rsid w:val="00424A6F"/>
    <w:rsid w:val="00424DCA"/>
    <w:rsid w:val="0042744C"/>
    <w:rsid w:val="0043284F"/>
    <w:rsid w:val="00432B11"/>
    <w:rsid w:val="00440BCA"/>
    <w:rsid w:val="0044115C"/>
    <w:rsid w:val="00441B52"/>
    <w:rsid w:val="00441D5A"/>
    <w:rsid w:val="004458EF"/>
    <w:rsid w:val="00452D04"/>
    <w:rsid w:val="00456BCD"/>
    <w:rsid w:val="00465F7B"/>
    <w:rsid w:val="00471E72"/>
    <w:rsid w:val="00471F5E"/>
    <w:rsid w:val="00475F7A"/>
    <w:rsid w:val="00487386"/>
    <w:rsid w:val="00487BFB"/>
    <w:rsid w:val="00490541"/>
    <w:rsid w:val="004911D6"/>
    <w:rsid w:val="004B3D7A"/>
    <w:rsid w:val="004C2A7A"/>
    <w:rsid w:val="004D348C"/>
    <w:rsid w:val="004D3A26"/>
    <w:rsid w:val="004D4235"/>
    <w:rsid w:val="004D688E"/>
    <w:rsid w:val="004D7392"/>
    <w:rsid w:val="004F4285"/>
    <w:rsid w:val="004F480A"/>
    <w:rsid w:val="00500C3D"/>
    <w:rsid w:val="00513526"/>
    <w:rsid w:val="00513E8F"/>
    <w:rsid w:val="0051515A"/>
    <w:rsid w:val="00515786"/>
    <w:rsid w:val="00515B07"/>
    <w:rsid w:val="00515BE2"/>
    <w:rsid w:val="0051741F"/>
    <w:rsid w:val="005207C5"/>
    <w:rsid w:val="005232AD"/>
    <w:rsid w:val="00530D69"/>
    <w:rsid w:val="005407C5"/>
    <w:rsid w:val="00542CC3"/>
    <w:rsid w:val="0054499E"/>
    <w:rsid w:val="00552275"/>
    <w:rsid w:val="00552CA3"/>
    <w:rsid w:val="00554612"/>
    <w:rsid w:val="005554A3"/>
    <w:rsid w:val="005557A8"/>
    <w:rsid w:val="00557F14"/>
    <w:rsid w:val="00562F83"/>
    <w:rsid w:val="00574A2A"/>
    <w:rsid w:val="00574C06"/>
    <w:rsid w:val="005800F8"/>
    <w:rsid w:val="00580464"/>
    <w:rsid w:val="00587589"/>
    <w:rsid w:val="00593FBE"/>
    <w:rsid w:val="00595FFE"/>
    <w:rsid w:val="005A0ECA"/>
    <w:rsid w:val="005B0BB1"/>
    <w:rsid w:val="005B3722"/>
    <w:rsid w:val="005B634B"/>
    <w:rsid w:val="005B6DA2"/>
    <w:rsid w:val="005C47A8"/>
    <w:rsid w:val="005D488E"/>
    <w:rsid w:val="005D6515"/>
    <w:rsid w:val="005D6876"/>
    <w:rsid w:val="005E318B"/>
    <w:rsid w:val="005E3476"/>
    <w:rsid w:val="005E6CD9"/>
    <w:rsid w:val="005F4827"/>
    <w:rsid w:val="0060736D"/>
    <w:rsid w:val="00611E9F"/>
    <w:rsid w:val="00613051"/>
    <w:rsid w:val="00615304"/>
    <w:rsid w:val="00617A24"/>
    <w:rsid w:val="0062466E"/>
    <w:rsid w:val="00631364"/>
    <w:rsid w:val="00632CA6"/>
    <w:rsid w:val="006335BB"/>
    <w:rsid w:val="0063531E"/>
    <w:rsid w:val="00635FDC"/>
    <w:rsid w:val="006365A7"/>
    <w:rsid w:val="00644E9B"/>
    <w:rsid w:val="006458C8"/>
    <w:rsid w:val="00651D68"/>
    <w:rsid w:val="00652E54"/>
    <w:rsid w:val="00653C36"/>
    <w:rsid w:val="006631F6"/>
    <w:rsid w:val="00664599"/>
    <w:rsid w:val="0066611A"/>
    <w:rsid w:val="00667385"/>
    <w:rsid w:val="006747C6"/>
    <w:rsid w:val="00685843"/>
    <w:rsid w:val="0068663C"/>
    <w:rsid w:val="006911B1"/>
    <w:rsid w:val="006919E9"/>
    <w:rsid w:val="00694FAF"/>
    <w:rsid w:val="0069516E"/>
    <w:rsid w:val="00697839"/>
    <w:rsid w:val="006A13A4"/>
    <w:rsid w:val="006A7359"/>
    <w:rsid w:val="006B1048"/>
    <w:rsid w:val="006B54B3"/>
    <w:rsid w:val="006B5B74"/>
    <w:rsid w:val="006B61E3"/>
    <w:rsid w:val="006B69BD"/>
    <w:rsid w:val="006C0CED"/>
    <w:rsid w:val="006C15FB"/>
    <w:rsid w:val="006C3524"/>
    <w:rsid w:val="006D2E4E"/>
    <w:rsid w:val="006D5183"/>
    <w:rsid w:val="006E46EA"/>
    <w:rsid w:val="006E5E53"/>
    <w:rsid w:val="006F11B5"/>
    <w:rsid w:val="006F1AC3"/>
    <w:rsid w:val="006F4D8B"/>
    <w:rsid w:val="007008B6"/>
    <w:rsid w:val="007017E4"/>
    <w:rsid w:val="0070437F"/>
    <w:rsid w:val="00704DB8"/>
    <w:rsid w:val="007059E7"/>
    <w:rsid w:val="00710BEC"/>
    <w:rsid w:val="0071193D"/>
    <w:rsid w:val="007137BD"/>
    <w:rsid w:val="00717985"/>
    <w:rsid w:val="00722922"/>
    <w:rsid w:val="007321A7"/>
    <w:rsid w:val="00733084"/>
    <w:rsid w:val="00737345"/>
    <w:rsid w:val="0074105B"/>
    <w:rsid w:val="00741FDC"/>
    <w:rsid w:val="007430DC"/>
    <w:rsid w:val="00752B4E"/>
    <w:rsid w:val="00754276"/>
    <w:rsid w:val="007553C5"/>
    <w:rsid w:val="007570CC"/>
    <w:rsid w:val="00757D72"/>
    <w:rsid w:val="00761504"/>
    <w:rsid w:val="00763AD8"/>
    <w:rsid w:val="00766413"/>
    <w:rsid w:val="0076681B"/>
    <w:rsid w:val="007673A9"/>
    <w:rsid w:val="0077147C"/>
    <w:rsid w:val="00771DF3"/>
    <w:rsid w:val="00772450"/>
    <w:rsid w:val="0077423E"/>
    <w:rsid w:val="00776E71"/>
    <w:rsid w:val="00790BC4"/>
    <w:rsid w:val="00792FBB"/>
    <w:rsid w:val="007977F5"/>
    <w:rsid w:val="007A1D28"/>
    <w:rsid w:val="007A342B"/>
    <w:rsid w:val="007B0261"/>
    <w:rsid w:val="007B0AC8"/>
    <w:rsid w:val="007B4737"/>
    <w:rsid w:val="007C077F"/>
    <w:rsid w:val="007C2A07"/>
    <w:rsid w:val="007C38B9"/>
    <w:rsid w:val="007C75CA"/>
    <w:rsid w:val="007C7BFD"/>
    <w:rsid w:val="007D17C3"/>
    <w:rsid w:val="007D38BD"/>
    <w:rsid w:val="007E1225"/>
    <w:rsid w:val="007E5032"/>
    <w:rsid w:val="007E71D3"/>
    <w:rsid w:val="007F5A19"/>
    <w:rsid w:val="007F7B03"/>
    <w:rsid w:val="00804D72"/>
    <w:rsid w:val="0080605A"/>
    <w:rsid w:val="008233BA"/>
    <w:rsid w:val="008276CB"/>
    <w:rsid w:val="008276E8"/>
    <w:rsid w:val="0083072C"/>
    <w:rsid w:val="00831414"/>
    <w:rsid w:val="00833F65"/>
    <w:rsid w:val="00834CFD"/>
    <w:rsid w:val="0084121F"/>
    <w:rsid w:val="008448ED"/>
    <w:rsid w:val="008474E9"/>
    <w:rsid w:val="00847BAD"/>
    <w:rsid w:val="00854FB5"/>
    <w:rsid w:val="00856408"/>
    <w:rsid w:val="0086035E"/>
    <w:rsid w:val="0086092C"/>
    <w:rsid w:val="00861848"/>
    <w:rsid w:val="008636A6"/>
    <w:rsid w:val="00864DA6"/>
    <w:rsid w:val="00871D2A"/>
    <w:rsid w:val="00871F79"/>
    <w:rsid w:val="008759E2"/>
    <w:rsid w:val="0087636F"/>
    <w:rsid w:val="00880072"/>
    <w:rsid w:val="00880755"/>
    <w:rsid w:val="008816AD"/>
    <w:rsid w:val="00884F47"/>
    <w:rsid w:val="00886966"/>
    <w:rsid w:val="00894A83"/>
    <w:rsid w:val="00896172"/>
    <w:rsid w:val="00897F8A"/>
    <w:rsid w:val="008A05CA"/>
    <w:rsid w:val="008B005E"/>
    <w:rsid w:val="008B23DD"/>
    <w:rsid w:val="008B36F2"/>
    <w:rsid w:val="008C2155"/>
    <w:rsid w:val="008D38CA"/>
    <w:rsid w:val="008D4E27"/>
    <w:rsid w:val="008E24AA"/>
    <w:rsid w:val="008E39AD"/>
    <w:rsid w:val="008E3F26"/>
    <w:rsid w:val="008F1756"/>
    <w:rsid w:val="008F74A1"/>
    <w:rsid w:val="009010FD"/>
    <w:rsid w:val="009017D7"/>
    <w:rsid w:val="00902286"/>
    <w:rsid w:val="009046E4"/>
    <w:rsid w:val="00912406"/>
    <w:rsid w:val="00921972"/>
    <w:rsid w:val="00924C25"/>
    <w:rsid w:val="0092788C"/>
    <w:rsid w:val="009316E3"/>
    <w:rsid w:val="00936CFC"/>
    <w:rsid w:val="009374F4"/>
    <w:rsid w:val="009415FB"/>
    <w:rsid w:val="00950AC5"/>
    <w:rsid w:val="00951198"/>
    <w:rsid w:val="00952493"/>
    <w:rsid w:val="00954C43"/>
    <w:rsid w:val="00956558"/>
    <w:rsid w:val="00960A61"/>
    <w:rsid w:val="0096128B"/>
    <w:rsid w:val="0096440D"/>
    <w:rsid w:val="009662E4"/>
    <w:rsid w:val="00972576"/>
    <w:rsid w:val="00976D68"/>
    <w:rsid w:val="0098477F"/>
    <w:rsid w:val="009A2DB5"/>
    <w:rsid w:val="009A5AF4"/>
    <w:rsid w:val="009B0D31"/>
    <w:rsid w:val="009B32ED"/>
    <w:rsid w:val="009B44E8"/>
    <w:rsid w:val="009C4905"/>
    <w:rsid w:val="009C7113"/>
    <w:rsid w:val="009D5C49"/>
    <w:rsid w:val="009D6A8A"/>
    <w:rsid w:val="009E14B0"/>
    <w:rsid w:val="009F0F50"/>
    <w:rsid w:val="009F1072"/>
    <w:rsid w:val="009F4A2A"/>
    <w:rsid w:val="009F56BE"/>
    <w:rsid w:val="009F6363"/>
    <w:rsid w:val="00A01509"/>
    <w:rsid w:val="00A079E7"/>
    <w:rsid w:val="00A13F90"/>
    <w:rsid w:val="00A158E9"/>
    <w:rsid w:val="00A30BCE"/>
    <w:rsid w:val="00A372B3"/>
    <w:rsid w:val="00A47579"/>
    <w:rsid w:val="00A50069"/>
    <w:rsid w:val="00A54BC7"/>
    <w:rsid w:val="00A54E7F"/>
    <w:rsid w:val="00A567D9"/>
    <w:rsid w:val="00A570BC"/>
    <w:rsid w:val="00A62952"/>
    <w:rsid w:val="00A67526"/>
    <w:rsid w:val="00A7250E"/>
    <w:rsid w:val="00A73901"/>
    <w:rsid w:val="00A7413E"/>
    <w:rsid w:val="00A74A17"/>
    <w:rsid w:val="00A750BE"/>
    <w:rsid w:val="00A80F6C"/>
    <w:rsid w:val="00A82672"/>
    <w:rsid w:val="00A8774A"/>
    <w:rsid w:val="00AA0735"/>
    <w:rsid w:val="00AA0F4B"/>
    <w:rsid w:val="00AA24D3"/>
    <w:rsid w:val="00AA6FD6"/>
    <w:rsid w:val="00AB0E3A"/>
    <w:rsid w:val="00AB33FA"/>
    <w:rsid w:val="00AC020C"/>
    <w:rsid w:val="00AC0D72"/>
    <w:rsid w:val="00AC2D21"/>
    <w:rsid w:val="00AD0798"/>
    <w:rsid w:val="00AD0F74"/>
    <w:rsid w:val="00AD1204"/>
    <w:rsid w:val="00AD3937"/>
    <w:rsid w:val="00AD4FFE"/>
    <w:rsid w:val="00AD7EAA"/>
    <w:rsid w:val="00AE0086"/>
    <w:rsid w:val="00AE2957"/>
    <w:rsid w:val="00B06075"/>
    <w:rsid w:val="00B06854"/>
    <w:rsid w:val="00B12180"/>
    <w:rsid w:val="00B15349"/>
    <w:rsid w:val="00B15A60"/>
    <w:rsid w:val="00B238D2"/>
    <w:rsid w:val="00B2565F"/>
    <w:rsid w:val="00B31DED"/>
    <w:rsid w:val="00B355B8"/>
    <w:rsid w:val="00B46F05"/>
    <w:rsid w:val="00B547DD"/>
    <w:rsid w:val="00B65186"/>
    <w:rsid w:val="00B656B2"/>
    <w:rsid w:val="00B668EA"/>
    <w:rsid w:val="00B66E5C"/>
    <w:rsid w:val="00B674AA"/>
    <w:rsid w:val="00B73D3F"/>
    <w:rsid w:val="00B7739C"/>
    <w:rsid w:val="00B9042B"/>
    <w:rsid w:val="00B90954"/>
    <w:rsid w:val="00B91199"/>
    <w:rsid w:val="00B932FE"/>
    <w:rsid w:val="00B95C94"/>
    <w:rsid w:val="00B96B8A"/>
    <w:rsid w:val="00B96F7C"/>
    <w:rsid w:val="00BA111B"/>
    <w:rsid w:val="00BA5249"/>
    <w:rsid w:val="00BA6D5E"/>
    <w:rsid w:val="00BA6D8C"/>
    <w:rsid w:val="00BB0BB0"/>
    <w:rsid w:val="00BB2372"/>
    <w:rsid w:val="00BB6374"/>
    <w:rsid w:val="00BC0FCA"/>
    <w:rsid w:val="00BC2428"/>
    <w:rsid w:val="00BC28A8"/>
    <w:rsid w:val="00BC560D"/>
    <w:rsid w:val="00BC5A00"/>
    <w:rsid w:val="00BC71CE"/>
    <w:rsid w:val="00BD02E7"/>
    <w:rsid w:val="00BD0E0D"/>
    <w:rsid w:val="00BD395F"/>
    <w:rsid w:val="00BD743E"/>
    <w:rsid w:val="00BD7789"/>
    <w:rsid w:val="00BE2251"/>
    <w:rsid w:val="00BE48B8"/>
    <w:rsid w:val="00BE4E6B"/>
    <w:rsid w:val="00C00D45"/>
    <w:rsid w:val="00C10396"/>
    <w:rsid w:val="00C10B43"/>
    <w:rsid w:val="00C267B6"/>
    <w:rsid w:val="00C26A6A"/>
    <w:rsid w:val="00C33838"/>
    <w:rsid w:val="00C357CE"/>
    <w:rsid w:val="00C369A2"/>
    <w:rsid w:val="00C415C5"/>
    <w:rsid w:val="00C420BB"/>
    <w:rsid w:val="00C46498"/>
    <w:rsid w:val="00C47559"/>
    <w:rsid w:val="00C51EA9"/>
    <w:rsid w:val="00C526FD"/>
    <w:rsid w:val="00C533E1"/>
    <w:rsid w:val="00C5581E"/>
    <w:rsid w:val="00C60708"/>
    <w:rsid w:val="00C6603E"/>
    <w:rsid w:val="00C72DB3"/>
    <w:rsid w:val="00C72F20"/>
    <w:rsid w:val="00C72F7D"/>
    <w:rsid w:val="00C766B7"/>
    <w:rsid w:val="00C8659C"/>
    <w:rsid w:val="00CA009B"/>
    <w:rsid w:val="00CA223D"/>
    <w:rsid w:val="00CA2399"/>
    <w:rsid w:val="00CA2451"/>
    <w:rsid w:val="00CA6308"/>
    <w:rsid w:val="00CB14FD"/>
    <w:rsid w:val="00CB2497"/>
    <w:rsid w:val="00CB6EE8"/>
    <w:rsid w:val="00CC00F8"/>
    <w:rsid w:val="00CC0C73"/>
    <w:rsid w:val="00CC0DB4"/>
    <w:rsid w:val="00CC2265"/>
    <w:rsid w:val="00CC73CC"/>
    <w:rsid w:val="00CC7BC2"/>
    <w:rsid w:val="00CD06F5"/>
    <w:rsid w:val="00CD7648"/>
    <w:rsid w:val="00CD7EE7"/>
    <w:rsid w:val="00CE1E82"/>
    <w:rsid w:val="00CF27A2"/>
    <w:rsid w:val="00CF4926"/>
    <w:rsid w:val="00CF6866"/>
    <w:rsid w:val="00CF6CF0"/>
    <w:rsid w:val="00D11E68"/>
    <w:rsid w:val="00D14B02"/>
    <w:rsid w:val="00D152E1"/>
    <w:rsid w:val="00D16341"/>
    <w:rsid w:val="00D169B1"/>
    <w:rsid w:val="00D21E25"/>
    <w:rsid w:val="00D22E17"/>
    <w:rsid w:val="00D244E4"/>
    <w:rsid w:val="00D26677"/>
    <w:rsid w:val="00D27819"/>
    <w:rsid w:val="00D3493D"/>
    <w:rsid w:val="00D448E9"/>
    <w:rsid w:val="00D5161A"/>
    <w:rsid w:val="00D62833"/>
    <w:rsid w:val="00D63685"/>
    <w:rsid w:val="00D67EFF"/>
    <w:rsid w:val="00D75473"/>
    <w:rsid w:val="00D76512"/>
    <w:rsid w:val="00D77A49"/>
    <w:rsid w:val="00D81AA3"/>
    <w:rsid w:val="00D821B5"/>
    <w:rsid w:val="00D82A0E"/>
    <w:rsid w:val="00D85272"/>
    <w:rsid w:val="00D9281F"/>
    <w:rsid w:val="00D967AA"/>
    <w:rsid w:val="00D97AF1"/>
    <w:rsid w:val="00DA09F8"/>
    <w:rsid w:val="00DA22D1"/>
    <w:rsid w:val="00DB2B3D"/>
    <w:rsid w:val="00DB5C3D"/>
    <w:rsid w:val="00DB6713"/>
    <w:rsid w:val="00DB70CD"/>
    <w:rsid w:val="00DB7D71"/>
    <w:rsid w:val="00DC117F"/>
    <w:rsid w:val="00DC1E74"/>
    <w:rsid w:val="00DC4326"/>
    <w:rsid w:val="00DD25A1"/>
    <w:rsid w:val="00DD5D3F"/>
    <w:rsid w:val="00DE5891"/>
    <w:rsid w:val="00DF11CC"/>
    <w:rsid w:val="00E0564C"/>
    <w:rsid w:val="00E1150C"/>
    <w:rsid w:val="00E121B0"/>
    <w:rsid w:val="00E122C7"/>
    <w:rsid w:val="00E12A53"/>
    <w:rsid w:val="00E17ADC"/>
    <w:rsid w:val="00E21DBB"/>
    <w:rsid w:val="00E22A1D"/>
    <w:rsid w:val="00E25807"/>
    <w:rsid w:val="00E25C42"/>
    <w:rsid w:val="00E304CE"/>
    <w:rsid w:val="00E305C8"/>
    <w:rsid w:val="00E33F71"/>
    <w:rsid w:val="00E34892"/>
    <w:rsid w:val="00E445D3"/>
    <w:rsid w:val="00E47279"/>
    <w:rsid w:val="00E47EBC"/>
    <w:rsid w:val="00E5312B"/>
    <w:rsid w:val="00E53AEB"/>
    <w:rsid w:val="00E55EFC"/>
    <w:rsid w:val="00E56DB5"/>
    <w:rsid w:val="00E662C8"/>
    <w:rsid w:val="00E72C4F"/>
    <w:rsid w:val="00E80C83"/>
    <w:rsid w:val="00E80F41"/>
    <w:rsid w:val="00E81453"/>
    <w:rsid w:val="00E91C7F"/>
    <w:rsid w:val="00E921D9"/>
    <w:rsid w:val="00E94708"/>
    <w:rsid w:val="00EA2773"/>
    <w:rsid w:val="00EA3649"/>
    <w:rsid w:val="00EA5344"/>
    <w:rsid w:val="00EB3696"/>
    <w:rsid w:val="00EB7FB7"/>
    <w:rsid w:val="00EC1E26"/>
    <w:rsid w:val="00ED060B"/>
    <w:rsid w:val="00ED36D6"/>
    <w:rsid w:val="00ED6BB0"/>
    <w:rsid w:val="00EE259B"/>
    <w:rsid w:val="00F00833"/>
    <w:rsid w:val="00F01904"/>
    <w:rsid w:val="00F031B2"/>
    <w:rsid w:val="00F067C0"/>
    <w:rsid w:val="00F1043F"/>
    <w:rsid w:val="00F2249D"/>
    <w:rsid w:val="00F22FE6"/>
    <w:rsid w:val="00F23AED"/>
    <w:rsid w:val="00F24587"/>
    <w:rsid w:val="00F25C30"/>
    <w:rsid w:val="00F27678"/>
    <w:rsid w:val="00F303B9"/>
    <w:rsid w:val="00F30579"/>
    <w:rsid w:val="00F34AE1"/>
    <w:rsid w:val="00F35912"/>
    <w:rsid w:val="00F373E7"/>
    <w:rsid w:val="00F45A93"/>
    <w:rsid w:val="00F476E5"/>
    <w:rsid w:val="00F5027F"/>
    <w:rsid w:val="00F50BA1"/>
    <w:rsid w:val="00F67190"/>
    <w:rsid w:val="00F709FA"/>
    <w:rsid w:val="00F717DE"/>
    <w:rsid w:val="00F84D3D"/>
    <w:rsid w:val="00F912F5"/>
    <w:rsid w:val="00F95C39"/>
    <w:rsid w:val="00FA3C70"/>
    <w:rsid w:val="00FB1412"/>
    <w:rsid w:val="00FB3108"/>
    <w:rsid w:val="00FC1CA9"/>
    <w:rsid w:val="00FC5A27"/>
    <w:rsid w:val="00FD2785"/>
    <w:rsid w:val="00FD3E8B"/>
    <w:rsid w:val="00FD689A"/>
    <w:rsid w:val="00FD6FCC"/>
    <w:rsid w:val="00FE324F"/>
    <w:rsid w:val="00FE5BA4"/>
    <w:rsid w:val="00FF5CE7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6"/>
    </o:shapedefaults>
    <o:shapelayout v:ext="edit">
      <o:idmap v:ext="edit" data="1"/>
    </o:shapelayout>
  </w:shapeDefaults>
  <w:decimalSymbol w:val="."/>
  <w:listSeparator w:val=","/>
  <w14:docId w14:val="296D939E"/>
  <w15:docId w15:val="{98CD65D5-4F3B-44C1-83FA-120036EE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"/>
      </w:numPr>
      <w:adjustRightInd w:val="0"/>
      <w:spacing w:line="360" w:lineRule="atLeast"/>
      <w:outlineLvl w:val="0"/>
    </w:pPr>
    <w:rPr>
      <w:rFonts w:cs="Arial"/>
      <w:b/>
      <w:sz w:val="26"/>
      <w:szCs w:val="26"/>
      <w:lang w:val="es-MX"/>
    </w:rPr>
  </w:style>
  <w:style w:type="paragraph" w:styleId="Ttulo2">
    <w:name w:val="heading 2"/>
    <w:basedOn w:val="Normal"/>
    <w:next w:val="Normal"/>
    <w:qFormat/>
    <w:pPr>
      <w:keepNext/>
      <w:widowControl w:val="0"/>
      <w:numPr>
        <w:ilvl w:val="1"/>
        <w:numId w:val="1"/>
      </w:numPr>
      <w:adjustRightInd w:val="0"/>
      <w:spacing w:before="240" w:after="60" w:line="360" w:lineRule="atLeast"/>
      <w:outlineLvl w:val="1"/>
    </w:pPr>
    <w:rPr>
      <w:b/>
      <w:bCs/>
      <w:iCs/>
      <w:szCs w:val="28"/>
      <w:lang w:val="es-MX"/>
    </w:rPr>
  </w:style>
  <w:style w:type="paragraph" w:styleId="Ttulo3">
    <w:name w:val="heading 3"/>
    <w:basedOn w:val="Normal"/>
    <w:next w:val="Normal"/>
    <w:qFormat/>
    <w:pPr>
      <w:keepNext/>
      <w:widowControl w:val="0"/>
      <w:numPr>
        <w:ilvl w:val="2"/>
        <w:numId w:val="1"/>
      </w:numPr>
      <w:adjustRightInd w:val="0"/>
      <w:spacing w:before="240" w:after="60" w:line="360" w:lineRule="atLeast"/>
      <w:outlineLvl w:val="2"/>
    </w:pPr>
    <w:rPr>
      <w:b/>
      <w:bCs/>
      <w:szCs w:val="26"/>
      <w:lang w:val="es-MX"/>
    </w:rPr>
  </w:style>
  <w:style w:type="paragraph" w:styleId="Ttulo4">
    <w:name w:val="heading 4"/>
    <w:basedOn w:val="Normal"/>
    <w:next w:val="Normal"/>
    <w:qFormat/>
    <w:pPr>
      <w:numPr>
        <w:ilvl w:val="3"/>
        <w:numId w:val="1"/>
      </w:numPr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widowControl w:val="0"/>
      <w:numPr>
        <w:ilvl w:val="4"/>
        <w:numId w:val="1"/>
      </w:numPr>
      <w:adjustRightInd w:val="0"/>
      <w:spacing w:before="240" w:after="60" w:line="360" w:lineRule="atLeast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pPr>
      <w:keepNext/>
      <w:widowControl w:val="0"/>
      <w:numPr>
        <w:ilvl w:val="5"/>
        <w:numId w:val="1"/>
      </w:numPr>
      <w:adjustRightInd w:val="0"/>
      <w:spacing w:before="240" w:after="60" w:line="360" w:lineRule="atLeast"/>
      <w:outlineLvl w:val="5"/>
    </w:pPr>
    <w:rPr>
      <w:b/>
    </w:rPr>
  </w:style>
  <w:style w:type="paragraph" w:styleId="Ttulo7">
    <w:name w:val="heading 7"/>
    <w:basedOn w:val="Normal"/>
    <w:next w:val="Normal"/>
    <w:qFormat/>
    <w:pPr>
      <w:widowControl w:val="0"/>
      <w:numPr>
        <w:ilvl w:val="6"/>
        <w:numId w:val="1"/>
      </w:numPr>
      <w:adjustRightInd w:val="0"/>
      <w:spacing w:before="240" w:after="60" w:line="360" w:lineRule="atLeast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widowControl w:val="0"/>
      <w:numPr>
        <w:ilvl w:val="7"/>
        <w:numId w:val="1"/>
      </w:numPr>
      <w:adjustRightInd w:val="0"/>
      <w:spacing w:before="240" w:after="60" w:line="360" w:lineRule="atLeast"/>
      <w:outlineLvl w:val="7"/>
    </w:pPr>
    <w:rPr>
      <w:b/>
      <w:iCs/>
    </w:rPr>
  </w:style>
  <w:style w:type="paragraph" w:styleId="Ttulo9">
    <w:name w:val="heading 9"/>
    <w:basedOn w:val="Normal"/>
    <w:next w:val="Normal"/>
    <w:qFormat/>
    <w:pPr>
      <w:widowControl w:val="0"/>
      <w:numPr>
        <w:ilvl w:val="8"/>
        <w:numId w:val="1"/>
      </w:numPr>
      <w:adjustRightInd w:val="0"/>
      <w:spacing w:before="240" w:after="60" w:line="360" w:lineRule="atLeast"/>
      <w:outlineLvl w:val="8"/>
    </w:pPr>
    <w:rPr>
      <w:rFonts w:cs="Arial"/>
      <w:b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TDC1">
    <w:name w:val="toc 1"/>
    <w:basedOn w:val="Normal"/>
    <w:next w:val="Normal"/>
    <w:autoRedefine/>
    <w:uiPriority w:val="39"/>
    <w:rsid w:val="00E47EBC"/>
    <w:pPr>
      <w:tabs>
        <w:tab w:val="left" w:pos="480"/>
        <w:tab w:val="right" w:leader="dot" w:pos="8830"/>
      </w:tabs>
    </w:pPr>
  </w:style>
  <w:style w:type="paragraph" w:styleId="TDC2">
    <w:name w:val="toc 2"/>
    <w:basedOn w:val="Normal"/>
    <w:next w:val="Normal"/>
    <w:autoRedefine/>
    <w:uiPriority w:val="39"/>
  </w:style>
  <w:style w:type="paragraph" w:styleId="TDC3">
    <w:name w:val="toc 3"/>
    <w:basedOn w:val="Normal"/>
    <w:next w:val="Normal"/>
    <w:autoRedefine/>
    <w:semiHidden/>
  </w:style>
  <w:style w:type="paragraph" w:styleId="TDC4">
    <w:name w:val="toc 4"/>
    <w:basedOn w:val="Normal"/>
    <w:next w:val="Normal"/>
    <w:autoRedefine/>
    <w:semiHidden/>
  </w:style>
  <w:style w:type="paragraph" w:styleId="TDC5">
    <w:name w:val="toc 5"/>
    <w:basedOn w:val="Normal"/>
    <w:next w:val="Normal"/>
    <w:autoRedefine/>
    <w:semiHidden/>
  </w:style>
  <w:style w:type="paragraph" w:styleId="TDC6">
    <w:name w:val="toc 6"/>
    <w:basedOn w:val="Normal"/>
    <w:next w:val="Normal"/>
    <w:autoRedefine/>
    <w:semiHidden/>
  </w:style>
  <w:style w:type="paragraph" w:styleId="TDC7">
    <w:name w:val="toc 7"/>
    <w:basedOn w:val="Normal"/>
    <w:next w:val="Normal"/>
    <w:autoRedefine/>
    <w:semiHidden/>
  </w:style>
  <w:style w:type="paragraph" w:styleId="TDC8">
    <w:name w:val="toc 8"/>
    <w:basedOn w:val="Normal"/>
    <w:next w:val="Normal"/>
    <w:autoRedefine/>
    <w:semiHidden/>
  </w:style>
  <w:style w:type="paragraph" w:styleId="TDC9">
    <w:name w:val="toc 9"/>
    <w:basedOn w:val="Normal"/>
    <w:next w:val="Normal"/>
    <w:autoRedefine/>
    <w:semiHidden/>
  </w:style>
  <w:style w:type="paragraph" w:styleId="Textocomentario">
    <w:name w:val="annotation text"/>
    <w:basedOn w:val="Normal"/>
    <w:semiHidden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tulodendice">
    <w:name w:val="index heading"/>
    <w:basedOn w:val="Normal"/>
    <w:next w:val="ndice1"/>
    <w:semiHidden/>
    <w:pPr>
      <w:widowControl w:val="0"/>
      <w:pBdr>
        <w:top w:val="single" w:sz="12" w:space="0" w:color="auto"/>
      </w:pBdr>
      <w:adjustRightInd w:val="0"/>
      <w:spacing w:before="360" w:after="240" w:line="360" w:lineRule="atLeast"/>
      <w:jc w:val="both"/>
    </w:pPr>
    <w:rPr>
      <w:rFonts w:ascii="Times New Roman" w:hAnsi="Times New Roman"/>
      <w:b/>
      <w:bCs/>
      <w:i/>
      <w:iCs/>
      <w:szCs w:val="31"/>
    </w:rPr>
  </w:style>
  <w:style w:type="paragraph" w:styleId="Descripcin">
    <w:name w:val="caption"/>
    <w:basedOn w:val="Normal"/>
    <w:next w:val="Normal"/>
    <w:qFormat/>
    <w:rsid w:val="00395C3F"/>
    <w:pPr>
      <w:spacing w:before="120" w:after="120"/>
    </w:pPr>
    <w:rPr>
      <w:bCs/>
      <w:sz w:val="22"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independiente">
    <w:name w:val="Body Text"/>
    <w:basedOn w:val="Normal"/>
    <w:pPr>
      <w:autoSpaceDE w:val="0"/>
      <w:autoSpaceDN w:val="0"/>
      <w:adjustRightInd w:val="0"/>
      <w:spacing w:before="120" w:after="120"/>
    </w:pPr>
    <w:rPr>
      <w:sz w:val="22"/>
      <w:lang w:val="es-MX"/>
    </w:rPr>
  </w:style>
  <w:style w:type="paragraph" w:styleId="Sangradetextonormal">
    <w:name w:val="Body Text Indent"/>
    <w:basedOn w:val="Normal"/>
    <w:pPr>
      <w:spacing w:line="360" w:lineRule="auto"/>
      <w:ind w:left="708"/>
    </w:pPr>
    <w:rPr>
      <w:sz w:val="22"/>
      <w:lang w:val="es-MX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P-Upaep">
    <w:name w:val="HP - Upaep"/>
    <w:basedOn w:val="Normal"/>
    <w:pPr>
      <w:widowControl w:val="0"/>
      <w:adjustRightInd w:val="0"/>
      <w:spacing w:line="360" w:lineRule="atLeast"/>
      <w:jc w:val="right"/>
    </w:pPr>
    <w:rPr>
      <w:b/>
      <w:bCs/>
      <w:sz w:val="48"/>
      <w:szCs w:val="20"/>
    </w:rPr>
  </w:style>
  <w:style w:type="paragraph" w:customStyle="1" w:styleId="HP-TtulodelDocumento">
    <w:name w:val="HP - Título del Documento"/>
    <w:basedOn w:val="Normal"/>
    <w:pPr>
      <w:keepNext/>
      <w:widowControl w:val="0"/>
      <w:adjustRightInd w:val="0"/>
      <w:spacing w:line="360" w:lineRule="atLeast"/>
      <w:jc w:val="center"/>
      <w:outlineLvl w:val="4"/>
    </w:pPr>
    <w:rPr>
      <w:rFonts w:cs="Arial"/>
      <w:b/>
      <w:bCs/>
      <w:color w:val="000080"/>
      <w:sz w:val="32"/>
    </w:rPr>
  </w:style>
  <w:style w:type="paragraph" w:customStyle="1" w:styleId="HP-Versin">
    <w:name w:val="HP - Versión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  <w:sz w:val="26"/>
    </w:rPr>
  </w:style>
  <w:style w:type="paragraph" w:customStyle="1" w:styleId="TtulodeControldeVersiones">
    <w:name w:val="Título de Control de Version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LogoISW">
    <w:name w:val="Logo ISW"/>
    <w:basedOn w:val="Normal"/>
    <w:pPr>
      <w:jc w:val="right"/>
    </w:pPr>
    <w:rPr>
      <w:szCs w:val="20"/>
    </w:rPr>
  </w:style>
  <w:style w:type="paragraph" w:customStyle="1" w:styleId="Ttulodendices">
    <w:name w:val="Título de Índic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EncabezadodePagDer">
    <w:name w:val="Encabezado de Pag. Der."/>
    <w:basedOn w:val="Normal"/>
    <w:pPr>
      <w:widowControl w:val="0"/>
      <w:tabs>
        <w:tab w:val="right" w:pos="8820"/>
      </w:tabs>
      <w:adjustRightInd w:val="0"/>
      <w:spacing w:line="360" w:lineRule="atLeast"/>
      <w:jc w:val="right"/>
    </w:pPr>
  </w:style>
  <w:style w:type="paragraph" w:customStyle="1" w:styleId="PiedePginaIzq">
    <w:name w:val="Pie de Página Izq."/>
    <w:basedOn w:val="Normal"/>
    <w:pPr>
      <w:widowControl w:val="0"/>
      <w:tabs>
        <w:tab w:val="center" w:pos="4140"/>
        <w:tab w:val="right" w:pos="8820"/>
      </w:tabs>
      <w:adjustRightInd w:val="0"/>
      <w:spacing w:line="360" w:lineRule="atLeast"/>
      <w:jc w:val="both"/>
    </w:pPr>
    <w:rPr>
      <w:sz w:val="20"/>
      <w:lang w:val="en-US"/>
    </w:rPr>
  </w:style>
  <w:style w:type="paragraph" w:customStyle="1" w:styleId="Ttulo1aSustituir">
    <w:name w:val="Título 1 a Sustituir"/>
    <w:basedOn w:val="Ttulo1"/>
    <w:rPr>
      <w:bCs/>
      <w:i/>
      <w:iCs/>
      <w:color w:val="0000FF"/>
    </w:rPr>
  </w:style>
  <w:style w:type="paragraph" w:customStyle="1" w:styleId="Ttulo2aSustituir">
    <w:name w:val="Título 2 a Sustituir"/>
    <w:basedOn w:val="Ttulo2"/>
    <w:rPr>
      <w:i/>
      <w:color w:val="0000FF"/>
    </w:rPr>
  </w:style>
  <w:style w:type="paragraph" w:customStyle="1" w:styleId="TextoTablaalaIzq">
    <w:name w:val="Texto Tabla a la Izq"/>
    <w:basedOn w:val="Normal"/>
    <w:rPr>
      <w:szCs w:val="20"/>
    </w:rPr>
  </w:style>
  <w:style w:type="paragraph" w:customStyle="1" w:styleId="TextoTablaCentrado">
    <w:name w:val="Texto Tabla Centrado"/>
    <w:basedOn w:val="TextoTablaalaIzq"/>
    <w:pPr>
      <w:jc w:val="center"/>
    </w:pPr>
  </w:style>
  <w:style w:type="paragraph" w:customStyle="1" w:styleId="TextoTablaIzquierda">
    <w:name w:val="Texto Tabla Izquierda"/>
    <w:basedOn w:val="TextoTablaCentrado"/>
    <w:pPr>
      <w:jc w:val="left"/>
    </w:pPr>
  </w:style>
  <w:style w:type="paragraph" w:customStyle="1" w:styleId="PiedePginaDer">
    <w:name w:val="Pie de Página Der."/>
    <w:basedOn w:val="PiedePginaIzq"/>
    <w:pPr>
      <w:jc w:val="right"/>
    </w:pPr>
  </w:style>
  <w:style w:type="paragraph" w:customStyle="1" w:styleId="titulo1">
    <w:name w:val="titulo 1"/>
    <w:basedOn w:val="Normal"/>
    <w:link w:val="titulo1Car"/>
    <w:rPr>
      <w:b/>
    </w:rPr>
  </w:style>
  <w:style w:type="paragraph" w:customStyle="1" w:styleId="Ttulo2Ttulo2">
    <w:name w:val="Título 2Título 2"/>
    <w:basedOn w:val="Normal"/>
    <w:rPr>
      <w:b/>
    </w:rPr>
  </w:style>
  <w:style w:type="character" w:styleId="Refdecomentario">
    <w:name w:val="annotation reference"/>
    <w:semiHidden/>
    <w:rPr>
      <w:sz w:val="16"/>
      <w:szCs w:val="16"/>
    </w:rPr>
  </w:style>
  <w:style w:type="character" w:customStyle="1" w:styleId="CarCar1">
    <w:name w:val="Car Car1"/>
    <w:locked/>
    <w:rPr>
      <w:rFonts w:ascii="Arial" w:hAnsi="Arial" w:cs="Arial" w:hint="default"/>
      <w:b/>
      <w:bCs w:val="0"/>
      <w:sz w:val="26"/>
      <w:szCs w:val="26"/>
      <w:lang w:val="es-MX" w:eastAsia="es-ES" w:bidi="ar-SA"/>
    </w:rPr>
  </w:style>
  <w:style w:type="character" w:customStyle="1" w:styleId="CarCar">
    <w:name w:val="Car Car"/>
    <w:locked/>
    <w:rPr>
      <w:rFonts w:ascii="Arial" w:hAnsi="Arial" w:cs="Arial" w:hint="default"/>
      <w:b/>
      <w:bCs/>
      <w:iCs/>
      <w:sz w:val="24"/>
      <w:szCs w:val="28"/>
      <w:lang w:val="es-MX" w:eastAsia="es-ES" w:bidi="ar-SA"/>
    </w:rPr>
  </w:style>
  <w:style w:type="character" w:customStyle="1" w:styleId="HP-VersinCar">
    <w:name w:val="HP - Versión Car"/>
    <w:locked/>
    <w:rPr>
      <w:rFonts w:ascii="Arial" w:hAnsi="Arial" w:cs="Arial" w:hint="default"/>
      <w:b/>
      <w:bCs/>
      <w:sz w:val="26"/>
      <w:szCs w:val="24"/>
      <w:lang w:val="es-ES" w:eastAsia="es-ES" w:bidi="ar-SA"/>
    </w:rPr>
  </w:style>
  <w:style w:type="character" w:customStyle="1" w:styleId="EncabezadodePagDerCar">
    <w:name w:val="Encabezado de Pag. Der. Car"/>
    <w:locked/>
    <w:rPr>
      <w:rFonts w:ascii="Arial" w:hAnsi="Arial" w:cs="Arial" w:hint="default"/>
      <w:sz w:val="24"/>
      <w:szCs w:val="24"/>
      <w:lang w:val="es-ES" w:eastAsia="es-ES" w:bidi="ar-SA"/>
    </w:rPr>
  </w:style>
  <w:style w:type="character" w:customStyle="1" w:styleId="Ttulo1aSustituirCar">
    <w:name w:val="Título 1 a Sustituir Car"/>
    <w:locked/>
    <w:rPr>
      <w:rFonts w:ascii="Arial" w:hAnsi="Arial" w:cs="Arial" w:hint="default"/>
      <w:b/>
      <w:bCs/>
      <w:i/>
      <w:iCs/>
      <w:color w:val="0000FF"/>
      <w:sz w:val="26"/>
      <w:szCs w:val="26"/>
      <w:lang w:val="es-MX" w:eastAsia="es-ES" w:bidi="ar-SA"/>
    </w:rPr>
  </w:style>
  <w:style w:type="character" w:customStyle="1" w:styleId="Ttulo2aSustituirCar">
    <w:name w:val="Título 2 a Sustituir Car"/>
    <w:locked/>
    <w:rPr>
      <w:rFonts w:ascii="Arial" w:hAnsi="Arial" w:cs="Arial" w:hint="default"/>
      <w:b/>
      <w:bCs/>
      <w:i/>
      <w:iCs/>
      <w:color w:val="0000FF"/>
      <w:sz w:val="24"/>
      <w:szCs w:val="28"/>
      <w:lang w:val="es-MX" w:eastAsia="es-ES" w:bidi="ar-SA"/>
    </w:rPr>
  </w:style>
  <w:style w:type="character" w:customStyle="1" w:styleId="HP-VersinCursivaAzul">
    <w:name w:val="HP - Versión Cursiva Azul"/>
    <w:rPr>
      <w:b/>
      <w:bCs/>
      <w:i/>
      <w:iCs/>
      <w:color w:val="0000FF"/>
      <w:sz w:val="26"/>
    </w:rPr>
  </w:style>
  <w:style w:type="character" w:customStyle="1" w:styleId="TextoParrafoaSustituir">
    <w:name w:val="Texto Parrafo a Sustituir"/>
    <w:rPr>
      <w:i/>
      <w:iCs/>
      <w:color w:val="0000FF"/>
    </w:rPr>
  </w:style>
  <w:style w:type="character" w:customStyle="1" w:styleId="TextoTablaaSustituir">
    <w:name w:val="Texto Tabla a Sustituir"/>
    <w:rPr>
      <w:i/>
      <w:iCs/>
      <w:color w:val="0000FF"/>
      <w:sz w:val="22"/>
    </w:rPr>
  </w:style>
  <w:style w:type="paragraph" w:styleId="Textosinformato">
    <w:name w:val="Plain Text"/>
    <w:basedOn w:val="Normal"/>
    <w:rsid w:val="00574A2A"/>
    <w:rPr>
      <w:rFonts w:ascii="Courier New" w:hAnsi="Courier New"/>
      <w:sz w:val="20"/>
      <w:szCs w:val="20"/>
    </w:rPr>
  </w:style>
  <w:style w:type="character" w:styleId="Nmerodepgina">
    <w:name w:val="page number"/>
    <w:basedOn w:val="Fuentedeprrafopredeter"/>
    <w:rsid w:val="00F30579"/>
  </w:style>
  <w:style w:type="table" w:styleId="Tablaconcuadrcula">
    <w:name w:val="Table Grid"/>
    <w:basedOn w:val="Tablanormal"/>
    <w:uiPriority w:val="39"/>
    <w:rsid w:val="00E44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rsid w:val="00073EB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Arial">
    <w:name w:val="Normal + Arial"/>
    <w:basedOn w:val="Normal"/>
    <w:rsid w:val="002C0154"/>
    <w:pPr>
      <w:tabs>
        <w:tab w:val="left" w:pos="0"/>
        <w:tab w:val="left" w:pos="7920"/>
      </w:tabs>
      <w:jc w:val="center"/>
    </w:pPr>
    <w:rPr>
      <w:rFonts w:ascii="Humnst777 BT" w:hAnsi="Humnst777 BT"/>
      <w:b/>
      <w:lang w:val="es-MX" w:eastAsia="es-MX"/>
    </w:rPr>
  </w:style>
  <w:style w:type="character" w:customStyle="1" w:styleId="PiedepginaCar">
    <w:name w:val="Pie de página Car"/>
    <w:link w:val="Piedepgina"/>
    <w:uiPriority w:val="99"/>
    <w:rsid w:val="00441B52"/>
    <w:rPr>
      <w:rFonts w:ascii="Arial" w:hAnsi="Arial"/>
      <w:sz w:val="24"/>
      <w:szCs w:val="24"/>
      <w:lang w:val="es-ES" w:eastAsia="es-ES"/>
    </w:rPr>
  </w:style>
  <w:style w:type="character" w:customStyle="1" w:styleId="titulo1Car">
    <w:name w:val="titulo 1 Car"/>
    <w:basedOn w:val="Fuentedeprrafopredeter"/>
    <w:link w:val="titulo1"/>
    <w:rsid w:val="007A1D28"/>
    <w:rPr>
      <w:rFonts w:ascii="Arial" w:hAnsi="Arial"/>
      <w:b/>
      <w:sz w:val="24"/>
      <w:szCs w:val="24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D63685"/>
    <w:pPr>
      <w:keepLines/>
      <w:widowControl/>
      <w:numPr>
        <w:numId w:val="0"/>
      </w:numPr>
      <w:adjustRightInd/>
      <w:spacing w:before="480" w:line="276" w:lineRule="auto"/>
      <w:jc w:val="both"/>
      <w:outlineLvl w:val="9"/>
    </w:pPr>
    <w:rPr>
      <w:rFonts w:eastAsiaTheme="majorEastAsia" w:cstheme="majorBidi"/>
      <w:bCs/>
      <w:sz w:val="24"/>
      <w:szCs w:val="28"/>
      <w:lang w:val="en-US" w:eastAsia="ja-JP"/>
    </w:rPr>
  </w:style>
  <w:style w:type="paragraph" w:styleId="Prrafodelista">
    <w:name w:val="List Paragraph"/>
    <w:basedOn w:val="Normal"/>
    <w:uiPriority w:val="34"/>
    <w:qFormat/>
    <w:rsid w:val="00490541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717985"/>
    <w:rPr>
      <w:rFonts w:ascii="Arial" w:hAnsi="Arial"/>
      <w:sz w:val="24"/>
      <w:szCs w:val="24"/>
      <w:lang w:val="es-ES" w:eastAsia="es-ES"/>
    </w:rPr>
  </w:style>
  <w:style w:type="table" w:styleId="Tabladecuadrcula4-nfasis1">
    <w:name w:val="Grid Table 4 Accent 1"/>
    <w:basedOn w:val="Tablanormal"/>
    <w:uiPriority w:val="49"/>
    <w:rsid w:val="00D6368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3-nfasis1">
    <w:name w:val="List Table 3 Accent 1"/>
    <w:basedOn w:val="Tablanormal"/>
    <w:uiPriority w:val="48"/>
    <w:rsid w:val="00D6368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nfasis">
    <w:name w:val="Emphasis"/>
    <w:basedOn w:val="Fuentedeprrafopredeter"/>
    <w:qFormat/>
    <w:rsid w:val="009B44E8"/>
    <w:rPr>
      <w:i/>
      <w:iCs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1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4.emf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emf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9" Type="http://schemas.openxmlformats.org/officeDocument/2006/relationships/package" Target="embeddings/Dibujo_de_Microsoft_Visio.vsdx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racticas%20Profesionales\plantillas\SiGob%20-%20Plantilla%20Documen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FDB6005773847BE991CA2BF23037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3EE4C-6637-4C65-91EA-F5D3200153AC}"/>
      </w:docPartPr>
      <w:docPartBody>
        <w:p w:rsidR="00F707C5" w:rsidRDefault="0010794F" w:rsidP="0010794F">
          <w:pPr>
            <w:pStyle w:val="5FDB6005773847BE991CA2BF230378D5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94F"/>
    <w:rsid w:val="000346B6"/>
    <w:rsid w:val="000368C5"/>
    <w:rsid w:val="00057695"/>
    <w:rsid w:val="000E1374"/>
    <w:rsid w:val="000F0943"/>
    <w:rsid w:val="000F74DD"/>
    <w:rsid w:val="00103C34"/>
    <w:rsid w:val="0010794F"/>
    <w:rsid w:val="001C240E"/>
    <w:rsid w:val="001E5171"/>
    <w:rsid w:val="00207B56"/>
    <w:rsid w:val="00335F5D"/>
    <w:rsid w:val="0037069A"/>
    <w:rsid w:val="003F72F7"/>
    <w:rsid w:val="00452AD1"/>
    <w:rsid w:val="0049450B"/>
    <w:rsid w:val="004E5BB3"/>
    <w:rsid w:val="00540FCB"/>
    <w:rsid w:val="0055212F"/>
    <w:rsid w:val="005728D5"/>
    <w:rsid w:val="005910D5"/>
    <w:rsid w:val="005E45CE"/>
    <w:rsid w:val="006176CA"/>
    <w:rsid w:val="006529BA"/>
    <w:rsid w:val="007A34D3"/>
    <w:rsid w:val="007A675F"/>
    <w:rsid w:val="00822809"/>
    <w:rsid w:val="00874A2C"/>
    <w:rsid w:val="008B7D48"/>
    <w:rsid w:val="009B09D6"/>
    <w:rsid w:val="009F3EFF"/>
    <w:rsid w:val="00A17938"/>
    <w:rsid w:val="00A52B47"/>
    <w:rsid w:val="00A624B1"/>
    <w:rsid w:val="00A84106"/>
    <w:rsid w:val="00B11CEE"/>
    <w:rsid w:val="00B37442"/>
    <w:rsid w:val="00B74FC1"/>
    <w:rsid w:val="00BA753B"/>
    <w:rsid w:val="00BD6F4C"/>
    <w:rsid w:val="00CD2B27"/>
    <w:rsid w:val="00D658FD"/>
    <w:rsid w:val="00D940FF"/>
    <w:rsid w:val="00DC40A2"/>
    <w:rsid w:val="00DC6553"/>
    <w:rsid w:val="00DF04A4"/>
    <w:rsid w:val="00E448AC"/>
    <w:rsid w:val="00E62425"/>
    <w:rsid w:val="00E74BA3"/>
    <w:rsid w:val="00E97153"/>
    <w:rsid w:val="00EB4725"/>
    <w:rsid w:val="00F707C5"/>
    <w:rsid w:val="00FB1798"/>
    <w:rsid w:val="00FF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FDB6005773847BE991CA2BF230378D5">
    <w:name w:val="5FDB6005773847BE991CA2BF230378D5"/>
    <w:rsid w:val="001079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DE00F693BD114CAB3C7FDD506FB94E" ma:contentTypeVersion="6" ma:contentTypeDescription="Crear nuevo documento." ma:contentTypeScope="" ma:versionID="a360d3ac1a643f8b1b8d7008004594a2">
  <xsd:schema xmlns:xsd="http://www.w3.org/2001/XMLSchema" xmlns:xs="http://www.w3.org/2001/XMLSchema" xmlns:p="http://schemas.microsoft.com/office/2006/metadata/properties" xmlns:ns1="http://schemas.microsoft.com/sharepoint/v3" xmlns:ns2="942818cb-47c4-4939-9614-13b2eeebbba6" targetNamespace="http://schemas.microsoft.com/office/2006/metadata/properties" ma:root="true" ma:fieldsID="434f9e5d189132be57e249721897ab86" ns1:_="" ns2:_="">
    <xsd:import namespace="http://schemas.microsoft.com/sharepoint/v3"/>
    <xsd:import namespace="942818cb-47c4-4939-9614-13b2eeebbba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RoutingEnabled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Enabled" ma:index="11" ma:displayName="Activo" ma:description="" ma:hidden="true" ma:internalName="RoutingEnabl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818cb-47c4-4939-9614-13b2eeebbb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42818cb-47c4-4939-9614-13b2eeebbba6">ZTMTZRZYURRD-129-25</_dlc_DocId>
    <_dlc_DocIdUrl xmlns="942818cb-47c4-4939-9614-13b2eeebbba6">
      <Url>http://wsslrc-01/DMS/_layouts/15/DocIdRedir.aspx?ID=ZTMTZRZYURRD-129-25</Url>
      <Description>ZTMTZRZYURRD-129-25</Description>
    </_dlc_DocIdUrl>
    <RoutingEnabled xmlns="http://schemas.microsoft.com/sharepoint/v3"/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75DF7-2376-4146-9977-DA98AC8CC1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42818cb-47c4-4939-9614-13b2eeebb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B751F1-8E60-4F55-A9BC-209B84952BB2}">
  <ds:schemaRefs>
    <ds:schemaRef ds:uri="http://schemas.microsoft.com/office/2006/metadata/properties"/>
    <ds:schemaRef ds:uri="http://schemas.microsoft.com/office/infopath/2007/PartnerControls"/>
    <ds:schemaRef ds:uri="942818cb-47c4-4939-9614-13b2eeebbba6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4ED31A46-3293-4864-A040-E55BC63351CE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E2CAA71D-4CD1-451E-9C62-41CE0C06B6B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9A79D2A-B208-46C8-9425-7AF480EF6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SiGob - Plantilla Documento</Template>
  <TotalTime>235</TotalTime>
  <Pages>10</Pages>
  <Words>1684</Words>
  <Characters>9262</Characters>
  <Application>Microsoft Office Word</Application>
  <DocSecurity>0</DocSecurity>
  <Lines>77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DMS - Cliente - PRY - ID caso de uso - Caso de Uso</vt:lpstr>
      <vt:lpstr>DMS - Cliente - PRY - ID caso de uso - Caso de Uso</vt:lpstr>
    </vt:vector>
  </TitlesOfParts>
  <Company>II-TI / Upaep</Company>
  <LinksUpToDate>false</LinksUpToDate>
  <CharactersWithSpaces>10925</CharactersWithSpaces>
  <SharedDoc>false</SharedDoc>
  <HLinks>
    <vt:vector size="36" baseType="variant"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_Toc189297312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_Toc189297311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_Toc189297310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_Toc189297309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_Toc189297308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_Toc189297307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DMS - Cliente - PRY - ID caso de uso - Caso de Uso</dc:title>
  <dc:subject/>
  <dc:creator>SiGob® | 2021</dc:creator>
  <cp:keywords/>
  <dc:description/>
  <cp:lastModifiedBy>acer</cp:lastModifiedBy>
  <cp:revision>41</cp:revision>
  <cp:lastPrinted>2007-11-14T03:04:00Z</cp:lastPrinted>
  <dcterms:created xsi:type="dcterms:W3CDTF">2021-08-19T06:17:00Z</dcterms:created>
  <dcterms:modified xsi:type="dcterms:W3CDTF">2021-09-18T00:57:00Z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0x0101000ADE00F693BD114CAB3C7FDD506FB94E</vt:lpwstr>
  </property>
  <property fmtid="{D5CDD505-2E9C-101B-9397-08002B2CF9AE}" pid="3" name="_dlc_DocIdItemGuid">
    <vt:lpwstr>d4074953-e86f-423c-bb87-79e02d069075</vt:lpwstr>
  </property>
</Properties>
</file>