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292E1CFA" w:rsidR="00490541" w:rsidRDefault="00C766B7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AAF</w:t>
      </w:r>
      <w:r w:rsidR="00515786">
        <w:rPr>
          <w:b w:val="0"/>
          <w:color w:val="000000" w:themeColor="text1"/>
          <w:sz w:val="28"/>
          <w:szCs w:val="28"/>
        </w:rPr>
        <w:t>00</w:t>
      </w:r>
      <w:r>
        <w:rPr>
          <w:b w:val="0"/>
          <w:color w:val="000000" w:themeColor="text1"/>
          <w:sz w:val="28"/>
          <w:szCs w:val="28"/>
        </w:rPr>
        <w:t>5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Afectación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51EA4E62" w14:textId="331E7C31" w:rsidR="00864379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2508514" w:history="1">
            <w:r w:rsidR="00864379" w:rsidRPr="0023240E">
              <w:rPr>
                <w:rStyle w:val="Hipervnculo"/>
                <w:rFonts w:cs="Arial"/>
                <w:noProof/>
              </w:rPr>
              <w:t>1.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noProof/>
              </w:rPr>
              <w:t>Caso de Uso: Afectación.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_Toc82508514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3879E9">
              <w:rPr>
                <w:noProof/>
                <w:webHidden/>
              </w:rPr>
              <w:t>3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24CDE2BD" w14:textId="473608FB" w:rsidR="00864379" w:rsidRDefault="00AE0DA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5" w:history="1">
            <w:r w:rsidR="00864379" w:rsidRPr="0023240E">
              <w:rPr>
                <w:rStyle w:val="Hipervnculo"/>
                <w:rFonts w:cs="Arial"/>
                <w:noProof/>
              </w:rPr>
              <w:t>2.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noProof/>
              </w:rPr>
              <w:t>Descripción.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_Toc82508515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3879E9">
              <w:rPr>
                <w:noProof/>
                <w:webHidden/>
              </w:rPr>
              <w:t>3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09803E09" w14:textId="6C894D55" w:rsidR="00864379" w:rsidRDefault="00AE0DA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6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3.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Flujo normal.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_Toc82508516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3879E9">
              <w:rPr>
                <w:noProof/>
                <w:webHidden/>
              </w:rPr>
              <w:t>4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17D89CCA" w14:textId="7F67287D" w:rsidR="00864379" w:rsidRDefault="00AE0DA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7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4.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_Toc82508517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3879E9">
              <w:rPr>
                <w:noProof/>
                <w:webHidden/>
              </w:rPr>
              <w:t>5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6C03A9BA" w14:textId="45D45BAD" w:rsidR="00864379" w:rsidRDefault="00AE0DA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8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5.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_Toc82508518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3879E9">
              <w:rPr>
                <w:noProof/>
                <w:webHidden/>
              </w:rPr>
              <w:t>6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63933530" w14:textId="53BA4D78" w:rsidR="00864379" w:rsidRDefault="00AE0DA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9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6.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Anexos.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_Toc82508519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3879E9">
              <w:rPr>
                <w:noProof/>
                <w:webHidden/>
              </w:rPr>
              <w:t>9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02AB4D39" w14:textId="32C886DB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7964B314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2508514"/>
      <w:r w:rsidRPr="001F5E92">
        <w:rPr>
          <w:rFonts w:cs="Arial"/>
        </w:rPr>
        <w:lastRenderedPageBreak/>
        <w:t xml:space="preserve">Caso de Uso: </w:t>
      </w:r>
      <w:r w:rsidR="00615304">
        <w:rPr>
          <w:rFonts w:cs="Arial"/>
        </w:rPr>
        <w:t>Afectación.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2508515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2134533F" w14:textId="36CFF491" w:rsidR="00717985" w:rsidRPr="00615304" w:rsidRDefault="00615304" w:rsidP="00615304">
      <w:pPr>
        <w:pStyle w:val="Descripcin"/>
        <w:ind w:left="360"/>
        <w:jc w:val="both"/>
        <w:rPr>
          <w:b/>
          <w:bCs w:val="0"/>
        </w:rPr>
      </w:pPr>
      <w:r>
        <w:rPr>
          <w:bCs w:val="0"/>
        </w:rPr>
        <w:t>Se describe el proceso de registro de datos en la pestaña</w:t>
      </w:r>
      <w:r>
        <w:rPr>
          <w:b/>
          <w:bCs w:val="0"/>
        </w:rPr>
        <w:t xml:space="preserve"> </w:t>
      </w:r>
      <w:r>
        <w:t>“</w:t>
      </w:r>
      <w:r w:rsidR="00A62952" w:rsidRPr="00A62952">
        <w:t>Afectación</w:t>
      </w:r>
      <w:r>
        <w:t>” 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7D401297" w:rsidR="00CD7EE7" w:rsidRPr="009B44E8" w:rsidRDefault="00B73D3F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AAF00</w:t>
            </w:r>
            <w:r w:rsidR="00360F45">
              <w:rPr>
                <w:b/>
              </w:rPr>
              <w:t>5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7F88F60E" w:rsidR="00AD1204" w:rsidRPr="00F476E5" w:rsidRDefault="00C56253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1.1 (17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7515F88C" w14:textId="77777777" w:rsidR="00297EFD" w:rsidRDefault="00297EFD" w:rsidP="00297EFD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66ECF670" w14:textId="77777777" w:rsidR="00297EFD" w:rsidRDefault="00297EFD" w:rsidP="00297EFD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67DAE00E" w:rsidR="00717985" w:rsidRPr="00297EFD" w:rsidRDefault="00297EFD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453B5B10" w:rsidR="009B32ED" w:rsidRPr="00FF5CE7" w:rsidRDefault="00904948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Esta pestaña permite la captura del control patrimonial de un activo fijo dentro del módulo de Activo Fijo.</w:t>
            </w: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6630E1AB" w:rsidR="00542CC3" w:rsidRPr="00E91C7F" w:rsidRDefault="0053328C" w:rsidP="00133911">
            <w:pPr>
              <w:rPr>
                <w:color w:val="365F91" w:themeColor="accent1" w:themeShade="BF"/>
                <w:szCs w:val="28"/>
              </w:rPr>
            </w:pPr>
            <w:r w:rsidRPr="0053328C">
              <w:rPr>
                <w:color w:val="365F91" w:themeColor="accent1" w:themeShade="BF"/>
                <w:szCs w:val="28"/>
              </w:rPr>
              <w:t>FICHA.TRABAJO.65A.ADMINISTRACION.ACTIVO.FIJO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503CFC86" w14:textId="4B61B613" w:rsidR="00717985" w:rsidRDefault="00D14B02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Considerar el orden de las pestañas como se presenta en la numeración de casos de uso.</w:t>
            </w:r>
          </w:p>
          <w:p w14:paraId="2050B49B" w14:textId="2FB8C5A1" w:rsidR="00FD4939" w:rsidRDefault="00FD4939" w:rsidP="00FD4939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Los campos utilizados para este caso de uso</w:t>
            </w:r>
            <w:r w:rsidR="00891518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 xml:space="preserve"> se señalan del siguiente color.</w:t>
            </w:r>
          </w:p>
          <w:p w14:paraId="6B62A08D" w14:textId="4EF9E480" w:rsidR="00FD4939" w:rsidRPr="00FD4939" w:rsidRDefault="00891518" w:rsidP="007A342B">
            <w:pPr>
              <w:jc w:val="both"/>
              <w:rPr>
                <w:color w:val="365F91" w:themeColor="accent1" w:themeShade="BF"/>
                <w:szCs w:val="28"/>
                <w:lang w:val="es-MX"/>
              </w:rPr>
            </w:pPr>
            <w:r w:rsidRPr="00891518">
              <w:rPr>
                <w:noProof/>
                <w:color w:val="365F91" w:themeColor="accent1" w:themeShade="BF"/>
                <w:szCs w:val="28"/>
                <w:lang w:val="es-MX" w:eastAsia="es-MX"/>
              </w:rPr>
              <w:drawing>
                <wp:inline distT="0" distB="0" distL="0" distR="0" wp14:anchorId="2D0B2590" wp14:editId="21EE532F">
                  <wp:extent cx="805815" cy="8597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224E9DCD" w14:textId="77777777" w:rsidR="00891518" w:rsidRDefault="00891518">
      <w:pPr>
        <w:rPr>
          <w:rFonts w:cs="Arial"/>
          <w:b/>
          <w:sz w:val="26"/>
          <w:szCs w:val="26"/>
        </w:rPr>
      </w:pPr>
      <w:bookmarkStart w:id="4" w:name="_Toc82508516"/>
      <w:r>
        <w:rPr>
          <w:rFonts w:cs="Arial"/>
          <w:b/>
          <w:sz w:val="26"/>
          <w:szCs w:val="26"/>
        </w:rPr>
        <w:br w:type="page"/>
      </w:r>
    </w:p>
    <w:p w14:paraId="5E85CBCC" w14:textId="4D5DCB57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2750B2EC" w:rsidR="00D63685" w:rsidRDefault="00FB3146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4ACDC7A4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4D73F8">
              <w:rPr>
                <w:rFonts w:cs="Arial"/>
                <w:bCs w:val="0"/>
              </w:rPr>
              <w:t>5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E572133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7FA18628" w14:textId="251A0B4C" w:rsidR="00844A08" w:rsidRDefault="00844A08" w:rsidP="003E5DC8">
      <w:pPr>
        <w:jc w:val="both"/>
        <w:rPr>
          <w:lang w:val="es-MX" w:eastAsia="ja-JP"/>
        </w:rPr>
      </w:pPr>
    </w:p>
    <w:p w14:paraId="73302F8F" w14:textId="2A04EE32" w:rsidR="00844A08" w:rsidRDefault="00844A08" w:rsidP="003E5DC8">
      <w:pPr>
        <w:jc w:val="both"/>
        <w:rPr>
          <w:lang w:val="es-MX" w:eastAsia="ja-JP"/>
        </w:rPr>
      </w:pPr>
      <w:r w:rsidRPr="00844A08">
        <w:rPr>
          <w:lang w:val="es-MX" w:eastAsia="ja-JP"/>
        </w:rPr>
        <w:t>El Monto se llena en automático, el dato lo toma de la pestaña “Origen”.</w:t>
      </w:r>
    </w:p>
    <w:p w14:paraId="1A32B61B" w14:textId="5C64873A" w:rsidR="00844A08" w:rsidRDefault="00844A08" w:rsidP="003E5DC8">
      <w:pPr>
        <w:jc w:val="both"/>
        <w:rPr>
          <w:lang w:val="es-MX" w:eastAsia="ja-JP"/>
        </w:rPr>
      </w:pPr>
    </w:p>
    <w:p w14:paraId="17A49DB4" w14:textId="6BB7FF52" w:rsidR="00844A08" w:rsidRDefault="00844A08" w:rsidP="003E5DC8">
      <w:pPr>
        <w:jc w:val="both"/>
        <w:rPr>
          <w:lang w:val="es-MX" w:eastAsia="ja-JP"/>
        </w:rPr>
      </w:pPr>
      <w:r w:rsidRPr="00844A08">
        <w:rPr>
          <w:lang w:val="es-MX" w:eastAsia="ja-JP"/>
        </w:rPr>
        <w:t>El % Afectación se llena en automático, el dato lo toma de la pestaña “Registro”.</w:t>
      </w:r>
    </w:p>
    <w:p w14:paraId="0CCAD22C" w14:textId="75565410" w:rsidR="00844A08" w:rsidRDefault="00844A08" w:rsidP="003E5DC8">
      <w:pPr>
        <w:jc w:val="both"/>
        <w:rPr>
          <w:lang w:val="es-MX" w:eastAsia="ja-JP"/>
        </w:rPr>
      </w:pPr>
    </w:p>
    <w:p w14:paraId="0E7E195A" w14:textId="77777777" w:rsidR="00844A08" w:rsidRPr="00844A08" w:rsidRDefault="00844A08" w:rsidP="00844A08">
      <w:pPr>
        <w:jc w:val="both"/>
        <w:rPr>
          <w:lang w:val="es-MX" w:eastAsia="ja-JP"/>
        </w:rPr>
      </w:pPr>
      <w:r w:rsidRPr="00844A08">
        <w:rPr>
          <w:lang w:val="es-MX" w:eastAsia="ja-JP"/>
        </w:rPr>
        <w:t>El campo Días Depreciados y Monto Depreciado se llena con la información del cliente al</w:t>
      </w:r>
    </w:p>
    <w:p w14:paraId="0BE3E23A" w14:textId="6B8AFBB9" w:rsidR="00844A08" w:rsidRDefault="00844A08" w:rsidP="00844A08">
      <w:pPr>
        <w:jc w:val="both"/>
        <w:rPr>
          <w:lang w:val="es-MX" w:eastAsia="ja-JP"/>
        </w:rPr>
      </w:pPr>
      <w:r w:rsidRPr="00844A08">
        <w:rPr>
          <w:lang w:val="es-MX" w:eastAsia="ja-JP"/>
        </w:rPr>
        <w:t>cargar el inventario de bienes de activo fijo al SAC.</w:t>
      </w:r>
    </w:p>
    <w:p w14:paraId="4DE7CCFD" w14:textId="644C5D71" w:rsidR="00844A08" w:rsidRDefault="00844A08" w:rsidP="00844A08">
      <w:pPr>
        <w:jc w:val="both"/>
        <w:rPr>
          <w:lang w:val="es-MX" w:eastAsia="ja-JP"/>
        </w:rPr>
      </w:pPr>
    </w:p>
    <w:p w14:paraId="60A9AF2F" w14:textId="4C55F143" w:rsidR="00844A08" w:rsidRDefault="00844A08" w:rsidP="00844A08">
      <w:pPr>
        <w:jc w:val="both"/>
        <w:rPr>
          <w:lang w:val="es-MX" w:eastAsia="ja-JP"/>
        </w:rPr>
      </w:pPr>
      <w:r w:rsidRPr="00844A08">
        <w:rPr>
          <w:lang w:val="es-MX" w:eastAsia="ja-JP"/>
        </w:rPr>
        <w:t>Después de cargar el inventario mencionado, cada mes se va a hacer un cálculo de afectación</w:t>
      </w:r>
      <w:r w:rsidR="00ED5224">
        <w:rPr>
          <w:lang w:val="es-MX" w:eastAsia="ja-JP"/>
        </w:rPr>
        <w:t xml:space="preserve"> </w:t>
      </w:r>
      <w:r w:rsidRPr="00844A08">
        <w:rPr>
          <w:lang w:val="es-MX" w:eastAsia="ja-JP"/>
        </w:rPr>
        <w:t>a cada uno de los bienes de activo fijo, y en automático se va a actualizar el campo Días</w:t>
      </w:r>
      <w:r w:rsidR="00ED5224">
        <w:rPr>
          <w:lang w:val="es-MX" w:eastAsia="ja-JP"/>
        </w:rPr>
        <w:t xml:space="preserve"> </w:t>
      </w:r>
      <w:r w:rsidRPr="00844A08">
        <w:rPr>
          <w:lang w:val="es-MX" w:eastAsia="ja-JP"/>
        </w:rPr>
        <w:t>Depreciados y Monto Depreciado, aumentando el valor de estos campos.</w:t>
      </w:r>
    </w:p>
    <w:p w14:paraId="6BF669D0" w14:textId="4A0B19B6" w:rsidR="00844A08" w:rsidRDefault="00844A08" w:rsidP="00844A08">
      <w:pPr>
        <w:jc w:val="both"/>
        <w:rPr>
          <w:lang w:val="es-MX" w:eastAsia="ja-JP"/>
        </w:rPr>
      </w:pPr>
    </w:p>
    <w:p w14:paraId="4E28828C" w14:textId="5AE46732" w:rsidR="00395C3F" w:rsidRDefault="00ED5224" w:rsidP="00ED5224">
      <w:pPr>
        <w:jc w:val="both"/>
        <w:rPr>
          <w:lang w:val="es-MX" w:eastAsia="ja-JP"/>
        </w:rPr>
      </w:pPr>
      <w:r w:rsidRPr="00ED5224">
        <w:rPr>
          <w:lang w:val="es-MX" w:eastAsia="ja-JP"/>
        </w:rPr>
        <w:t>El proceso de cálculo mensual referido en el punto anterior es una funcionalidad del Módulo</w:t>
      </w:r>
      <w:r>
        <w:rPr>
          <w:lang w:val="es-MX" w:eastAsia="ja-JP"/>
        </w:rPr>
        <w:t xml:space="preserve"> </w:t>
      </w:r>
      <w:r w:rsidRPr="00ED5224">
        <w:rPr>
          <w:lang w:val="es-MX" w:eastAsia="ja-JP"/>
        </w:rPr>
        <w:t>Control Patrimonial, el cual se desarrollará en otra ficha de trabajo.</w:t>
      </w:r>
    </w:p>
    <w:p w14:paraId="606ACB27" w14:textId="77777777" w:rsidR="00ED5224" w:rsidRDefault="00ED5224" w:rsidP="00ED5224">
      <w:pPr>
        <w:jc w:val="both"/>
        <w:rPr>
          <w:lang w:val="es-MX" w:eastAsia="ja-JP"/>
        </w:rPr>
      </w:pPr>
    </w:p>
    <w:p w14:paraId="0757D524" w14:textId="16C4F501" w:rsidR="00ED5224" w:rsidRDefault="00ED5224" w:rsidP="00ED5224">
      <w:pPr>
        <w:jc w:val="both"/>
        <w:rPr>
          <w:lang w:val="es-MX" w:eastAsia="ja-JP"/>
        </w:rPr>
      </w:pPr>
      <w:r w:rsidRPr="00ED5224">
        <w:rPr>
          <w:lang w:val="es-MX" w:eastAsia="ja-JP"/>
        </w:rPr>
        <w:t>El campo Fecha Última Depreciación, Amortización y Deterioro, se actualiza con la fecha de</w:t>
      </w:r>
      <w:r>
        <w:rPr>
          <w:lang w:val="es-MX" w:eastAsia="ja-JP"/>
        </w:rPr>
        <w:t xml:space="preserve"> </w:t>
      </w:r>
      <w:r w:rsidRPr="00ED5224">
        <w:rPr>
          <w:lang w:val="es-MX" w:eastAsia="ja-JP"/>
        </w:rPr>
        <w:t>proceso mensual de afectación</w:t>
      </w:r>
    </w:p>
    <w:p w14:paraId="12B1D70A" w14:textId="77777777" w:rsidR="000A0131" w:rsidRDefault="000A0131" w:rsidP="000A0131">
      <w:pPr>
        <w:jc w:val="both"/>
        <w:rPr>
          <w:lang w:val="es-MX" w:eastAsia="ja-JP"/>
        </w:rPr>
      </w:pPr>
    </w:p>
    <w:p w14:paraId="241B7752" w14:textId="379E3A89" w:rsidR="00555B8B" w:rsidRPr="00891518" w:rsidRDefault="000A0131" w:rsidP="00891518">
      <w:pPr>
        <w:jc w:val="both"/>
        <w:rPr>
          <w:lang w:val="es-MX" w:eastAsia="ja-JP"/>
        </w:rPr>
      </w:pPr>
      <w:r w:rsidRPr="000A0131">
        <w:rPr>
          <w:lang w:val="es-MX" w:eastAsia="ja-JP"/>
        </w:rPr>
        <w:t>Hay que considerar que puede haber clientes que nunca han hecho el cálculo de la</w:t>
      </w:r>
      <w:r>
        <w:rPr>
          <w:lang w:val="es-MX" w:eastAsia="ja-JP"/>
        </w:rPr>
        <w:t xml:space="preserve"> </w:t>
      </w:r>
      <w:r w:rsidRPr="000A0131">
        <w:rPr>
          <w:lang w:val="es-MX" w:eastAsia="ja-JP"/>
        </w:rPr>
        <w:t>depreciación o que no está correcto, y quieran determinar el cálculo correcto, debemos</w:t>
      </w:r>
      <w:r>
        <w:rPr>
          <w:lang w:val="es-MX" w:eastAsia="ja-JP"/>
        </w:rPr>
        <w:t xml:space="preserve"> </w:t>
      </w:r>
      <w:r w:rsidRPr="000A0131">
        <w:rPr>
          <w:lang w:val="es-MX" w:eastAsia="ja-JP"/>
        </w:rPr>
        <w:t>tener la opción de calcular la depreciación desde la fecha de adquisición y poner el dato</w:t>
      </w:r>
      <w:r>
        <w:rPr>
          <w:lang w:val="es-MX" w:eastAsia="ja-JP"/>
        </w:rPr>
        <w:t xml:space="preserve"> </w:t>
      </w:r>
      <w:r w:rsidRPr="000A0131">
        <w:rPr>
          <w:lang w:val="es-MX" w:eastAsia="ja-JP"/>
        </w:rPr>
        <w:t>determinado en los campos de Días Depreciados y Monto Depreciado. Esto lo vamos a</w:t>
      </w:r>
      <w:r>
        <w:rPr>
          <w:lang w:val="es-MX" w:eastAsia="ja-JP"/>
        </w:rPr>
        <w:t xml:space="preserve"> </w:t>
      </w:r>
      <w:r w:rsidRPr="000A0131">
        <w:rPr>
          <w:lang w:val="es-MX" w:eastAsia="ja-JP"/>
        </w:rPr>
        <w:t>analizar en la ficha de trabajo para calcular la depreciación, amortización y deterioro.</w:t>
      </w:r>
    </w:p>
    <w:p w14:paraId="051BEC90" w14:textId="1D708872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2508517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4E4375CD" w:rsidR="00E94708" w:rsidRDefault="004D73F8" w:rsidP="00490541">
      <w:r>
        <w:rPr>
          <w:rFonts w:cs="Arial"/>
          <w:b/>
          <w:noProof/>
          <w:sz w:val="26"/>
          <w:szCs w:val="26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64B7741A" wp14:editId="765274BE">
            <wp:simplePos x="0" y="0"/>
            <wp:positionH relativeFrom="column">
              <wp:posOffset>1081335</wp:posOffset>
            </wp:positionH>
            <wp:positionV relativeFrom="paragraph">
              <wp:posOffset>1715135</wp:posOffset>
            </wp:positionV>
            <wp:extent cx="3522916" cy="3483610"/>
            <wp:effectExtent l="0" t="0" r="1905" b="2540"/>
            <wp:wrapNone/>
            <wp:docPr id="3" name="Imagen 3" descr="C:\Users\acer\AppData\Local\Microsoft\Windows\INetCache\Content.Word\DMS - Desarrollo - Control Patrimonial - AAF005 - Afectación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Microsoft\Windows\INetCache\Content.Word\DMS - Desarrollo - Control Patrimonial - AAF005 - Afectación..drawi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" t="2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12" cy="348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440pt" o:ole="">
            <v:imagedata r:id="rId18" o:title=""/>
          </v:shape>
          <o:OLEObject Type="Embed" ProgID="Visio.Drawing.15" ShapeID="_x0000_i1025" DrawAspect="Content" ObjectID="_1693406752" r:id="rId19"/>
        </w:objec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2508518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0A7E52BB" w14:textId="23D92EC8" w:rsidR="00A7413E" w:rsidRPr="00A73901" w:rsidRDefault="00A7413E" w:rsidP="00A7413E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617"/>
        <w:gridCol w:w="684"/>
        <w:gridCol w:w="640"/>
        <w:gridCol w:w="640"/>
        <w:gridCol w:w="640"/>
        <w:gridCol w:w="398"/>
        <w:gridCol w:w="2421"/>
      </w:tblGrid>
      <w:tr w:rsidR="00C255D8" w:rsidRPr="00933FE1" w14:paraId="34C8C2B1" w14:textId="77777777" w:rsidTr="00060BE2">
        <w:trPr>
          <w:trHeight w:val="300"/>
        </w:trPr>
        <w:tc>
          <w:tcPr>
            <w:tcW w:w="2031" w:type="pct"/>
            <w:gridSpan w:val="3"/>
            <w:shd w:val="clear" w:color="auto" w:fill="auto"/>
            <w:hideMark/>
          </w:tcPr>
          <w:p w14:paraId="3BC399C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Nombre de Tabla:</w:t>
            </w:r>
          </w:p>
        </w:tc>
        <w:tc>
          <w:tcPr>
            <w:tcW w:w="2969" w:type="pct"/>
            <w:gridSpan w:val="5"/>
            <w:shd w:val="clear" w:color="auto" w:fill="auto"/>
            <w:hideMark/>
          </w:tcPr>
          <w:p w14:paraId="59EEAF5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moduloactivofijo_pestanas</w:t>
            </w:r>
            <w:proofErr w:type="spellEnd"/>
          </w:p>
        </w:tc>
      </w:tr>
      <w:tr w:rsidR="00C255D8" w:rsidRPr="00933FE1" w14:paraId="52780564" w14:textId="77777777" w:rsidTr="00060BE2">
        <w:trPr>
          <w:trHeight w:val="360"/>
        </w:trPr>
        <w:tc>
          <w:tcPr>
            <w:tcW w:w="2031" w:type="pct"/>
            <w:gridSpan w:val="3"/>
            <w:shd w:val="clear" w:color="auto" w:fill="auto"/>
            <w:hideMark/>
          </w:tcPr>
          <w:p w14:paraId="14E1DB5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Descripción:</w:t>
            </w:r>
          </w:p>
        </w:tc>
        <w:tc>
          <w:tcPr>
            <w:tcW w:w="2969" w:type="pct"/>
            <w:gridSpan w:val="5"/>
            <w:shd w:val="clear" w:color="auto" w:fill="auto"/>
            <w:hideMark/>
          </w:tcPr>
          <w:p w14:paraId="37A866A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Activo Fijo Pestaña Bitácora</w:t>
            </w:r>
          </w:p>
        </w:tc>
      </w:tr>
      <w:tr w:rsidR="00C255D8" w:rsidRPr="00933FE1" w14:paraId="067C0335" w14:textId="77777777" w:rsidTr="00060BE2">
        <w:trPr>
          <w:trHeight w:val="288"/>
        </w:trPr>
        <w:tc>
          <w:tcPr>
            <w:tcW w:w="1363" w:type="pct"/>
            <w:vMerge w:val="restart"/>
            <w:shd w:val="clear" w:color="auto" w:fill="auto"/>
            <w:vAlign w:val="center"/>
            <w:hideMark/>
          </w:tcPr>
          <w:p w14:paraId="6173A18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301" w:type="pct"/>
            <w:vMerge w:val="restart"/>
            <w:shd w:val="clear" w:color="auto" w:fill="auto"/>
            <w:vAlign w:val="center"/>
            <w:hideMark/>
          </w:tcPr>
          <w:p w14:paraId="2C0957F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368" w:type="pct"/>
            <w:vMerge w:val="restart"/>
            <w:shd w:val="clear" w:color="auto" w:fill="auto"/>
            <w:vAlign w:val="center"/>
            <w:hideMark/>
          </w:tcPr>
          <w:p w14:paraId="7D8186D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341" w:type="pct"/>
            <w:vMerge w:val="restart"/>
            <w:shd w:val="clear" w:color="auto" w:fill="auto"/>
            <w:vAlign w:val="center"/>
            <w:hideMark/>
          </w:tcPr>
          <w:p w14:paraId="6D1E983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341" w:type="pct"/>
            <w:vMerge w:val="restart"/>
            <w:shd w:val="clear" w:color="auto" w:fill="auto"/>
            <w:vAlign w:val="center"/>
            <w:hideMark/>
          </w:tcPr>
          <w:p w14:paraId="49C2FD3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587891C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92" w:type="pct"/>
            <w:vMerge w:val="restart"/>
            <w:shd w:val="clear" w:color="auto" w:fill="auto"/>
            <w:vAlign w:val="center"/>
            <w:hideMark/>
          </w:tcPr>
          <w:p w14:paraId="247D49A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793" w:type="pct"/>
            <w:vMerge w:val="restart"/>
            <w:shd w:val="clear" w:color="auto" w:fill="auto"/>
            <w:vAlign w:val="center"/>
            <w:hideMark/>
          </w:tcPr>
          <w:p w14:paraId="757E39C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C255D8" w:rsidRPr="00933FE1" w14:paraId="6025B663" w14:textId="77777777" w:rsidTr="00060BE2">
        <w:trPr>
          <w:trHeight w:val="300"/>
        </w:trPr>
        <w:tc>
          <w:tcPr>
            <w:tcW w:w="1363" w:type="pct"/>
            <w:vMerge/>
            <w:vAlign w:val="center"/>
            <w:hideMark/>
          </w:tcPr>
          <w:p w14:paraId="5E93AF7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62BE5BD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3BD52BA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7BF79CF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654ED6D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1C95388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/>
            <w:vAlign w:val="center"/>
            <w:hideMark/>
          </w:tcPr>
          <w:p w14:paraId="23A7140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vMerge/>
            <w:vAlign w:val="center"/>
            <w:hideMark/>
          </w:tcPr>
          <w:p w14:paraId="5BB8EB3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255D8" w:rsidRPr="00933FE1" w14:paraId="066D74A0" w14:textId="77777777" w:rsidTr="00060BE2">
        <w:trPr>
          <w:trHeight w:val="5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21D2E06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clave_activo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31F7097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6D31CE7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2ACBE2E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6ACCD96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4FBC958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10C0A7D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49F2E5F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del modelo pestañas</w:t>
            </w:r>
          </w:p>
        </w:tc>
      </w:tr>
      <w:tr w:rsidR="00C255D8" w:rsidRPr="00933FE1" w14:paraId="69310179" w14:textId="77777777" w:rsidTr="00060BE2">
        <w:trPr>
          <w:trHeight w:val="1236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301FD89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foto_activo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50C4269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1009489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4F33C67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1051A0B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269066E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0CC76EA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59ECB6E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Foto del activo en 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cuestion</w:t>
            </w:r>
            <w:proofErr w:type="spellEnd"/>
          </w:p>
        </w:tc>
      </w:tr>
      <w:tr w:rsidR="00C255D8" w:rsidRPr="00933FE1" w14:paraId="5A2871D1" w14:textId="77777777" w:rsidTr="00060BE2">
        <w:trPr>
          <w:trHeight w:val="2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1812651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identicador_fisico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14BCC69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291AB71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00EFB8D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0792D9C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27B8D68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790A98F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269C6DA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Codigo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 barra, QR y/o RFID del activo</w:t>
            </w:r>
          </w:p>
        </w:tc>
      </w:tr>
      <w:tr w:rsidR="00C255D8" w:rsidRPr="00933FE1" w14:paraId="191D901F" w14:textId="77777777" w:rsidTr="00060BE2">
        <w:trPr>
          <w:trHeight w:val="2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5CA3555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fecha_alta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010CB79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5FEC6B1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0BD5D4B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254D15C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1948D20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19AE178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46C89C3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Alta</w:t>
            </w:r>
          </w:p>
        </w:tc>
      </w:tr>
      <w:tr w:rsidR="00C255D8" w:rsidRPr="00933FE1" w14:paraId="0466E861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1E2EBA33" w14:textId="77777777" w:rsidR="00C255D8" w:rsidRPr="00933FE1" w:rsidRDefault="00C255D8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tipo_activo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01A9EE34" w14:textId="77777777" w:rsidR="00C255D8" w:rsidRPr="00933FE1" w:rsidRDefault="00C255D8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6F23F2CA" w14:textId="77777777" w:rsidR="00C255D8" w:rsidRPr="00933FE1" w:rsidRDefault="00C255D8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51262E89" w14:textId="77777777" w:rsidR="00C255D8" w:rsidRPr="00933FE1" w:rsidRDefault="00C255D8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40D42C97" w14:textId="77777777" w:rsidR="00C255D8" w:rsidRPr="00933FE1" w:rsidRDefault="00C255D8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26BF692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183113B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2DCF4A6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Activo.</w:t>
            </w:r>
          </w:p>
        </w:tc>
      </w:tr>
      <w:tr w:rsidR="00C255D8" w:rsidRPr="00933FE1" w14:paraId="77B3923D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7AED8E3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067641B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01C463C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663374C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5F148AD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321FCEB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094B516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297E91F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C255D8" w:rsidRPr="00933FE1" w14:paraId="3BC817DC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3EFE2D9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tipo_de_activo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3828B8D3" w14:textId="77777777" w:rsidR="00C255D8" w:rsidRPr="00933FE1" w:rsidRDefault="00C255D8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0D4759D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054F134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45A37A2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2B91676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0438E0B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1510ACF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Activo.</w:t>
            </w:r>
          </w:p>
        </w:tc>
      </w:tr>
      <w:tr w:rsidR="00C255D8" w:rsidRPr="00933FE1" w14:paraId="6D008D4D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0648192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16F8E86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65F849A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012D5E4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4486E43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05EE200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1B503A4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6FD8D8C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C255D8" w:rsidRPr="00933FE1" w14:paraId="5289C8CB" w14:textId="77777777" w:rsidTr="00060BE2">
        <w:trPr>
          <w:trHeight w:val="2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4939A28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descripcion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431C1F7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28F08BC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2F2E04F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138144C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613795D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2C7BA73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1ECA50C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En este dato se registra la descripción del producto (computadora, teléfono, impresora, etc.)</w:t>
            </w:r>
          </w:p>
        </w:tc>
      </w:tr>
      <w:tr w:rsidR="00C255D8" w:rsidRPr="00933FE1" w14:paraId="30235D9F" w14:textId="77777777" w:rsidTr="00060BE2">
        <w:trPr>
          <w:trHeight w:val="2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0AE9002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clave_producto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27B8451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633F6A8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12E6C1D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39A643A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3A7EE1A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30A4423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288C79A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Producto</w:t>
            </w:r>
          </w:p>
        </w:tc>
      </w:tr>
      <w:tr w:rsidR="00C255D8" w:rsidRPr="00933FE1" w14:paraId="18BACC80" w14:textId="77777777" w:rsidTr="00060BE2">
        <w:trPr>
          <w:trHeight w:val="2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57CB7CD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clave_interna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348058E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3ADEB2B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0C7ADD7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608DEC0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3FA58AC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4CCB0A1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244F7EA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Interna. Este dato puede llevar un consecutivo generado automáticamente, pero con posibilidad de edición por el usuario.</w:t>
            </w:r>
          </w:p>
        </w:tc>
      </w:tr>
      <w:tr w:rsidR="00C255D8" w:rsidRPr="00933FE1" w14:paraId="0C1EB636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5143F95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claveCONAC_bienes_muebles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37C0F98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0130E2F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4B7F14E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655214E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18F984B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3765384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412D90F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Muebles.</w:t>
            </w:r>
          </w:p>
        </w:tc>
      </w:tr>
      <w:tr w:rsidR="00C255D8" w:rsidRPr="00933FE1" w14:paraId="252FAC23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1140F9B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04B932A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4FDA1C7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7D82161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0296073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509F658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0E06CDC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36102A3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muebles.</w:t>
            </w:r>
          </w:p>
        </w:tc>
      </w:tr>
      <w:tr w:rsidR="00C255D8" w:rsidRPr="00933FE1" w14:paraId="575F6A36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30EB8AB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claveCONAC_bienes_inmuebles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57364E3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5962D6B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3FD307D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1DDF834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22BC87B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35AF95E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2C15B22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Inmuebles.</w:t>
            </w:r>
          </w:p>
        </w:tc>
      </w:tr>
      <w:tr w:rsidR="00C255D8" w:rsidRPr="00933FE1" w14:paraId="33A095AC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027A8BB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324F774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2D9F995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5EC97D9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72E3B01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23E66E7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5A27BF0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41D8C23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inmuebles.</w:t>
            </w:r>
          </w:p>
        </w:tc>
      </w:tr>
      <w:tr w:rsidR="00C255D8" w:rsidRPr="00933FE1" w14:paraId="4AB938F0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329AB67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claveCABMS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7456919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381BA3E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176B6CD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0F3A8BF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5417FD6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376182F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32E9B45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CAMBS.</w:t>
            </w:r>
          </w:p>
        </w:tc>
      </w:tr>
      <w:tr w:rsidR="00C255D8" w:rsidRPr="00933FE1" w14:paraId="5A8C7A7E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3ECA314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6DD0F4F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04536E5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0FBCF71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5F6108D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289E3E1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59C09B1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4D0BD8E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del mismo nombre. </w:t>
            </w:r>
          </w:p>
        </w:tc>
      </w:tr>
      <w:tr w:rsidR="00C255D8" w:rsidRPr="00933FE1" w14:paraId="2051D8AB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5A44218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claveCUCOP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02C7AF4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419D2D0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45D67D9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509D760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43C5D8C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1819921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28069A1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CUCOP</w:t>
            </w:r>
          </w:p>
        </w:tc>
      </w:tr>
      <w:tr w:rsidR="00C255D8" w:rsidRPr="00933FE1" w14:paraId="68A09B37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7EF1E51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20EDD24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5EA8FFF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1471024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4E70F2D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5E214A3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3E2A1D7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70B8479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C255D8" w:rsidRPr="00933FE1" w14:paraId="0FA0D438" w14:textId="77777777" w:rsidTr="00060BE2">
        <w:trPr>
          <w:trHeight w:val="2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746F81F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no_economico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74D8E92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40750E2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65ADB72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5459299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7B9D637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5FFCBAD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7D99C82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No. Económico</w:t>
            </w:r>
          </w:p>
        </w:tc>
      </w:tr>
      <w:tr w:rsidR="00C255D8" w:rsidRPr="00933FE1" w14:paraId="7C86FEA4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27FA1D9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estado_fisico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414F15D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12065C2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19095B9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170AB40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10A8342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1FE6637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648279C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 Físico.</w:t>
            </w:r>
          </w:p>
        </w:tc>
      </w:tr>
      <w:tr w:rsidR="00C255D8" w:rsidRPr="00933FE1" w14:paraId="40919A7D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61E3C59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7A21624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6DC3AE0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06F949E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2494A4F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758887B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11CB735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45148DD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estado del bien.</w:t>
            </w:r>
          </w:p>
        </w:tc>
      </w:tr>
      <w:tr w:rsidR="00C255D8" w:rsidRPr="00933FE1" w14:paraId="5F856D07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2CE0882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estatus_asignacion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3CD3F25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2A05F4D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418DA24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7197926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5ED74E2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04DD3F8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36D9E07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 Asignación.</w:t>
            </w:r>
          </w:p>
        </w:tc>
      </w:tr>
      <w:tr w:rsidR="00C255D8" w:rsidRPr="00933FE1" w14:paraId="5D416685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1CB4950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56C65EE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1333753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3824D31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77C3DD5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300F62B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594A058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07C2F51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estatus de 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asignacion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</w:tr>
      <w:tr w:rsidR="00C255D8" w:rsidRPr="00933FE1" w14:paraId="451E0BF6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3106DD2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uso</w:t>
            </w:r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6F5DE22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7FBAB21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384FCD6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68873A7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26DB99F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51AF4AD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4CD5E77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Uso.</w:t>
            </w:r>
          </w:p>
        </w:tc>
      </w:tr>
      <w:tr w:rsidR="00C255D8" w:rsidRPr="00933FE1" w14:paraId="18615217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2CBDB1A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045488D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3A11822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4CBB164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4052117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27749EC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3FFC1A0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457E467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C255D8" w:rsidRPr="00933FE1" w14:paraId="71A47293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2EFDA"/>
            <w:vAlign w:val="center"/>
            <w:hideMark/>
          </w:tcPr>
          <w:p w14:paraId="68970B8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bien_economico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05A3203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2EFDA"/>
            <w:vAlign w:val="center"/>
            <w:hideMark/>
          </w:tcPr>
          <w:p w14:paraId="5E1727A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39593DC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2EFDA"/>
            <w:vAlign w:val="center"/>
            <w:hideMark/>
          </w:tcPr>
          <w:p w14:paraId="2FA4151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2EFDA"/>
            <w:vAlign w:val="center"/>
            <w:hideMark/>
          </w:tcPr>
          <w:p w14:paraId="44CB1C9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shd w:val="clear" w:color="000000" w:fill="E2EFDA"/>
            <w:vAlign w:val="center"/>
            <w:hideMark/>
          </w:tcPr>
          <w:p w14:paraId="3F143D3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067C826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 Económico</w:t>
            </w:r>
          </w:p>
        </w:tc>
      </w:tr>
      <w:tr w:rsidR="00C255D8" w:rsidRPr="00933FE1" w14:paraId="5AD62C41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4CCC6F9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59E17C7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3A71038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1CA1162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6ADBB44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099FE70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566ECC4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739FF71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 dato es identificado por medio de un SI/NO</w:t>
            </w:r>
          </w:p>
        </w:tc>
      </w:tr>
      <w:tr w:rsidR="00C255D8" w:rsidRPr="00933FE1" w14:paraId="599988E3" w14:textId="77777777" w:rsidTr="00060BE2">
        <w:trPr>
          <w:trHeight w:val="288"/>
        </w:trPr>
        <w:tc>
          <w:tcPr>
            <w:tcW w:w="1363" w:type="pct"/>
            <w:shd w:val="clear" w:color="000000" w:fill="E2EFDA"/>
            <w:vAlign w:val="center"/>
            <w:hideMark/>
          </w:tcPr>
          <w:p w14:paraId="656C94C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observaciones_generales_activos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1195587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2EFDA"/>
            <w:vAlign w:val="center"/>
            <w:hideMark/>
          </w:tcPr>
          <w:p w14:paraId="297068F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5878608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2EFDA"/>
            <w:vAlign w:val="center"/>
            <w:hideMark/>
          </w:tcPr>
          <w:p w14:paraId="1D1B810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2EFDA"/>
            <w:vAlign w:val="center"/>
            <w:hideMark/>
          </w:tcPr>
          <w:p w14:paraId="43325BB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2EFDA"/>
            <w:vAlign w:val="center"/>
            <w:hideMark/>
          </w:tcPr>
          <w:p w14:paraId="7DF5315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shd w:val="clear" w:color="000000" w:fill="E2EFDA"/>
            <w:vAlign w:val="center"/>
            <w:hideMark/>
          </w:tcPr>
          <w:p w14:paraId="42733A8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</w:t>
            </w:r>
          </w:p>
        </w:tc>
      </w:tr>
      <w:tr w:rsidR="00C255D8" w:rsidRPr="00933FE1" w14:paraId="12DCD2CE" w14:textId="77777777" w:rsidTr="00060BE2">
        <w:trPr>
          <w:trHeight w:val="288"/>
        </w:trPr>
        <w:tc>
          <w:tcPr>
            <w:tcW w:w="1363" w:type="pct"/>
            <w:shd w:val="clear" w:color="000000" w:fill="DDEBF7"/>
            <w:vAlign w:val="center"/>
            <w:hideMark/>
          </w:tcPr>
          <w:p w14:paraId="7225549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fecha_origen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1D2BF74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shd w:val="clear" w:color="000000" w:fill="DDEBF7"/>
            <w:vAlign w:val="center"/>
            <w:hideMark/>
          </w:tcPr>
          <w:p w14:paraId="3ABB574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401141B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71132FB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081B8E8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DEBF7"/>
            <w:vAlign w:val="center"/>
            <w:hideMark/>
          </w:tcPr>
          <w:p w14:paraId="24387AE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DEBF7"/>
            <w:vAlign w:val="center"/>
            <w:hideMark/>
          </w:tcPr>
          <w:p w14:paraId="25CF0AC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</w:t>
            </w:r>
          </w:p>
        </w:tc>
      </w:tr>
      <w:tr w:rsidR="00C255D8" w:rsidRPr="00933FE1" w14:paraId="59B5DAB6" w14:textId="77777777" w:rsidTr="00060BE2">
        <w:trPr>
          <w:trHeight w:val="288"/>
        </w:trPr>
        <w:tc>
          <w:tcPr>
            <w:tcW w:w="1363" w:type="pct"/>
            <w:shd w:val="clear" w:color="000000" w:fill="DDEBF7"/>
            <w:vAlign w:val="center"/>
            <w:hideMark/>
          </w:tcPr>
          <w:p w14:paraId="3C8FD4E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</w:t>
            </w:r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74E7278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62E4A48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7888053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153DD23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7FB69F4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shd w:val="clear" w:color="000000" w:fill="DDEBF7"/>
            <w:vAlign w:val="center"/>
            <w:hideMark/>
          </w:tcPr>
          <w:p w14:paraId="1C089CE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DEBF7"/>
            <w:vAlign w:val="center"/>
            <w:hideMark/>
          </w:tcPr>
          <w:p w14:paraId="1178934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Origen. Este dato proviene del catálogo del mismo nombre</w:t>
            </w:r>
          </w:p>
        </w:tc>
      </w:tr>
      <w:tr w:rsidR="00C255D8" w:rsidRPr="00933FE1" w14:paraId="5480748B" w14:textId="77777777" w:rsidTr="00060BE2">
        <w:trPr>
          <w:trHeight w:val="288"/>
        </w:trPr>
        <w:tc>
          <w:tcPr>
            <w:tcW w:w="1363" w:type="pct"/>
            <w:shd w:val="clear" w:color="000000" w:fill="DDEBF7"/>
            <w:vAlign w:val="center"/>
            <w:hideMark/>
          </w:tcPr>
          <w:p w14:paraId="3094578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45EDAC1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49F0632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26186C6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12030C0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19F117E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DEBF7"/>
            <w:vAlign w:val="center"/>
            <w:hideMark/>
          </w:tcPr>
          <w:p w14:paraId="512EA49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DEBF7"/>
            <w:vAlign w:val="center"/>
            <w:hideMark/>
          </w:tcPr>
          <w:p w14:paraId="056D7DD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</w:tr>
      <w:tr w:rsidR="00C255D8" w:rsidRPr="00933FE1" w14:paraId="2975E3F4" w14:textId="77777777" w:rsidTr="00060BE2">
        <w:trPr>
          <w:trHeight w:val="288"/>
        </w:trPr>
        <w:tc>
          <w:tcPr>
            <w:tcW w:w="1363" w:type="pct"/>
            <w:shd w:val="clear" w:color="000000" w:fill="DDEBF7"/>
            <w:vAlign w:val="center"/>
            <w:hideMark/>
          </w:tcPr>
          <w:p w14:paraId="5F03EC7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documento_comprobatorio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349431C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34468C3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117EDE0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4B193CB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223A0CF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shd w:val="clear" w:color="000000" w:fill="DDEBF7"/>
            <w:vAlign w:val="center"/>
            <w:hideMark/>
          </w:tcPr>
          <w:p w14:paraId="2810688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DEBF7"/>
            <w:vAlign w:val="center"/>
            <w:hideMark/>
          </w:tcPr>
          <w:p w14:paraId="1887B6A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 Comprobatorio. Este dato proviene del catálogo de documento comprobatorio</w:t>
            </w:r>
          </w:p>
        </w:tc>
      </w:tr>
      <w:tr w:rsidR="00C255D8" w:rsidRPr="00933FE1" w14:paraId="23FB1596" w14:textId="77777777" w:rsidTr="00060BE2">
        <w:trPr>
          <w:trHeight w:val="288"/>
        </w:trPr>
        <w:tc>
          <w:tcPr>
            <w:tcW w:w="1363" w:type="pct"/>
            <w:shd w:val="clear" w:color="000000" w:fill="DDEBF7"/>
            <w:vAlign w:val="center"/>
            <w:hideMark/>
          </w:tcPr>
          <w:p w14:paraId="2AB6DA9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observaciones_origen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43EC894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645A578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78DBE85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DEBF7"/>
            <w:vAlign w:val="center"/>
            <w:hideMark/>
          </w:tcPr>
          <w:p w14:paraId="276D7B2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DEBF7"/>
            <w:vAlign w:val="center"/>
            <w:hideMark/>
          </w:tcPr>
          <w:p w14:paraId="2E1AFC8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DEBF7"/>
            <w:vAlign w:val="center"/>
            <w:hideMark/>
          </w:tcPr>
          <w:p w14:paraId="5C57CEE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shd w:val="clear" w:color="000000" w:fill="DDEBF7"/>
            <w:vAlign w:val="center"/>
            <w:hideMark/>
          </w:tcPr>
          <w:p w14:paraId="2FA9E67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</w:t>
            </w:r>
          </w:p>
        </w:tc>
      </w:tr>
      <w:tr w:rsidR="00C255D8" w:rsidRPr="00933FE1" w14:paraId="4869AB24" w14:textId="77777777" w:rsidTr="00060BE2">
        <w:trPr>
          <w:trHeight w:val="288"/>
        </w:trPr>
        <w:tc>
          <w:tcPr>
            <w:tcW w:w="1363" w:type="pct"/>
            <w:shd w:val="clear" w:color="000000" w:fill="FFF2CC"/>
            <w:vAlign w:val="center"/>
            <w:hideMark/>
          </w:tcPr>
          <w:p w14:paraId="7277D15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clasificacion_activo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79A7CDA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shd w:val="clear" w:color="000000" w:fill="FFF2CC"/>
            <w:vAlign w:val="center"/>
            <w:hideMark/>
          </w:tcPr>
          <w:p w14:paraId="3588623F" w14:textId="77777777" w:rsidR="00C255D8" w:rsidRPr="00933FE1" w:rsidRDefault="00C255D8" w:rsidP="00060BE2">
            <w:pPr>
              <w:rPr>
                <w:rFonts w:ascii="Calibri Light" w:hAnsi="Calibri Light" w:cs="Calibri Light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4C2DCCC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1414AEA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787C17E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shd w:val="clear" w:color="000000" w:fill="FFF2CC"/>
            <w:vAlign w:val="center"/>
            <w:hideMark/>
          </w:tcPr>
          <w:p w14:paraId="4BADC25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FF2CC"/>
            <w:vAlign w:val="center"/>
            <w:hideMark/>
          </w:tcPr>
          <w:p w14:paraId="6405AA7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de Activo. Este dato proviene del catálogo Bienes inmuebles.</w:t>
            </w:r>
          </w:p>
        </w:tc>
      </w:tr>
      <w:tr w:rsidR="00C255D8" w:rsidRPr="00933FE1" w14:paraId="5E6B3F0E" w14:textId="77777777" w:rsidTr="00060BE2">
        <w:trPr>
          <w:trHeight w:val="288"/>
        </w:trPr>
        <w:tc>
          <w:tcPr>
            <w:tcW w:w="1363" w:type="pct"/>
            <w:shd w:val="clear" w:color="000000" w:fill="FFF2CC"/>
            <w:vAlign w:val="center"/>
            <w:hideMark/>
          </w:tcPr>
          <w:p w14:paraId="18D74CF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</w:t>
            </w:r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16B12F4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FFF2CC"/>
            <w:vAlign w:val="center"/>
            <w:hideMark/>
          </w:tcPr>
          <w:p w14:paraId="266F4E1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1713DB5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6FD3672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1C296AB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FF2CC"/>
            <w:vAlign w:val="center"/>
            <w:hideMark/>
          </w:tcPr>
          <w:p w14:paraId="7BEF814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FF2CC"/>
            <w:vAlign w:val="center"/>
            <w:hideMark/>
          </w:tcPr>
          <w:p w14:paraId="2E3FBE1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 del activo</w:t>
            </w:r>
          </w:p>
        </w:tc>
      </w:tr>
      <w:tr w:rsidR="00C255D8" w:rsidRPr="00933FE1" w14:paraId="10B94100" w14:textId="77777777" w:rsidTr="00060BE2">
        <w:trPr>
          <w:trHeight w:val="288"/>
        </w:trPr>
        <w:tc>
          <w:tcPr>
            <w:tcW w:w="1363" w:type="pct"/>
            <w:shd w:val="clear" w:color="000000" w:fill="FFF2CC"/>
            <w:vAlign w:val="center"/>
            <w:hideMark/>
          </w:tcPr>
          <w:p w14:paraId="535EF4B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</w:t>
            </w:r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7CDF219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FFF2CC"/>
            <w:vAlign w:val="center"/>
            <w:hideMark/>
          </w:tcPr>
          <w:p w14:paraId="17197E0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4804549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692D14D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018577F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FF2CC"/>
            <w:vAlign w:val="center"/>
            <w:hideMark/>
          </w:tcPr>
          <w:p w14:paraId="7857FBD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FF2CC"/>
            <w:vAlign w:val="center"/>
            <w:hideMark/>
          </w:tcPr>
          <w:p w14:paraId="62667C3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 del activo</w:t>
            </w:r>
          </w:p>
        </w:tc>
      </w:tr>
      <w:tr w:rsidR="00C255D8" w:rsidRPr="00933FE1" w14:paraId="7E89A345" w14:textId="77777777" w:rsidTr="00060BE2">
        <w:trPr>
          <w:trHeight w:val="288"/>
        </w:trPr>
        <w:tc>
          <w:tcPr>
            <w:tcW w:w="1363" w:type="pct"/>
            <w:shd w:val="clear" w:color="000000" w:fill="FFF2CC"/>
            <w:vAlign w:val="center"/>
            <w:hideMark/>
          </w:tcPr>
          <w:p w14:paraId="2DFF54C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</w:t>
            </w:r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3763029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FFF2CC"/>
            <w:vAlign w:val="center"/>
            <w:hideMark/>
          </w:tcPr>
          <w:p w14:paraId="6C68626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7B94F98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1D360C6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3D86D39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FF2CC"/>
            <w:vAlign w:val="center"/>
            <w:hideMark/>
          </w:tcPr>
          <w:p w14:paraId="786F16B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FF2CC"/>
            <w:vAlign w:val="center"/>
            <w:hideMark/>
          </w:tcPr>
          <w:p w14:paraId="58C7A81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 del activo</w:t>
            </w:r>
          </w:p>
        </w:tc>
      </w:tr>
      <w:tr w:rsidR="00C255D8" w:rsidRPr="00933FE1" w14:paraId="5992A890" w14:textId="77777777" w:rsidTr="00060BE2">
        <w:trPr>
          <w:trHeight w:val="288"/>
        </w:trPr>
        <w:tc>
          <w:tcPr>
            <w:tcW w:w="1363" w:type="pct"/>
            <w:shd w:val="clear" w:color="000000" w:fill="FFF2CC"/>
            <w:vAlign w:val="center"/>
            <w:hideMark/>
          </w:tcPr>
          <w:p w14:paraId="0149917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</w:t>
            </w:r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7E5F595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FFF2CC"/>
            <w:vAlign w:val="center"/>
            <w:hideMark/>
          </w:tcPr>
          <w:p w14:paraId="2AF2BB1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3D0042F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4E16B16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579FF5C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FF2CC"/>
            <w:vAlign w:val="center"/>
            <w:hideMark/>
          </w:tcPr>
          <w:p w14:paraId="2EA408A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FF2CC"/>
            <w:vAlign w:val="center"/>
            <w:hideMark/>
          </w:tcPr>
          <w:p w14:paraId="65ED3EE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 del activo</w:t>
            </w:r>
          </w:p>
        </w:tc>
      </w:tr>
      <w:tr w:rsidR="00C255D8" w:rsidRPr="00933FE1" w14:paraId="592E43DC" w14:textId="77777777" w:rsidTr="00060BE2">
        <w:trPr>
          <w:trHeight w:val="288"/>
        </w:trPr>
        <w:tc>
          <w:tcPr>
            <w:tcW w:w="1363" w:type="pct"/>
            <w:shd w:val="clear" w:color="000000" w:fill="FFF2CC"/>
            <w:vAlign w:val="center"/>
            <w:hideMark/>
          </w:tcPr>
          <w:p w14:paraId="6A59803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</w:t>
            </w:r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0697B68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FFF2CC"/>
            <w:vAlign w:val="center"/>
            <w:hideMark/>
          </w:tcPr>
          <w:p w14:paraId="054189D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3E51FD8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6A7830F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1FFC009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FF2CC"/>
            <w:vAlign w:val="center"/>
            <w:hideMark/>
          </w:tcPr>
          <w:p w14:paraId="21AED6C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FF2CC"/>
            <w:vAlign w:val="center"/>
            <w:hideMark/>
          </w:tcPr>
          <w:p w14:paraId="4B716B4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 del activo</w:t>
            </w:r>
          </w:p>
        </w:tc>
      </w:tr>
      <w:tr w:rsidR="00C255D8" w:rsidRPr="00933FE1" w14:paraId="032228B6" w14:textId="77777777" w:rsidTr="00060BE2">
        <w:trPr>
          <w:trHeight w:val="288"/>
        </w:trPr>
        <w:tc>
          <w:tcPr>
            <w:tcW w:w="1363" w:type="pct"/>
            <w:shd w:val="clear" w:color="000000" w:fill="FFF2CC"/>
            <w:vAlign w:val="center"/>
            <w:hideMark/>
          </w:tcPr>
          <w:p w14:paraId="5EEE356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observaciones_identificacion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73845CA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FFF2CC"/>
            <w:vAlign w:val="center"/>
            <w:hideMark/>
          </w:tcPr>
          <w:p w14:paraId="37E36C8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2AC651D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FF2CC"/>
            <w:vAlign w:val="center"/>
            <w:hideMark/>
          </w:tcPr>
          <w:p w14:paraId="153DF80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FF2CC"/>
            <w:vAlign w:val="center"/>
            <w:hideMark/>
          </w:tcPr>
          <w:p w14:paraId="055FE48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FF2CC"/>
            <w:vAlign w:val="center"/>
            <w:hideMark/>
          </w:tcPr>
          <w:p w14:paraId="4ACDEDC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shd w:val="clear" w:color="000000" w:fill="FFF2CC"/>
            <w:vAlign w:val="center"/>
            <w:hideMark/>
          </w:tcPr>
          <w:p w14:paraId="5928892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 del activo</w:t>
            </w:r>
          </w:p>
        </w:tc>
      </w:tr>
      <w:tr w:rsidR="00C255D8" w:rsidRPr="00933FE1" w14:paraId="47A6E914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DEDED"/>
            <w:vAlign w:val="center"/>
            <w:hideMark/>
          </w:tcPr>
          <w:p w14:paraId="5080808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COG</w:t>
            </w:r>
          </w:p>
        </w:tc>
        <w:tc>
          <w:tcPr>
            <w:tcW w:w="301" w:type="pct"/>
            <w:vMerge w:val="restart"/>
            <w:shd w:val="clear" w:color="000000" w:fill="EDEDED"/>
            <w:vAlign w:val="center"/>
            <w:hideMark/>
          </w:tcPr>
          <w:p w14:paraId="6CD037B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DEDED"/>
            <w:vAlign w:val="center"/>
            <w:hideMark/>
          </w:tcPr>
          <w:p w14:paraId="0AF5D1C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DEDED"/>
            <w:vAlign w:val="center"/>
            <w:hideMark/>
          </w:tcPr>
          <w:p w14:paraId="137C992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DEDED"/>
            <w:vAlign w:val="center"/>
            <w:hideMark/>
          </w:tcPr>
          <w:p w14:paraId="2E0D38C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DEDED"/>
            <w:vAlign w:val="center"/>
            <w:hideMark/>
          </w:tcPr>
          <w:p w14:paraId="4C48E81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DEDED"/>
            <w:vAlign w:val="center"/>
            <w:hideMark/>
          </w:tcPr>
          <w:p w14:paraId="23FB949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05812CF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COG. Este campo aparece en automático y proviene del Catálogo Clasificación del Activo, de</w:t>
            </w:r>
          </w:p>
        </w:tc>
      </w:tr>
      <w:tr w:rsidR="00C255D8" w:rsidRPr="00933FE1" w14:paraId="5087461D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69488CF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1F53C9E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6C74656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4863D24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3886B2F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228C073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70FDBB3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510539C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 columna % (porcentaje), de acuerdo con el campo Clasificación Activo de la pestaña</w:t>
            </w:r>
          </w:p>
        </w:tc>
      </w:tr>
      <w:tr w:rsidR="00C255D8" w:rsidRPr="00933FE1" w14:paraId="5DDE5961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70999BC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4FFAFC6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6AB31CF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746C20F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7339F57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118A4CD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01B39F8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62FB4DA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General.</w:t>
            </w:r>
          </w:p>
        </w:tc>
      </w:tr>
      <w:tr w:rsidR="00C255D8" w:rsidRPr="00933FE1" w14:paraId="72617822" w14:textId="77777777" w:rsidTr="00060BE2">
        <w:trPr>
          <w:trHeight w:val="288"/>
        </w:trPr>
        <w:tc>
          <w:tcPr>
            <w:tcW w:w="1363" w:type="pct"/>
            <w:shd w:val="clear" w:color="000000" w:fill="EDEDED"/>
            <w:vAlign w:val="center"/>
            <w:hideMark/>
          </w:tcPr>
          <w:p w14:paraId="3617D60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fuente_de_financiamiento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4B7B753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shd w:val="clear" w:color="000000" w:fill="EDEDED"/>
            <w:vAlign w:val="center"/>
            <w:hideMark/>
          </w:tcPr>
          <w:p w14:paraId="5A4C4CD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3C2CC51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1C9226A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2DE09A1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shd w:val="clear" w:color="000000" w:fill="EDEDED"/>
            <w:vAlign w:val="center"/>
            <w:hideMark/>
          </w:tcPr>
          <w:p w14:paraId="1C847FF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222EA44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 de Financiamiento. Este dato proviene del catálogo fuente de financiamiento.</w:t>
            </w:r>
          </w:p>
        </w:tc>
      </w:tr>
      <w:tr w:rsidR="00C255D8" w:rsidRPr="00933FE1" w14:paraId="6C1E24FC" w14:textId="77777777" w:rsidTr="00060BE2">
        <w:trPr>
          <w:trHeight w:val="288"/>
        </w:trPr>
        <w:tc>
          <w:tcPr>
            <w:tcW w:w="1363" w:type="pct"/>
            <w:shd w:val="clear" w:color="000000" w:fill="EDEDED"/>
            <w:vAlign w:val="center"/>
            <w:hideMark/>
          </w:tcPr>
          <w:p w14:paraId="204A949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6833D9A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DEDED"/>
            <w:vAlign w:val="center"/>
            <w:hideMark/>
          </w:tcPr>
          <w:p w14:paraId="283178E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0CF7968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1156686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3AEFE31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DEDED"/>
            <w:vAlign w:val="center"/>
            <w:hideMark/>
          </w:tcPr>
          <w:p w14:paraId="1FE8325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29DF070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 Responsable. Este dato proviene del catálogo UR.</w:t>
            </w:r>
          </w:p>
        </w:tc>
      </w:tr>
      <w:tr w:rsidR="00C255D8" w:rsidRPr="00933FE1" w14:paraId="30C0D578" w14:textId="77777777" w:rsidTr="00060BE2">
        <w:trPr>
          <w:trHeight w:val="288"/>
        </w:trPr>
        <w:tc>
          <w:tcPr>
            <w:tcW w:w="1363" w:type="pct"/>
            <w:shd w:val="clear" w:color="000000" w:fill="EDEDED"/>
            <w:vAlign w:val="center"/>
            <w:hideMark/>
          </w:tcPr>
          <w:p w14:paraId="5B7DB84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porcentaje_afectacion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011368D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EDEDED"/>
            <w:vAlign w:val="center"/>
            <w:hideMark/>
          </w:tcPr>
          <w:p w14:paraId="60A8D86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4883471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6F4AB72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206090A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EDEDED"/>
            <w:vAlign w:val="center"/>
            <w:hideMark/>
          </w:tcPr>
          <w:p w14:paraId="3399654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1ED01BA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C255D8" w:rsidRPr="00933FE1" w14:paraId="7992B366" w14:textId="77777777" w:rsidTr="00060BE2">
        <w:trPr>
          <w:trHeight w:val="288"/>
        </w:trPr>
        <w:tc>
          <w:tcPr>
            <w:tcW w:w="1363" w:type="pct"/>
            <w:shd w:val="clear" w:color="000000" w:fill="EDEDED"/>
            <w:vAlign w:val="center"/>
            <w:hideMark/>
          </w:tcPr>
          <w:p w14:paraId="70CA183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cuenta_alta_activo_fijo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1410A61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shd w:val="clear" w:color="000000" w:fill="EDEDED"/>
            <w:vAlign w:val="center"/>
            <w:hideMark/>
          </w:tcPr>
          <w:p w14:paraId="5DC18B2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6504A1E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EDEDED"/>
            <w:vAlign w:val="center"/>
            <w:hideMark/>
          </w:tcPr>
          <w:p w14:paraId="7DC4C88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EDEDED"/>
            <w:vAlign w:val="center"/>
            <w:hideMark/>
          </w:tcPr>
          <w:p w14:paraId="014CDAA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shd w:val="clear" w:color="000000" w:fill="EDEDED"/>
            <w:vAlign w:val="center"/>
            <w:hideMark/>
          </w:tcPr>
          <w:p w14:paraId="7C6DE23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1E8BF06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Alta Activo Fijo. Este dato proviene del catálogo contable.</w:t>
            </w:r>
          </w:p>
        </w:tc>
      </w:tr>
      <w:tr w:rsidR="00C255D8" w:rsidRPr="00933FE1" w14:paraId="35286A7B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DEDED"/>
            <w:vAlign w:val="center"/>
            <w:hideMark/>
          </w:tcPr>
          <w:p w14:paraId="0BF9464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cuenta_de_gastos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DEDED"/>
            <w:vAlign w:val="center"/>
            <w:hideMark/>
          </w:tcPr>
          <w:p w14:paraId="750A76F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DEDED"/>
            <w:vAlign w:val="center"/>
            <w:hideMark/>
          </w:tcPr>
          <w:p w14:paraId="2D8406F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DEDED"/>
            <w:vAlign w:val="center"/>
            <w:hideMark/>
          </w:tcPr>
          <w:p w14:paraId="3D0C85D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DEDED"/>
            <w:vAlign w:val="center"/>
            <w:hideMark/>
          </w:tcPr>
          <w:p w14:paraId="2477DEA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DEDED"/>
            <w:vAlign w:val="center"/>
            <w:hideMark/>
          </w:tcPr>
          <w:p w14:paraId="25A57A1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DEDED"/>
            <w:vAlign w:val="center"/>
            <w:hideMark/>
          </w:tcPr>
          <w:p w14:paraId="5848D05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7C6E791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 Gastos.</w:t>
            </w:r>
          </w:p>
        </w:tc>
      </w:tr>
      <w:tr w:rsidR="00C255D8" w:rsidRPr="00933FE1" w14:paraId="403D0FD7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6A89C5B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427350A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5CE9051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7274D33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06D8B87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432A211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4245855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0018533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C255D8" w:rsidRPr="00933FE1" w14:paraId="5166A731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EDEDED"/>
            <w:vAlign w:val="center"/>
            <w:hideMark/>
          </w:tcPr>
          <w:p w14:paraId="0195810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cuenta_depreciacion_amortizacion_deterioro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DEDED"/>
            <w:vAlign w:val="center"/>
            <w:hideMark/>
          </w:tcPr>
          <w:p w14:paraId="5F849DF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EDEDED"/>
            <w:vAlign w:val="center"/>
            <w:hideMark/>
          </w:tcPr>
          <w:p w14:paraId="7DAC3F0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DEDED"/>
            <w:vAlign w:val="center"/>
            <w:hideMark/>
          </w:tcPr>
          <w:p w14:paraId="53FAED5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EDEDED"/>
            <w:vAlign w:val="center"/>
            <w:hideMark/>
          </w:tcPr>
          <w:p w14:paraId="5C70484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EDEDED"/>
            <w:vAlign w:val="center"/>
            <w:hideMark/>
          </w:tcPr>
          <w:p w14:paraId="5A91703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EDEDED"/>
            <w:vAlign w:val="center"/>
            <w:hideMark/>
          </w:tcPr>
          <w:p w14:paraId="188A85B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1539470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Depreciación, Amortización y Deterioro.</w:t>
            </w:r>
          </w:p>
        </w:tc>
      </w:tr>
      <w:tr w:rsidR="00C255D8" w:rsidRPr="00933FE1" w14:paraId="5B24E104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6A28DFD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3D20EBB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32FEA6F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6E57238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1FFA997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6BDDE5F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3ACBDAA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EDEDED"/>
            <w:vAlign w:val="center"/>
            <w:hideMark/>
          </w:tcPr>
          <w:p w14:paraId="398FC27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C255D8" w:rsidRPr="00933FE1" w14:paraId="3A81C39F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30D94BB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1B3A8F9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30A33AB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01116F4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14E6D1F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7612663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3AE7739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5C4ABEA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Monto. Considerado como variable a.</w:t>
            </w:r>
          </w:p>
        </w:tc>
      </w:tr>
      <w:tr w:rsidR="00C255D8" w:rsidRPr="00933FE1" w14:paraId="5DB42116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1F3A7D4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porcentaje_afectacion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21E4264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489DD28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69A16EB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7122144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437032B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42578C2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33A8619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C255D8" w:rsidRPr="00933FE1" w14:paraId="6B16ACE7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62663D4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valor_de_rescate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0749C96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34C02A8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4B2BE95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6EA36AD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0E46E22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505F75A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7931159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De Rescate</w:t>
            </w:r>
          </w:p>
        </w:tc>
      </w:tr>
      <w:tr w:rsidR="00C255D8" w:rsidRPr="00933FE1" w14:paraId="09E00EA9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5FF412C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dias_totales_depreciados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318135A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44F548C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10F6AC3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6239F90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6514223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5072790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529A70A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totales depreciados. Considerado como variable b. La fórmula de obtención es (100/%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afectacion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*365)</w:t>
            </w:r>
          </w:p>
        </w:tc>
      </w:tr>
      <w:tr w:rsidR="00C255D8" w:rsidRPr="00933FE1" w14:paraId="20B8E045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739F1D0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dias_depreciados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3A29286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5800AEB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2D3CA45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0A7A487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103BF94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67D68A5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2C85B68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Depreciados. Considerado como variable c.</w:t>
            </w:r>
          </w:p>
        </w:tc>
      </w:tr>
      <w:tr w:rsidR="00C255D8" w:rsidRPr="00933FE1" w14:paraId="4D566148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6F806E8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dias_por_depreciar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2D1C815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3999BF4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5A4C62E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3F7C37A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1B6ED5E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0611FF6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7B7EDFA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Por Depreciar. Considerado como variable d. La fórmula de obtención es d = b - c</w:t>
            </w:r>
          </w:p>
        </w:tc>
      </w:tr>
      <w:tr w:rsidR="00C255D8" w:rsidRPr="00933FE1" w14:paraId="08D94ED7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05DEE4B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monto_depreciado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52FA21D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60F1269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1E6382B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6A9AA85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4A38966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77EEB8D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1C37197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Depreciado. Considerado como variable e.</w:t>
            </w:r>
          </w:p>
        </w:tc>
      </w:tr>
      <w:tr w:rsidR="00C255D8" w:rsidRPr="00933FE1" w14:paraId="1AC201ED" w14:textId="77777777" w:rsidTr="00060BE2">
        <w:trPr>
          <w:trHeight w:val="288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13B248B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monto_por_depreciar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399BD68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2A81577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3F05AEC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580EB86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47C4EC0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68A0CE7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7C1DB55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Por Depreciar. Considerado como variable f. La fórmula de obtención es f = a - e</w:t>
            </w:r>
          </w:p>
        </w:tc>
      </w:tr>
      <w:tr w:rsidR="00C255D8" w:rsidRPr="00933FE1" w14:paraId="55345C6C" w14:textId="77777777" w:rsidTr="00060BE2">
        <w:trPr>
          <w:trHeight w:val="456"/>
        </w:trPr>
        <w:tc>
          <w:tcPr>
            <w:tcW w:w="1363" w:type="pct"/>
            <w:shd w:val="clear" w:color="000000" w:fill="FCE4D6"/>
            <w:vAlign w:val="center"/>
            <w:hideMark/>
          </w:tcPr>
          <w:p w14:paraId="1FD0B3B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fecha_ultima_depreciacion_amortizacion_deterioro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248C674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shd w:val="clear" w:color="000000" w:fill="FCE4D6"/>
            <w:vAlign w:val="center"/>
            <w:hideMark/>
          </w:tcPr>
          <w:p w14:paraId="3962CDC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1E7E4ED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FCE4D6"/>
            <w:vAlign w:val="center"/>
            <w:hideMark/>
          </w:tcPr>
          <w:p w14:paraId="6EA2B93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FCE4D6"/>
            <w:vAlign w:val="center"/>
            <w:hideMark/>
          </w:tcPr>
          <w:p w14:paraId="73A82E2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FCE4D6"/>
            <w:vAlign w:val="center"/>
            <w:hideMark/>
          </w:tcPr>
          <w:p w14:paraId="16003B0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FCE4D6"/>
            <w:vAlign w:val="center"/>
            <w:hideMark/>
          </w:tcPr>
          <w:p w14:paraId="21E47A4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Ultima Depreciación, Amortización y Deterioro</w:t>
            </w:r>
          </w:p>
        </w:tc>
      </w:tr>
      <w:tr w:rsidR="00C255D8" w:rsidRPr="00933FE1" w14:paraId="2C1F64DF" w14:textId="77777777" w:rsidTr="00060BE2">
        <w:trPr>
          <w:trHeight w:val="288"/>
        </w:trPr>
        <w:tc>
          <w:tcPr>
            <w:tcW w:w="1363" w:type="pct"/>
            <w:shd w:val="clear" w:color="000000" w:fill="D9E1F2"/>
            <w:vAlign w:val="center"/>
            <w:hideMark/>
          </w:tcPr>
          <w:p w14:paraId="54CA788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parque_vehicular</w:t>
            </w:r>
            <w:proofErr w:type="spellEnd"/>
          </w:p>
        </w:tc>
        <w:tc>
          <w:tcPr>
            <w:tcW w:w="301" w:type="pct"/>
            <w:shd w:val="clear" w:color="000000" w:fill="D9E1F2"/>
            <w:vAlign w:val="center"/>
            <w:hideMark/>
          </w:tcPr>
          <w:p w14:paraId="767E659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6A0D86C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9E1F2"/>
            <w:vAlign w:val="center"/>
            <w:hideMark/>
          </w:tcPr>
          <w:p w14:paraId="23F7C66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9E1F2"/>
            <w:vAlign w:val="center"/>
            <w:hideMark/>
          </w:tcPr>
          <w:p w14:paraId="73821B0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9E1F2"/>
            <w:vAlign w:val="center"/>
            <w:hideMark/>
          </w:tcPr>
          <w:p w14:paraId="6154BB2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9E1F2"/>
            <w:vAlign w:val="center"/>
            <w:hideMark/>
          </w:tcPr>
          <w:p w14:paraId="0A9DBE7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shd w:val="clear" w:color="000000" w:fill="D9E1F2"/>
            <w:vAlign w:val="center"/>
            <w:hideMark/>
          </w:tcPr>
          <w:p w14:paraId="60A16EA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 Vehicular</w:t>
            </w:r>
          </w:p>
        </w:tc>
      </w:tr>
      <w:tr w:rsidR="00C255D8" w:rsidRPr="00933FE1" w14:paraId="52B7DF5A" w14:textId="77777777" w:rsidTr="00060BE2">
        <w:trPr>
          <w:trHeight w:val="288"/>
        </w:trPr>
        <w:tc>
          <w:tcPr>
            <w:tcW w:w="1363" w:type="pct"/>
            <w:shd w:val="clear" w:color="000000" w:fill="D9E1F2"/>
            <w:vAlign w:val="center"/>
            <w:hideMark/>
          </w:tcPr>
          <w:p w14:paraId="4B6D952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registro_inmobiliario</w:t>
            </w:r>
            <w:proofErr w:type="spellEnd"/>
          </w:p>
        </w:tc>
        <w:tc>
          <w:tcPr>
            <w:tcW w:w="301" w:type="pct"/>
            <w:shd w:val="clear" w:color="000000" w:fill="D9E1F2"/>
            <w:vAlign w:val="center"/>
            <w:hideMark/>
          </w:tcPr>
          <w:p w14:paraId="4600DB3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29E63D6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9E1F2"/>
            <w:vAlign w:val="center"/>
            <w:hideMark/>
          </w:tcPr>
          <w:p w14:paraId="00CE2DE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9E1F2"/>
            <w:vAlign w:val="center"/>
            <w:hideMark/>
          </w:tcPr>
          <w:p w14:paraId="00C4959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9E1F2"/>
            <w:vAlign w:val="center"/>
            <w:hideMark/>
          </w:tcPr>
          <w:p w14:paraId="10ABC06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9E1F2"/>
            <w:vAlign w:val="center"/>
            <w:hideMark/>
          </w:tcPr>
          <w:p w14:paraId="2801597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shd w:val="clear" w:color="000000" w:fill="D9E1F2"/>
            <w:vAlign w:val="center"/>
            <w:hideMark/>
          </w:tcPr>
          <w:p w14:paraId="56D2093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Registro Inmobiliario</w:t>
            </w:r>
          </w:p>
        </w:tc>
      </w:tr>
      <w:tr w:rsidR="00C255D8" w:rsidRPr="00933FE1" w14:paraId="683AD319" w14:textId="77777777" w:rsidTr="00060BE2">
        <w:trPr>
          <w:trHeight w:val="288"/>
        </w:trPr>
        <w:tc>
          <w:tcPr>
            <w:tcW w:w="1363" w:type="pct"/>
            <w:shd w:val="clear" w:color="000000" w:fill="D9E1F2"/>
            <w:vAlign w:val="center"/>
            <w:hideMark/>
          </w:tcPr>
          <w:p w14:paraId="73005E8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otros_bienes</w:t>
            </w:r>
            <w:proofErr w:type="spellEnd"/>
          </w:p>
        </w:tc>
        <w:tc>
          <w:tcPr>
            <w:tcW w:w="301" w:type="pct"/>
            <w:shd w:val="clear" w:color="000000" w:fill="D9E1F2"/>
            <w:vAlign w:val="center"/>
            <w:hideMark/>
          </w:tcPr>
          <w:p w14:paraId="703845C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39D9B53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9E1F2"/>
            <w:vAlign w:val="center"/>
            <w:hideMark/>
          </w:tcPr>
          <w:p w14:paraId="7008E0C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9E1F2"/>
            <w:vAlign w:val="center"/>
            <w:hideMark/>
          </w:tcPr>
          <w:p w14:paraId="1FA52E0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9E1F2"/>
            <w:vAlign w:val="center"/>
            <w:hideMark/>
          </w:tcPr>
          <w:p w14:paraId="1EE3B1A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9E1F2"/>
            <w:vAlign w:val="center"/>
            <w:hideMark/>
          </w:tcPr>
          <w:p w14:paraId="2023888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shd w:val="clear" w:color="000000" w:fill="D9E1F2"/>
            <w:vAlign w:val="center"/>
            <w:hideMark/>
          </w:tcPr>
          <w:p w14:paraId="0E3A28C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Otros Bienes</w:t>
            </w:r>
          </w:p>
        </w:tc>
      </w:tr>
      <w:tr w:rsidR="00C255D8" w:rsidRPr="00933FE1" w14:paraId="36AD8CB8" w14:textId="77777777" w:rsidTr="00060BE2">
        <w:trPr>
          <w:trHeight w:val="288"/>
        </w:trPr>
        <w:tc>
          <w:tcPr>
            <w:tcW w:w="1363" w:type="pct"/>
            <w:shd w:val="clear" w:color="000000" w:fill="D6DCE4"/>
            <w:vAlign w:val="center"/>
            <w:hideMark/>
          </w:tcPr>
          <w:p w14:paraId="33C1558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area_general</w:t>
            </w:r>
            <w:proofErr w:type="spellEnd"/>
          </w:p>
        </w:tc>
        <w:tc>
          <w:tcPr>
            <w:tcW w:w="301" w:type="pct"/>
            <w:shd w:val="clear" w:color="000000" w:fill="D6DCE4"/>
            <w:vAlign w:val="center"/>
            <w:hideMark/>
          </w:tcPr>
          <w:p w14:paraId="1AF9ED2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shd w:val="clear" w:color="000000" w:fill="D9E1F2"/>
            <w:vAlign w:val="center"/>
            <w:hideMark/>
          </w:tcPr>
          <w:p w14:paraId="010C19B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shd w:val="clear" w:color="000000" w:fill="D6DCE4"/>
            <w:vAlign w:val="center"/>
            <w:hideMark/>
          </w:tcPr>
          <w:p w14:paraId="4842159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6DCE4"/>
            <w:vAlign w:val="center"/>
            <w:hideMark/>
          </w:tcPr>
          <w:p w14:paraId="2A43BCA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6DCE4"/>
            <w:vAlign w:val="center"/>
            <w:hideMark/>
          </w:tcPr>
          <w:p w14:paraId="03A8C30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shd w:val="clear" w:color="000000" w:fill="D6DCE4"/>
            <w:vAlign w:val="center"/>
            <w:hideMark/>
          </w:tcPr>
          <w:p w14:paraId="7C4DFEF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6DCE4"/>
            <w:vAlign w:val="center"/>
            <w:hideMark/>
          </w:tcPr>
          <w:p w14:paraId="573C12E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General. Este dato se obtiene del catálogo de ubicaciones.</w:t>
            </w:r>
          </w:p>
        </w:tc>
      </w:tr>
      <w:tr w:rsidR="00C255D8" w:rsidRPr="00933FE1" w14:paraId="7CEBB183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D6DCE4"/>
            <w:vAlign w:val="center"/>
            <w:hideMark/>
          </w:tcPr>
          <w:p w14:paraId="3AFC4B2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area_especifica</w:t>
            </w:r>
            <w:proofErr w:type="spellEnd"/>
          </w:p>
        </w:tc>
        <w:tc>
          <w:tcPr>
            <w:tcW w:w="301" w:type="pct"/>
            <w:vMerge w:val="restart"/>
            <w:shd w:val="clear" w:color="000000" w:fill="D6DCE4"/>
            <w:vAlign w:val="center"/>
            <w:hideMark/>
          </w:tcPr>
          <w:p w14:paraId="7BDC0EF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D6DCE4"/>
            <w:vAlign w:val="center"/>
            <w:hideMark/>
          </w:tcPr>
          <w:p w14:paraId="443777A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D6DCE4"/>
            <w:vAlign w:val="center"/>
            <w:hideMark/>
          </w:tcPr>
          <w:p w14:paraId="1EF6B5D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D6DCE4"/>
            <w:vAlign w:val="center"/>
            <w:hideMark/>
          </w:tcPr>
          <w:p w14:paraId="79AB917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D6DCE4"/>
            <w:vAlign w:val="center"/>
            <w:hideMark/>
          </w:tcPr>
          <w:p w14:paraId="45F936B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D6DCE4"/>
            <w:vAlign w:val="center"/>
            <w:hideMark/>
          </w:tcPr>
          <w:p w14:paraId="04B4B6E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6DCE4"/>
            <w:vAlign w:val="center"/>
            <w:hideMark/>
          </w:tcPr>
          <w:p w14:paraId="23D9FDD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Específica.</w:t>
            </w:r>
          </w:p>
        </w:tc>
      </w:tr>
      <w:tr w:rsidR="00C255D8" w:rsidRPr="00933FE1" w14:paraId="3E6D27D8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7905E65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7261E22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302EEB6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130ACA6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2002C8E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25E1FB5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6974260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D6DCE4"/>
            <w:vAlign w:val="center"/>
            <w:hideMark/>
          </w:tcPr>
          <w:p w14:paraId="27E2AF5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C255D8" w:rsidRPr="00933FE1" w14:paraId="06A1FBA3" w14:textId="77777777" w:rsidTr="00060BE2">
        <w:trPr>
          <w:trHeight w:val="288"/>
        </w:trPr>
        <w:tc>
          <w:tcPr>
            <w:tcW w:w="1363" w:type="pct"/>
            <w:vMerge w:val="restart"/>
            <w:shd w:val="clear" w:color="000000" w:fill="D6DCE4"/>
            <w:vAlign w:val="center"/>
            <w:hideMark/>
          </w:tcPr>
          <w:p w14:paraId="7C9E6CB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area_particular</w:t>
            </w:r>
            <w:proofErr w:type="spellEnd"/>
          </w:p>
        </w:tc>
        <w:tc>
          <w:tcPr>
            <w:tcW w:w="301" w:type="pct"/>
            <w:vMerge w:val="restart"/>
            <w:shd w:val="clear" w:color="000000" w:fill="D6DCE4"/>
            <w:vAlign w:val="center"/>
            <w:hideMark/>
          </w:tcPr>
          <w:p w14:paraId="64BECF1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shd w:val="clear" w:color="000000" w:fill="D6DCE4"/>
            <w:vAlign w:val="center"/>
            <w:hideMark/>
          </w:tcPr>
          <w:p w14:paraId="071AF72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shd w:val="clear" w:color="000000" w:fill="D6DCE4"/>
            <w:vAlign w:val="center"/>
            <w:hideMark/>
          </w:tcPr>
          <w:p w14:paraId="30875DB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shd w:val="clear" w:color="000000" w:fill="D6DCE4"/>
            <w:vAlign w:val="center"/>
            <w:hideMark/>
          </w:tcPr>
          <w:p w14:paraId="54222BB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shd w:val="clear" w:color="000000" w:fill="D6DCE4"/>
            <w:vAlign w:val="center"/>
            <w:hideMark/>
          </w:tcPr>
          <w:p w14:paraId="3DF2D75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shd w:val="clear" w:color="000000" w:fill="D6DCE4"/>
            <w:vAlign w:val="center"/>
            <w:hideMark/>
          </w:tcPr>
          <w:p w14:paraId="283C7E6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6DCE4"/>
            <w:vAlign w:val="center"/>
            <w:hideMark/>
          </w:tcPr>
          <w:p w14:paraId="33CAD03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Particular.</w:t>
            </w:r>
          </w:p>
        </w:tc>
      </w:tr>
      <w:tr w:rsidR="00C255D8" w:rsidRPr="00933FE1" w14:paraId="5FF1E39C" w14:textId="77777777" w:rsidTr="00060BE2">
        <w:trPr>
          <w:trHeight w:val="288"/>
        </w:trPr>
        <w:tc>
          <w:tcPr>
            <w:tcW w:w="1363" w:type="pct"/>
            <w:vMerge/>
            <w:vAlign w:val="center"/>
            <w:hideMark/>
          </w:tcPr>
          <w:p w14:paraId="0F3F5E2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0D0BD20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14:paraId="1984A0B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1017893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41" w:type="pct"/>
            <w:vMerge/>
            <w:vAlign w:val="center"/>
            <w:hideMark/>
          </w:tcPr>
          <w:p w14:paraId="71F6F36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14:paraId="29E528D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vAlign w:val="center"/>
            <w:hideMark/>
          </w:tcPr>
          <w:p w14:paraId="575B7E6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shd w:val="clear" w:color="000000" w:fill="D6DCE4"/>
            <w:vAlign w:val="center"/>
            <w:hideMark/>
          </w:tcPr>
          <w:p w14:paraId="6C0D93F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C255D8" w:rsidRPr="00933FE1" w14:paraId="1C8C26C9" w14:textId="77777777" w:rsidTr="00060BE2">
        <w:trPr>
          <w:trHeight w:val="288"/>
        </w:trPr>
        <w:tc>
          <w:tcPr>
            <w:tcW w:w="1363" w:type="pct"/>
            <w:shd w:val="clear" w:color="000000" w:fill="D6DCE4"/>
            <w:vAlign w:val="center"/>
            <w:hideMark/>
          </w:tcPr>
          <w:p w14:paraId="5DB5CE2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observaciones_ubicacion</w:t>
            </w:r>
            <w:proofErr w:type="spellEnd"/>
          </w:p>
        </w:tc>
        <w:tc>
          <w:tcPr>
            <w:tcW w:w="301" w:type="pct"/>
            <w:shd w:val="clear" w:color="000000" w:fill="D6DCE4"/>
            <w:vAlign w:val="center"/>
            <w:hideMark/>
          </w:tcPr>
          <w:p w14:paraId="22B1CED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D6DCE4"/>
            <w:vAlign w:val="center"/>
            <w:hideMark/>
          </w:tcPr>
          <w:p w14:paraId="1A59A5F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6DCE4"/>
            <w:vAlign w:val="center"/>
            <w:hideMark/>
          </w:tcPr>
          <w:p w14:paraId="7C40B89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6DCE4"/>
            <w:vAlign w:val="center"/>
            <w:hideMark/>
          </w:tcPr>
          <w:p w14:paraId="59F74E9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6DCE4"/>
            <w:vAlign w:val="center"/>
            <w:hideMark/>
          </w:tcPr>
          <w:p w14:paraId="7F8F559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6DCE4"/>
            <w:vAlign w:val="center"/>
            <w:hideMark/>
          </w:tcPr>
          <w:p w14:paraId="38D468E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shd w:val="clear" w:color="000000" w:fill="D6DCE4"/>
            <w:vAlign w:val="center"/>
            <w:hideMark/>
          </w:tcPr>
          <w:p w14:paraId="47C99CA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de la 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ubicacion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del activo</w:t>
            </w:r>
          </w:p>
        </w:tc>
      </w:tr>
      <w:tr w:rsidR="00C255D8" w:rsidRPr="00933FE1" w14:paraId="3F9AB706" w14:textId="77777777" w:rsidTr="00060BE2">
        <w:trPr>
          <w:trHeight w:val="288"/>
        </w:trPr>
        <w:tc>
          <w:tcPr>
            <w:tcW w:w="1363" w:type="pct"/>
            <w:shd w:val="clear" w:color="000000" w:fill="D0CECE"/>
            <w:vAlign w:val="center"/>
            <w:hideMark/>
          </w:tcPr>
          <w:p w14:paraId="47B8BE9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fecha_avaluo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157585D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D0CECE"/>
            <w:vAlign w:val="center"/>
            <w:hideMark/>
          </w:tcPr>
          <w:p w14:paraId="589B9BA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64AE879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1694A1B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5F0CDEF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0CECE"/>
            <w:vAlign w:val="center"/>
            <w:hideMark/>
          </w:tcPr>
          <w:p w14:paraId="0BD2A2B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0CECE"/>
            <w:vAlign w:val="center"/>
            <w:hideMark/>
          </w:tcPr>
          <w:p w14:paraId="2ABA13E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del avaluó</w:t>
            </w:r>
          </w:p>
        </w:tc>
      </w:tr>
      <w:tr w:rsidR="00C255D8" w:rsidRPr="00933FE1" w14:paraId="2A4BFB33" w14:textId="77777777" w:rsidTr="00060BE2">
        <w:trPr>
          <w:trHeight w:val="288"/>
        </w:trPr>
        <w:tc>
          <w:tcPr>
            <w:tcW w:w="1363" w:type="pct"/>
            <w:shd w:val="clear" w:color="000000" w:fill="D0CECE"/>
            <w:vAlign w:val="center"/>
            <w:hideMark/>
          </w:tcPr>
          <w:p w14:paraId="2D6C31C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2ABF706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shd w:val="clear" w:color="000000" w:fill="D0CECE"/>
            <w:vAlign w:val="center"/>
            <w:hideMark/>
          </w:tcPr>
          <w:p w14:paraId="0D47B44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12DAC1C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6D48066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7F2A1F2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0CECE"/>
            <w:vAlign w:val="center"/>
            <w:hideMark/>
          </w:tcPr>
          <w:p w14:paraId="0DF988D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0CECE"/>
            <w:vAlign w:val="center"/>
            <w:hideMark/>
          </w:tcPr>
          <w:p w14:paraId="39025A3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</w:tr>
      <w:tr w:rsidR="00C255D8" w:rsidRPr="00933FE1" w14:paraId="6F49EDA8" w14:textId="77777777" w:rsidTr="00060BE2">
        <w:trPr>
          <w:trHeight w:val="288"/>
        </w:trPr>
        <w:tc>
          <w:tcPr>
            <w:tcW w:w="1363" w:type="pct"/>
            <w:shd w:val="clear" w:color="000000" w:fill="D0CECE"/>
            <w:vAlign w:val="center"/>
            <w:hideMark/>
          </w:tcPr>
          <w:p w14:paraId="3FF099B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monto_anterior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0C46A2B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shd w:val="clear" w:color="000000" w:fill="D0CECE"/>
            <w:vAlign w:val="center"/>
            <w:hideMark/>
          </w:tcPr>
          <w:p w14:paraId="0CDCB25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09B1F95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0BB63FC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69B9038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0CECE"/>
            <w:vAlign w:val="center"/>
            <w:hideMark/>
          </w:tcPr>
          <w:p w14:paraId="79C9ADF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0CECE"/>
            <w:vAlign w:val="center"/>
            <w:hideMark/>
          </w:tcPr>
          <w:p w14:paraId="49236E4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anterior</w:t>
            </w:r>
          </w:p>
        </w:tc>
      </w:tr>
      <w:tr w:rsidR="00C255D8" w:rsidRPr="00933FE1" w14:paraId="767CBF24" w14:textId="77777777" w:rsidTr="00060BE2">
        <w:trPr>
          <w:trHeight w:val="288"/>
        </w:trPr>
        <w:tc>
          <w:tcPr>
            <w:tcW w:w="1363" w:type="pct"/>
            <w:shd w:val="clear" w:color="000000" w:fill="D0CECE"/>
            <w:vAlign w:val="center"/>
            <w:hideMark/>
          </w:tcPr>
          <w:p w14:paraId="022F46C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perito_valuador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6ABA5CB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D0CECE"/>
            <w:vAlign w:val="center"/>
            <w:hideMark/>
          </w:tcPr>
          <w:p w14:paraId="0A83A2F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770F96F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2C1FC5F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59FA8A2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0CECE"/>
            <w:vAlign w:val="center"/>
            <w:hideMark/>
          </w:tcPr>
          <w:p w14:paraId="7B92791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0CECE"/>
            <w:vAlign w:val="center"/>
            <w:hideMark/>
          </w:tcPr>
          <w:p w14:paraId="3D3D5F4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 valuador</w:t>
            </w:r>
          </w:p>
        </w:tc>
      </w:tr>
      <w:tr w:rsidR="00C255D8" w:rsidRPr="00933FE1" w14:paraId="6795BC44" w14:textId="77777777" w:rsidTr="00060BE2">
        <w:trPr>
          <w:trHeight w:val="288"/>
        </w:trPr>
        <w:tc>
          <w:tcPr>
            <w:tcW w:w="1363" w:type="pct"/>
            <w:shd w:val="clear" w:color="000000" w:fill="D0CECE"/>
            <w:vAlign w:val="center"/>
            <w:hideMark/>
          </w:tcPr>
          <w:p w14:paraId="2ABDC98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justificacion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4DEA21A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D0CECE"/>
            <w:vAlign w:val="center"/>
            <w:hideMark/>
          </w:tcPr>
          <w:p w14:paraId="2A18FD8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1BC3B87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D0CECE"/>
            <w:vAlign w:val="center"/>
            <w:hideMark/>
          </w:tcPr>
          <w:p w14:paraId="3E8816C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D0CECE"/>
            <w:vAlign w:val="center"/>
            <w:hideMark/>
          </w:tcPr>
          <w:p w14:paraId="05DDB11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D0CECE"/>
            <w:vAlign w:val="center"/>
            <w:hideMark/>
          </w:tcPr>
          <w:p w14:paraId="24DED9E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D0CECE"/>
            <w:vAlign w:val="center"/>
            <w:hideMark/>
          </w:tcPr>
          <w:p w14:paraId="145A4F0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Justificación</w:t>
            </w:r>
          </w:p>
        </w:tc>
      </w:tr>
      <w:tr w:rsidR="00C255D8" w:rsidRPr="00933FE1" w14:paraId="306B0927" w14:textId="77777777" w:rsidTr="00060BE2">
        <w:trPr>
          <w:trHeight w:val="288"/>
        </w:trPr>
        <w:tc>
          <w:tcPr>
            <w:tcW w:w="1363" w:type="pct"/>
            <w:shd w:val="clear" w:color="000000" w:fill="C6E0B4"/>
            <w:vAlign w:val="center"/>
            <w:hideMark/>
          </w:tcPr>
          <w:p w14:paraId="766473E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poliza_adquisicion_del_bien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06BFB17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C6E0B4"/>
            <w:vAlign w:val="center"/>
            <w:hideMark/>
          </w:tcPr>
          <w:p w14:paraId="0308444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6F31138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48C77F9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2877526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C6E0B4"/>
            <w:vAlign w:val="center"/>
            <w:hideMark/>
          </w:tcPr>
          <w:p w14:paraId="04A1CF6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C6E0B4"/>
            <w:vAlign w:val="center"/>
            <w:hideMark/>
          </w:tcPr>
          <w:p w14:paraId="4E9E77E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Adquisición del Bien</w:t>
            </w:r>
          </w:p>
        </w:tc>
      </w:tr>
      <w:tr w:rsidR="00C255D8" w:rsidRPr="00933FE1" w14:paraId="6E2BD7D3" w14:textId="77777777" w:rsidTr="00060BE2">
        <w:trPr>
          <w:trHeight w:val="288"/>
        </w:trPr>
        <w:tc>
          <w:tcPr>
            <w:tcW w:w="1363" w:type="pct"/>
            <w:shd w:val="clear" w:color="000000" w:fill="C6E0B4"/>
            <w:vAlign w:val="center"/>
            <w:hideMark/>
          </w:tcPr>
          <w:p w14:paraId="154AD90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poliza_baja_del_bien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73750D2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C6E0B4"/>
            <w:vAlign w:val="center"/>
            <w:hideMark/>
          </w:tcPr>
          <w:p w14:paraId="6C85832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59064D9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61DC21A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5504D90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C6E0B4"/>
            <w:vAlign w:val="center"/>
            <w:hideMark/>
          </w:tcPr>
          <w:p w14:paraId="360743C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C6E0B4"/>
            <w:vAlign w:val="center"/>
            <w:hideMark/>
          </w:tcPr>
          <w:p w14:paraId="4FBF04E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Baja del Bien</w:t>
            </w:r>
          </w:p>
        </w:tc>
      </w:tr>
      <w:tr w:rsidR="00C255D8" w:rsidRPr="00933FE1" w14:paraId="6FFF2BF1" w14:textId="77777777" w:rsidTr="00060BE2">
        <w:trPr>
          <w:trHeight w:val="288"/>
        </w:trPr>
        <w:tc>
          <w:tcPr>
            <w:tcW w:w="1363" w:type="pct"/>
            <w:shd w:val="clear" w:color="000000" w:fill="C6E0B4"/>
            <w:vAlign w:val="center"/>
            <w:hideMark/>
          </w:tcPr>
          <w:p w14:paraId="2303A58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factura_adquisición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5DF2DB4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C6E0B4"/>
            <w:vAlign w:val="center"/>
            <w:hideMark/>
          </w:tcPr>
          <w:p w14:paraId="48D3107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642B0DE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62C22A7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4DE5051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C6E0B4"/>
            <w:vAlign w:val="center"/>
            <w:hideMark/>
          </w:tcPr>
          <w:p w14:paraId="6601B4C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C6E0B4"/>
            <w:vAlign w:val="center"/>
            <w:hideMark/>
          </w:tcPr>
          <w:p w14:paraId="6A80F33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 Adquisición</w:t>
            </w:r>
          </w:p>
        </w:tc>
      </w:tr>
      <w:tr w:rsidR="00C255D8" w:rsidRPr="00933FE1" w14:paraId="1FB6A756" w14:textId="77777777" w:rsidTr="00060BE2">
        <w:trPr>
          <w:trHeight w:val="288"/>
        </w:trPr>
        <w:tc>
          <w:tcPr>
            <w:tcW w:w="1363" w:type="pct"/>
            <w:shd w:val="clear" w:color="000000" w:fill="C6E0B4"/>
            <w:vAlign w:val="center"/>
            <w:hideMark/>
          </w:tcPr>
          <w:p w14:paraId="2B45A7C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escritura_adquisición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2A422E1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C6E0B4"/>
            <w:vAlign w:val="center"/>
            <w:hideMark/>
          </w:tcPr>
          <w:p w14:paraId="47EE4BE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1BE2647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5735D02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467F193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C6E0B4"/>
            <w:vAlign w:val="center"/>
            <w:hideMark/>
          </w:tcPr>
          <w:p w14:paraId="14F85EC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C6E0B4"/>
            <w:vAlign w:val="center"/>
            <w:hideMark/>
          </w:tcPr>
          <w:p w14:paraId="1757D5E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Adquisición</w:t>
            </w:r>
          </w:p>
        </w:tc>
      </w:tr>
      <w:tr w:rsidR="00C255D8" w:rsidRPr="00933FE1" w14:paraId="6493761B" w14:textId="77777777" w:rsidTr="00060BE2">
        <w:trPr>
          <w:trHeight w:val="288"/>
        </w:trPr>
        <w:tc>
          <w:tcPr>
            <w:tcW w:w="1363" w:type="pct"/>
            <w:shd w:val="clear" w:color="000000" w:fill="C6E0B4"/>
            <w:vAlign w:val="center"/>
            <w:hideMark/>
          </w:tcPr>
          <w:p w14:paraId="3D3E579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escritura_adjudicación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1BB35BC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C6E0B4"/>
            <w:vAlign w:val="center"/>
            <w:hideMark/>
          </w:tcPr>
          <w:p w14:paraId="4AD3C66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396FBF6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0F0EA5A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3FF63D0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C6E0B4"/>
            <w:vAlign w:val="center"/>
            <w:hideMark/>
          </w:tcPr>
          <w:p w14:paraId="64902050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C6E0B4"/>
            <w:vAlign w:val="center"/>
            <w:hideMark/>
          </w:tcPr>
          <w:p w14:paraId="0834970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Adjudicación</w:t>
            </w:r>
          </w:p>
        </w:tc>
      </w:tr>
      <w:tr w:rsidR="00C255D8" w:rsidRPr="00933FE1" w14:paraId="66C08A56" w14:textId="77777777" w:rsidTr="00060BE2">
        <w:trPr>
          <w:trHeight w:val="288"/>
        </w:trPr>
        <w:tc>
          <w:tcPr>
            <w:tcW w:w="1363" w:type="pct"/>
            <w:shd w:val="clear" w:color="000000" w:fill="C6E0B4"/>
            <w:vAlign w:val="center"/>
            <w:hideMark/>
          </w:tcPr>
          <w:p w14:paraId="0826E658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contrato_convenio_adquisición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575F6D1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C6E0B4"/>
            <w:vAlign w:val="center"/>
            <w:hideMark/>
          </w:tcPr>
          <w:p w14:paraId="02E93B9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489FCBB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3557571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72B4165E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C6E0B4"/>
            <w:vAlign w:val="center"/>
            <w:hideMark/>
          </w:tcPr>
          <w:p w14:paraId="01CB034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C6E0B4"/>
            <w:vAlign w:val="center"/>
            <w:hideMark/>
          </w:tcPr>
          <w:p w14:paraId="64492FE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Contrato/Convenio Adquisición</w:t>
            </w:r>
          </w:p>
        </w:tc>
      </w:tr>
      <w:tr w:rsidR="00C255D8" w:rsidRPr="00933FE1" w14:paraId="4EEB52F6" w14:textId="77777777" w:rsidTr="00060BE2">
        <w:trPr>
          <w:trHeight w:val="288"/>
        </w:trPr>
        <w:tc>
          <w:tcPr>
            <w:tcW w:w="1363" w:type="pct"/>
            <w:shd w:val="clear" w:color="000000" w:fill="C6E0B4"/>
            <w:vAlign w:val="center"/>
            <w:hideMark/>
          </w:tcPr>
          <w:p w14:paraId="0388040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acta_de_alta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140F1A8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shd w:val="clear" w:color="000000" w:fill="C6E0B4"/>
            <w:vAlign w:val="center"/>
            <w:hideMark/>
          </w:tcPr>
          <w:p w14:paraId="227A2176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426272F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000000" w:fill="C6E0B4"/>
            <w:vAlign w:val="center"/>
            <w:hideMark/>
          </w:tcPr>
          <w:p w14:paraId="55E1A2C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000000" w:fill="C6E0B4"/>
            <w:vAlign w:val="center"/>
            <w:hideMark/>
          </w:tcPr>
          <w:p w14:paraId="4C2DC05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shd w:val="clear" w:color="000000" w:fill="C6E0B4"/>
            <w:vAlign w:val="center"/>
            <w:hideMark/>
          </w:tcPr>
          <w:p w14:paraId="1237ED7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000000" w:fill="C6E0B4"/>
            <w:vAlign w:val="center"/>
            <w:hideMark/>
          </w:tcPr>
          <w:p w14:paraId="069CF83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 de Alta</w:t>
            </w:r>
          </w:p>
        </w:tc>
      </w:tr>
      <w:tr w:rsidR="00C255D8" w:rsidRPr="00933FE1" w14:paraId="3A8CF92F" w14:textId="77777777" w:rsidTr="00060BE2">
        <w:trPr>
          <w:trHeight w:val="288"/>
        </w:trPr>
        <w:tc>
          <w:tcPr>
            <w:tcW w:w="1363" w:type="pct"/>
            <w:shd w:val="clear" w:color="auto" w:fill="auto"/>
            <w:vAlign w:val="center"/>
            <w:hideMark/>
          </w:tcPr>
          <w:p w14:paraId="34DA804F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entidad_municipal</w:t>
            </w:r>
            <w:proofErr w:type="spellEnd"/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3D79217A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 xml:space="preserve">  </w:t>
            </w:r>
          </w:p>
        </w:tc>
        <w:tc>
          <w:tcPr>
            <w:tcW w:w="368" w:type="pct"/>
            <w:shd w:val="clear" w:color="auto" w:fill="auto"/>
            <w:vAlign w:val="center"/>
            <w:hideMark/>
          </w:tcPr>
          <w:p w14:paraId="6B0629CC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667E6733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1A4A058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24C35C32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14:paraId="75B4B49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False</w:t>
            </w:r>
          </w:p>
        </w:tc>
        <w:tc>
          <w:tcPr>
            <w:tcW w:w="1793" w:type="pct"/>
            <w:shd w:val="clear" w:color="auto" w:fill="auto"/>
            <w:vAlign w:val="center"/>
            <w:hideMark/>
          </w:tcPr>
          <w:p w14:paraId="308006AD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 para llamar a la entidad municipal asociada.</w:t>
            </w:r>
          </w:p>
        </w:tc>
      </w:tr>
      <w:tr w:rsidR="00C255D8" w:rsidRPr="00933FE1" w14:paraId="154E3B24" w14:textId="77777777" w:rsidTr="00060BE2">
        <w:trPr>
          <w:trHeight w:val="288"/>
        </w:trPr>
        <w:tc>
          <w:tcPr>
            <w:tcW w:w="1363" w:type="pct"/>
            <w:shd w:val="clear" w:color="auto" w:fill="auto"/>
            <w:vAlign w:val="center"/>
            <w:hideMark/>
          </w:tcPr>
          <w:p w14:paraId="4D404DD9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tipodeaplicacion</w:t>
            </w:r>
            <w:proofErr w:type="spellEnd"/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36F76C81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shd w:val="clear" w:color="auto" w:fill="auto"/>
            <w:vAlign w:val="center"/>
            <w:hideMark/>
          </w:tcPr>
          <w:p w14:paraId="4D0A4F3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ForeignKey</w:t>
            </w:r>
            <w:proofErr w:type="spellEnd"/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1F8D5C87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0D236A55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22B2F6B4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shd w:val="clear" w:color="auto" w:fill="auto"/>
            <w:vAlign w:val="center"/>
            <w:hideMark/>
          </w:tcPr>
          <w:p w14:paraId="46AF173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shd w:val="clear" w:color="auto" w:fill="auto"/>
            <w:vAlign w:val="center"/>
            <w:hideMark/>
          </w:tcPr>
          <w:p w14:paraId="461B02FB" w14:textId="77777777" w:rsidR="00C255D8" w:rsidRPr="00933FE1" w:rsidRDefault="00C255D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toma del Catálogo Clasificación Activo</w:t>
            </w:r>
          </w:p>
        </w:tc>
      </w:tr>
    </w:tbl>
    <w:p w14:paraId="7E4F7A1D" w14:textId="00822894" w:rsidR="00864379" w:rsidRDefault="00864379" w:rsidP="00822EEA">
      <w:pPr>
        <w:outlineLvl w:val="0"/>
        <w:rPr>
          <w:rFonts w:cs="Arial"/>
          <w:b/>
          <w:sz w:val="26"/>
          <w:szCs w:val="26"/>
        </w:rPr>
      </w:pPr>
    </w:p>
    <w:p w14:paraId="1C5B5606" w14:textId="77777777" w:rsidR="00255304" w:rsidRDefault="00255304" w:rsidP="00822EEA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9C5AC5" w14:paraId="58A9596C" w14:textId="77777777" w:rsidTr="009C5AC5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2CE9FA7" w14:textId="77777777" w:rsidR="009C5AC5" w:rsidRDefault="009C5A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FA994" w14:textId="77777777" w:rsidR="009C5AC5" w:rsidRDefault="009C5A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9C5AC5" w14:paraId="69C63ECB" w14:textId="77777777" w:rsidTr="009C5AC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6916" w14:textId="77777777" w:rsidR="009C5AC5" w:rsidRDefault="009C5AC5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5D90" w14:textId="77777777" w:rsidR="009C5AC5" w:rsidRDefault="009C5A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9C5AC5" w14:paraId="5BAFBC1E" w14:textId="77777777" w:rsidTr="009C5AC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D7A5" w14:textId="77777777" w:rsidR="009C5AC5" w:rsidRDefault="009C5AC5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tipodeaplicacion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D658" w14:textId="77777777" w:rsidR="009C5AC5" w:rsidRDefault="009C5A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9C5AC5" w14:paraId="55D1FB16" w14:textId="77777777" w:rsidTr="009C5AC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B60B" w14:textId="77777777" w:rsidR="009C5AC5" w:rsidRDefault="009C5AC5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tipodeactivo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BA76" w14:textId="77777777" w:rsidR="009C5AC5" w:rsidRDefault="009C5A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3398F78B" w14:textId="77777777" w:rsidR="00864379" w:rsidRDefault="00864379" w:rsidP="00864379">
      <w:pPr>
        <w:rPr>
          <w:rFonts w:cs="Arial"/>
          <w:b/>
          <w:sz w:val="26"/>
          <w:szCs w:val="26"/>
        </w:rPr>
      </w:pPr>
    </w:p>
    <w:p w14:paraId="0E5D569B" w14:textId="7F3A4F9A" w:rsidR="00864379" w:rsidRDefault="00864379" w:rsidP="00864379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2508519"/>
      <w:r>
        <w:rPr>
          <w:rFonts w:cs="Arial"/>
          <w:b/>
          <w:sz w:val="26"/>
          <w:szCs w:val="26"/>
        </w:rPr>
        <w:t>Anexos.</w:t>
      </w:r>
      <w:bookmarkEnd w:id="7"/>
    </w:p>
    <w:p w14:paraId="21CE5F4A" w14:textId="684C158D" w:rsidR="00EA1E84" w:rsidRPr="003F7F1C" w:rsidRDefault="00EA1E84" w:rsidP="00EA1E84">
      <w:p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br/>
      </w:r>
      <w:r w:rsidRPr="003F7F1C">
        <w:rPr>
          <w:rFonts w:ascii="CIDFont+F2" w:hAnsi="CIDFont+F2" w:cs="CIDFont+F2"/>
          <w:sz w:val="22"/>
          <w:szCs w:val="22"/>
          <w:lang w:val="es-MX" w:eastAsia="en-US"/>
        </w:rPr>
        <w:t>Se presenta el plan</w:t>
      </w:r>
      <w:r>
        <w:rPr>
          <w:rFonts w:ascii="CIDFont+F2" w:hAnsi="CIDFont+F2" w:cs="CIDFont+F2"/>
          <w:sz w:val="22"/>
          <w:szCs w:val="22"/>
          <w:lang w:val="es-MX" w:eastAsia="en-US"/>
        </w:rPr>
        <w:t>teamiento de la pestaña “Afectación</w:t>
      </w:r>
      <w:r w:rsidRPr="003F7F1C">
        <w:rPr>
          <w:rFonts w:ascii="CIDFont+F2" w:hAnsi="CIDFont+F2" w:cs="CIDFont+F2"/>
          <w:sz w:val="22"/>
          <w:szCs w:val="22"/>
          <w:lang w:val="es-MX" w:eastAsia="en-US"/>
        </w:rPr>
        <w:t>”.</w:t>
      </w:r>
    </w:p>
    <w:p w14:paraId="19140F20" w14:textId="46A6AD18" w:rsidR="004D07DB" w:rsidRDefault="00EA1E84" w:rsidP="00A7413E">
      <w:pPr>
        <w:outlineLvl w:val="0"/>
        <w:rPr>
          <w:rFonts w:cs="Arial"/>
          <w:b/>
          <w:sz w:val="26"/>
          <w:szCs w:val="26"/>
        </w:rPr>
      </w:pPr>
      <w:r w:rsidRPr="00EA1E84">
        <w:rPr>
          <w:rFonts w:cs="Arial"/>
          <w:b/>
          <w:noProof/>
          <w:sz w:val="26"/>
          <w:szCs w:val="26"/>
          <w:lang w:val="es-MX" w:eastAsia="es-MX"/>
        </w:rPr>
        <w:drawing>
          <wp:inline distT="0" distB="0" distL="0" distR="0" wp14:anchorId="5806B8DD" wp14:editId="4B875A21">
            <wp:extent cx="4655820" cy="42214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78F8" w14:textId="23E808EA" w:rsidR="00233A6F" w:rsidRPr="00233A6F" w:rsidRDefault="00233A6F" w:rsidP="00233A6F">
      <w:pPr>
        <w:outlineLvl w:val="0"/>
        <w:rPr>
          <w:rFonts w:cs="Arial"/>
          <w:szCs w:val="26"/>
        </w:rPr>
      </w:pPr>
    </w:p>
    <w:sectPr w:rsidR="00233A6F" w:rsidRPr="00233A6F" w:rsidSect="00562F83">
      <w:footerReference w:type="default" r:id="rId21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2A033" w14:textId="77777777" w:rsidR="00AE0DAD" w:rsidRDefault="00AE0DAD">
      <w:r>
        <w:separator/>
      </w:r>
    </w:p>
  </w:endnote>
  <w:endnote w:type="continuationSeparator" w:id="0">
    <w:p w14:paraId="1CF116D2" w14:textId="77777777" w:rsidR="00AE0DAD" w:rsidRDefault="00AE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75473" w:rsidRPr="00E445D3" w:rsidRDefault="00D75473">
    <w:pPr>
      <w:pStyle w:val="Piedepgina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49DBD6E4" w:rsidR="00D75473" w:rsidRDefault="00D7547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879E9">
            <w:rPr>
              <w:noProof/>
              <w:color w:val="FFFFFF" w:themeColor="background1"/>
            </w:rPr>
            <w:t>10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7FCCC" w14:textId="77777777" w:rsidR="00AE0DAD" w:rsidRDefault="00AE0DAD">
      <w:r>
        <w:separator/>
      </w:r>
    </w:p>
  </w:footnote>
  <w:footnote w:type="continuationSeparator" w:id="0">
    <w:p w14:paraId="74C23F8A" w14:textId="77777777" w:rsidR="00AE0DAD" w:rsidRDefault="00AE0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32DAA"/>
    <w:rsid w:val="00046933"/>
    <w:rsid w:val="00047547"/>
    <w:rsid w:val="00051AD6"/>
    <w:rsid w:val="00051D62"/>
    <w:rsid w:val="00051DFF"/>
    <w:rsid w:val="000565E7"/>
    <w:rsid w:val="000574A5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90295"/>
    <w:rsid w:val="00090FB0"/>
    <w:rsid w:val="000928E9"/>
    <w:rsid w:val="000948F0"/>
    <w:rsid w:val="00094BAE"/>
    <w:rsid w:val="00096FA6"/>
    <w:rsid w:val="000A0131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B7D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0E2F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11FC3"/>
    <w:rsid w:val="00213194"/>
    <w:rsid w:val="00213F5F"/>
    <w:rsid w:val="002151AC"/>
    <w:rsid w:val="002169EE"/>
    <w:rsid w:val="00217126"/>
    <w:rsid w:val="0021776E"/>
    <w:rsid w:val="00223FF0"/>
    <w:rsid w:val="00225BDA"/>
    <w:rsid w:val="00233A6F"/>
    <w:rsid w:val="00241CD1"/>
    <w:rsid w:val="00244E9B"/>
    <w:rsid w:val="002520BC"/>
    <w:rsid w:val="00252DE3"/>
    <w:rsid w:val="002536DB"/>
    <w:rsid w:val="002537D2"/>
    <w:rsid w:val="00253B9F"/>
    <w:rsid w:val="00255304"/>
    <w:rsid w:val="00260631"/>
    <w:rsid w:val="002611FB"/>
    <w:rsid w:val="002674D1"/>
    <w:rsid w:val="00280637"/>
    <w:rsid w:val="00285E13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511B"/>
    <w:rsid w:val="00373BAE"/>
    <w:rsid w:val="00385FB4"/>
    <w:rsid w:val="003879E9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E7022"/>
    <w:rsid w:val="003F4232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07DB"/>
    <w:rsid w:val="004D22D4"/>
    <w:rsid w:val="004D348C"/>
    <w:rsid w:val="004D3A26"/>
    <w:rsid w:val="004D4235"/>
    <w:rsid w:val="004D688E"/>
    <w:rsid w:val="004D7392"/>
    <w:rsid w:val="004D73F8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3328C"/>
    <w:rsid w:val="005407C5"/>
    <w:rsid w:val="00542CC3"/>
    <w:rsid w:val="0054499E"/>
    <w:rsid w:val="00552275"/>
    <w:rsid w:val="00552CA3"/>
    <w:rsid w:val="00554612"/>
    <w:rsid w:val="005554A3"/>
    <w:rsid w:val="005557A8"/>
    <w:rsid w:val="00555B8B"/>
    <w:rsid w:val="00557F14"/>
    <w:rsid w:val="00562F83"/>
    <w:rsid w:val="00574A2A"/>
    <w:rsid w:val="00574C06"/>
    <w:rsid w:val="005775C9"/>
    <w:rsid w:val="005800F8"/>
    <w:rsid w:val="00580464"/>
    <w:rsid w:val="00587589"/>
    <w:rsid w:val="00590EBB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3051"/>
    <w:rsid w:val="00615304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0B6E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2EEA"/>
    <w:rsid w:val="008276E8"/>
    <w:rsid w:val="0083072C"/>
    <w:rsid w:val="00831414"/>
    <w:rsid w:val="00833F65"/>
    <w:rsid w:val="00834CFD"/>
    <w:rsid w:val="0084121F"/>
    <w:rsid w:val="008448ED"/>
    <w:rsid w:val="00844A08"/>
    <w:rsid w:val="008474E9"/>
    <w:rsid w:val="00847BAD"/>
    <w:rsid w:val="00854FB5"/>
    <w:rsid w:val="00856408"/>
    <w:rsid w:val="00857715"/>
    <w:rsid w:val="0086035E"/>
    <w:rsid w:val="0086092C"/>
    <w:rsid w:val="00861848"/>
    <w:rsid w:val="008636A6"/>
    <w:rsid w:val="00864379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1518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0B31"/>
    <w:rsid w:val="009010FD"/>
    <w:rsid w:val="009017D7"/>
    <w:rsid w:val="00902286"/>
    <w:rsid w:val="009046E4"/>
    <w:rsid w:val="00904948"/>
    <w:rsid w:val="00912406"/>
    <w:rsid w:val="00921972"/>
    <w:rsid w:val="0092788C"/>
    <w:rsid w:val="009316E3"/>
    <w:rsid w:val="00936CFC"/>
    <w:rsid w:val="009374F4"/>
    <w:rsid w:val="009415FB"/>
    <w:rsid w:val="00946CFD"/>
    <w:rsid w:val="00950AC5"/>
    <w:rsid w:val="00951198"/>
    <w:rsid w:val="00952493"/>
    <w:rsid w:val="00953685"/>
    <w:rsid w:val="00954C43"/>
    <w:rsid w:val="00956558"/>
    <w:rsid w:val="00960A61"/>
    <w:rsid w:val="0096128B"/>
    <w:rsid w:val="0096440D"/>
    <w:rsid w:val="009662E4"/>
    <w:rsid w:val="00972576"/>
    <w:rsid w:val="009756B5"/>
    <w:rsid w:val="00976D68"/>
    <w:rsid w:val="0098477F"/>
    <w:rsid w:val="009A2DB5"/>
    <w:rsid w:val="009A5AF4"/>
    <w:rsid w:val="009A7DC6"/>
    <w:rsid w:val="009B0D31"/>
    <w:rsid w:val="009B32ED"/>
    <w:rsid w:val="009B44E8"/>
    <w:rsid w:val="009C4905"/>
    <w:rsid w:val="009C5AC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4BC7"/>
    <w:rsid w:val="00A54E7F"/>
    <w:rsid w:val="00A567D9"/>
    <w:rsid w:val="00A570BC"/>
    <w:rsid w:val="00A609AA"/>
    <w:rsid w:val="00A62952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0DAD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55D8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56253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2833"/>
    <w:rsid w:val="00D63685"/>
    <w:rsid w:val="00D67EFF"/>
    <w:rsid w:val="00D75473"/>
    <w:rsid w:val="00D76512"/>
    <w:rsid w:val="00D76BB5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C7C18"/>
    <w:rsid w:val="00DD25A1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1E84"/>
    <w:rsid w:val="00EA3649"/>
    <w:rsid w:val="00EA5344"/>
    <w:rsid w:val="00EA62F5"/>
    <w:rsid w:val="00EB3696"/>
    <w:rsid w:val="00EB7FB7"/>
    <w:rsid w:val="00EC1E26"/>
    <w:rsid w:val="00ED060B"/>
    <w:rsid w:val="00ED36D6"/>
    <w:rsid w:val="00ED5224"/>
    <w:rsid w:val="00ED6BB0"/>
    <w:rsid w:val="00EE259B"/>
    <w:rsid w:val="00EF1903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B3146"/>
    <w:rsid w:val="00FC5A27"/>
    <w:rsid w:val="00FD2785"/>
    <w:rsid w:val="00FD3E8B"/>
    <w:rsid w:val="00FD4939"/>
    <w:rsid w:val="00FD6667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package" Target="embeddings/Dibujo_de_Microsoft_Visio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4295C"/>
    <w:rsid w:val="00043FD3"/>
    <w:rsid w:val="00075101"/>
    <w:rsid w:val="000E1374"/>
    <w:rsid w:val="000F74DD"/>
    <w:rsid w:val="00103C34"/>
    <w:rsid w:val="0010794F"/>
    <w:rsid w:val="001632AF"/>
    <w:rsid w:val="001C240E"/>
    <w:rsid w:val="001E5171"/>
    <w:rsid w:val="00207B56"/>
    <w:rsid w:val="0037645A"/>
    <w:rsid w:val="003F72F7"/>
    <w:rsid w:val="00452AD1"/>
    <w:rsid w:val="0049450B"/>
    <w:rsid w:val="00540FCB"/>
    <w:rsid w:val="0055212F"/>
    <w:rsid w:val="005728D5"/>
    <w:rsid w:val="005E45CE"/>
    <w:rsid w:val="0060125A"/>
    <w:rsid w:val="00614984"/>
    <w:rsid w:val="006525A4"/>
    <w:rsid w:val="006529BA"/>
    <w:rsid w:val="006B400D"/>
    <w:rsid w:val="006B4A8A"/>
    <w:rsid w:val="007A34D3"/>
    <w:rsid w:val="007A675F"/>
    <w:rsid w:val="007E02CD"/>
    <w:rsid w:val="0081368F"/>
    <w:rsid w:val="00822809"/>
    <w:rsid w:val="00874A2C"/>
    <w:rsid w:val="008B7D48"/>
    <w:rsid w:val="009B09D6"/>
    <w:rsid w:val="00A17938"/>
    <w:rsid w:val="00A52B47"/>
    <w:rsid w:val="00A624B1"/>
    <w:rsid w:val="00AF25E4"/>
    <w:rsid w:val="00B11CEE"/>
    <w:rsid w:val="00B37442"/>
    <w:rsid w:val="00B672B5"/>
    <w:rsid w:val="00BA753B"/>
    <w:rsid w:val="00BD6F4C"/>
    <w:rsid w:val="00C00699"/>
    <w:rsid w:val="00C055CB"/>
    <w:rsid w:val="00CD2B27"/>
    <w:rsid w:val="00D658FD"/>
    <w:rsid w:val="00DC40A2"/>
    <w:rsid w:val="00DF04A4"/>
    <w:rsid w:val="00E448AC"/>
    <w:rsid w:val="00E62425"/>
    <w:rsid w:val="00E74BA3"/>
    <w:rsid w:val="00EB4725"/>
    <w:rsid w:val="00F5169C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102F7E7-7B97-42C9-9386-38AB000F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212</TotalTime>
  <Pages>10</Pages>
  <Words>1771</Words>
  <Characters>9741</Characters>
  <Application>Microsoft Office Word</Application>
  <DocSecurity>0</DocSecurity>
  <Lines>81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11490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45</cp:revision>
  <cp:lastPrinted>2007-11-14T03:04:00Z</cp:lastPrinted>
  <dcterms:created xsi:type="dcterms:W3CDTF">2021-08-19T06:17:00Z</dcterms:created>
  <dcterms:modified xsi:type="dcterms:W3CDTF">2021-09-18T00:59:00Z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