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252FBB33" w14:textId="3A7F8163" w:rsidR="00667385" w:rsidRDefault="00667385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667385">
        <w:rPr>
          <w:bCs w:val="0"/>
          <w:color w:val="auto"/>
          <w:sz w:val="28"/>
          <w:szCs w:val="28"/>
        </w:rPr>
        <w:t>Módulo de Control Patrimonial</w:t>
      </w:r>
    </w:p>
    <w:p w14:paraId="296D93AE" w14:textId="699044E5" w:rsidR="00490541" w:rsidRDefault="001A7BAA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CAT</w:t>
      </w:r>
      <w:r w:rsidR="00515786">
        <w:rPr>
          <w:b w:val="0"/>
          <w:color w:val="000000" w:themeColor="text1"/>
          <w:sz w:val="28"/>
          <w:szCs w:val="28"/>
        </w:rPr>
        <w:t>0</w:t>
      </w:r>
      <w:r w:rsidR="00F34884">
        <w:rPr>
          <w:b w:val="0"/>
          <w:color w:val="000000" w:themeColor="text1"/>
          <w:sz w:val="28"/>
          <w:szCs w:val="28"/>
        </w:rPr>
        <w:t>12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="00CA6C8C" w:rsidRPr="00CA6C8C">
        <w:rPr>
          <w:rFonts w:ascii="Calibri" w:hAnsi="Calibri" w:cs="Calibri"/>
          <w:color w:val="222222"/>
          <w:shd w:val="clear" w:color="auto" w:fill="FFFFFF"/>
        </w:rPr>
        <w:t>Clasificación de Activos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OCHeading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4CE9CE61" w14:textId="0A543275" w:rsidR="00356DD3" w:rsidRDefault="0071798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0834892" w:history="1">
            <w:r w:rsidR="00356DD3" w:rsidRPr="00B47FD0">
              <w:rPr>
                <w:rStyle w:val="Hyperlink"/>
                <w:rFonts w:cs="Arial"/>
                <w:noProof/>
              </w:rPr>
              <w:t>1.</w:t>
            </w:r>
            <w:r w:rsidR="00356DD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356DD3" w:rsidRPr="00B47FD0">
              <w:rPr>
                <w:rStyle w:val="Hyperlink"/>
                <w:rFonts w:cs="Arial"/>
                <w:noProof/>
              </w:rPr>
              <w:t>Caso de Uso: Clasificación de Activos.</w:t>
            </w:r>
            <w:r w:rsidR="00356DD3">
              <w:rPr>
                <w:noProof/>
                <w:webHidden/>
              </w:rPr>
              <w:tab/>
            </w:r>
            <w:r w:rsidR="00356DD3">
              <w:rPr>
                <w:noProof/>
                <w:webHidden/>
              </w:rPr>
              <w:fldChar w:fldCharType="begin"/>
            </w:r>
            <w:r w:rsidR="00356DD3">
              <w:rPr>
                <w:noProof/>
                <w:webHidden/>
              </w:rPr>
              <w:instrText xml:space="preserve"> PAGEREF _Toc80834892 \h </w:instrText>
            </w:r>
            <w:r w:rsidR="00356DD3">
              <w:rPr>
                <w:noProof/>
                <w:webHidden/>
              </w:rPr>
            </w:r>
            <w:r w:rsidR="00356DD3">
              <w:rPr>
                <w:noProof/>
                <w:webHidden/>
              </w:rPr>
              <w:fldChar w:fldCharType="separate"/>
            </w:r>
            <w:r w:rsidR="00356DD3">
              <w:rPr>
                <w:noProof/>
                <w:webHidden/>
              </w:rPr>
              <w:t>3</w:t>
            </w:r>
            <w:r w:rsidR="00356DD3">
              <w:rPr>
                <w:noProof/>
                <w:webHidden/>
              </w:rPr>
              <w:fldChar w:fldCharType="end"/>
            </w:r>
          </w:hyperlink>
        </w:p>
        <w:p w14:paraId="409F503B" w14:textId="5C139297" w:rsidR="00356DD3" w:rsidRDefault="00CC2B4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834893" w:history="1">
            <w:r w:rsidR="00356DD3" w:rsidRPr="00B47FD0">
              <w:rPr>
                <w:rStyle w:val="Hyperlink"/>
                <w:rFonts w:cs="Arial"/>
                <w:noProof/>
              </w:rPr>
              <w:t>2.</w:t>
            </w:r>
            <w:r w:rsidR="00356DD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356DD3" w:rsidRPr="00B47FD0">
              <w:rPr>
                <w:rStyle w:val="Hyperlink"/>
                <w:rFonts w:cs="Arial"/>
                <w:noProof/>
              </w:rPr>
              <w:t>Descripción.</w:t>
            </w:r>
            <w:r w:rsidR="00356DD3">
              <w:rPr>
                <w:noProof/>
                <w:webHidden/>
              </w:rPr>
              <w:tab/>
            </w:r>
            <w:r w:rsidR="00356DD3">
              <w:rPr>
                <w:noProof/>
                <w:webHidden/>
              </w:rPr>
              <w:fldChar w:fldCharType="begin"/>
            </w:r>
            <w:r w:rsidR="00356DD3">
              <w:rPr>
                <w:noProof/>
                <w:webHidden/>
              </w:rPr>
              <w:instrText xml:space="preserve"> PAGEREF _Toc80834893 \h </w:instrText>
            </w:r>
            <w:r w:rsidR="00356DD3">
              <w:rPr>
                <w:noProof/>
                <w:webHidden/>
              </w:rPr>
            </w:r>
            <w:r w:rsidR="00356DD3">
              <w:rPr>
                <w:noProof/>
                <w:webHidden/>
              </w:rPr>
              <w:fldChar w:fldCharType="separate"/>
            </w:r>
            <w:r w:rsidR="00356DD3">
              <w:rPr>
                <w:noProof/>
                <w:webHidden/>
              </w:rPr>
              <w:t>3</w:t>
            </w:r>
            <w:r w:rsidR="00356DD3">
              <w:rPr>
                <w:noProof/>
                <w:webHidden/>
              </w:rPr>
              <w:fldChar w:fldCharType="end"/>
            </w:r>
          </w:hyperlink>
        </w:p>
        <w:p w14:paraId="3AD5BDFA" w14:textId="2A2016CA" w:rsidR="00356DD3" w:rsidRDefault="00CC2B4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834894" w:history="1">
            <w:r w:rsidR="00356DD3" w:rsidRPr="00B47FD0">
              <w:rPr>
                <w:rStyle w:val="Hyperlink"/>
                <w:rFonts w:cs="Arial"/>
                <w:b/>
                <w:noProof/>
              </w:rPr>
              <w:t>3.</w:t>
            </w:r>
            <w:r w:rsidR="00356DD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356DD3" w:rsidRPr="00B47FD0">
              <w:rPr>
                <w:rStyle w:val="Hyperlink"/>
                <w:rFonts w:cs="Arial"/>
                <w:b/>
                <w:noProof/>
              </w:rPr>
              <w:t>Flujo normal.</w:t>
            </w:r>
            <w:r w:rsidR="00356DD3">
              <w:rPr>
                <w:noProof/>
                <w:webHidden/>
              </w:rPr>
              <w:tab/>
            </w:r>
            <w:r w:rsidR="00356DD3">
              <w:rPr>
                <w:noProof/>
                <w:webHidden/>
              </w:rPr>
              <w:fldChar w:fldCharType="begin"/>
            </w:r>
            <w:r w:rsidR="00356DD3">
              <w:rPr>
                <w:noProof/>
                <w:webHidden/>
              </w:rPr>
              <w:instrText xml:space="preserve"> PAGEREF _Toc80834894 \h </w:instrText>
            </w:r>
            <w:r w:rsidR="00356DD3">
              <w:rPr>
                <w:noProof/>
                <w:webHidden/>
              </w:rPr>
            </w:r>
            <w:r w:rsidR="00356DD3">
              <w:rPr>
                <w:noProof/>
                <w:webHidden/>
              </w:rPr>
              <w:fldChar w:fldCharType="separate"/>
            </w:r>
            <w:r w:rsidR="00356DD3">
              <w:rPr>
                <w:noProof/>
                <w:webHidden/>
              </w:rPr>
              <w:t>4</w:t>
            </w:r>
            <w:r w:rsidR="00356DD3">
              <w:rPr>
                <w:noProof/>
                <w:webHidden/>
              </w:rPr>
              <w:fldChar w:fldCharType="end"/>
            </w:r>
          </w:hyperlink>
        </w:p>
        <w:p w14:paraId="34E5F1CB" w14:textId="568A713D" w:rsidR="00356DD3" w:rsidRDefault="00CC2B4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834895" w:history="1">
            <w:r w:rsidR="00356DD3" w:rsidRPr="00B47FD0">
              <w:rPr>
                <w:rStyle w:val="Hyperlink"/>
                <w:rFonts w:cs="Arial"/>
                <w:b/>
                <w:noProof/>
              </w:rPr>
              <w:t>4.</w:t>
            </w:r>
            <w:r w:rsidR="00356DD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356DD3" w:rsidRPr="00B47FD0">
              <w:rPr>
                <w:rStyle w:val="Hyperlink"/>
                <w:rFonts w:cs="Arial"/>
                <w:b/>
                <w:noProof/>
              </w:rPr>
              <w:t>Diagrama de Caso de Uso</w:t>
            </w:r>
            <w:r w:rsidR="00356DD3">
              <w:rPr>
                <w:noProof/>
                <w:webHidden/>
              </w:rPr>
              <w:tab/>
            </w:r>
            <w:r w:rsidR="00356DD3">
              <w:rPr>
                <w:noProof/>
                <w:webHidden/>
              </w:rPr>
              <w:fldChar w:fldCharType="begin"/>
            </w:r>
            <w:r w:rsidR="00356DD3">
              <w:rPr>
                <w:noProof/>
                <w:webHidden/>
              </w:rPr>
              <w:instrText xml:space="preserve"> PAGEREF _Toc80834895 \h </w:instrText>
            </w:r>
            <w:r w:rsidR="00356DD3">
              <w:rPr>
                <w:noProof/>
                <w:webHidden/>
              </w:rPr>
            </w:r>
            <w:r w:rsidR="00356DD3">
              <w:rPr>
                <w:noProof/>
                <w:webHidden/>
              </w:rPr>
              <w:fldChar w:fldCharType="separate"/>
            </w:r>
            <w:r w:rsidR="00356DD3">
              <w:rPr>
                <w:noProof/>
                <w:webHidden/>
              </w:rPr>
              <w:t>5</w:t>
            </w:r>
            <w:r w:rsidR="00356DD3">
              <w:rPr>
                <w:noProof/>
                <w:webHidden/>
              </w:rPr>
              <w:fldChar w:fldCharType="end"/>
            </w:r>
          </w:hyperlink>
        </w:p>
        <w:p w14:paraId="7479C7A5" w14:textId="1227E4BE" w:rsidR="00356DD3" w:rsidRDefault="00CC2B4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834896" w:history="1">
            <w:r w:rsidR="00356DD3" w:rsidRPr="00B47FD0">
              <w:rPr>
                <w:rStyle w:val="Hyperlink"/>
                <w:rFonts w:cs="Arial"/>
                <w:b/>
                <w:noProof/>
              </w:rPr>
              <w:t>5.</w:t>
            </w:r>
            <w:r w:rsidR="00356DD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356DD3" w:rsidRPr="00B47FD0">
              <w:rPr>
                <w:rStyle w:val="Hyperlink"/>
                <w:rFonts w:cs="Arial"/>
                <w:b/>
                <w:noProof/>
              </w:rPr>
              <w:t>Diccionario de datos.</w:t>
            </w:r>
            <w:r w:rsidR="00356DD3">
              <w:rPr>
                <w:noProof/>
                <w:webHidden/>
              </w:rPr>
              <w:tab/>
            </w:r>
            <w:r w:rsidR="00356DD3">
              <w:rPr>
                <w:noProof/>
                <w:webHidden/>
              </w:rPr>
              <w:fldChar w:fldCharType="begin"/>
            </w:r>
            <w:r w:rsidR="00356DD3">
              <w:rPr>
                <w:noProof/>
                <w:webHidden/>
              </w:rPr>
              <w:instrText xml:space="preserve"> PAGEREF _Toc80834896 \h </w:instrText>
            </w:r>
            <w:r w:rsidR="00356DD3">
              <w:rPr>
                <w:noProof/>
                <w:webHidden/>
              </w:rPr>
            </w:r>
            <w:r w:rsidR="00356DD3">
              <w:rPr>
                <w:noProof/>
                <w:webHidden/>
              </w:rPr>
              <w:fldChar w:fldCharType="separate"/>
            </w:r>
            <w:r w:rsidR="00356DD3">
              <w:rPr>
                <w:noProof/>
                <w:webHidden/>
              </w:rPr>
              <w:t>6</w:t>
            </w:r>
            <w:r w:rsidR="00356DD3">
              <w:rPr>
                <w:noProof/>
                <w:webHidden/>
              </w:rPr>
              <w:fldChar w:fldCharType="end"/>
            </w:r>
          </w:hyperlink>
        </w:p>
        <w:p w14:paraId="7EECE90B" w14:textId="50B7571C" w:rsidR="00356DD3" w:rsidRDefault="00CC2B4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834897" w:history="1">
            <w:r w:rsidR="00356DD3" w:rsidRPr="00B47FD0">
              <w:rPr>
                <w:rStyle w:val="Hyperlink"/>
                <w:rFonts w:cs="Arial"/>
                <w:b/>
                <w:noProof/>
              </w:rPr>
              <w:t>6.</w:t>
            </w:r>
            <w:r w:rsidR="00356DD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356DD3" w:rsidRPr="00B47FD0">
              <w:rPr>
                <w:rStyle w:val="Hyperlink"/>
                <w:rFonts w:cs="Arial"/>
                <w:b/>
                <w:noProof/>
              </w:rPr>
              <w:t>Anexos</w:t>
            </w:r>
            <w:r w:rsidR="00356DD3">
              <w:rPr>
                <w:noProof/>
                <w:webHidden/>
              </w:rPr>
              <w:tab/>
            </w:r>
            <w:r w:rsidR="00356DD3">
              <w:rPr>
                <w:noProof/>
                <w:webHidden/>
              </w:rPr>
              <w:fldChar w:fldCharType="begin"/>
            </w:r>
            <w:r w:rsidR="00356DD3">
              <w:rPr>
                <w:noProof/>
                <w:webHidden/>
              </w:rPr>
              <w:instrText xml:space="preserve"> PAGEREF _Toc80834897 \h </w:instrText>
            </w:r>
            <w:r w:rsidR="00356DD3">
              <w:rPr>
                <w:noProof/>
                <w:webHidden/>
              </w:rPr>
            </w:r>
            <w:r w:rsidR="00356DD3">
              <w:rPr>
                <w:noProof/>
                <w:webHidden/>
              </w:rPr>
              <w:fldChar w:fldCharType="separate"/>
            </w:r>
            <w:r w:rsidR="00356DD3">
              <w:rPr>
                <w:noProof/>
                <w:webHidden/>
              </w:rPr>
              <w:t>8</w:t>
            </w:r>
            <w:r w:rsidR="00356DD3">
              <w:rPr>
                <w:noProof/>
                <w:webHidden/>
              </w:rPr>
              <w:fldChar w:fldCharType="end"/>
            </w:r>
          </w:hyperlink>
        </w:p>
        <w:p w14:paraId="02AB4D39" w14:textId="61B53E9C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14480AF5" w:rsidR="009B44E8" w:rsidRDefault="001F5E92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0" w:name="_Toc80834892"/>
      <w:r w:rsidRPr="001F5E92">
        <w:rPr>
          <w:rFonts w:cs="Arial"/>
        </w:rPr>
        <w:lastRenderedPageBreak/>
        <w:t xml:space="preserve">Caso de Uso: </w:t>
      </w:r>
      <w:r w:rsidR="00CA6C8C" w:rsidRPr="00CA6C8C">
        <w:rPr>
          <w:rFonts w:cs="Arial"/>
        </w:rPr>
        <w:t>Clasificación de Activos</w:t>
      </w:r>
      <w:r w:rsidR="008636A6">
        <w:rPr>
          <w:rFonts w:cs="Arial"/>
          <w:color w:val="000000" w:themeColor="text1"/>
        </w:rPr>
        <w:t>.</w:t>
      </w:r>
      <w:bookmarkEnd w:id="0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Caption"/>
        <w:jc w:val="both"/>
        <w:rPr>
          <w:rStyle w:val="Emphasis"/>
          <w:rFonts w:cs="Arial"/>
          <w:i w:val="0"/>
          <w:iCs w:val="0"/>
        </w:rPr>
      </w:pPr>
    </w:p>
    <w:p w14:paraId="124AAB39" w14:textId="4E16E60B" w:rsidR="009B44E8" w:rsidRP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0834893"/>
      <w:r>
        <w:rPr>
          <w:rFonts w:cs="Arial"/>
        </w:rPr>
        <w:t>Descripción.</w:t>
      </w:r>
      <w:bookmarkEnd w:id="1"/>
      <w:r w:rsidR="00500C3D">
        <w:rPr>
          <w:rFonts w:cs="Arial"/>
        </w:rPr>
        <w:t xml:space="preserve"> </w:t>
      </w:r>
    </w:p>
    <w:p w14:paraId="309D40CC" w14:textId="37DF0CAC" w:rsidR="009B44E8" w:rsidRPr="009B44E8" w:rsidRDefault="009B44E8" w:rsidP="009B44E8">
      <w:pPr>
        <w:pStyle w:val="Caption"/>
        <w:jc w:val="both"/>
        <w:rPr>
          <w:b/>
          <w:bCs w:val="0"/>
        </w:rPr>
      </w:pPr>
      <w:r w:rsidRPr="009B44E8">
        <w:rPr>
          <w:bCs w:val="0"/>
        </w:rPr>
        <w:t xml:space="preserve">Se describe el proceso de registro de datos en </w:t>
      </w:r>
      <w:r w:rsidR="001A7BAA">
        <w:rPr>
          <w:bCs w:val="0"/>
        </w:rPr>
        <w:t xml:space="preserve">el </w:t>
      </w:r>
      <w:r w:rsidR="00515786">
        <w:rPr>
          <w:bCs w:val="0"/>
        </w:rPr>
        <w:t>catálogo</w:t>
      </w:r>
      <w:r w:rsidR="006631F6">
        <w:rPr>
          <w:b/>
          <w:bCs w:val="0"/>
        </w:rPr>
        <w:t xml:space="preserve"> </w:t>
      </w:r>
      <w:r w:rsidR="006631F6" w:rsidRPr="006911B1">
        <w:t>de</w:t>
      </w:r>
      <w:r w:rsidR="00515786">
        <w:rPr>
          <w:bCs w:val="0"/>
        </w:rPr>
        <w:t xml:space="preserve"> </w:t>
      </w:r>
      <w:r w:rsidR="00CA6C8C">
        <w:rPr>
          <w:bCs w:val="0"/>
        </w:rPr>
        <w:t>clasificación de activos</w:t>
      </w:r>
      <w:r w:rsidRPr="009B44E8">
        <w:rPr>
          <w:bCs w:val="0"/>
        </w:rPr>
        <w:t xml:space="preserve">, así como los diferentes escenarios emergentes sobre el proceso. </w:t>
      </w:r>
    </w:p>
    <w:p w14:paraId="2134533F" w14:textId="77777777" w:rsidR="00717985" w:rsidRDefault="00717985" w:rsidP="001B181C">
      <w:pPr>
        <w:pStyle w:val="titulo1"/>
        <w:rPr>
          <w:rFonts w:cs="Arial"/>
          <w:b w:val="0"/>
          <w:color w:val="365F91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7071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2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32A9F01B" w:rsidR="00CD7EE7" w:rsidRPr="009B44E8" w:rsidRDefault="00BA6D5E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000000" w:themeColor="text1"/>
              </w:rPr>
              <w:t>CAT</w:t>
            </w:r>
            <w:r w:rsidR="009B44E8" w:rsidRPr="009B44E8">
              <w:rPr>
                <w:b/>
                <w:color w:val="000000" w:themeColor="text1"/>
              </w:rPr>
              <w:t>0</w:t>
            </w:r>
            <w:r w:rsidR="00130543">
              <w:rPr>
                <w:b/>
                <w:color w:val="000000" w:themeColor="text1"/>
              </w:rPr>
              <w:t>1</w:t>
            </w:r>
            <w:r w:rsidR="00CA6C8C">
              <w:rPr>
                <w:b/>
                <w:color w:val="000000" w:themeColor="text1"/>
              </w:rPr>
              <w:t>2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26FB9DD7" w:rsidR="00AD1204" w:rsidRPr="00F476E5" w:rsidRDefault="00F476E5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1.</w:t>
            </w:r>
            <w:r w:rsidR="00667385">
              <w:rPr>
                <w:color w:val="000000" w:themeColor="text1"/>
                <w:szCs w:val="28"/>
              </w:rPr>
              <w:t>0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="00AD1204" w:rsidRPr="00F476E5">
              <w:rPr>
                <w:color w:val="000000" w:themeColor="text1"/>
                <w:szCs w:val="28"/>
              </w:rPr>
              <w:t>(</w:t>
            </w:r>
            <w:r w:rsidR="000A1883">
              <w:rPr>
                <w:color w:val="000000" w:themeColor="text1"/>
                <w:szCs w:val="28"/>
              </w:rPr>
              <w:t>2</w:t>
            </w:r>
            <w:r w:rsidR="00A5124D">
              <w:rPr>
                <w:color w:val="000000" w:themeColor="text1"/>
                <w:szCs w:val="28"/>
              </w:rPr>
              <w:t>5</w:t>
            </w:r>
            <w:r w:rsidR="00AD1204" w:rsidRPr="00F476E5">
              <w:rPr>
                <w:color w:val="000000" w:themeColor="text1"/>
                <w:szCs w:val="28"/>
              </w:rPr>
              <w:t>/</w:t>
            </w:r>
            <w:r w:rsidR="009B44E8" w:rsidRPr="00F476E5">
              <w:rPr>
                <w:color w:val="000000" w:themeColor="text1"/>
                <w:szCs w:val="28"/>
              </w:rPr>
              <w:t>0</w:t>
            </w:r>
            <w:r w:rsidR="00667385">
              <w:rPr>
                <w:color w:val="000000" w:themeColor="text1"/>
                <w:szCs w:val="28"/>
              </w:rPr>
              <w:t>8</w:t>
            </w:r>
            <w:r w:rsidR="00AD1204" w:rsidRPr="00F476E5">
              <w:rPr>
                <w:color w:val="000000" w:themeColor="text1"/>
                <w:szCs w:val="28"/>
              </w:rPr>
              <w:t>/</w:t>
            </w:r>
            <w:r w:rsidR="009B44E8" w:rsidRPr="00F476E5">
              <w:rPr>
                <w:color w:val="000000" w:themeColor="text1"/>
                <w:szCs w:val="28"/>
              </w:rPr>
              <w:t>202</w:t>
            </w:r>
            <w:r w:rsidR="00667385">
              <w:rPr>
                <w:color w:val="000000" w:themeColor="text1"/>
                <w:szCs w:val="28"/>
              </w:rPr>
              <w:t>1</w:t>
            </w:r>
            <w:r w:rsidR="00AD1204" w:rsidRPr="00F476E5">
              <w:rPr>
                <w:color w:val="000000" w:themeColor="text1"/>
                <w:szCs w:val="28"/>
              </w:rPr>
              <w:t>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6D18CCDB" w14:textId="5A653D6E" w:rsidR="003E5DC8" w:rsidRDefault="009B44E8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 w:rsidRPr="009B44E8">
              <w:rPr>
                <w:rFonts w:cs="Arial"/>
                <w:color w:val="000000" w:themeColor="text1"/>
                <w:lang w:val="es-MX"/>
              </w:rPr>
              <w:t>Poseer los permisos requeridos para la edición del catálogo.</w:t>
            </w:r>
          </w:p>
          <w:p w14:paraId="58A4EA77" w14:textId="77777777" w:rsidR="003B3EFB" w:rsidRDefault="003B3EFB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</w:p>
          <w:p w14:paraId="5FD8A5AD" w14:textId="1DE307D7" w:rsidR="003E5DC8" w:rsidRDefault="003E5DC8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Para la edición y eliminación se requiere un registro previo dentro del catálogo.</w:t>
            </w:r>
          </w:p>
          <w:p w14:paraId="29B08891" w14:textId="7473E4C2" w:rsidR="00A5124D" w:rsidRDefault="00A5124D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</w:p>
          <w:p w14:paraId="1D1BEEA0" w14:textId="1B742C6F" w:rsidR="00A5124D" w:rsidRPr="009B44E8" w:rsidRDefault="00A5124D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Serán requeridos los catálogos: tipo de aplicación y tipo de activo.</w:t>
            </w:r>
          </w:p>
          <w:p w14:paraId="43A60ED2" w14:textId="0A84F231" w:rsidR="00717985" w:rsidRPr="00AD1204" w:rsidRDefault="00717985" w:rsidP="00AD1204">
            <w:pPr>
              <w:jc w:val="both"/>
              <w:rPr>
                <w:rFonts w:cs="Arial"/>
                <w:color w:val="365F91" w:themeColor="accent1" w:themeShade="BF"/>
                <w:lang w:val="es-MX"/>
              </w:rPr>
            </w:pP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46349349" w14:textId="2694AF2B" w:rsidR="00310BA5" w:rsidRDefault="009B32ED" w:rsidP="00515786">
            <w:pPr>
              <w:jc w:val="both"/>
              <w:rPr>
                <w:b/>
                <w:bCs/>
                <w:color w:val="000000" w:themeColor="text1"/>
                <w:szCs w:val="28"/>
              </w:rPr>
            </w:pPr>
            <w:r w:rsidRPr="00310BA5">
              <w:rPr>
                <w:color w:val="000000" w:themeColor="text1"/>
                <w:szCs w:val="28"/>
              </w:rPr>
              <w:t xml:space="preserve">Este catálogo permite la captura </w:t>
            </w:r>
            <w:r w:rsidR="00310BA5" w:rsidRPr="00310BA5">
              <w:rPr>
                <w:color w:val="000000" w:themeColor="text1"/>
                <w:szCs w:val="28"/>
              </w:rPr>
              <w:t>de</w:t>
            </w:r>
            <w:r w:rsidR="00310BA5">
              <w:rPr>
                <w:color w:val="000000" w:themeColor="text1"/>
                <w:szCs w:val="28"/>
              </w:rPr>
              <w:t xml:space="preserve"> los distintos </w:t>
            </w:r>
            <w:r w:rsidR="00CA6C8C">
              <w:rPr>
                <w:color w:val="000000" w:themeColor="text1"/>
                <w:szCs w:val="28"/>
              </w:rPr>
              <w:t>tipos de clasificación de activos</w:t>
            </w:r>
            <w:r w:rsidR="00310410">
              <w:rPr>
                <w:color w:val="000000" w:themeColor="text1"/>
                <w:szCs w:val="28"/>
              </w:rPr>
              <w:t xml:space="preserve"> con</w:t>
            </w:r>
            <w:r w:rsidR="00A5124D">
              <w:rPr>
                <w:color w:val="000000" w:themeColor="text1"/>
                <w:szCs w:val="28"/>
              </w:rPr>
              <w:t xml:space="preserve"> sus niveles correspondientes</w:t>
            </w:r>
            <w:r w:rsidR="00310410">
              <w:rPr>
                <w:color w:val="000000" w:themeColor="text1"/>
                <w:szCs w:val="28"/>
              </w:rPr>
              <w:t>,</w:t>
            </w:r>
            <w:r w:rsidR="00A5124D">
              <w:rPr>
                <w:color w:val="000000" w:themeColor="text1"/>
                <w:szCs w:val="28"/>
              </w:rPr>
              <w:t xml:space="preserve"> concepto</w:t>
            </w:r>
            <w:r w:rsidR="00310410">
              <w:rPr>
                <w:color w:val="000000" w:themeColor="text1"/>
                <w:szCs w:val="28"/>
              </w:rPr>
              <w:t>,</w:t>
            </w:r>
            <w:r w:rsidR="00A5124D">
              <w:rPr>
                <w:color w:val="000000" w:themeColor="text1"/>
                <w:szCs w:val="28"/>
              </w:rPr>
              <w:t xml:space="preserve"> tipo de aplicación</w:t>
            </w:r>
            <w:r w:rsidR="00310410">
              <w:rPr>
                <w:color w:val="000000" w:themeColor="text1"/>
                <w:szCs w:val="28"/>
              </w:rPr>
              <w:t>,</w:t>
            </w:r>
            <w:r w:rsidR="00A5124D">
              <w:rPr>
                <w:color w:val="000000" w:themeColor="text1"/>
                <w:szCs w:val="28"/>
              </w:rPr>
              <w:t xml:space="preserve"> porcentaje</w:t>
            </w:r>
            <w:r w:rsidR="00310410">
              <w:rPr>
                <w:color w:val="000000" w:themeColor="text1"/>
                <w:szCs w:val="28"/>
              </w:rPr>
              <w:t>,</w:t>
            </w:r>
            <w:r w:rsidR="00A5124D">
              <w:rPr>
                <w:color w:val="000000" w:themeColor="text1"/>
                <w:szCs w:val="28"/>
              </w:rPr>
              <w:t xml:space="preserve"> </w:t>
            </w:r>
            <w:r w:rsidR="00310410">
              <w:rPr>
                <w:color w:val="000000" w:themeColor="text1"/>
                <w:szCs w:val="28"/>
              </w:rPr>
              <w:t xml:space="preserve">tipo de activo, y tercer nivel los cuales serán </w:t>
            </w:r>
            <w:r w:rsidR="00310BA5">
              <w:rPr>
                <w:color w:val="000000" w:themeColor="text1"/>
                <w:szCs w:val="28"/>
              </w:rPr>
              <w:t>requeridos por las entidades municipales en el área de control patrimonial</w:t>
            </w:r>
            <w:r w:rsidR="00310410">
              <w:rPr>
                <w:color w:val="000000" w:themeColor="text1"/>
                <w:szCs w:val="28"/>
              </w:rPr>
              <w:t>.</w:t>
            </w:r>
          </w:p>
          <w:p w14:paraId="2B41B096" w14:textId="77777777" w:rsidR="00A03548" w:rsidRDefault="00A03548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693BC68B" w14:textId="353FC914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Los campos requeridos son:</w:t>
            </w:r>
          </w:p>
          <w:p w14:paraId="33417B06" w14:textId="77777777" w:rsidR="009B32ED" w:rsidRDefault="009B32ED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6B11E692" w14:textId="796F3B5A" w:rsidR="00515786" w:rsidRPr="009B32ED" w:rsidRDefault="009B32ED" w:rsidP="00515786">
            <w:pPr>
              <w:jc w:val="both"/>
              <w:rPr>
                <w:b/>
                <w:bCs/>
                <w:i/>
                <w:iCs/>
                <w:color w:val="000000" w:themeColor="text1"/>
                <w:szCs w:val="28"/>
              </w:rPr>
            </w:pPr>
            <w:r w:rsidRPr="009B32ED">
              <w:rPr>
                <w:b/>
                <w:bCs/>
                <w:i/>
                <w:iCs/>
                <w:color w:val="000000" w:themeColor="text1"/>
                <w:szCs w:val="28"/>
              </w:rPr>
              <w:t xml:space="preserve">Datos generales </w:t>
            </w:r>
          </w:p>
          <w:p w14:paraId="020F9CCC" w14:textId="32789D9B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01611695" w14:textId="67C7BF12" w:rsidR="001D1918" w:rsidRDefault="00310410" w:rsidP="009B32ED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Nivel</w:t>
            </w:r>
          </w:p>
          <w:p w14:paraId="74F9F4B2" w14:textId="5A3A31B7" w:rsidR="00310410" w:rsidRDefault="00310410" w:rsidP="009B32ED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Concepto</w:t>
            </w:r>
          </w:p>
          <w:p w14:paraId="059221DC" w14:textId="65A5F4DD" w:rsidR="00310410" w:rsidRDefault="00310410" w:rsidP="009B32ED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Tipo de aplicación</w:t>
            </w:r>
          </w:p>
          <w:p w14:paraId="2AAFA39E" w14:textId="4E7D87B4" w:rsidR="00310410" w:rsidRDefault="00310410" w:rsidP="009B32ED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Porcentaje</w:t>
            </w:r>
          </w:p>
          <w:p w14:paraId="40CBD83C" w14:textId="7E2F4AB8" w:rsidR="00310410" w:rsidRDefault="00310410" w:rsidP="009B32ED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Tipo de activo</w:t>
            </w:r>
          </w:p>
          <w:p w14:paraId="77527079" w14:textId="10AA093D" w:rsidR="00310410" w:rsidRDefault="00310410" w:rsidP="009B32ED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COG a tercer nivel</w:t>
            </w:r>
          </w:p>
          <w:p w14:paraId="303B3F9B" w14:textId="36EBBED0" w:rsidR="009B32ED" w:rsidRPr="00FF5CE7" w:rsidRDefault="009B32ED" w:rsidP="006F1AC3">
            <w:pPr>
              <w:jc w:val="both"/>
              <w:rPr>
                <w:color w:val="000000" w:themeColor="text1"/>
                <w:szCs w:val="28"/>
              </w:rPr>
            </w:pPr>
          </w:p>
        </w:tc>
      </w:tr>
      <w:tr w:rsidR="008759E2" w:rsidRPr="00211FC3" w14:paraId="2374E7D6" w14:textId="77777777" w:rsidTr="00FF5CE7">
        <w:trPr>
          <w:trHeight w:val="1137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8759E2">
        <w:trPr>
          <w:trHeight w:val="1054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lastRenderedPageBreak/>
              <w:t>Referencias</w:t>
            </w:r>
          </w:p>
        </w:tc>
        <w:tc>
          <w:tcPr>
            <w:tcW w:w="6503" w:type="dxa"/>
          </w:tcPr>
          <w:p w14:paraId="094AF3F5" w14:textId="56805C06" w:rsidR="00542CC3" w:rsidRPr="00E91C7F" w:rsidRDefault="006F1AC3" w:rsidP="00133911">
            <w:pPr>
              <w:rPr>
                <w:color w:val="365F91" w:themeColor="accent1" w:themeShade="BF"/>
                <w:szCs w:val="28"/>
              </w:rPr>
            </w:pPr>
            <w:r w:rsidRPr="006F1AC3">
              <w:rPr>
                <w:color w:val="365F91" w:themeColor="accent1" w:themeShade="BF"/>
                <w:szCs w:val="28"/>
              </w:rPr>
              <w:t>FICHA.TRABAJO.59.CATALOGO.CONTROL.PATRIMONIAL%20(1).pdf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6B62A08D" w14:textId="0EFBB5F7" w:rsidR="00310410" w:rsidRPr="00310410" w:rsidRDefault="00632CA6" w:rsidP="00E80F41">
            <w:pPr>
              <w:jc w:val="both"/>
              <w:rPr>
                <w:color w:val="000000" w:themeColor="text1"/>
                <w:szCs w:val="28"/>
              </w:rPr>
            </w:pPr>
            <w:r w:rsidRPr="008B2E58">
              <w:rPr>
                <w:color w:val="000000" w:themeColor="text1"/>
                <w:szCs w:val="28"/>
              </w:rPr>
              <w:t xml:space="preserve"> </w:t>
            </w:r>
            <w:r w:rsidR="00310BA5">
              <w:rPr>
                <w:color w:val="000000" w:themeColor="text1"/>
                <w:szCs w:val="28"/>
              </w:rPr>
              <w:t xml:space="preserve">Este catálogo es administrado por la </w:t>
            </w:r>
            <w:r w:rsidR="00310410">
              <w:rPr>
                <w:color w:val="000000" w:themeColor="text1"/>
                <w:szCs w:val="28"/>
              </w:rPr>
              <w:t>entidad,</w:t>
            </w:r>
            <w:r w:rsidR="00310BA5">
              <w:rPr>
                <w:color w:val="000000" w:themeColor="text1"/>
                <w:szCs w:val="28"/>
              </w:rPr>
              <w:t xml:space="preserve"> </w:t>
            </w:r>
            <w:r w:rsidR="00310410">
              <w:rPr>
                <w:color w:val="000000" w:themeColor="text1"/>
                <w:szCs w:val="28"/>
              </w:rPr>
              <w:t>pero debe contar con un registro previo, se anexa tabla requerida.</w:t>
            </w:r>
          </w:p>
        </w:tc>
      </w:tr>
      <w:bookmarkEnd w:id="2"/>
    </w:tbl>
    <w:p w14:paraId="2837DF31" w14:textId="12FED9C6" w:rsidR="00395C3F" w:rsidRDefault="00395C3F" w:rsidP="00395C3F">
      <w:pPr>
        <w:pStyle w:val="Caption"/>
        <w:rPr>
          <w:rStyle w:val="Emphasis"/>
          <w:i w:val="0"/>
          <w:iCs w:val="0"/>
        </w:rPr>
      </w:pPr>
    </w:p>
    <w:p w14:paraId="5E85CBCC" w14:textId="07A6BB26" w:rsidR="00395C3F" w:rsidRDefault="00D63685" w:rsidP="00395C3F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3" w:name="_Toc80834894"/>
      <w:r>
        <w:rPr>
          <w:rFonts w:cs="Arial"/>
          <w:b/>
          <w:sz w:val="26"/>
          <w:szCs w:val="26"/>
        </w:rPr>
        <w:t>Flujo normal.</w:t>
      </w:r>
      <w:bookmarkEnd w:id="3"/>
    </w:p>
    <w:p w14:paraId="53035421" w14:textId="77777777" w:rsidR="00395C3F" w:rsidRPr="00395C3F" w:rsidRDefault="00395C3F" w:rsidP="00395C3F">
      <w:pPr>
        <w:pStyle w:val="Caption"/>
      </w:pP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418D1407" w:rsidR="00D63685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al catálogo.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804D72" w14:paraId="330DCBAD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40D1118" w14:textId="0BE263CC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5</w:t>
            </w:r>
          </w:p>
        </w:tc>
        <w:tc>
          <w:tcPr>
            <w:tcW w:w="7430" w:type="dxa"/>
          </w:tcPr>
          <w:p w14:paraId="14559A51" w14:textId="0963F659" w:rsidR="00804D72" w:rsidRPr="00211FC3" w:rsidRDefault="00804D72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Eliminar.</w:t>
            </w:r>
          </w:p>
        </w:tc>
      </w:tr>
      <w:tr w:rsidR="003E5DC8" w14:paraId="092B6C29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599AF86A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34001D"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2C4CE5C6" w14:textId="44783B86" w:rsidR="00D63685" w:rsidRDefault="00D63685" w:rsidP="00D63685">
      <w:pPr>
        <w:pStyle w:val="TOCHeading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38A33045" w14:textId="4B4F0FA9" w:rsidR="00D63685" w:rsidRDefault="005557A8" w:rsidP="003E5DC8">
      <w:pPr>
        <w:jc w:val="both"/>
        <w:rPr>
          <w:lang w:val="es-MX" w:eastAsia="ja-JP"/>
        </w:rPr>
      </w:pPr>
      <w:r>
        <w:rPr>
          <w:lang w:val="es-MX" w:eastAsia="ja-JP"/>
        </w:rPr>
        <w:t>Los</w:t>
      </w:r>
      <w:r w:rsidR="00515786">
        <w:rPr>
          <w:lang w:val="es-MX" w:eastAsia="ja-JP"/>
        </w:rPr>
        <w:t xml:space="preserve"> campo</w:t>
      </w:r>
      <w:r>
        <w:rPr>
          <w:lang w:val="es-MX" w:eastAsia="ja-JP"/>
        </w:rPr>
        <w:t>s</w:t>
      </w:r>
      <w:r w:rsidR="00515786">
        <w:rPr>
          <w:lang w:val="es-MX" w:eastAsia="ja-JP"/>
        </w:rPr>
        <w:t xml:space="preserve"> </w:t>
      </w:r>
      <w:r w:rsidR="00395C3F">
        <w:rPr>
          <w:lang w:val="es-MX" w:eastAsia="ja-JP"/>
        </w:rPr>
        <w:t>obligatorios se describen en el diccionario de datos y estos no deben ser valores nulos</w:t>
      </w:r>
      <w:r w:rsidR="000F6F59">
        <w:rPr>
          <w:lang w:val="es-MX" w:eastAsia="ja-JP"/>
        </w:rPr>
        <w:t>.</w:t>
      </w:r>
    </w:p>
    <w:p w14:paraId="4E28828C" w14:textId="03250F74" w:rsidR="00395C3F" w:rsidRDefault="00395C3F" w:rsidP="003E5DC8">
      <w:pPr>
        <w:jc w:val="both"/>
        <w:rPr>
          <w:lang w:val="es-MX" w:eastAsia="ja-JP"/>
        </w:rPr>
      </w:pPr>
    </w:p>
    <w:p w14:paraId="3FCE7968" w14:textId="77777777" w:rsidR="00395C3F" w:rsidRPr="00D63685" w:rsidRDefault="00395C3F" w:rsidP="003E5DC8">
      <w:pPr>
        <w:jc w:val="both"/>
        <w:rPr>
          <w:lang w:val="es-MX" w:eastAsia="ja-JP"/>
        </w:rPr>
      </w:pPr>
    </w:p>
    <w:p w14:paraId="11AFBCA3" w14:textId="642A7172" w:rsidR="00395C3F" w:rsidRDefault="00395C3F" w:rsidP="00D63685">
      <w:pPr>
        <w:rPr>
          <w:rFonts w:cs="Arial"/>
          <w:b/>
          <w:sz w:val="26"/>
          <w:szCs w:val="26"/>
          <w:highlight w:val="lightGray"/>
        </w:rPr>
      </w:pPr>
    </w:p>
    <w:p w14:paraId="453B7A6B" w14:textId="15D43EC1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A782A77" w14:textId="58C16EF5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FCAA2B8" w14:textId="6D672952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9A9222E" w14:textId="429203E3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6AC01F7" w14:textId="03DBC844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19E8CA1" w14:textId="217DC9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1B04E77" w14:textId="4091EC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39332024" w14:textId="303707FB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A39E660" w14:textId="2D3955DF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BA00F13" w14:textId="77777777" w:rsidR="00310BA5" w:rsidRDefault="00310BA5" w:rsidP="00D63685">
      <w:pPr>
        <w:rPr>
          <w:rFonts w:cs="Arial"/>
          <w:b/>
          <w:sz w:val="26"/>
          <w:szCs w:val="26"/>
          <w:highlight w:val="lightGray"/>
        </w:rPr>
      </w:pPr>
    </w:p>
    <w:p w14:paraId="638598AB" w14:textId="0AF07B71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46BC5C3E" w14:textId="77777777" w:rsidR="00685843" w:rsidRDefault="00685843" w:rsidP="00D63685">
      <w:pPr>
        <w:rPr>
          <w:rFonts w:cs="Arial"/>
          <w:b/>
          <w:sz w:val="26"/>
          <w:szCs w:val="26"/>
          <w:highlight w:val="lightGray"/>
        </w:rPr>
      </w:pPr>
    </w:p>
    <w:p w14:paraId="5EECD19E" w14:textId="3E329129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34F7A7EA" w14:textId="77777777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051BEC90" w14:textId="4910FC7D" w:rsidR="00BD02E7" w:rsidRPr="00D63685" w:rsidRDefault="00BD02E7" w:rsidP="00D63685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0834895"/>
      <w:r w:rsidRPr="00D63685">
        <w:rPr>
          <w:rFonts w:cs="Arial"/>
          <w:b/>
          <w:sz w:val="26"/>
          <w:szCs w:val="26"/>
        </w:rPr>
        <w:t>Diagrama de Caso de Uso</w:t>
      </w:r>
      <w:bookmarkEnd w:id="4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176EC44A" w:rsidR="00E94708" w:rsidRDefault="00B76742" w:rsidP="00490541">
      <w:r>
        <w:rPr>
          <w:rFonts w:cs="Arial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6D9E76D" wp14:editId="2ECCB076">
            <wp:simplePos x="0" y="0"/>
            <wp:positionH relativeFrom="margin">
              <wp:align>center</wp:align>
            </wp:positionH>
            <wp:positionV relativeFrom="paragraph">
              <wp:posOffset>1347470</wp:posOffset>
            </wp:positionV>
            <wp:extent cx="3857625" cy="36766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439.5pt" o:ole="">
            <v:imagedata r:id="rId17" o:title=""/>
          </v:shape>
          <o:OLEObject Type="Embed" ProgID="Visio.Drawing.15" ShapeID="_x0000_i1025" DrawAspect="Content" ObjectID="_1691481987" r:id="rId18"/>
        </w:object>
      </w:r>
    </w:p>
    <w:p w14:paraId="19309750" w14:textId="720A7D1D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0834896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5"/>
    </w:p>
    <w:p w14:paraId="63265426" w14:textId="135270A4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07"/>
        <w:gridCol w:w="6973"/>
      </w:tblGrid>
      <w:tr w:rsidR="00A7413E" w:rsidRPr="00A73901" w14:paraId="6200F7DD" w14:textId="77777777" w:rsidTr="005A0ECA">
        <w:tc>
          <w:tcPr>
            <w:tcW w:w="2207" w:type="dxa"/>
          </w:tcPr>
          <w:p w14:paraId="06FBE643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 Tabla:</w:t>
            </w:r>
          </w:p>
        </w:tc>
        <w:tc>
          <w:tcPr>
            <w:tcW w:w="6973" w:type="dxa"/>
          </w:tcPr>
          <w:p w14:paraId="08BD520A" w14:textId="2561FB4E" w:rsidR="00A7413E" w:rsidRPr="00A73901" w:rsidRDefault="00310410" w:rsidP="005A0ECA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c</w:t>
            </w:r>
            <w:r w:rsidR="00A7413E">
              <w:rPr>
                <w:rFonts w:cs="Arial"/>
              </w:rPr>
              <w:t>atal</w:t>
            </w:r>
            <w:r w:rsidR="00310BA5">
              <w:rPr>
                <w:rFonts w:cs="Arial"/>
              </w:rPr>
              <w:t>o</w:t>
            </w:r>
            <w:r w:rsidR="00E122C7">
              <w:rPr>
                <w:rFonts w:cs="Arial"/>
              </w:rPr>
              <w:t>go_</w:t>
            </w:r>
            <w:r>
              <w:rPr>
                <w:rFonts w:cs="Arial"/>
              </w:rPr>
              <w:t>clasificadordeactivos</w:t>
            </w:r>
            <w:proofErr w:type="spellEnd"/>
          </w:p>
        </w:tc>
      </w:tr>
      <w:tr w:rsidR="00A7413E" w:rsidRPr="00A73901" w14:paraId="0D261EF5" w14:textId="77777777" w:rsidTr="005A0ECA">
        <w:trPr>
          <w:trHeight w:val="710"/>
        </w:trPr>
        <w:tc>
          <w:tcPr>
            <w:tcW w:w="2207" w:type="dxa"/>
          </w:tcPr>
          <w:p w14:paraId="5A31B5E5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Descripción:</w:t>
            </w:r>
          </w:p>
        </w:tc>
        <w:tc>
          <w:tcPr>
            <w:tcW w:w="6973" w:type="dxa"/>
          </w:tcPr>
          <w:p w14:paraId="401BFF83" w14:textId="14C7C5E0" w:rsidR="00A7413E" w:rsidRPr="00A7413E" w:rsidRDefault="00A7413E" w:rsidP="00A7413E">
            <w:pPr>
              <w:rPr>
                <w:rFonts w:cs="Arial"/>
              </w:rPr>
            </w:pPr>
            <w:r>
              <w:rPr>
                <w:rFonts w:cs="Arial"/>
              </w:rPr>
              <w:t>Catálogo</w:t>
            </w:r>
            <w:r w:rsidR="00E122C7">
              <w:rPr>
                <w:rFonts w:cs="Arial"/>
              </w:rPr>
              <w:t xml:space="preserve"> </w:t>
            </w:r>
            <w:r w:rsidR="00310410">
              <w:rPr>
                <w:rFonts w:cs="Arial"/>
              </w:rPr>
              <w:t>de clasificador de activos</w:t>
            </w:r>
            <w:r w:rsidR="00E122C7">
              <w:rPr>
                <w:rFonts w:cs="Arial"/>
              </w:rPr>
              <w:t xml:space="preserve">. </w:t>
            </w:r>
          </w:p>
        </w:tc>
      </w:tr>
    </w:tbl>
    <w:p w14:paraId="0A7E52BB" w14:textId="77777777" w:rsidR="00A7413E" w:rsidRPr="00A73901" w:rsidRDefault="00A7413E" w:rsidP="00A7413E">
      <w:pPr>
        <w:rPr>
          <w:rFonts w:cs="Arial"/>
        </w:rPr>
      </w:pP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2112"/>
        <w:gridCol w:w="1134"/>
        <w:gridCol w:w="879"/>
        <w:gridCol w:w="1496"/>
        <w:gridCol w:w="900"/>
        <w:gridCol w:w="990"/>
        <w:gridCol w:w="706"/>
        <w:gridCol w:w="1984"/>
      </w:tblGrid>
      <w:tr w:rsidR="00137E9C" w:rsidRPr="00A73901" w14:paraId="35DF9F13" w14:textId="77777777" w:rsidTr="00921972">
        <w:trPr>
          <w:trHeight w:val="617"/>
        </w:trPr>
        <w:tc>
          <w:tcPr>
            <w:tcW w:w="2112" w:type="dxa"/>
            <w:vAlign w:val="center"/>
          </w:tcPr>
          <w:p w14:paraId="2B388C7A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del campo</w:t>
            </w:r>
          </w:p>
        </w:tc>
        <w:tc>
          <w:tcPr>
            <w:tcW w:w="1134" w:type="dxa"/>
            <w:vAlign w:val="center"/>
          </w:tcPr>
          <w:p w14:paraId="3371F52B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Tipo de dato</w:t>
            </w:r>
          </w:p>
        </w:tc>
        <w:tc>
          <w:tcPr>
            <w:tcW w:w="879" w:type="dxa"/>
            <w:vAlign w:val="center"/>
          </w:tcPr>
          <w:p w14:paraId="35D74C16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Tamaño</w:t>
            </w:r>
          </w:p>
        </w:tc>
        <w:tc>
          <w:tcPr>
            <w:tcW w:w="1496" w:type="dxa"/>
          </w:tcPr>
          <w:p w14:paraId="30FAB944" w14:textId="393D8CBB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Dominio de valores</w:t>
            </w:r>
          </w:p>
        </w:tc>
        <w:tc>
          <w:tcPr>
            <w:tcW w:w="900" w:type="dxa"/>
            <w:vAlign w:val="center"/>
          </w:tcPr>
          <w:p w14:paraId="1F8EBD30" w14:textId="0AE291A9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Valor por default</w:t>
            </w:r>
          </w:p>
        </w:tc>
        <w:tc>
          <w:tcPr>
            <w:tcW w:w="990" w:type="dxa"/>
            <w:vAlign w:val="center"/>
          </w:tcPr>
          <w:p w14:paraId="41FCA212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PK</w:t>
            </w:r>
          </w:p>
          <w:p w14:paraId="13E258E5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FK</w:t>
            </w:r>
          </w:p>
        </w:tc>
        <w:tc>
          <w:tcPr>
            <w:tcW w:w="706" w:type="dxa"/>
            <w:vAlign w:val="center"/>
          </w:tcPr>
          <w:p w14:paraId="6D790030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Valor nulo</w:t>
            </w:r>
          </w:p>
        </w:tc>
        <w:tc>
          <w:tcPr>
            <w:tcW w:w="1984" w:type="dxa"/>
            <w:vAlign w:val="center"/>
          </w:tcPr>
          <w:p w14:paraId="560917B7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</w:t>
            </w:r>
          </w:p>
        </w:tc>
      </w:tr>
      <w:tr w:rsidR="00137E9C" w:rsidRPr="00A73901" w14:paraId="286E5AEF" w14:textId="77777777" w:rsidTr="00921972">
        <w:trPr>
          <w:trHeight w:val="557"/>
        </w:trPr>
        <w:tc>
          <w:tcPr>
            <w:tcW w:w="2112" w:type="dxa"/>
            <w:vAlign w:val="center"/>
          </w:tcPr>
          <w:p w14:paraId="5EE65C57" w14:textId="1D89C9B2" w:rsidR="00B547DD" w:rsidRPr="00E122C7" w:rsidRDefault="00E122C7" w:rsidP="005A0ECA">
            <w:pPr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clave</w:t>
            </w:r>
          </w:p>
        </w:tc>
        <w:tc>
          <w:tcPr>
            <w:tcW w:w="1134" w:type="dxa"/>
            <w:vAlign w:val="center"/>
          </w:tcPr>
          <w:p w14:paraId="46715789" w14:textId="16A10F6D" w:rsidR="00B547DD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CharField</w:t>
            </w:r>
            <w:proofErr w:type="spellEnd"/>
          </w:p>
        </w:tc>
        <w:tc>
          <w:tcPr>
            <w:tcW w:w="879" w:type="dxa"/>
            <w:vAlign w:val="center"/>
          </w:tcPr>
          <w:p w14:paraId="05380C1F" w14:textId="11936FA8" w:rsidR="00B547DD" w:rsidRPr="00E122C7" w:rsidRDefault="00310410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CharField</w:t>
            </w:r>
            <w:proofErr w:type="spellEnd"/>
          </w:p>
        </w:tc>
        <w:tc>
          <w:tcPr>
            <w:tcW w:w="1496" w:type="dxa"/>
          </w:tcPr>
          <w:p w14:paraId="73A63217" w14:textId="04A39F01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00" w:type="dxa"/>
            <w:vAlign w:val="center"/>
          </w:tcPr>
          <w:p w14:paraId="5235C393" w14:textId="75520186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90" w:type="dxa"/>
            <w:vAlign w:val="center"/>
          </w:tcPr>
          <w:p w14:paraId="739CAEB9" w14:textId="78B22698" w:rsidR="00B547DD" w:rsidRPr="00E122C7" w:rsidRDefault="00E122C7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706" w:type="dxa"/>
            <w:vAlign w:val="center"/>
          </w:tcPr>
          <w:p w14:paraId="5CE7E49E" w14:textId="2224AF35" w:rsidR="00B547DD" w:rsidRPr="00E122C7" w:rsidRDefault="00921972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473A7384" w14:textId="24ACE454" w:rsidR="00B547DD" w:rsidRPr="00E122C7" w:rsidRDefault="00921972" w:rsidP="005A0ECA">
            <w:pPr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 xml:space="preserve">Clave del modelo </w:t>
            </w:r>
            <w:r w:rsidR="00310410">
              <w:rPr>
                <w:rFonts w:cs="Arial"/>
              </w:rPr>
              <w:t>clasificador de activos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137E9C" w:rsidRPr="00A73901" w14:paraId="660ADF3A" w14:textId="77777777" w:rsidTr="00921972">
        <w:trPr>
          <w:trHeight w:val="813"/>
        </w:trPr>
        <w:tc>
          <w:tcPr>
            <w:tcW w:w="2112" w:type="dxa"/>
            <w:vAlign w:val="center"/>
          </w:tcPr>
          <w:p w14:paraId="0A447B11" w14:textId="35D8B022" w:rsidR="00B547DD" w:rsidRPr="00E122C7" w:rsidRDefault="00310410" w:rsidP="005A0EC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nivel</w:t>
            </w:r>
          </w:p>
        </w:tc>
        <w:tc>
          <w:tcPr>
            <w:tcW w:w="1134" w:type="dxa"/>
            <w:vAlign w:val="center"/>
          </w:tcPr>
          <w:p w14:paraId="003203A3" w14:textId="216FF9E1" w:rsidR="00B547DD" w:rsidRPr="00E122C7" w:rsidRDefault="00310410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CharField</w:t>
            </w:r>
            <w:proofErr w:type="spellEnd"/>
          </w:p>
        </w:tc>
        <w:tc>
          <w:tcPr>
            <w:tcW w:w="879" w:type="dxa"/>
            <w:vAlign w:val="center"/>
          </w:tcPr>
          <w:p w14:paraId="19C22A22" w14:textId="0DC694AE" w:rsidR="00B547DD" w:rsidRPr="00E122C7" w:rsidRDefault="00310410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CharField</w:t>
            </w:r>
            <w:proofErr w:type="spellEnd"/>
          </w:p>
        </w:tc>
        <w:tc>
          <w:tcPr>
            <w:tcW w:w="1496" w:type="dxa"/>
          </w:tcPr>
          <w:p w14:paraId="2BFC7353" w14:textId="4E5475C8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00" w:type="dxa"/>
            <w:vAlign w:val="center"/>
          </w:tcPr>
          <w:p w14:paraId="48D70A62" w14:textId="0D9D66CE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90" w:type="dxa"/>
            <w:vAlign w:val="center"/>
          </w:tcPr>
          <w:p w14:paraId="7CB62400" w14:textId="657F9F76" w:rsidR="00B547DD" w:rsidRPr="00E122C7" w:rsidRDefault="00E122C7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706" w:type="dxa"/>
            <w:vAlign w:val="center"/>
          </w:tcPr>
          <w:p w14:paraId="72901493" w14:textId="7584862B" w:rsidR="00B547DD" w:rsidRPr="00E122C7" w:rsidRDefault="00310BA5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1C723FEB" w14:textId="63D0E067" w:rsidR="00B547DD" w:rsidRPr="00E122C7" w:rsidRDefault="00310410" w:rsidP="005A0EC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Nivel numérico al cual pertenece el tipo de clasificador de activo</w:t>
            </w:r>
            <w:r w:rsidR="00921972">
              <w:rPr>
                <w:rFonts w:cs="Arial"/>
                <w:sz w:val="22"/>
                <w:szCs w:val="22"/>
              </w:rPr>
              <w:t>.</w:t>
            </w:r>
          </w:p>
        </w:tc>
      </w:tr>
      <w:tr w:rsidR="009316E3" w:rsidRPr="00A73901" w14:paraId="15803CF0" w14:textId="77777777" w:rsidTr="00921972">
        <w:trPr>
          <w:trHeight w:val="828"/>
        </w:trPr>
        <w:tc>
          <w:tcPr>
            <w:tcW w:w="2112" w:type="dxa"/>
            <w:vAlign w:val="center"/>
          </w:tcPr>
          <w:p w14:paraId="229F4E5C" w14:textId="5E60389B" w:rsidR="009316E3" w:rsidRPr="00E122C7" w:rsidRDefault="00310410" w:rsidP="005A0EC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concepto </w:t>
            </w:r>
          </w:p>
        </w:tc>
        <w:tc>
          <w:tcPr>
            <w:tcW w:w="1134" w:type="dxa"/>
            <w:vAlign w:val="center"/>
          </w:tcPr>
          <w:p w14:paraId="548DD60B" w14:textId="4524D144" w:rsidR="009316E3" w:rsidRPr="00E122C7" w:rsidRDefault="00310410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CharField</w:t>
            </w:r>
            <w:proofErr w:type="spellEnd"/>
          </w:p>
        </w:tc>
        <w:tc>
          <w:tcPr>
            <w:tcW w:w="879" w:type="dxa"/>
            <w:vAlign w:val="center"/>
          </w:tcPr>
          <w:p w14:paraId="60594DCB" w14:textId="47927F24" w:rsidR="009316E3" w:rsidRPr="00E122C7" w:rsidRDefault="00310410" w:rsidP="005A0ECA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100</w:t>
            </w:r>
          </w:p>
        </w:tc>
        <w:tc>
          <w:tcPr>
            <w:tcW w:w="1496" w:type="dxa"/>
          </w:tcPr>
          <w:p w14:paraId="5D0A50DE" w14:textId="235F65CF" w:rsidR="009316E3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00" w:type="dxa"/>
            <w:vAlign w:val="center"/>
          </w:tcPr>
          <w:p w14:paraId="6FCD329B" w14:textId="4955E6A0" w:rsidR="009316E3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90" w:type="dxa"/>
            <w:vAlign w:val="center"/>
          </w:tcPr>
          <w:p w14:paraId="2E1B5BF8" w14:textId="1498405C" w:rsidR="009316E3" w:rsidRDefault="003D08B9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FK</w:t>
            </w:r>
          </w:p>
        </w:tc>
        <w:tc>
          <w:tcPr>
            <w:tcW w:w="706" w:type="dxa"/>
            <w:vAlign w:val="center"/>
          </w:tcPr>
          <w:p w14:paraId="6AA41614" w14:textId="781C1063" w:rsidR="009316E3" w:rsidRPr="00921972" w:rsidRDefault="00310BA5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33EFE711" w14:textId="2C8502FB" w:rsidR="009316E3" w:rsidRDefault="00310410" w:rsidP="005A0EC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Describe el nombre del concepto del tipo de activo. </w:t>
            </w:r>
            <w:r w:rsidR="009316E3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310410" w:rsidRPr="00A73901" w14:paraId="389D75FD" w14:textId="77777777" w:rsidTr="00921972">
        <w:trPr>
          <w:trHeight w:val="828"/>
        </w:trPr>
        <w:tc>
          <w:tcPr>
            <w:tcW w:w="2112" w:type="dxa"/>
            <w:vAlign w:val="center"/>
          </w:tcPr>
          <w:p w14:paraId="4828282D" w14:textId="43775C3D" w:rsidR="00310410" w:rsidRDefault="00310410" w:rsidP="005A0ECA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tipodeaplicacion</w:t>
            </w:r>
            <w:proofErr w:type="spellEnd"/>
          </w:p>
        </w:tc>
        <w:tc>
          <w:tcPr>
            <w:tcW w:w="1134" w:type="dxa"/>
            <w:vAlign w:val="center"/>
          </w:tcPr>
          <w:p w14:paraId="479A3325" w14:textId="146994A4" w:rsidR="00310410" w:rsidRPr="00E122C7" w:rsidRDefault="00310410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Fore</w:t>
            </w:r>
            <w:proofErr w:type="spellEnd"/>
            <w:r w:rsidRPr="00E122C7">
              <w:rPr>
                <w:rFonts w:cs="Arial"/>
                <w:sz w:val="22"/>
                <w:szCs w:val="22"/>
              </w:rPr>
              <w:t xml:space="preserve">  </w:t>
            </w:r>
          </w:p>
        </w:tc>
        <w:tc>
          <w:tcPr>
            <w:tcW w:w="879" w:type="dxa"/>
            <w:vAlign w:val="center"/>
          </w:tcPr>
          <w:p w14:paraId="01A8E265" w14:textId="54D5AF25" w:rsidR="00310410" w:rsidRDefault="00310410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ForeignKey</w:t>
            </w:r>
            <w:proofErr w:type="spellEnd"/>
          </w:p>
        </w:tc>
        <w:tc>
          <w:tcPr>
            <w:tcW w:w="1496" w:type="dxa"/>
          </w:tcPr>
          <w:p w14:paraId="4701E8E6" w14:textId="4D93E7C2" w:rsidR="00310410" w:rsidRPr="00E122C7" w:rsidRDefault="00310410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00" w:type="dxa"/>
            <w:vAlign w:val="center"/>
          </w:tcPr>
          <w:p w14:paraId="2F509FD7" w14:textId="6B9F273B" w:rsidR="00310410" w:rsidRPr="00E122C7" w:rsidRDefault="00310410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90" w:type="dxa"/>
            <w:vAlign w:val="center"/>
          </w:tcPr>
          <w:p w14:paraId="4310C9B5" w14:textId="059CC8F4" w:rsidR="00310410" w:rsidRDefault="0014382A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310BA5">
              <w:rPr>
                <w:rFonts w:cs="Arial"/>
                <w:sz w:val="22"/>
                <w:szCs w:val="22"/>
              </w:rPr>
              <w:t>FK</w:t>
            </w:r>
          </w:p>
        </w:tc>
        <w:tc>
          <w:tcPr>
            <w:tcW w:w="706" w:type="dxa"/>
            <w:vAlign w:val="center"/>
          </w:tcPr>
          <w:p w14:paraId="7616ECFB" w14:textId="77777777" w:rsidR="00310410" w:rsidRPr="00921972" w:rsidRDefault="00310410" w:rsidP="005A0ECA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88E5D48" w14:textId="7A3466E5" w:rsidR="00310410" w:rsidRDefault="0014382A" w:rsidP="005A0EC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Identifica de la tabla cat</w:t>
            </w:r>
            <w:r w:rsidR="00BB36BF">
              <w:rPr>
                <w:rFonts w:cs="Arial"/>
                <w:sz w:val="22"/>
                <w:szCs w:val="22"/>
              </w:rPr>
              <w:t>á</w:t>
            </w:r>
            <w:r>
              <w:rPr>
                <w:rFonts w:cs="Arial"/>
                <w:sz w:val="22"/>
                <w:szCs w:val="22"/>
              </w:rPr>
              <w:t>logo</w:t>
            </w:r>
            <w:r w:rsidR="00BB36BF">
              <w:rPr>
                <w:rFonts w:cs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cs="Arial"/>
                <w:sz w:val="22"/>
                <w:szCs w:val="22"/>
              </w:rPr>
              <w:t>tipodeaplicacion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r w:rsidR="00BB36BF">
              <w:rPr>
                <w:rFonts w:cs="Arial"/>
                <w:sz w:val="22"/>
                <w:szCs w:val="22"/>
              </w:rPr>
              <w:t xml:space="preserve">el </w:t>
            </w:r>
            <w:r>
              <w:rPr>
                <w:rFonts w:cs="Arial"/>
                <w:sz w:val="22"/>
                <w:szCs w:val="22"/>
              </w:rPr>
              <w:t>correspondiente al tipo de clasificador de activos, este dato al ser nivel 1 y 2 podrán ser valor nulo.</w:t>
            </w:r>
          </w:p>
        </w:tc>
      </w:tr>
      <w:tr w:rsidR="00310410" w:rsidRPr="00A73901" w14:paraId="08D67F59" w14:textId="77777777" w:rsidTr="00921972">
        <w:trPr>
          <w:trHeight w:val="828"/>
        </w:trPr>
        <w:tc>
          <w:tcPr>
            <w:tcW w:w="2112" w:type="dxa"/>
            <w:vAlign w:val="center"/>
          </w:tcPr>
          <w:p w14:paraId="461185B2" w14:textId="0BB5A2EE" w:rsidR="00310410" w:rsidRDefault="0014382A" w:rsidP="005A0EC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porcentaje</w:t>
            </w:r>
          </w:p>
        </w:tc>
        <w:tc>
          <w:tcPr>
            <w:tcW w:w="1134" w:type="dxa"/>
            <w:vAlign w:val="center"/>
          </w:tcPr>
          <w:p w14:paraId="2942CD5A" w14:textId="7E4A48D9" w:rsidR="00310410" w:rsidRPr="00E122C7" w:rsidRDefault="0014382A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CharField</w:t>
            </w:r>
            <w:proofErr w:type="spellEnd"/>
          </w:p>
        </w:tc>
        <w:tc>
          <w:tcPr>
            <w:tcW w:w="879" w:type="dxa"/>
            <w:vAlign w:val="center"/>
          </w:tcPr>
          <w:p w14:paraId="02CCC306" w14:textId="70914977" w:rsidR="00310410" w:rsidRDefault="0014382A" w:rsidP="005A0ECA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50</w:t>
            </w:r>
          </w:p>
        </w:tc>
        <w:tc>
          <w:tcPr>
            <w:tcW w:w="1496" w:type="dxa"/>
          </w:tcPr>
          <w:p w14:paraId="0462820B" w14:textId="14C408FB" w:rsidR="00310410" w:rsidRPr="00E122C7" w:rsidRDefault="0014382A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00" w:type="dxa"/>
            <w:vAlign w:val="center"/>
          </w:tcPr>
          <w:p w14:paraId="522390B3" w14:textId="6AAB8D53" w:rsidR="00310410" w:rsidRPr="00E122C7" w:rsidRDefault="0014382A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90" w:type="dxa"/>
            <w:vAlign w:val="center"/>
          </w:tcPr>
          <w:p w14:paraId="39731669" w14:textId="77777777" w:rsidR="00310410" w:rsidRDefault="00310410" w:rsidP="005A0ECA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06" w:type="dxa"/>
            <w:vAlign w:val="center"/>
          </w:tcPr>
          <w:p w14:paraId="0F2F7A36" w14:textId="77777777" w:rsidR="00310410" w:rsidRPr="00921972" w:rsidRDefault="00310410" w:rsidP="005A0ECA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2B7028B5" w14:textId="374C0253" w:rsidR="00310410" w:rsidRDefault="0014382A" w:rsidP="005A0EC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Valor </w:t>
            </w:r>
            <w:r w:rsidR="00BB36BF">
              <w:rPr>
                <w:rFonts w:cs="Arial"/>
                <w:sz w:val="22"/>
                <w:szCs w:val="22"/>
              </w:rPr>
              <w:t>numérico</w:t>
            </w:r>
            <w:r>
              <w:rPr>
                <w:rFonts w:cs="Arial"/>
                <w:sz w:val="22"/>
                <w:szCs w:val="22"/>
              </w:rPr>
              <w:t xml:space="preserve"> que </w:t>
            </w:r>
            <w:r w:rsidRPr="0014382A">
              <w:rPr>
                <w:rFonts w:cs="Arial"/>
                <w:sz w:val="22"/>
                <w:szCs w:val="22"/>
              </w:rPr>
              <w:t>registran los sugeridos por el CONAC, pero se pueden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14382A">
              <w:rPr>
                <w:rFonts w:cs="Arial"/>
                <w:sz w:val="22"/>
                <w:szCs w:val="22"/>
              </w:rPr>
              <w:t>modificar a necesidad del ente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14382A" w:rsidRPr="00A73901" w14:paraId="348E8397" w14:textId="77777777" w:rsidTr="00921972">
        <w:trPr>
          <w:trHeight w:val="828"/>
        </w:trPr>
        <w:tc>
          <w:tcPr>
            <w:tcW w:w="2112" w:type="dxa"/>
            <w:vAlign w:val="center"/>
          </w:tcPr>
          <w:p w14:paraId="1A12EB3F" w14:textId="3A446638" w:rsidR="0014382A" w:rsidRDefault="0014382A" w:rsidP="005A0ECA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tipodeactivo</w:t>
            </w:r>
            <w:proofErr w:type="spellEnd"/>
          </w:p>
        </w:tc>
        <w:tc>
          <w:tcPr>
            <w:tcW w:w="1134" w:type="dxa"/>
            <w:vAlign w:val="center"/>
          </w:tcPr>
          <w:p w14:paraId="62D78D7A" w14:textId="657DB3E9" w:rsidR="0014382A" w:rsidRPr="00E122C7" w:rsidRDefault="0014382A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Fore</w:t>
            </w:r>
            <w:proofErr w:type="spellEnd"/>
            <w:r w:rsidRPr="00E122C7">
              <w:rPr>
                <w:rFonts w:cs="Arial"/>
                <w:sz w:val="22"/>
                <w:szCs w:val="22"/>
              </w:rPr>
              <w:t xml:space="preserve">  </w:t>
            </w:r>
          </w:p>
        </w:tc>
        <w:tc>
          <w:tcPr>
            <w:tcW w:w="879" w:type="dxa"/>
            <w:vAlign w:val="center"/>
          </w:tcPr>
          <w:p w14:paraId="025B7E01" w14:textId="733C68C0" w:rsidR="0014382A" w:rsidRDefault="0014382A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ForeignKey</w:t>
            </w:r>
            <w:proofErr w:type="spellEnd"/>
          </w:p>
        </w:tc>
        <w:tc>
          <w:tcPr>
            <w:tcW w:w="1496" w:type="dxa"/>
          </w:tcPr>
          <w:p w14:paraId="0AFDA96F" w14:textId="6E9BD9F7" w:rsidR="0014382A" w:rsidRPr="00E122C7" w:rsidRDefault="0014382A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00" w:type="dxa"/>
            <w:vAlign w:val="center"/>
          </w:tcPr>
          <w:p w14:paraId="4059BC3A" w14:textId="7B234C62" w:rsidR="0014382A" w:rsidRPr="00E122C7" w:rsidRDefault="0014382A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90" w:type="dxa"/>
            <w:vAlign w:val="center"/>
          </w:tcPr>
          <w:p w14:paraId="4D96D0AE" w14:textId="6AD5F2C8" w:rsidR="0014382A" w:rsidRDefault="0014382A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310BA5">
              <w:rPr>
                <w:rFonts w:cs="Arial"/>
                <w:sz w:val="22"/>
                <w:szCs w:val="22"/>
              </w:rPr>
              <w:t>FK</w:t>
            </w:r>
          </w:p>
        </w:tc>
        <w:tc>
          <w:tcPr>
            <w:tcW w:w="706" w:type="dxa"/>
            <w:vAlign w:val="center"/>
          </w:tcPr>
          <w:p w14:paraId="2DD0890A" w14:textId="77777777" w:rsidR="0014382A" w:rsidRPr="00921972" w:rsidRDefault="0014382A" w:rsidP="005A0ECA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342618B4" w14:textId="6BE5657B" w:rsidR="0014382A" w:rsidRDefault="0014382A" w:rsidP="005A0EC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Identifica de la tala </w:t>
            </w:r>
            <w:proofErr w:type="spellStart"/>
            <w:r>
              <w:rPr>
                <w:rFonts w:cs="Arial"/>
                <w:sz w:val="22"/>
                <w:szCs w:val="22"/>
              </w:rPr>
              <w:t>catalogo_tipodeactivo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el </w:t>
            </w:r>
            <w:r>
              <w:rPr>
                <w:rFonts w:cs="Arial"/>
                <w:sz w:val="22"/>
                <w:szCs w:val="22"/>
              </w:rPr>
              <w:lastRenderedPageBreak/>
              <w:t>correspondiente al tipo de clasificador, este dato puede ser valor nulo en el nivel 1.</w:t>
            </w:r>
          </w:p>
        </w:tc>
      </w:tr>
      <w:tr w:rsidR="0014382A" w:rsidRPr="00A73901" w14:paraId="241423E7" w14:textId="77777777" w:rsidTr="00921972">
        <w:trPr>
          <w:trHeight w:val="828"/>
        </w:trPr>
        <w:tc>
          <w:tcPr>
            <w:tcW w:w="2112" w:type="dxa"/>
            <w:vAlign w:val="center"/>
          </w:tcPr>
          <w:p w14:paraId="3ECE8D5C" w14:textId="533F2B6B" w:rsidR="0014382A" w:rsidRDefault="0014382A" w:rsidP="005A0ECA">
            <w:pPr>
              <w:rPr>
                <w:rFonts w:cs="Arial"/>
                <w:sz w:val="22"/>
                <w:szCs w:val="22"/>
              </w:rPr>
            </w:pPr>
            <w:r w:rsidRPr="0014382A">
              <w:rPr>
                <w:rFonts w:cs="Arial"/>
                <w:sz w:val="22"/>
                <w:szCs w:val="22"/>
              </w:rPr>
              <w:lastRenderedPageBreak/>
              <w:t>COG</w:t>
            </w:r>
            <w:r>
              <w:rPr>
                <w:rFonts w:cs="Arial"/>
                <w:sz w:val="22"/>
                <w:szCs w:val="22"/>
              </w:rPr>
              <w:t>anivel3</w:t>
            </w:r>
          </w:p>
        </w:tc>
        <w:tc>
          <w:tcPr>
            <w:tcW w:w="1134" w:type="dxa"/>
            <w:vAlign w:val="center"/>
          </w:tcPr>
          <w:p w14:paraId="1511DB4A" w14:textId="52FA0FBF" w:rsidR="0014382A" w:rsidRPr="00E122C7" w:rsidRDefault="0014382A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CharField</w:t>
            </w:r>
            <w:proofErr w:type="spellEnd"/>
          </w:p>
        </w:tc>
        <w:tc>
          <w:tcPr>
            <w:tcW w:w="879" w:type="dxa"/>
            <w:vAlign w:val="center"/>
          </w:tcPr>
          <w:p w14:paraId="691669B1" w14:textId="0655F33B" w:rsidR="0014382A" w:rsidRDefault="0014382A" w:rsidP="005A0ECA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50</w:t>
            </w:r>
          </w:p>
        </w:tc>
        <w:tc>
          <w:tcPr>
            <w:tcW w:w="1496" w:type="dxa"/>
          </w:tcPr>
          <w:p w14:paraId="1BE193E7" w14:textId="56AD347B" w:rsidR="0014382A" w:rsidRPr="00E122C7" w:rsidRDefault="0014382A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00" w:type="dxa"/>
            <w:vAlign w:val="center"/>
          </w:tcPr>
          <w:p w14:paraId="37F3CE46" w14:textId="556F8ED6" w:rsidR="0014382A" w:rsidRPr="00E122C7" w:rsidRDefault="0014382A" w:rsidP="005A0ECA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 tiene GOG</w:t>
            </w:r>
          </w:p>
        </w:tc>
        <w:tc>
          <w:tcPr>
            <w:tcW w:w="990" w:type="dxa"/>
            <w:vAlign w:val="center"/>
          </w:tcPr>
          <w:p w14:paraId="1F3D269A" w14:textId="77777777" w:rsidR="0014382A" w:rsidRDefault="0014382A" w:rsidP="005A0ECA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06" w:type="dxa"/>
            <w:vAlign w:val="center"/>
          </w:tcPr>
          <w:p w14:paraId="07FEAD41" w14:textId="77777777" w:rsidR="0014382A" w:rsidRPr="00921972" w:rsidRDefault="0014382A" w:rsidP="005A0ECA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504938C8" w14:textId="5DC8717C" w:rsidR="0014382A" w:rsidRDefault="0014382A" w:rsidP="005A0EC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Se define el valor del numérico del GOG teniendo la posibilidad de ser valor nulo o en su defecto el dato “no tiene GOG”. </w:t>
            </w:r>
          </w:p>
        </w:tc>
      </w:tr>
      <w:tr w:rsidR="009316E3" w:rsidRPr="00E122C7" w14:paraId="1A1B345E" w14:textId="77777777" w:rsidTr="009316E3">
        <w:trPr>
          <w:trHeight w:val="828"/>
        </w:trPr>
        <w:tc>
          <w:tcPr>
            <w:tcW w:w="2112" w:type="dxa"/>
          </w:tcPr>
          <w:p w14:paraId="6270FB2E" w14:textId="77777777" w:rsidR="009316E3" w:rsidRPr="00E122C7" w:rsidRDefault="009316E3" w:rsidP="001C4CA6">
            <w:pPr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entidad_municipal</w:t>
            </w:r>
            <w:proofErr w:type="spellEnd"/>
          </w:p>
        </w:tc>
        <w:tc>
          <w:tcPr>
            <w:tcW w:w="1134" w:type="dxa"/>
          </w:tcPr>
          <w:p w14:paraId="236101A2" w14:textId="21492275" w:rsidR="009316E3" w:rsidRPr="00E122C7" w:rsidRDefault="00310410" w:rsidP="001C4CA6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Fore</w:t>
            </w:r>
            <w:proofErr w:type="spellEnd"/>
            <w:r w:rsidR="009316E3" w:rsidRPr="00E122C7">
              <w:rPr>
                <w:rFonts w:cs="Arial"/>
                <w:sz w:val="22"/>
                <w:szCs w:val="22"/>
              </w:rPr>
              <w:t xml:space="preserve">  </w:t>
            </w:r>
          </w:p>
        </w:tc>
        <w:tc>
          <w:tcPr>
            <w:tcW w:w="879" w:type="dxa"/>
          </w:tcPr>
          <w:p w14:paraId="5B88693C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ForeignKey</w:t>
            </w:r>
            <w:proofErr w:type="spellEnd"/>
          </w:p>
        </w:tc>
        <w:tc>
          <w:tcPr>
            <w:tcW w:w="1496" w:type="dxa"/>
          </w:tcPr>
          <w:p w14:paraId="1B3A0448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00" w:type="dxa"/>
          </w:tcPr>
          <w:p w14:paraId="1BC2FDB3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90" w:type="dxa"/>
          </w:tcPr>
          <w:p w14:paraId="228B70B4" w14:textId="77777777" w:rsidR="009316E3" w:rsidRPr="00310BA5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310BA5">
              <w:rPr>
                <w:rFonts w:cs="Arial"/>
                <w:sz w:val="22"/>
                <w:szCs w:val="22"/>
              </w:rPr>
              <w:t>FK</w:t>
            </w:r>
          </w:p>
        </w:tc>
        <w:tc>
          <w:tcPr>
            <w:tcW w:w="706" w:type="dxa"/>
          </w:tcPr>
          <w:p w14:paraId="5A6F7777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0146F46A" w14:textId="77777777" w:rsidR="009316E3" w:rsidRPr="00E122C7" w:rsidRDefault="009316E3" w:rsidP="001C4CA6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FK</w:t>
            </w:r>
            <w:r w:rsidRPr="00921972">
              <w:rPr>
                <w:rFonts w:cs="Arial"/>
                <w:sz w:val="22"/>
                <w:szCs w:val="22"/>
              </w:rPr>
              <w:t> para llamar a la entidad municipal asociada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</w:tbl>
    <w:p w14:paraId="46A2FDC4" w14:textId="77777777" w:rsidR="00A7413E" w:rsidRPr="00E56DB5" w:rsidRDefault="00A7413E" w:rsidP="00A7413E">
      <w:pPr>
        <w:rPr>
          <w:rFonts w:cs="Arial"/>
          <w:sz w:val="18"/>
          <w:szCs w:val="18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A7413E" w:rsidRPr="00E56DB5" w14:paraId="36EF74A8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EE1873" w14:textId="7642905C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Relaciones:</w:t>
            </w:r>
            <w:r w:rsidR="009316E3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CE239" w14:textId="11E5DC0F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Campos Clave:</w:t>
            </w:r>
            <w:r w:rsidR="003D08B9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3D08B9" w:rsidRPr="00E56DB5" w14:paraId="3B6FC1CA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12A76C" w14:textId="72A90C95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bookmarkStart w:id="6" w:name="_Hlk80360418"/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9667" w14:textId="0DD18BDE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3D08B9" w:rsidRPr="00E56DB5" w14:paraId="05DED0F1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AAD117" w14:textId="360F7DD0" w:rsidR="003D08B9" w:rsidRPr="00E56DB5" w:rsidRDefault="0014382A" w:rsidP="005A0ECA">
            <w:pPr>
              <w:rPr>
                <w:rFonts w:cs="Arial"/>
                <w:sz w:val="18"/>
                <w:szCs w:val="18"/>
              </w:rPr>
            </w:pPr>
            <w:proofErr w:type="spellStart"/>
            <w:r w:rsidRPr="0014382A">
              <w:rPr>
                <w:rFonts w:cs="Arial"/>
                <w:sz w:val="18"/>
                <w:szCs w:val="18"/>
              </w:rPr>
              <w:t>tipodeaplicacion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1FA4" w14:textId="0E6F472C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14382A" w:rsidRPr="00E56DB5" w14:paraId="72AB2DA0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B9558D2" w14:textId="5EA9FCA0" w:rsidR="0014382A" w:rsidRPr="00204810" w:rsidRDefault="0014382A" w:rsidP="005A0ECA">
            <w:pPr>
              <w:rPr>
                <w:rFonts w:cs="Arial"/>
                <w:sz w:val="18"/>
                <w:szCs w:val="18"/>
              </w:rPr>
            </w:pPr>
            <w:proofErr w:type="spellStart"/>
            <w:r w:rsidRPr="0014382A">
              <w:rPr>
                <w:rFonts w:cs="Arial"/>
                <w:sz w:val="18"/>
                <w:szCs w:val="18"/>
              </w:rPr>
              <w:t>tipodeactivo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D5823" w14:textId="474482EF" w:rsidR="0014382A" w:rsidRDefault="0014382A" w:rsidP="005A0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bookmarkEnd w:id="6"/>
    </w:tbl>
    <w:p w14:paraId="5CB7FBA0" w14:textId="0EC1A67F" w:rsidR="00A7413E" w:rsidRDefault="00A7413E" w:rsidP="00BB36BF"/>
    <w:p w14:paraId="361D0006" w14:textId="1196AE44" w:rsidR="00BB36BF" w:rsidRDefault="00BB36BF" w:rsidP="00BB36BF"/>
    <w:p w14:paraId="5CA81023" w14:textId="367FF9B7" w:rsidR="00BB36BF" w:rsidRDefault="00BB36BF" w:rsidP="00BB36BF"/>
    <w:p w14:paraId="669BA3A4" w14:textId="7BE1B353" w:rsidR="00BB36BF" w:rsidRDefault="00BB36BF" w:rsidP="00BB36BF"/>
    <w:p w14:paraId="1CA974CF" w14:textId="2BF2F434" w:rsidR="00BB36BF" w:rsidRDefault="00BB36BF" w:rsidP="00BB36BF"/>
    <w:p w14:paraId="228F41EA" w14:textId="6CE06B5F" w:rsidR="00BB36BF" w:rsidRDefault="00BB36BF" w:rsidP="00BB36BF"/>
    <w:p w14:paraId="788412A5" w14:textId="7DCC3CF2" w:rsidR="00BB36BF" w:rsidRDefault="00BB36BF" w:rsidP="00BB36BF"/>
    <w:p w14:paraId="1F4B1D9B" w14:textId="1FBB895E" w:rsidR="00BB36BF" w:rsidRDefault="00BB36BF" w:rsidP="00BB36BF"/>
    <w:p w14:paraId="7891AE9E" w14:textId="07E4CA94" w:rsidR="00BB36BF" w:rsidRDefault="00BB36BF" w:rsidP="00BB36BF"/>
    <w:p w14:paraId="6F3C47E2" w14:textId="769EAB2D" w:rsidR="00BB36BF" w:rsidRDefault="00BB36BF" w:rsidP="00BB36BF"/>
    <w:p w14:paraId="4019C3C6" w14:textId="37786875" w:rsidR="00BB36BF" w:rsidRDefault="00BB36BF" w:rsidP="00BB36BF"/>
    <w:p w14:paraId="214C2F11" w14:textId="02B65B7F" w:rsidR="00BB36BF" w:rsidRDefault="00BB36BF" w:rsidP="00BB36BF"/>
    <w:p w14:paraId="28E0D315" w14:textId="540E8C18" w:rsidR="00BB36BF" w:rsidRDefault="00BB36BF" w:rsidP="00BB36BF"/>
    <w:p w14:paraId="4D215FCA" w14:textId="1464B7E1" w:rsidR="00BB36BF" w:rsidRDefault="00BB36BF" w:rsidP="00BB36BF"/>
    <w:p w14:paraId="76EEF100" w14:textId="47A08B07" w:rsidR="00BB36BF" w:rsidRDefault="00BB36BF" w:rsidP="00BB36BF"/>
    <w:p w14:paraId="75027976" w14:textId="7AFA8F9C" w:rsidR="00BB36BF" w:rsidRDefault="00BB36BF" w:rsidP="00BB36BF"/>
    <w:p w14:paraId="79645BAA" w14:textId="1A1D7CAD" w:rsidR="00BB36BF" w:rsidRDefault="00BB36BF" w:rsidP="00BB36BF"/>
    <w:p w14:paraId="7844AC52" w14:textId="7D93BDD2" w:rsidR="00BB36BF" w:rsidRDefault="00BB36BF" w:rsidP="00BB36BF"/>
    <w:p w14:paraId="27E62132" w14:textId="4294310A" w:rsidR="00BB36BF" w:rsidRDefault="00BB36BF" w:rsidP="00BB36BF"/>
    <w:p w14:paraId="4A2A171C" w14:textId="4BC57C24" w:rsidR="00BB36BF" w:rsidRDefault="00BB36BF" w:rsidP="00BB36BF"/>
    <w:p w14:paraId="72384B4A" w14:textId="74AD4A65" w:rsidR="00BB36BF" w:rsidRDefault="00BB36BF" w:rsidP="00BB36BF"/>
    <w:p w14:paraId="370BEFEA" w14:textId="5FFFBB26" w:rsidR="00BB36BF" w:rsidRDefault="00BB36BF" w:rsidP="00BB36BF"/>
    <w:p w14:paraId="70BB8428" w14:textId="77777777" w:rsidR="00BB36BF" w:rsidRPr="00BB36BF" w:rsidRDefault="00BB36BF" w:rsidP="00BB36BF"/>
    <w:p w14:paraId="3CBA1516" w14:textId="65182ED1" w:rsidR="0014382A" w:rsidRDefault="0014382A" w:rsidP="00BB36BF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7" w:name="_Toc80834897"/>
      <w:r>
        <w:rPr>
          <w:rFonts w:cs="Arial"/>
          <w:b/>
          <w:sz w:val="26"/>
          <w:szCs w:val="26"/>
        </w:rPr>
        <w:lastRenderedPageBreak/>
        <w:t>Anexos</w:t>
      </w:r>
      <w:bookmarkEnd w:id="7"/>
    </w:p>
    <w:p w14:paraId="6128051F" w14:textId="77777777" w:rsidR="00BB36BF" w:rsidRPr="00BB36BF" w:rsidRDefault="00BB36BF" w:rsidP="00BB36BF"/>
    <w:p w14:paraId="0DF1B3FA" w14:textId="75CDE2D2" w:rsidR="00BB36BF" w:rsidRDefault="00BB36BF" w:rsidP="00BB36BF">
      <w:pPr>
        <w:rPr>
          <w:lang w:val="es-MX" w:eastAsia="ja-JP"/>
        </w:rPr>
      </w:pPr>
      <w:r w:rsidRPr="00BB36BF">
        <w:rPr>
          <w:lang w:val="es-MX" w:eastAsia="ja-JP"/>
        </w:rPr>
        <w:t>Se deberá precarga</w:t>
      </w:r>
      <w:r w:rsidR="00F34884">
        <w:rPr>
          <w:lang w:val="es-MX" w:eastAsia="ja-JP"/>
        </w:rPr>
        <w:t>r</w:t>
      </w:r>
      <w:r w:rsidRPr="00BB36BF">
        <w:rPr>
          <w:lang w:val="es-MX" w:eastAsia="ja-JP"/>
        </w:rPr>
        <w:t xml:space="preserve"> la siguiente tabla como base inicial para la entidad con</w:t>
      </w:r>
      <w:r w:rsidR="00987058">
        <w:rPr>
          <w:lang w:val="es-MX" w:eastAsia="ja-JP"/>
        </w:rPr>
        <w:t xml:space="preserve"> </w:t>
      </w:r>
      <w:r w:rsidRPr="00BB36BF">
        <w:rPr>
          <w:lang w:val="es-MX" w:eastAsia="ja-JP"/>
        </w:rPr>
        <w:t>posibilidad de edición.</w:t>
      </w:r>
    </w:p>
    <w:p w14:paraId="19C17758" w14:textId="2E0C19F3" w:rsidR="00BB36BF" w:rsidRDefault="00BB36BF" w:rsidP="00BB36BF">
      <w:pPr>
        <w:rPr>
          <w:lang w:val="es-MX" w:eastAsia="ja-JP"/>
        </w:rPr>
      </w:pPr>
    </w:p>
    <w:tbl>
      <w:tblPr>
        <w:tblW w:w="89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4073"/>
        <w:gridCol w:w="992"/>
        <w:gridCol w:w="1417"/>
        <w:gridCol w:w="1276"/>
        <w:gridCol w:w="1276"/>
      </w:tblGrid>
      <w:tr w:rsidR="00987058" w:rsidRPr="00987058" w14:paraId="7105B71D" w14:textId="77777777" w:rsidTr="00987058">
        <w:trPr>
          <w:trHeight w:val="1125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8AEF6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>Nivel</w:t>
            </w:r>
          </w:p>
        </w:tc>
        <w:tc>
          <w:tcPr>
            <w:tcW w:w="4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D0ACD" w14:textId="77777777" w:rsidR="00987058" w:rsidRPr="00987058" w:rsidRDefault="00987058" w:rsidP="00987058">
            <w:pPr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  <w:lang w:val="es-MX" w:eastAsia="es-MX"/>
              </w:rPr>
              <w:t>CONCEPTO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448D8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  <w:lang w:val="es-MX" w:eastAsia="es-MX"/>
              </w:rPr>
              <w:t>TIPO APLICACIÓN (catálogo Tipo Aplicación)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4F4D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  <w:lang w:val="es-MX" w:eastAsia="es-MX"/>
              </w:rPr>
              <w:t xml:space="preserve">% ( se registran los sugeridos por el CONAC, pero se </w:t>
            </w:r>
            <w:proofErr w:type="spellStart"/>
            <w:r w:rsidRPr="00987058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  <w:lang w:val="es-MX" w:eastAsia="es-MX"/>
              </w:rPr>
              <w:t>puedenmodificar</w:t>
            </w:r>
            <w:proofErr w:type="spellEnd"/>
            <w:r w:rsidRPr="00987058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  <w:lang w:val="es-MX" w:eastAsia="es-MX"/>
              </w:rPr>
              <w:t xml:space="preserve"> a necesidad del ente)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E05BB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  <w:lang w:val="es-MX" w:eastAsia="es-MX"/>
              </w:rPr>
              <w:t>TIPO ACTIVO (catálogo Tipo Activo)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E98B8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  <w:lang w:val="es-MX" w:eastAsia="es-MX"/>
              </w:rPr>
              <w:t>COG  (a 3er. Nivel)</w:t>
            </w:r>
          </w:p>
        </w:tc>
      </w:tr>
      <w:tr w:rsidR="00987058" w:rsidRPr="00987058" w14:paraId="54995A4C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BF70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CE60" w14:textId="77777777" w:rsidR="00987058" w:rsidRPr="00987058" w:rsidRDefault="00987058" w:rsidP="00987058">
            <w:pPr>
              <w:rPr>
                <w:rFonts w:ascii="Calibri Light" w:hAnsi="Calibri Light" w:cs="Calibri Light"/>
                <w:b/>
                <w:bCs/>
                <w:color w:val="C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b/>
                <w:bCs/>
                <w:color w:val="C00000"/>
                <w:sz w:val="16"/>
                <w:szCs w:val="16"/>
                <w:lang w:val="es-MX" w:eastAsia="es-MX"/>
              </w:rPr>
              <w:t>Bienes Inmuebles e Infraestructura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3CE7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366B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922C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59A8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987058" w:rsidRPr="00987058" w14:paraId="1C155851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9EE67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A242" w14:textId="77777777" w:rsidR="00987058" w:rsidRPr="00987058" w:rsidRDefault="00987058" w:rsidP="00987058">
            <w:pPr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  <w:t>Terrenos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AAB3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5E02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C496B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Inmuebles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96DC7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581</w:t>
            </w:r>
          </w:p>
        </w:tc>
      </w:tr>
      <w:tr w:rsidR="00987058" w:rsidRPr="00987058" w14:paraId="51521B07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9D9EA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D295" w14:textId="77777777" w:rsidR="00987058" w:rsidRPr="00987058" w:rsidRDefault="00987058" w:rsidP="00987058">
            <w:pPr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  <w:t>Viviendas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593F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ABCB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3F6B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Inmuebles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8E04F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582</w:t>
            </w:r>
          </w:p>
        </w:tc>
      </w:tr>
      <w:tr w:rsidR="00987058" w:rsidRPr="00987058" w14:paraId="32A1F9B9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3BDB3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53EC" w14:textId="77777777" w:rsidR="00987058" w:rsidRPr="00987058" w:rsidRDefault="00987058" w:rsidP="00987058">
            <w:pPr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  <w:t>Edificios No Habitacionales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D3AAE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1D05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3.3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33BD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Inmuebles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BB4B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583</w:t>
            </w:r>
          </w:p>
        </w:tc>
      </w:tr>
      <w:tr w:rsidR="00987058" w:rsidRPr="00987058" w14:paraId="310102E6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0102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5231" w14:textId="77777777" w:rsidR="00987058" w:rsidRPr="00987058" w:rsidRDefault="00987058" w:rsidP="00987058">
            <w:pPr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  <w:t>Infraestructura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D893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50C6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9FCF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Inmuebles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A6E9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987058" w:rsidRPr="00987058" w14:paraId="3F44DF77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0B9F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92FA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Infrasestructura</w:t>
            </w:r>
            <w:proofErr w:type="spellEnd"/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 xml:space="preserve"> en Carreteras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64DD8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4D2E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C556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Inmuebles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5619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No tiene COG</w:t>
            </w:r>
          </w:p>
        </w:tc>
      </w:tr>
      <w:tr w:rsidR="00987058" w:rsidRPr="00987058" w14:paraId="77E3A3FF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9EAA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AFB4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Infraestructura Ferroviaria y Multimodal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8554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0A16F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E08D3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Inmuebles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56E6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No tiene COG</w:t>
            </w:r>
          </w:p>
        </w:tc>
      </w:tr>
      <w:tr w:rsidR="00987058" w:rsidRPr="00987058" w14:paraId="3938F7D2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763CC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742E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Infraestructura Portuaria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1F847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A764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7ADF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Inmuebles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AB29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No tiene COG</w:t>
            </w:r>
          </w:p>
        </w:tc>
      </w:tr>
      <w:tr w:rsidR="00987058" w:rsidRPr="00987058" w14:paraId="1B731304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0869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7BCF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Infraestructura Aeroportuaria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A1F8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84E8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E7BA5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Inmuebles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27BC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No tiene COG</w:t>
            </w:r>
          </w:p>
        </w:tc>
      </w:tr>
      <w:tr w:rsidR="00987058" w:rsidRPr="00987058" w14:paraId="746F7743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5161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B04F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Infraestructura de Telecomunicaciones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397C5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4EEF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1604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Inmuebles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88693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No tiene COG</w:t>
            </w:r>
          </w:p>
        </w:tc>
      </w:tr>
      <w:tr w:rsidR="00987058" w:rsidRPr="00987058" w14:paraId="25232527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3894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A6DB1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Infraestructura de Agua Potable, Saneamiento, Hidroagrícola y Control de Inundaciones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F6BF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AFE3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81A4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Inmuebles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32E4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No tiene COG</w:t>
            </w:r>
          </w:p>
        </w:tc>
      </w:tr>
      <w:tr w:rsidR="00987058" w:rsidRPr="00987058" w14:paraId="403F6468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1837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E805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Infraestructura Eléctrica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7F330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95D85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6C11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Inmuebles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9D39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No tiene COG</w:t>
            </w:r>
          </w:p>
        </w:tc>
      </w:tr>
      <w:tr w:rsidR="00987058" w:rsidRPr="00987058" w14:paraId="0CC05F2A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BB54F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77524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Infraestructura de Producción de Hidrocarburos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8698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6EFB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34D1A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Inmuebles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1C7F2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No tiene COG</w:t>
            </w:r>
          </w:p>
        </w:tc>
      </w:tr>
      <w:tr w:rsidR="00987058" w:rsidRPr="00987058" w14:paraId="07B5DE29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9657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75768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Infraestructura de Refinación, Gas y Petroquímica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0F56B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3CC09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37A7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Inmuebles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FF52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No tiene COG</w:t>
            </w:r>
          </w:p>
        </w:tc>
      </w:tr>
      <w:tr w:rsidR="00987058" w:rsidRPr="00987058" w14:paraId="39F6E17E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877A0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1FD3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Otros Bienes Inmuebles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AE4E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AB934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FC0C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Inmuebles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3173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589</w:t>
            </w:r>
          </w:p>
        </w:tc>
      </w:tr>
      <w:tr w:rsidR="00987058" w:rsidRPr="00987058" w14:paraId="02346486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57B02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CEC91" w14:textId="77777777" w:rsidR="00987058" w:rsidRPr="00987058" w:rsidRDefault="00987058" w:rsidP="00987058">
            <w:pPr>
              <w:rPr>
                <w:rFonts w:ascii="Calibri Light" w:hAnsi="Calibri Light" w:cs="Calibri Light"/>
                <w:b/>
                <w:bCs/>
                <w:color w:val="C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b/>
                <w:bCs/>
                <w:color w:val="C00000"/>
                <w:sz w:val="16"/>
                <w:szCs w:val="16"/>
                <w:lang w:val="es-MX" w:eastAsia="es-MX"/>
              </w:rPr>
              <w:t xml:space="preserve">Bienes Muebles 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65A5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44527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DDAF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475B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987058" w:rsidRPr="00987058" w14:paraId="67B05C2E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122D3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D0B2" w14:textId="77777777" w:rsidR="00987058" w:rsidRPr="00987058" w:rsidRDefault="00987058" w:rsidP="00987058">
            <w:pPr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  <w:t xml:space="preserve">Mobiliario y Equipo de Administración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0178E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62B9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3FA1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D6F6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987058" w:rsidRPr="00987058" w14:paraId="00FA2D06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2F1E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8D02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Muebles de Oficina y Estantería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F49FE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63498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8237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3280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511</w:t>
            </w:r>
          </w:p>
        </w:tc>
      </w:tr>
      <w:tr w:rsidR="00987058" w:rsidRPr="00987058" w14:paraId="19D03757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EE76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EFF1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Muebles, Excepto de Oficina y Estantería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EFC67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5E9C9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B349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8ED9B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512</w:t>
            </w:r>
          </w:p>
        </w:tc>
      </w:tr>
      <w:tr w:rsidR="00987058" w:rsidRPr="00987058" w14:paraId="3F467924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CAE3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F4ED7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>Equipo de Cómputo y de Tecnologías de la Información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68EB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DEE8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33.3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3475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65F6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515</w:t>
            </w:r>
          </w:p>
        </w:tc>
      </w:tr>
      <w:tr w:rsidR="00987058" w:rsidRPr="00987058" w14:paraId="1B4A7D88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2DC7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2DAA6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>Otros Mobiliarios y Equipos de Administración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AE45A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2691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424B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2B3C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519</w:t>
            </w:r>
          </w:p>
        </w:tc>
      </w:tr>
      <w:tr w:rsidR="00987058" w:rsidRPr="00987058" w14:paraId="77CA5AB3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90FE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17CC" w14:textId="77777777" w:rsidR="00987058" w:rsidRPr="00987058" w:rsidRDefault="00987058" w:rsidP="00987058">
            <w:pPr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  <w:t xml:space="preserve">Mobiliario y Equipo Educacional y Recreativo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B771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24B9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894C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1C60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987058" w:rsidRPr="00987058" w14:paraId="48E6D01C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7E57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8613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Equipos y Aparatos Audiovisuales 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8921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8524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33.3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7ADD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4063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521</w:t>
            </w:r>
          </w:p>
        </w:tc>
      </w:tr>
      <w:tr w:rsidR="00987058" w:rsidRPr="00987058" w14:paraId="76FBB0D4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9A36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F3DD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>Aparatos Deportivos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54DB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1ACB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B14B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45207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522</w:t>
            </w:r>
          </w:p>
        </w:tc>
      </w:tr>
      <w:tr w:rsidR="00987058" w:rsidRPr="00987058" w14:paraId="6D61F0FB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B080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EDF2A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Cámaras Fotográficas y de Video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1EBB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BC8EC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33.3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7C92B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62BE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523</w:t>
            </w:r>
          </w:p>
        </w:tc>
      </w:tr>
      <w:tr w:rsidR="00987058" w:rsidRPr="00987058" w14:paraId="475AF7F4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C4D8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6F75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Otro Mobiliario y Equipo Educacional y Recreativo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9EF0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8494E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139A9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D9D8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524</w:t>
            </w:r>
          </w:p>
        </w:tc>
      </w:tr>
      <w:tr w:rsidR="00987058" w:rsidRPr="00987058" w14:paraId="0B9022CE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263C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lastRenderedPageBreak/>
              <w:t>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27010" w14:textId="77777777" w:rsidR="00987058" w:rsidRPr="00987058" w:rsidRDefault="00987058" w:rsidP="00987058">
            <w:pPr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  <w:t xml:space="preserve">Equipo e Instrumental Médico y de Laboratorio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EC5A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3107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CECE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98F0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987058" w:rsidRPr="00987058" w14:paraId="3A2F31AF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F6CD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F8A1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Equipo Médico y de Laboratorio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1061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358D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33AC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11F8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531</w:t>
            </w:r>
          </w:p>
        </w:tc>
      </w:tr>
      <w:tr w:rsidR="00987058" w:rsidRPr="00987058" w14:paraId="5EBD7F74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1D134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8E6F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Instrumental Médico y de Laboratorio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0A4D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3D482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6355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8C98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532</w:t>
            </w:r>
          </w:p>
        </w:tc>
      </w:tr>
      <w:tr w:rsidR="00987058" w:rsidRPr="00987058" w14:paraId="6988AE2C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75FC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0D26" w14:textId="77777777" w:rsidR="00987058" w:rsidRPr="00987058" w:rsidRDefault="00987058" w:rsidP="00987058">
            <w:pPr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  <w:t xml:space="preserve">Vehículos y Equipo de Transporte 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6B61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5CC1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1CE6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73A7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987058" w:rsidRPr="00987058" w14:paraId="4ADFC144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ECC64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DC36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Automóviles y Equipo Terrestre 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F32F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3DBE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EA2F9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F1B86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541</w:t>
            </w:r>
          </w:p>
        </w:tc>
      </w:tr>
      <w:tr w:rsidR="00987058" w:rsidRPr="00987058" w14:paraId="42568A79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2287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739D5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Carrocerías y Remolques 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8156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9BBA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B2675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F21F5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542</w:t>
            </w:r>
          </w:p>
        </w:tc>
      </w:tr>
      <w:tr w:rsidR="00987058" w:rsidRPr="00987058" w14:paraId="565A62C9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0EF7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C662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Equipo Aeroespacial 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A7B2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2883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1030D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F0548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543</w:t>
            </w:r>
          </w:p>
        </w:tc>
      </w:tr>
      <w:tr w:rsidR="00987058" w:rsidRPr="00987058" w14:paraId="70155302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CABBC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528A9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Equipo Ferroviario 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9B4E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FD37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06D0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3F9D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544</w:t>
            </w:r>
          </w:p>
        </w:tc>
      </w:tr>
      <w:tr w:rsidR="00987058" w:rsidRPr="00987058" w14:paraId="2CA0289E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5FEB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C5AA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Embarcaciones 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5D803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A8FB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805F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9886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545</w:t>
            </w:r>
          </w:p>
        </w:tc>
      </w:tr>
      <w:tr w:rsidR="00987058" w:rsidRPr="00987058" w14:paraId="729E4798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30A5F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1913E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Otros Equipos de Transporte 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A9E0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AD29D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B285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57DC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549</w:t>
            </w:r>
          </w:p>
        </w:tc>
      </w:tr>
      <w:tr w:rsidR="00987058" w:rsidRPr="00987058" w14:paraId="636CC25B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86A8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3BF5D" w14:textId="77777777" w:rsidR="00987058" w:rsidRPr="00987058" w:rsidRDefault="00987058" w:rsidP="00987058">
            <w:pPr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  <w:t xml:space="preserve">Equipo de Defensa y Seguridad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10E94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91BA8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D859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796B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987058" w:rsidRPr="00987058" w14:paraId="29769614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90EA6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DE3A" w14:textId="77777777" w:rsidR="00987058" w:rsidRPr="00987058" w:rsidRDefault="00987058" w:rsidP="00987058">
            <w:pPr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  <w:t xml:space="preserve">Maquinaria, Otros Equipos y Herramientas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154CD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F0E86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CDA30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B1D0F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987058" w:rsidRPr="00987058" w14:paraId="10C53903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37A2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2ECC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Maquinaria y Equipo Agropecuario 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25FE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71F7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F1C3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A84D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561</w:t>
            </w:r>
          </w:p>
        </w:tc>
      </w:tr>
      <w:tr w:rsidR="00987058" w:rsidRPr="00987058" w14:paraId="198412FA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8F3EA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5151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Maquinaria y Equipo Industrial 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66D43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7F34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EBBE5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F70B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562</w:t>
            </w:r>
          </w:p>
        </w:tc>
      </w:tr>
      <w:tr w:rsidR="00987058" w:rsidRPr="00987058" w14:paraId="7AFE873C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BA36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AF10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Maquinaria y Equipo de Construcción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E5FB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7C0F9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F4C9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5A52C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563</w:t>
            </w:r>
          </w:p>
        </w:tc>
      </w:tr>
      <w:tr w:rsidR="00987058" w:rsidRPr="00987058" w14:paraId="69107125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70B8D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2D259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Sistemas de Aire Acondicionado, Calefacción y de Refrigeración Industrial y Comercial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C8E08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7962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A9272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10457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564</w:t>
            </w:r>
          </w:p>
        </w:tc>
      </w:tr>
      <w:tr w:rsidR="00987058" w:rsidRPr="00987058" w14:paraId="6CD10C29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75BA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3FE2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Equipo de Comunicación y Telecomunicación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765F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2056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4469B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6719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565</w:t>
            </w:r>
          </w:p>
        </w:tc>
      </w:tr>
      <w:tr w:rsidR="00987058" w:rsidRPr="00987058" w14:paraId="0EAC9E3C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782F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5D26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Equipos de Generación Eléctrica, Aparatos y Accesorios Eléctricos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12583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900F5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6B1D0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4751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566</w:t>
            </w:r>
          </w:p>
        </w:tc>
      </w:tr>
      <w:tr w:rsidR="00987058" w:rsidRPr="00987058" w14:paraId="2700A18F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12EE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F19B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Herramientas y Máquinas-Herramienta 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2832E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3436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C473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73889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567</w:t>
            </w:r>
          </w:p>
        </w:tc>
      </w:tr>
      <w:tr w:rsidR="00987058" w:rsidRPr="00987058" w14:paraId="719EB6E2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B0DB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AD75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Otros Equipos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62A8F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B8D9D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47575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AF6E5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569</w:t>
            </w:r>
          </w:p>
        </w:tc>
      </w:tr>
      <w:tr w:rsidR="00987058" w:rsidRPr="00987058" w14:paraId="1FD0226F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AFA81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1130" w14:textId="77777777" w:rsidR="00987058" w:rsidRPr="00987058" w:rsidRDefault="00987058" w:rsidP="00987058">
            <w:pPr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  <w:t xml:space="preserve">Colecciones, Obras de Arte y Objetos Valiosos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2EB0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DE04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359E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BB309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987058" w:rsidRPr="00987058" w14:paraId="1A9A2214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BEB7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2368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>Bienes Artísticos, Culturales y Científicos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3E13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B2AF5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BBA7D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442D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513</w:t>
            </w:r>
          </w:p>
        </w:tc>
      </w:tr>
      <w:tr w:rsidR="00987058" w:rsidRPr="00987058" w14:paraId="25B19E90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A27CB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5802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>Objetos de Valor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2695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B0482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8DC05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Bienes Muebles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DA221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514</w:t>
            </w:r>
          </w:p>
        </w:tc>
      </w:tr>
      <w:tr w:rsidR="00987058" w:rsidRPr="00987058" w14:paraId="30BEAE42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B43C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24EF" w14:textId="77777777" w:rsidR="00987058" w:rsidRPr="00987058" w:rsidRDefault="00987058" w:rsidP="00987058">
            <w:pPr>
              <w:rPr>
                <w:rFonts w:ascii="Calibri Light" w:hAnsi="Calibri Light" w:cs="Calibri Light"/>
                <w:b/>
                <w:bCs/>
                <w:color w:val="C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b/>
                <w:bCs/>
                <w:color w:val="C00000"/>
                <w:sz w:val="16"/>
                <w:szCs w:val="16"/>
                <w:lang w:val="es-MX" w:eastAsia="es-MX"/>
              </w:rPr>
              <w:t xml:space="preserve">Activos Biológicos 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4B513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61FB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2D058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AAF8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987058" w:rsidRPr="00987058" w14:paraId="4FD1B763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DC5E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B314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Bovinos 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D132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Deterioro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3738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20D4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Activos Biológicos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5BC7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571</w:t>
            </w:r>
          </w:p>
        </w:tc>
      </w:tr>
      <w:tr w:rsidR="00987058" w:rsidRPr="00987058" w14:paraId="671AA8EE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1F7E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5E60A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Porcinos 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C920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Deterioro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EB302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1A3B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Activos Biológicos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946B7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572</w:t>
            </w:r>
          </w:p>
        </w:tc>
      </w:tr>
      <w:tr w:rsidR="00987058" w:rsidRPr="00987058" w14:paraId="467D5990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931F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CBE1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Aves 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3262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Deterioro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EA38D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56324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Activos Biológicos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2CED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573</w:t>
            </w:r>
          </w:p>
        </w:tc>
      </w:tr>
      <w:tr w:rsidR="00987058" w:rsidRPr="00987058" w14:paraId="1E381143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1BE81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48DB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Ovinos y Caprinos 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EC45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Deterioro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616CB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29CF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Activos Biológicos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1CFA6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574</w:t>
            </w:r>
          </w:p>
        </w:tc>
      </w:tr>
      <w:tr w:rsidR="00987058" w:rsidRPr="00987058" w14:paraId="415D152F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F7DA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4F19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Peces y Acuicultura 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E30F2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Deterioro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9CF6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7CAE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Activos Biológicos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E0E08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575</w:t>
            </w:r>
          </w:p>
        </w:tc>
      </w:tr>
      <w:tr w:rsidR="00987058" w:rsidRPr="00987058" w14:paraId="58B7B4FE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28278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F9A2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Equinos 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6CA2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Deterioro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03FD7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15C4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Activos Biológicos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C0F0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576</w:t>
            </w:r>
          </w:p>
        </w:tc>
      </w:tr>
      <w:tr w:rsidR="00987058" w:rsidRPr="00987058" w14:paraId="21B93760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4D37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01C3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Especies Menores y de Zoológico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53F4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Deterioro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A7BC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EA6F1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Activos Biológicos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6EF9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577</w:t>
            </w:r>
          </w:p>
        </w:tc>
      </w:tr>
      <w:tr w:rsidR="00987058" w:rsidRPr="00987058" w14:paraId="5B0AF40E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2D86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4ABE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Árboles y Plantas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256E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Deterioro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AE98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01EA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Activos Biológicos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6239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578</w:t>
            </w:r>
          </w:p>
        </w:tc>
      </w:tr>
      <w:tr w:rsidR="00987058" w:rsidRPr="00987058" w14:paraId="5BD77165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A4A3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lastRenderedPageBreak/>
              <w:t>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DC1A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Otros Activos Biológicos 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B7F3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Deterioro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AB55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D5B7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Activos Biológicos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8E71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579</w:t>
            </w:r>
          </w:p>
        </w:tc>
      </w:tr>
      <w:tr w:rsidR="00987058" w:rsidRPr="00987058" w14:paraId="3E6E592A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22B4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4CA1" w14:textId="77777777" w:rsidR="00987058" w:rsidRPr="00987058" w:rsidRDefault="00987058" w:rsidP="00987058">
            <w:pPr>
              <w:rPr>
                <w:rFonts w:ascii="Calibri Light" w:hAnsi="Calibri Light" w:cs="Calibri Light"/>
                <w:b/>
                <w:bCs/>
                <w:color w:val="C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b/>
                <w:bCs/>
                <w:color w:val="C00000"/>
                <w:sz w:val="16"/>
                <w:szCs w:val="16"/>
                <w:lang w:val="es-MX" w:eastAsia="es-MX"/>
              </w:rPr>
              <w:t xml:space="preserve">Activos Intangibles 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6C11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AF20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4E7E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18E1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987058" w:rsidRPr="00987058" w14:paraId="778222B4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F699D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7F35" w14:textId="77777777" w:rsidR="00987058" w:rsidRPr="00987058" w:rsidRDefault="00987058" w:rsidP="00987058">
            <w:pPr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  <w:t>Software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DF8E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Amortización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397B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F6EF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Activos Intangibles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6DABB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987058" w:rsidRPr="00987058" w14:paraId="27EE6545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4D5F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2AA0" w14:textId="77777777" w:rsidR="00987058" w:rsidRPr="00987058" w:rsidRDefault="00987058" w:rsidP="00987058">
            <w:pPr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  <w:t xml:space="preserve">Patentes, Marcas y Derechos 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124B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99CBE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E22A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Activos Intangibles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477D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987058" w:rsidRPr="00987058" w14:paraId="354C1482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FE041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B15CD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Patentes 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1A70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Amortización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00AD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D92FE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Activos Intangibles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CB8D7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592</w:t>
            </w:r>
          </w:p>
        </w:tc>
      </w:tr>
      <w:tr w:rsidR="00987058" w:rsidRPr="00987058" w14:paraId="06062801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8822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5014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Marcas 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6CCEE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Amortización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B31B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FB2E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Activos Intangibles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814E3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593</w:t>
            </w:r>
          </w:p>
        </w:tc>
      </w:tr>
      <w:tr w:rsidR="00987058" w:rsidRPr="00987058" w14:paraId="2AAE65F6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522E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81CE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Derechos 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AA689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Amortización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3A26C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DC1C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Activos Intangibles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CD9A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594</w:t>
            </w:r>
          </w:p>
        </w:tc>
      </w:tr>
      <w:tr w:rsidR="00987058" w:rsidRPr="00987058" w14:paraId="06A17D72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601C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18E4" w14:textId="77777777" w:rsidR="00987058" w:rsidRPr="00987058" w:rsidRDefault="00987058" w:rsidP="00987058">
            <w:pPr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  <w:t>Concesiones y Franquicias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5D371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968D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8CD8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Activos Intangibles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0A6B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987058" w:rsidRPr="00987058" w14:paraId="4D33B4CB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3855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BFE62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Concesiones 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A9F7C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Amortización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467F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1F93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Activos Intangibles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0F09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595</w:t>
            </w:r>
          </w:p>
        </w:tc>
      </w:tr>
      <w:tr w:rsidR="00987058" w:rsidRPr="00987058" w14:paraId="0FB92065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BB87F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B76D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 xml:space="preserve">Franquicias 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6C1E3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Amortización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913E1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86AA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Activos Intangibles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FF34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596</w:t>
            </w:r>
          </w:p>
        </w:tc>
      </w:tr>
      <w:tr w:rsidR="00987058" w:rsidRPr="00987058" w14:paraId="35EC7452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8680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C519" w14:textId="77777777" w:rsidR="00987058" w:rsidRPr="00987058" w:rsidRDefault="00987058" w:rsidP="00987058">
            <w:pPr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  <w:t xml:space="preserve">Licencias 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3FCE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Amortización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6EB8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5B1E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Activos Intangibles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5250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987058" w:rsidRPr="00987058" w14:paraId="4911C01C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73C8A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504D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>Licencias Informáticas e Intelectuales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6F78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0BBD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0D87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Activos Intangibles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2D2E7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597</w:t>
            </w:r>
          </w:p>
        </w:tc>
      </w:tr>
      <w:tr w:rsidR="00987058" w:rsidRPr="00987058" w14:paraId="52D71403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3C3FE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CE9A" w14:textId="77777777" w:rsidR="00987058" w:rsidRPr="00987058" w:rsidRDefault="00987058" w:rsidP="00987058">
            <w:pPr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sz w:val="16"/>
                <w:szCs w:val="16"/>
                <w:lang w:val="es-MX" w:eastAsia="es-MX"/>
              </w:rPr>
              <w:t>Licencias Industriales, Comerciales y Otras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AFEE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Amortización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09F7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0DAA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Activos Intangibles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10CA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598</w:t>
            </w:r>
          </w:p>
        </w:tc>
      </w:tr>
      <w:tr w:rsidR="00987058" w:rsidRPr="00987058" w14:paraId="2DF50D54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8FE2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78DF2" w14:textId="77777777" w:rsidR="00987058" w:rsidRPr="00987058" w:rsidRDefault="00987058" w:rsidP="00987058">
            <w:pPr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  <w:t xml:space="preserve">Otros Activos Intangibles 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D4346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Amortización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9D69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59BD6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Activos Intangibles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840A7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987058" w:rsidRPr="00987058" w14:paraId="476709C1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D0E02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28EF" w14:textId="77777777" w:rsidR="00987058" w:rsidRPr="00987058" w:rsidRDefault="00987058" w:rsidP="00987058">
            <w:pPr>
              <w:rPr>
                <w:rFonts w:ascii="Calibri Light" w:hAnsi="Calibri Light" w:cs="Calibri Light"/>
                <w:b/>
                <w:bCs/>
                <w:color w:val="C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b/>
                <w:bCs/>
                <w:color w:val="C00000"/>
                <w:sz w:val="16"/>
                <w:szCs w:val="16"/>
                <w:lang w:val="es-MX" w:eastAsia="es-MX"/>
              </w:rPr>
              <w:t xml:space="preserve">Otros Activos No Circulantes 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3A3B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C85F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39D4F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AD67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987058" w:rsidRPr="00987058" w14:paraId="5AF278F7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E19F0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5EA73" w14:textId="77777777" w:rsidR="00987058" w:rsidRPr="00987058" w:rsidRDefault="00987058" w:rsidP="00987058">
            <w:pPr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  <w:t xml:space="preserve">Bienes en Concesión 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0495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CBAEC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ADB3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Otros Activos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38E30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No Aplica</w:t>
            </w:r>
          </w:p>
        </w:tc>
      </w:tr>
      <w:tr w:rsidR="00987058" w:rsidRPr="00987058" w14:paraId="6171527D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780B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0F71" w14:textId="77777777" w:rsidR="00987058" w:rsidRPr="00987058" w:rsidRDefault="00987058" w:rsidP="00987058">
            <w:pPr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  <w:t xml:space="preserve">Bienes en Arrendamiento Financiero 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E4CE5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Depreciación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EE26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CC25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Otros Activos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884F3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No Aplica</w:t>
            </w:r>
          </w:p>
        </w:tc>
      </w:tr>
      <w:tr w:rsidR="00987058" w:rsidRPr="00987058" w14:paraId="5B18CECC" w14:textId="77777777" w:rsidTr="00987058">
        <w:trPr>
          <w:trHeight w:val="33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7B0C" w14:textId="77777777" w:rsidR="00987058" w:rsidRPr="00987058" w:rsidRDefault="00987058" w:rsidP="0098705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entury Gothic" w:hAnsi="Century Gothic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B5BF2" w14:textId="77777777" w:rsidR="00987058" w:rsidRPr="00987058" w:rsidRDefault="00987058" w:rsidP="00987058">
            <w:pPr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b/>
                <w:bCs/>
                <w:color w:val="305496"/>
                <w:sz w:val="16"/>
                <w:szCs w:val="16"/>
                <w:lang w:val="es-MX" w:eastAsia="es-MX"/>
              </w:rPr>
              <w:t xml:space="preserve">Bienes en Comodato      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0B8F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5314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2EFD9" w14:textId="77777777" w:rsidR="00987058" w:rsidRPr="00987058" w:rsidRDefault="00987058" w:rsidP="00987058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Otros Activos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198A" w14:textId="77777777" w:rsidR="00987058" w:rsidRPr="00987058" w:rsidRDefault="00987058" w:rsidP="00987058">
            <w:pPr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987058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No Aplica</w:t>
            </w:r>
          </w:p>
        </w:tc>
      </w:tr>
    </w:tbl>
    <w:p w14:paraId="214C54D9" w14:textId="64C9ED30" w:rsidR="00BB36BF" w:rsidRPr="00BB36BF" w:rsidRDefault="00BB36BF" w:rsidP="00BB36BF">
      <w:pPr>
        <w:rPr>
          <w:lang w:val="es-MX" w:eastAsia="ja-JP"/>
        </w:rPr>
      </w:pPr>
    </w:p>
    <w:sectPr w:rsidR="00BB36BF" w:rsidRPr="00BB36BF" w:rsidSect="00562F83">
      <w:footerReference w:type="default" r:id="rId19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65028" w14:textId="77777777" w:rsidR="00CC2B4A" w:rsidRDefault="00CC2B4A">
      <w:r>
        <w:separator/>
      </w:r>
    </w:p>
  </w:endnote>
  <w:endnote w:type="continuationSeparator" w:id="0">
    <w:p w14:paraId="49230E92" w14:textId="77777777" w:rsidR="00CC2B4A" w:rsidRDefault="00CC2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943C" w14:textId="77777777" w:rsidR="00D75473" w:rsidRPr="00E445D3" w:rsidRDefault="00D75473">
    <w:pPr>
      <w:pStyle w:val="Footer"/>
      <w:rPr>
        <w:rFonts w:ascii="Humnst777 BT" w:hAnsi="Humnst777 BT"/>
        <w:sz w:val="2"/>
      </w:rPr>
    </w:pPr>
  </w:p>
  <w:p w14:paraId="296D943D" w14:textId="77777777" w:rsidR="00D75473" w:rsidRPr="00073EBE" w:rsidRDefault="00D75473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75473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75473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75473" w:rsidRDefault="00D754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7"/>
      <w:gridCol w:w="470"/>
    </w:tblGrid>
    <w:tr w:rsidR="00D75473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75473" w:rsidRDefault="00D75473" w:rsidP="0071798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proofErr w:type="spellStart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</w:t>
              </w:r>
              <w:proofErr w:type="spellEnd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® | 20</w:t>
              </w:r>
              <w:r w:rsidR="00204810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0A42DCC0" w:rsidR="00D75473" w:rsidRDefault="00D7547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75473" w:rsidRDefault="00D754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82C17" w14:textId="77777777" w:rsidR="00CC2B4A" w:rsidRDefault="00CC2B4A">
      <w:r>
        <w:separator/>
      </w:r>
    </w:p>
  </w:footnote>
  <w:footnote w:type="continuationSeparator" w:id="0">
    <w:p w14:paraId="1C956640" w14:textId="77777777" w:rsidR="00CC2B4A" w:rsidRDefault="00CC2B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75473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75473" w:rsidRPr="00465F7B" w:rsidRDefault="00D75473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75473" w:rsidRPr="00B66E5C" w:rsidRDefault="00D75473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75473" w:rsidRPr="000453CE" w:rsidRDefault="00D75473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75473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75473" w:rsidRPr="007A1D28" w:rsidRDefault="00D75473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75473" w:rsidRPr="00CC0DB4" w:rsidRDefault="00D75473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75473" w:rsidRDefault="00D75473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75473" w:rsidRDefault="00D754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75473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75473" w:rsidRDefault="00D75473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75473" w:rsidRDefault="00D75473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</w:tr>
    <w:tr w:rsidR="00D75473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75473" w:rsidRDefault="00D75473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75473" w:rsidRDefault="00D754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Heading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3EBE"/>
    <w:rsid w:val="00075CB8"/>
    <w:rsid w:val="0008016B"/>
    <w:rsid w:val="00080390"/>
    <w:rsid w:val="00090FB0"/>
    <w:rsid w:val="000948F0"/>
    <w:rsid w:val="00094BAE"/>
    <w:rsid w:val="00096FA6"/>
    <w:rsid w:val="000A1883"/>
    <w:rsid w:val="000A1E72"/>
    <w:rsid w:val="000A404C"/>
    <w:rsid w:val="000A4558"/>
    <w:rsid w:val="000A6169"/>
    <w:rsid w:val="000A6AAE"/>
    <w:rsid w:val="000C682C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0543"/>
    <w:rsid w:val="001337B5"/>
    <w:rsid w:val="00133911"/>
    <w:rsid w:val="00137E9C"/>
    <w:rsid w:val="0014017D"/>
    <w:rsid w:val="0014382A"/>
    <w:rsid w:val="0014498C"/>
    <w:rsid w:val="00147354"/>
    <w:rsid w:val="00147915"/>
    <w:rsid w:val="00150346"/>
    <w:rsid w:val="00162481"/>
    <w:rsid w:val="00163EC5"/>
    <w:rsid w:val="00176526"/>
    <w:rsid w:val="00184663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E2D3E"/>
    <w:rsid w:val="001E496E"/>
    <w:rsid w:val="001F1E4C"/>
    <w:rsid w:val="001F2BE5"/>
    <w:rsid w:val="001F5E92"/>
    <w:rsid w:val="00200D65"/>
    <w:rsid w:val="00202A7A"/>
    <w:rsid w:val="002037F4"/>
    <w:rsid w:val="00204810"/>
    <w:rsid w:val="00211FC3"/>
    <w:rsid w:val="00213E54"/>
    <w:rsid w:val="00213F5F"/>
    <w:rsid w:val="002151AC"/>
    <w:rsid w:val="002169EE"/>
    <w:rsid w:val="00217126"/>
    <w:rsid w:val="0021776E"/>
    <w:rsid w:val="00223FF0"/>
    <w:rsid w:val="00225BDA"/>
    <w:rsid w:val="00230233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24F5"/>
    <w:rsid w:val="00293F4A"/>
    <w:rsid w:val="00295FD7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40F9"/>
    <w:rsid w:val="00304E46"/>
    <w:rsid w:val="003068DD"/>
    <w:rsid w:val="00310410"/>
    <w:rsid w:val="00310BA5"/>
    <w:rsid w:val="0031674F"/>
    <w:rsid w:val="00322962"/>
    <w:rsid w:val="003249FF"/>
    <w:rsid w:val="00330195"/>
    <w:rsid w:val="00331D94"/>
    <w:rsid w:val="00337DEF"/>
    <w:rsid w:val="0034001D"/>
    <w:rsid w:val="003467BF"/>
    <w:rsid w:val="00353756"/>
    <w:rsid w:val="00356DD3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1F9B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DCA"/>
    <w:rsid w:val="0042744C"/>
    <w:rsid w:val="0043284F"/>
    <w:rsid w:val="00432B11"/>
    <w:rsid w:val="00440BCA"/>
    <w:rsid w:val="0044115C"/>
    <w:rsid w:val="00441B52"/>
    <w:rsid w:val="00441D5A"/>
    <w:rsid w:val="00443403"/>
    <w:rsid w:val="004458EF"/>
    <w:rsid w:val="00452D04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B3D7A"/>
    <w:rsid w:val="004C2A7A"/>
    <w:rsid w:val="004D348C"/>
    <w:rsid w:val="004D3A26"/>
    <w:rsid w:val="004D4235"/>
    <w:rsid w:val="004D688E"/>
    <w:rsid w:val="004D7392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58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DA2"/>
    <w:rsid w:val="005C47A8"/>
    <w:rsid w:val="005D488E"/>
    <w:rsid w:val="005D6515"/>
    <w:rsid w:val="005E318B"/>
    <w:rsid w:val="005E3476"/>
    <w:rsid w:val="005E6CD9"/>
    <w:rsid w:val="005F4827"/>
    <w:rsid w:val="0060736D"/>
    <w:rsid w:val="00613051"/>
    <w:rsid w:val="00617A24"/>
    <w:rsid w:val="00620961"/>
    <w:rsid w:val="00632CA6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5843"/>
    <w:rsid w:val="0068663C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37BD"/>
    <w:rsid w:val="00717985"/>
    <w:rsid w:val="0072183D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423E"/>
    <w:rsid w:val="00776E71"/>
    <w:rsid w:val="00790BC4"/>
    <w:rsid w:val="00792FBB"/>
    <w:rsid w:val="007977F5"/>
    <w:rsid w:val="007A1D28"/>
    <w:rsid w:val="007B0261"/>
    <w:rsid w:val="007B0AC8"/>
    <w:rsid w:val="007C077F"/>
    <w:rsid w:val="007C2A07"/>
    <w:rsid w:val="007C38B9"/>
    <w:rsid w:val="007C75CA"/>
    <w:rsid w:val="007C7BFD"/>
    <w:rsid w:val="007D38BD"/>
    <w:rsid w:val="007E1225"/>
    <w:rsid w:val="007E5032"/>
    <w:rsid w:val="007E71D3"/>
    <w:rsid w:val="007F5A19"/>
    <w:rsid w:val="007F7B03"/>
    <w:rsid w:val="00804D72"/>
    <w:rsid w:val="0080605A"/>
    <w:rsid w:val="008276E8"/>
    <w:rsid w:val="0083072C"/>
    <w:rsid w:val="00831414"/>
    <w:rsid w:val="00833F65"/>
    <w:rsid w:val="00834CFD"/>
    <w:rsid w:val="0084121F"/>
    <w:rsid w:val="008448ED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87058"/>
    <w:rsid w:val="009A2DB5"/>
    <w:rsid w:val="009A5AF4"/>
    <w:rsid w:val="009B0D31"/>
    <w:rsid w:val="009B32ED"/>
    <w:rsid w:val="009B44E8"/>
    <w:rsid w:val="009C4905"/>
    <w:rsid w:val="009C7113"/>
    <w:rsid w:val="009D5C49"/>
    <w:rsid w:val="009D6A8A"/>
    <w:rsid w:val="009F0F50"/>
    <w:rsid w:val="009F1072"/>
    <w:rsid w:val="009F4A2A"/>
    <w:rsid w:val="009F56BE"/>
    <w:rsid w:val="009F6363"/>
    <w:rsid w:val="00A01509"/>
    <w:rsid w:val="00A03548"/>
    <w:rsid w:val="00A079E7"/>
    <w:rsid w:val="00A13F90"/>
    <w:rsid w:val="00A30BCE"/>
    <w:rsid w:val="00A372B3"/>
    <w:rsid w:val="00A47579"/>
    <w:rsid w:val="00A50069"/>
    <w:rsid w:val="00A5124D"/>
    <w:rsid w:val="00A54BC7"/>
    <w:rsid w:val="00A54E7F"/>
    <w:rsid w:val="00A54FE6"/>
    <w:rsid w:val="00A567D9"/>
    <w:rsid w:val="00A570BC"/>
    <w:rsid w:val="00A67526"/>
    <w:rsid w:val="00A7250E"/>
    <w:rsid w:val="00A73901"/>
    <w:rsid w:val="00A7413E"/>
    <w:rsid w:val="00A74A17"/>
    <w:rsid w:val="00A750BE"/>
    <w:rsid w:val="00A80F6C"/>
    <w:rsid w:val="00A82672"/>
    <w:rsid w:val="00A8774A"/>
    <w:rsid w:val="00AA0735"/>
    <w:rsid w:val="00AA24D3"/>
    <w:rsid w:val="00AA6FD6"/>
    <w:rsid w:val="00AB0E3A"/>
    <w:rsid w:val="00AB33FA"/>
    <w:rsid w:val="00AC020C"/>
    <w:rsid w:val="00AC2D21"/>
    <w:rsid w:val="00AD0798"/>
    <w:rsid w:val="00AD0F74"/>
    <w:rsid w:val="00AD120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76742"/>
    <w:rsid w:val="00B7739C"/>
    <w:rsid w:val="00B90954"/>
    <w:rsid w:val="00B91199"/>
    <w:rsid w:val="00B932FE"/>
    <w:rsid w:val="00B95C94"/>
    <w:rsid w:val="00B96B8A"/>
    <w:rsid w:val="00BA111B"/>
    <w:rsid w:val="00BA5249"/>
    <w:rsid w:val="00BA6D5E"/>
    <w:rsid w:val="00BA6D8C"/>
    <w:rsid w:val="00BB0BB0"/>
    <w:rsid w:val="00BB2372"/>
    <w:rsid w:val="00BB36BF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9A2"/>
    <w:rsid w:val="00C415C5"/>
    <w:rsid w:val="00C420BB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8659C"/>
    <w:rsid w:val="00CA009B"/>
    <w:rsid w:val="00CA223D"/>
    <w:rsid w:val="00CA2399"/>
    <w:rsid w:val="00CA2451"/>
    <w:rsid w:val="00CA6C8C"/>
    <w:rsid w:val="00CB14FD"/>
    <w:rsid w:val="00CB2497"/>
    <w:rsid w:val="00CB6EE8"/>
    <w:rsid w:val="00CC00F8"/>
    <w:rsid w:val="00CC0C73"/>
    <w:rsid w:val="00CC0DB4"/>
    <w:rsid w:val="00CC2B4A"/>
    <w:rsid w:val="00CC7BC2"/>
    <w:rsid w:val="00CD06F5"/>
    <w:rsid w:val="00CD7648"/>
    <w:rsid w:val="00CD7EE7"/>
    <w:rsid w:val="00CE1E82"/>
    <w:rsid w:val="00CE6F19"/>
    <w:rsid w:val="00CF27A2"/>
    <w:rsid w:val="00CF4926"/>
    <w:rsid w:val="00CF6866"/>
    <w:rsid w:val="00CF6CF0"/>
    <w:rsid w:val="00D11E68"/>
    <w:rsid w:val="00D152E1"/>
    <w:rsid w:val="00D16341"/>
    <w:rsid w:val="00D169B1"/>
    <w:rsid w:val="00D201F8"/>
    <w:rsid w:val="00D21E25"/>
    <w:rsid w:val="00D22E17"/>
    <w:rsid w:val="00D244E4"/>
    <w:rsid w:val="00D26677"/>
    <w:rsid w:val="00D27819"/>
    <w:rsid w:val="00D3493D"/>
    <w:rsid w:val="00D448E9"/>
    <w:rsid w:val="00D5161A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E0564C"/>
    <w:rsid w:val="00E1150C"/>
    <w:rsid w:val="00E121B0"/>
    <w:rsid w:val="00E122C7"/>
    <w:rsid w:val="00E12A53"/>
    <w:rsid w:val="00E13CC1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2ECB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7678"/>
    <w:rsid w:val="00F303B9"/>
    <w:rsid w:val="00F30579"/>
    <w:rsid w:val="00F329BC"/>
    <w:rsid w:val="00F34884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84D3D"/>
    <w:rsid w:val="00F912F5"/>
    <w:rsid w:val="00F95C39"/>
    <w:rsid w:val="00FA3C70"/>
    <w:rsid w:val="00FB1412"/>
    <w:rsid w:val="00FB3108"/>
    <w:rsid w:val="00FC5A27"/>
    <w:rsid w:val="00FD2785"/>
    <w:rsid w:val="00FD3E8B"/>
    <w:rsid w:val="00FD689A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Heading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OC2">
    <w:name w:val="toc 2"/>
    <w:basedOn w:val="Normal"/>
    <w:next w:val="Normal"/>
    <w:autoRedefine/>
    <w:uiPriority w:val="39"/>
  </w:style>
  <w:style w:type="paragraph" w:styleId="TOC3">
    <w:name w:val="toc 3"/>
    <w:basedOn w:val="Normal"/>
    <w:next w:val="Normal"/>
    <w:autoRedefine/>
    <w:semiHidden/>
  </w:style>
  <w:style w:type="paragraph" w:styleId="TOC4">
    <w:name w:val="toc 4"/>
    <w:basedOn w:val="Normal"/>
    <w:next w:val="Normal"/>
    <w:autoRedefine/>
    <w:semiHidden/>
  </w:style>
  <w:style w:type="paragraph" w:styleId="TOC5">
    <w:name w:val="toc 5"/>
    <w:basedOn w:val="Normal"/>
    <w:next w:val="Normal"/>
    <w:autoRedefine/>
    <w:semiHidden/>
  </w:style>
  <w:style w:type="paragraph" w:styleId="TOC6">
    <w:name w:val="toc 6"/>
    <w:basedOn w:val="Normal"/>
    <w:next w:val="Normal"/>
    <w:autoRedefine/>
    <w:semiHidden/>
  </w:style>
  <w:style w:type="paragraph" w:styleId="TOC7">
    <w:name w:val="toc 7"/>
    <w:basedOn w:val="Normal"/>
    <w:next w:val="Normal"/>
    <w:autoRedefine/>
    <w:semiHidden/>
  </w:style>
  <w:style w:type="paragraph" w:styleId="TOC8">
    <w:name w:val="toc 8"/>
    <w:basedOn w:val="Normal"/>
    <w:next w:val="Normal"/>
    <w:autoRedefine/>
    <w:semiHidden/>
  </w:style>
  <w:style w:type="paragraph" w:styleId="TOC9">
    <w:name w:val="toc 9"/>
    <w:basedOn w:val="Normal"/>
    <w:next w:val="Normal"/>
    <w:autoRedefine/>
    <w:semiHidden/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styleId="IndexHeading">
    <w:name w:val="index heading"/>
    <w:basedOn w:val="Normal"/>
    <w:next w:val="Index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Captio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BodyText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BodyTextIndent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Heading1"/>
    <w:rPr>
      <w:bCs/>
      <w:i/>
      <w:iCs/>
      <w:color w:val="0000FF"/>
    </w:rPr>
  </w:style>
  <w:style w:type="paragraph" w:customStyle="1" w:styleId="Ttulo2aSustituir">
    <w:name w:val="Título 2 a Sustituir"/>
    <w:basedOn w:val="Heading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CommentReference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PlainText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F30579"/>
  </w:style>
  <w:style w:type="table" w:styleId="TableGrid">
    <w:name w:val="Table Grid"/>
    <w:basedOn w:val="Table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FooterChar">
    <w:name w:val="Footer Char"/>
    <w:link w:val="Footer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DefaultParagraphFont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GridTable4-Accent1">
    <w:name w:val="Grid Table 4 Accent 1"/>
    <w:basedOn w:val="Table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Emphasis">
    <w:name w:val="Emphasis"/>
    <w:basedOn w:val="DefaultParagraphFont"/>
    <w:qFormat/>
    <w:rsid w:val="009B44E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94F"/>
    <w:rsid w:val="00012A3A"/>
    <w:rsid w:val="000346B6"/>
    <w:rsid w:val="000E1374"/>
    <w:rsid w:val="000F74DD"/>
    <w:rsid w:val="00103C34"/>
    <w:rsid w:val="0010794F"/>
    <w:rsid w:val="001C240E"/>
    <w:rsid w:val="001E5171"/>
    <w:rsid w:val="00207B56"/>
    <w:rsid w:val="002437A6"/>
    <w:rsid w:val="00367A49"/>
    <w:rsid w:val="003F72F7"/>
    <w:rsid w:val="00452AD1"/>
    <w:rsid w:val="0049450B"/>
    <w:rsid w:val="00540FCB"/>
    <w:rsid w:val="0055212F"/>
    <w:rsid w:val="005728D5"/>
    <w:rsid w:val="005E45CE"/>
    <w:rsid w:val="006529BA"/>
    <w:rsid w:val="007A34D3"/>
    <w:rsid w:val="007E5996"/>
    <w:rsid w:val="00874A2C"/>
    <w:rsid w:val="00971DD2"/>
    <w:rsid w:val="009B09D6"/>
    <w:rsid w:val="00A52B47"/>
    <w:rsid w:val="00A624B1"/>
    <w:rsid w:val="00B11CEE"/>
    <w:rsid w:val="00BA753B"/>
    <w:rsid w:val="00BD6F4C"/>
    <w:rsid w:val="00CD2B27"/>
    <w:rsid w:val="00D658FD"/>
    <w:rsid w:val="00DA0A38"/>
    <w:rsid w:val="00DC40A2"/>
    <w:rsid w:val="00DF04A4"/>
    <w:rsid w:val="00E43175"/>
    <w:rsid w:val="00E448AC"/>
    <w:rsid w:val="00E74BA3"/>
    <w:rsid w:val="00EB4725"/>
    <w:rsid w:val="00F25D40"/>
    <w:rsid w:val="00F622A3"/>
    <w:rsid w:val="00F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D20122C-7F64-4323-A8A5-EEE257F1E6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193</TotalTime>
  <Pages>10</Pages>
  <Words>1460</Words>
  <Characters>8034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9476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user</cp:lastModifiedBy>
  <cp:revision>22</cp:revision>
  <cp:lastPrinted>2007-11-14T03:04:00Z</cp:lastPrinted>
  <dcterms:created xsi:type="dcterms:W3CDTF">2021-08-19T06:17:00Z</dcterms:created>
  <dcterms:modified xsi:type="dcterms:W3CDTF">2021-08-26T18:20:00Z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