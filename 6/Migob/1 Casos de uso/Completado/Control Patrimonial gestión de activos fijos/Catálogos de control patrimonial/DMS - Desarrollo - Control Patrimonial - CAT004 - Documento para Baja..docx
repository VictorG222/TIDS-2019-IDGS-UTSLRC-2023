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74757280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>Open Sigob</w:t>
      </w:r>
    </w:p>
    <w:p w14:paraId="252FBB33" w14:textId="7B1BCC31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70F2F8CA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603EFF">
        <w:rPr>
          <w:b w:val="0"/>
          <w:color w:val="000000" w:themeColor="text1"/>
          <w:sz w:val="28"/>
          <w:szCs w:val="28"/>
        </w:rPr>
        <w:t>4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DB3D4B" w:rsidRPr="00DB3D4B">
        <w:rPr>
          <w:rFonts w:ascii="Calibri" w:hAnsi="Calibri" w:cs="Calibri"/>
          <w:color w:val="222222"/>
          <w:shd w:val="clear" w:color="auto" w:fill="FFFFFF"/>
        </w:rPr>
        <w:t xml:space="preserve">Documento para </w:t>
      </w:r>
      <w:r w:rsidR="00DB3D4B">
        <w:rPr>
          <w:rFonts w:ascii="Calibri" w:hAnsi="Calibri" w:cs="Calibri"/>
          <w:color w:val="222222"/>
          <w:shd w:val="clear" w:color="auto" w:fill="FFFFFF"/>
        </w:rPr>
        <w:t>b</w:t>
      </w:r>
      <w:r w:rsidR="00DB3D4B" w:rsidRPr="00DB3D4B">
        <w:rPr>
          <w:rFonts w:ascii="Calibri" w:hAnsi="Calibri" w:cs="Calibri"/>
          <w:color w:val="222222"/>
          <w:shd w:val="clear" w:color="auto" w:fill="FFFFFF"/>
        </w:rPr>
        <w:t>aja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4623469C" w14:textId="6B4A7000" w:rsidR="00822DF8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268833" w:history="1">
            <w:r w:rsidR="00822DF8" w:rsidRPr="007328A2">
              <w:rPr>
                <w:rStyle w:val="Hyperlink"/>
                <w:rFonts w:cs="Arial"/>
                <w:noProof/>
              </w:rPr>
              <w:t>1.</w:t>
            </w:r>
            <w:r w:rsidR="00822D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2DF8" w:rsidRPr="007328A2">
              <w:rPr>
                <w:rStyle w:val="Hyperlink"/>
                <w:rFonts w:cs="Arial"/>
                <w:noProof/>
              </w:rPr>
              <w:t>Caso de Uso: Documento para baja.</w:t>
            </w:r>
            <w:r w:rsidR="00822DF8">
              <w:rPr>
                <w:noProof/>
                <w:webHidden/>
              </w:rPr>
              <w:tab/>
            </w:r>
            <w:r w:rsidR="00822DF8">
              <w:rPr>
                <w:noProof/>
                <w:webHidden/>
              </w:rPr>
              <w:fldChar w:fldCharType="begin"/>
            </w:r>
            <w:r w:rsidR="00822DF8">
              <w:rPr>
                <w:noProof/>
                <w:webHidden/>
              </w:rPr>
              <w:instrText xml:space="preserve"> PAGEREF _Toc80268833 \h </w:instrText>
            </w:r>
            <w:r w:rsidR="00822DF8">
              <w:rPr>
                <w:noProof/>
                <w:webHidden/>
              </w:rPr>
            </w:r>
            <w:r w:rsidR="00822DF8">
              <w:rPr>
                <w:noProof/>
                <w:webHidden/>
              </w:rPr>
              <w:fldChar w:fldCharType="separate"/>
            </w:r>
            <w:r w:rsidR="00822DF8">
              <w:rPr>
                <w:noProof/>
                <w:webHidden/>
              </w:rPr>
              <w:t>3</w:t>
            </w:r>
            <w:r w:rsidR="00822DF8">
              <w:rPr>
                <w:noProof/>
                <w:webHidden/>
              </w:rPr>
              <w:fldChar w:fldCharType="end"/>
            </w:r>
          </w:hyperlink>
        </w:p>
        <w:p w14:paraId="5258A5E3" w14:textId="27867741" w:rsidR="00822DF8" w:rsidRDefault="00F30C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68834" w:history="1">
            <w:r w:rsidR="00822DF8" w:rsidRPr="007328A2">
              <w:rPr>
                <w:rStyle w:val="Hyperlink"/>
                <w:rFonts w:cs="Arial"/>
                <w:noProof/>
              </w:rPr>
              <w:t>2.</w:t>
            </w:r>
            <w:r w:rsidR="00822D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2DF8" w:rsidRPr="007328A2">
              <w:rPr>
                <w:rStyle w:val="Hyperlink"/>
                <w:rFonts w:cs="Arial"/>
                <w:noProof/>
              </w:rPr>
              <w:t>Descripción.</w:t>
            </w:r>
            <w:r w:rsidR="00822DF8">
              <w:rPr>
                <w:noProof/>
                <w:webHidden/>
              </w:rPr>
              <w:tab/>
            </w:r>
            <w:r w:rsidR="00822DF8">
              <w:rPr>
                <w:noProof/>
                <w:webHidden/>
              </w:rPr>
              <w:fldChar w:fldCharType="begin"/>
            </w:r>
            <w:r w:rsidR="00822DF8">
              <w:rPr>
                <w:noProof/>
                <w:webHidden/>
              </w:rPr>
              <w:instrText xml:space="preserve"> PAGEREF _Toc80268834 \h </w:instrText>
            </w:r>
            <w:r w:rsidR="00822DF8">
              <w:rPr>
                <w:noProof/>
                <w:webHidden/>
              </w:rPr>
            </w:r>
            <w:r w:rsidR="00822DF8">
              <w:rPr>
                <w:noProof/>
                <w:webHidden/>
              </w:rPr>
              <w:fldChar w:fldCharType="separate"/>
            </w:r>
            <w:r w:rsidR="00822DF8">
              <w:rPr>
                <w:noProof/>
                <w:webHidden/>
              </w:rPr>
              <w:t>3</w:t>
            </w:r>
            <w:r w:rsidR="00822DF8">
              <w:rPr>
                <w:noProof/>
                <w:webHidden/>
              </w:rPr>
              <w:fldChar w:fldCharType="end"/>
            </w:r>
          </w:hyperlink>
        </w:p>
        <w:p w14:paraId="2DE0DFCA" w14:textId="3CBA4D6D" w:rsidR="00822DF8" w:rsidRDefault="00F30C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68835" w:history="1">
            <w:r w:rsidR="00822DF8" w:rsidRPr="007328A2">
              <w:rPr>
                <w:rStyle w:val="Hyperlink"/>
                <w:rFonts w:cs="Arial"/>
                <w:b/>
                <w:noProof/>
              </w:rPr>
              <w:t>3.</w:t>
            </w:r>
            <w:r w:rsidR="00822D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2DF8" w:rsidRPr="007328A2">
              <w:rPr>
                <w:rStyle w:val="Hyperlink"/>
                <w:rFonts w:cs="Arial"/>
                <w:b/>
                <w:noProof/>
              </w:rPr>
              <w:t>Flujo normal.</w:t>
            </w:r>
            <w:r w:rsidR="00822DF8">
              <w:rPr>
                <w:noProof/>
                <w:webHidden/>
              </w:rPr>
              <w:tab/>
            </w:r>
            <w:r w:rsidR="00822DF8">
              <w:rPr>
                <w:noProof/>
                <w:webHidden/>
              </w:rPr>
              <w:fldChar w:fldCharType="begin"/>
            </w:r>
            <w:r w:rsidR="00822DF8">
              <w:rPr>
                <w:noProof/>
                <w:webHidden/>
              </w:rPr>
              <w:instrText xml:space="preserve"> PAGEREF _Toc80268835 \h </w:instrText>
            </w:r>
            <w:r w:rsidR="00822DF8">
              <w:rPr>
                <w:noProof/>
                <w:webHidden/>
              </w:rPr>
            </w:r>
            <w:r w:rsidR="00822DF8">
              <w:rPr>
                <w:noProof/>
                <w:webHidden/>
              </w:rPr>
              <w:fldChar w:fldCharType="separate"/>
            </w:r>
            <w:r w:rsidR="00822DF8">
              <w:rPr>
                <w:noProof/>
                <w:webHidden/>
              </w:rPr>
              <w:t>4</w:t>
            </w:r>
            <w:r w:rsidR="00822DF8">
              <w:rPr>
                <w:noProof/>
                <w:webHidden/>
              </w:rPr>
              <w:fldChar w:fldCharType="end"/>
            </w:r>
          </w:hyperlink>
        </w:p>
        <w:p w14:paraId="26F6188F" w14:textId="7E76FD73" w:rsidR="00822DF8" w:rsidRDefault="00F30C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68836" w:history="1">
            <w:r w:rsidR="00822DF8" w:rsidRPr="007328A2">
              <w:rPr>
                <w:rStyle w:val="Hyperlink"/>
                <w:rFonts w:cs="Arial"/>
                <w:b/>
                <w:noProof/>
              </w:rPr>
              <w:t>4.</w:t>
            </w:r>
            <w:r w:rsidR="00822D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2DF8" w:rsidRPr="007328A2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822DF8">
              <w:rPr>
                <w:noProof/>
                <w:webHidden/>
              </w:rPr>
              <w:tab/>
            </w:r>
            <w:r w:rsidR="00822DF8">
              <w:rPr>
                <w:noProof/>
                <w:webHidden/>
              </w:rPr>
              <w:fldChar w:fldCharType="begin"/>
            </w:r>
            <w:r w:rsidR="00822DF8">
              <w:rPr>
                <w:noProof/>
                <w:webHidden/>
              </w:rPr>
              <w:instrText xml:space="preserve"> PAGEREF _Toc80268836 \h </w:instrText>
            </w:r>
            <w:r w:rsidR="00822DF8">
              <w:rPr>
                <w:noProof/>
                <w:webHidden/>
              </w:rPr>
            </w:r>
            <w:r w:rsidR="00822DF8">
              <w:rPr>
                <w:noProof/>
                <w:webHidden/>
              </w:rPr>
              <w:fldChar w:fldCharType="separate"/>
            </w:r>
            <w:r w:rsidR="00822DF8">
              <w:rPr>
                <w:noProof/>
                <w:webHidden/>
              </w:rPr>
              <w:t>5</w:t>
            </w:r>
            <w:r w:rsidR="00822DF8">
              <w:rPr>
                <w:noProof/>
                <w:webHidden/>
              </w:rPr>
              <w:fldChar w:fldCharType="end"/>
            </w:r>
          </w:hyperlink>
        </w:p>
        <w:p w14:paraId="4A18E710" w14:textId="0847AB6E" w:rsidR="00822DF8" w:rsidRDefault="00F30C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68837" w:history="1">
            <w:r w:rsidR="00822DF8" w:rsidRPr="007328A2">
              <w:rPr>
                <w:rStyle w:val="Hyperlink"/>
                <w:rFonts w:cs="Arial"/>
                <w:b/>
                <w:noProof/>
              </w:rPr>
              <w:t>5.</w:t>
            </w:r>
            <w:r w:rsidR="00822D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2DF8" w:rsidRPr="007328A2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822DF8">
              <w:rPr>
                <w:noProof/>
                <w:webHidden/>
              </w:rPr>
              <w:tab/>
            </w:r>
            <w:r w:rsidR="00822DF8">
              <w:rPr>
                <w:noProof/>
                <w:webHidden/>
              </w:rPr>
              <w:fldChar w:fldCharType="begin"/>
            </w:r>
            <w:r w:rsidR="00822DF8">
              <w:rPr>
                <w:noProof/>
                <w:webHidden/>
              </w:rPr>
              <w:instrText xml:space="preserve"> PAGEREF _Toc80268837 \h </w:instrText>
            </w:r>
            <w:r w:rsidR="00822DF8">
              <w:rPr>
                <w:noProof/>
                <w:webHidden/>
              </w:rPr>
            </w:r>
            <w:r w:rsidR="00822DF8">
              <w:rPr>
                <w:noProof/>
                <w:webHidden/>
              </w:rPr>
              <w:fldChar w:fldCharType="separate"/>
            </w:r>
            <w:r w:rsidR="00822DF8">
              <w:rPr>
                <w:noProof/>
                <w:webHidden/>
              </w:rPr>
              <w:t>6</w:t>
            </w:r>
            <w:r w:rsidR="00822DF8">
              <w:rPr>
                <w:noProof/>
                <w:webHidden/>
              </w:rPr>
              <w:fldChar w:fldCharType="end"/>
            </w:r>
          </w:hyperlink>
        </w:p>
        <w:p w14:paraId="02AB4D39" w14:textId="386524BC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4769C946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268833"/>
      <w:r w:rsidRPr="001F5E92">
        <w:rPr>
          <w:rFonts w:cs="Arial"/>
        </w:rPr>
        <w:lastRenderedPageBreak/>
        <w:t xml:space="preserve">Caso de Uso: </w:t>
      </w:r>
      <w:r w:rsidR="00DB3D4B" w:rsidRPr="00DB3D4B">
        <w:rPr>
          <w:rFonts w:cs="Arial"/>
        </w:rPr>
        <w:t xml:space="preserve">Documento para </w:t>
      </w:r>
      <w:r w:rsidR="00DB3D4B">
        <w:rPr>
          <w:rFonts w:cs="Arial"/>
        </w:rPr>
        <w:t>b</w:t>
      </w:r>
      <w:r w:rsidR="00DB3D4B" w:rsidRPr="00DB3D4B">
        <w:rPr>
          <w:rFonts w:cs="Arial"/>
        </w:rPr>
        <w:t>aja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268834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741C41D5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DB3D4B">
        <w:rPr>
          <w:bCs w:val="0"/>
        </w:rPr>
        <w:t>d</w:t>
      </w:r>
      <w:r w:rsidR="00DB3D4B" w:rsidRPr="00DB3D4B">
        <w:rPr>
          <w:bCs w:val="0"/>
        </w:rPr>
        <w:t xml:space="preserve">ocumento para </w:t>
      </w:r>
      <w:r w:rsidR="00DB3D4B">
        <w:rPr>
          <w:bCs w:val="0"/>
        </w:rPr>
        <w:t>b</w:t>
      </w:r>
      <w:r w:rsidR="00DB3D4B" w:rsidRPr="00DB3D4B">
        <w:rPr>
          <w:bCs w:val="0"/>
        </w:rPr>
        <w:t>aja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7B865160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603EFF">
              <w:rPr>
                <w:b/>
                <w:color w:val="000000" w:themeColor="text1"/>
              </w:rPr>
              <w:t>4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80FEA12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DB3D4B">
              <w:rPr>
                <w:color w:val="000000" w:themeColor="text1"/>
                <w:szCs w:val="28"/>
              </w:rPr>
              <w:t>9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1D6BE55A" w14:textId="2A315F0B" w:rsidR="007F05D0" w:rsidRDefault="009B32ED" w:rsidP="007F05D0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822DF8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822DF8">
              <w:rPr>
                <w:color w:val="000000" w:themeColor="text1"/>
                <w:szCs w:val="28"/>
              </w:rPr>
              <w:t xml:space="preserve">de los distintos </w:t>
            </w:r>
            <w:r w:rsidR="00DB3D4B" w:rsidRPr="00822DF8">
              <w:rPr>
                <w:color w:val="000000" w:themeColor="text1"/>
                <w:szCs w:val="28"/>
              </w:rPr>
              <w:t>tipos de documentos para baja en</w:t>
            </w:r>
            <w:r w:rsidR="00310BA5" w:rsidRPr="00822DF8">
              <w:rPr>
                <w:color w:val="000000" w:themeColor="text1"/>
                <w:szCs w:val="28"/>
              </w:rPr>
              <w:t xml:space="preserve"> el área de control patrimonial </w:t>
            </w:r>
            <w:r w:rsidR="00DB3D4B" w:rsidRPr="00822DF8">
              <w:rPr>
                <w:color w:val="000000" w:themeColor="text1"/>
                <w:szCs w:val="28"/>
              </w:rPr>
              <w:t>existiendo como base principal</w:t>
            </w:r>
            <w:r w:rsidR="00310BA5" w:rsidRPr="00822DF8">
              <w:rPr>
                <w:color w:val="000000" w:themeColor="text1"/>
                <w:szCs w:val="28"/>
              </w:rPr>
              <w:t xml:space="preserve">: </w:t>
            </w:r>
            <w:r w:rsidR="00DB3D4B" w:rsidRPr="00822DF8">
              <w:rPr>
                <w:color w:val="000000" w:themeColor="text1"/>
                <w:szCs w:val="28"/>
              </w:rPr>
              <w:t>acuerdo de ayuntamiento, consejo, acta ministerial</w:t>
            </w:r>
            <w:r w:rsidR="00310BA5" w:rsidRPr="00822DF8">
              <w:rPr>
                <w:color w:val="000000" w:themeColor="text1"/>
                <w:szCs w:val="28"/>
              </w:rPr>
              <w:t xml:space="preserve">, </w:t>
            </w:r>
            <w:r w:rsidR="00C00918">
              <w:rPr>
                <w:color w:val="000000" w:themeColor="text1"/>
                <w:szCs w:val="28"/>
              </w:rPr>
              <w:t xml:space="preserve">escritura y factura </w:t>
            </w:r>
            <w:r w:rsidR="00DB3D4B" w:rsidRPr="00822DF8">
              <w:rPr>
                <w:color w:val="000000" w:themeColor="text1"/>
                <w:szCs w:val="28"/>
              </w:rPr>
              <w:t>así mismo los que la</w:t>
            </w:r>
            <w:r w:rsidR="00310BA5" w:rsidRPr="00822DF8">
              <w:rPr>
                <w:color w:val="000000" w:themeColor="text1"/>
                <w:szCs w:val="28"/>
              </w:rPr>
              <w:t xml:space="preserve"> entidad definirá.</w:t>
            </w:r>
            <w:r w:rsidR="007F05D0">
              <w:rPr>
                <w:color w:val="000000" w:themeColor="text1"/>
                <w:szCs w:val="28"/>
              </w:rPr>
              <w:t xml:space="preserve"> </w:t>
            </w:r>
            <w:r w:rsidR="007F05D0" w:rsidRPr="007F05D0">
              <w:rPr>
                <w:b/>
                <w:bCs/>
                <w:color w:val="000000" w:themeColor="text1"/>
                <w:szCs w:val="28"/>
              </w:rPr>
              <w:t>L</w:t>
            </w:r>
            <w:r w:rsidR="007F05D0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46349349" w14:textId="4F4A76F9" w:rsidR="00310BA5" w:rsidRDefault="00310BA5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594917CE" w14:textId="77777777" w:rsidR="00DB3D4B" w:rsidRDefault="00DB3D4B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572C4B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F1B5B8F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FICHA.TRABAJO.59.CATALOGO.CONTROL.PATRIMONIAL%20(1).pdf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268835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173ECA8A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60D89657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00C66D6" w14:textId="77777777" w:rsidR="00DB3D4B" w:rsidRDefault="00DB3D4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268836"/>
      <w:r w:rsidRPr="00D63685">
        <w:rPr>
          <w:rFonts w:cs="Arial"/>
          <w:b/>
          <w:sz w:val="26"/>
          <w:szCs w:val="26"/>
        </w:rPr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3D24DBBE" w:rsidR="00E94708" w:rsidRDefault="00DB3D4B" w:rsidP="00490541">
      <w:r w:rsidRPr="00DB3D4B"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5C756B" wp14:editId="2FF6B165">
            <wp:simplePos x="0" y="0"/>
            <wp:positionH relativeFrom="column">
              <wp:posOffset>567690</wp:posOffset>
            </wp:positionH>
            <wp:positionV relativeFrom="paragraph">
              <wp:posOffset>1290320</wp:posOffset>
            </wp:positionV>
            <wp:extent cx="4143375" cy="391634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16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330415" r:id="rId18"/>
        </w:object>
      </w:r>
    </w:p>
    <w:p w14:paraId="19309750" w14:textId="55230FE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26883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5BBD01B2" w:rsidR="00A7413E" w:rsidRPr="00A73901" w:rsidRDefault="00A7413E" w:rsidP="005A0ECA">
            <w:pPr>
              <w:rPr>
                <w:rFonts w:cs="Arial"/>
              </w:rPr>
            </w:pPr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 w:rsidR="00822DF8">
              <w:rPr>
                <w:rFonts w:cs="Arial"/>
              </w:rPr>
              <w:t>Documentoparabaja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57725A40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822DF8">
              <w:rPr>
                <w:rFonts w:cs="Arial"/>
              </w:rPr>
              <w:t>documentos para baja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421D852C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822DF8" w:rsidRPr="00822DF8">
              <w:rPr>
                <w:rFonts w:cs="Arial"/>
                <w:sz w:val="22"/>
                <w:szCs w:val="22"/>
              </w:rPr>
              <w:t>documentos para baja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TextField</w:t>
            </w:r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33F0C3EA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822DF8" w:rsidRPr="00822DF8">
              <w:rPr>
                <w:rFonts w:cs="Arial"/>
                <w:sz w:val="22"/>
                <w:szCs w:val="22"/>
              </w:rPr>
              <w:t>documentos para baja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7CD29208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estatus</w:t>
            </w:r>
            <w:r w:rsidR="007F05D0">
              <w:rPr>
                <w:rFonts w:cs="Arial"/>
                <w:sz w:val="22"/>
                <w:szCs w:val="22"/>
              </w:rPr>
              <w:t>global</w:t>
            </w:r>
          </w:p>
        </w:tc>
        <w:tc>
          <w:tcPr>
            <w:tcW w:w="1134" w:type="dxa"/>
            <w:vAlign w:val="center"/>
          </w:tcPr>
          <w:p w14:paraId="548DD60B" w14:textId="5F25EC88" w:rsidR="009316E3" w:rsidRPr="00E122C7" w:rsidRDefault="007F05D0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</w:t>
            </w:r>
          </w:p>
        </w:tc>
        <w:tc>
          <w:tcPr>
            <w:tcW w:w="879" w:type="dxa"/>
            <w:vAlign w:val="center"/>
          </w:tcPr>
          <w:p w14:paraId="60594DCB" w14:textId="2027E99A" w:rsidR="009316E3" w:rsidRPr="00E122C7" w:rsidRDefault="00C00918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2E1B5BF8" w14:textId="3D827A0F" w:rsidR="009316E3" w:rsidRDefault="007F05D0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77C4017B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822DF8" w:rsidRPr="00822DF8">
              <w:rPr>
                <w:rFonts w:cs="Arial"/>
                <w:sz w:val="22"/>
                <w:szCs w:val="22"/>
              </w:rPr>
              <w:t>documento para baja</w:t>
            </w:r>
            <w:r w:rsidR="00822DF8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entidad_municipal</w:t>
            </w:r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 xml:space="preserve">Fore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048C125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entidad_municipal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7E8AF8D0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9316E3">
              <w:rPr>
                <w:rFonts w:cs="Arial"/>
                <w:sz w:val="18"/>
                <w:szCs w:val="18"/>
              </w:rPr>
              <w:t>OID</w:t>
            </w:r>
          </w:p>
        </w:tc>
      </w:tr>
      <w:tr w:rsidR="007F05D0" w14:paraId="47014692" w14:textId="77777777" w:rsidTr="007F05D0">
        <w:tc>
          <w:tcPr>
            <w:tcW w:w="4414" w:type="dxa"/>
            <w:hideMark/>
          </w:tcPr>
          <w:p w14:paraId="1FCAC65C" w14:textId="77777777" w:rsidR="007F05D0" w:rsidRDefault="007F05D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hideMark/>
          </w:tcPr>
          <w:p w14:paraId="41286D98" w14:textId="77777777" w:rsidR="007F05D0" w:rsidRDefault="007F05D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7F05D0" w14:paraId="63B467C1" w14:textId="77777777" w:rsidTr="007F05D0">
        <w:tc>
          <w:tcPr>
            <w:tcW w:w="4414" w:type="dxa"/>
            <w:hideMark/>
          </w:tcPr>
          <w:p w14:paraId="16FD2D87" w14:textId="77777777" w:rsidR="007F05D0" w:rsidRPr="00603EFF" w:rsidRDefault="007F05D0">
            <w:pPr>
              <w:rPr>
                <w:rFonts w:cs="Arial"/>
                <w:sz w:val="18"/>
                <w:szCs w:val="18"/>
              </w:rPr>
            </w:pPr>
            <w:r w:rsidRPr="00603EFF">
              <w:rPr>
                <w:rFonts w:cs="Arial"/>
                <w:sz w:val="18"/>
                <w:szCs w:val="18"/>
              </w:rPr>
              <w:t>estadoglobal</w:t>
            </w:r>
          </w:p>
        </w:tc>
        <w:tc>
          <w:tcPr>
            <w:tcW w:w="4766" w:type="dxa"/>
            <w:hideMark/>
          </w:tcPr>
          <w:p w14:paraId="09C84965" w14:textId="77777777" w:rsidR="007F05D0" w:rsidRDefault="007F05D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3386" w14:textId="77777777" w:rsidR="00F30C39" w:rsidRDefault="00F30C39">
      <w:r>
        <w:separator/>
      </w:r>
    </w:p>
  </w:endnote>
  <w:endnote w:type="continuationSeparator" w:id="0">
    <w:p w14:paraId="24657B3B" w14:textId="77777777" w:rsidR="00F30C39" w:rsidRDefault="00F3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4D99B745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 w:rsidR="00603EFF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C1DB" w14:textId="77777777" w:rsidR="00F30C39" w:rsidRDefault="00F30C39">
      <w:r>
        <w:separator/>
      </w:r>
    </w:p>
  </w:footnote>
  <w:footnote w:type="continuationSeparator" w:id="0">
    <w:p w14:paraId="5B8ED874" w14:textId="77777777" w:rsidR="00F30C39" w:rsidRDefault="00F3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3EFF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05D0"/>
    <w:rsid w:val="007F5A19"/>
    <w:rsid w:val="007F7B03"/>
    <w:rsid w:val="00804D72"/>
    <w:rsid w:val="0080605A"/>
    <w:rsid w:val="00822DF8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918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7E0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3D4B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87A40"/>
    <w:rsid w:val="00E91C7F"/>
    <w:rsid w:val="00E921D9"/>
    <w:rsid w:val="00E94708"/>
    <w:rsid w:val="00EA3649"/>
    <w:rsid w:val="00EA5344"/>
    <w:rsid w:val="00EB24D9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0C3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E1374"/>
    <w:rsid w:val="000F74DD"/>
    <w:rsid w:val="00103C34"/>
    <w:rsid w:val="0010794F"/>
    <w:rsid w:val="001C240E"/>
    <w:rsid w:val="001E5171"/>
    <w:rsid w:val="00207B56"/>
    <w:rsid w:val="003469E9"/>
    <w:rsid w:val="00363534"/>
    <w:rsid w:val="003F72F7"/>
    <w:rsid w:val="0049450B"/>
    <w:rsid w:val="00540FCB"/>
    <w:rsid w:val="00545966"/>
    <w:rsid w:val="0055212F"/>
    <w:rsid w:val="005728D5"/>
    <w:rsid w:val="005E45CE"/>
    <w:rsid w:val="006529BA"/>
    <w:rsid w:val="007A34D3"/>
    <w:rsid w:val="00874A2C"/>
    <w:rsid w:val="009B09D6"/>
    <w:rsid w:val="00A52B47"/>
    <w:rsid w:val="00A624B1"/>
    <w:rsid w:val="00BA753B"/>
    <w:rsid w:val="00BD6F4C"/>
    <w:rsid w:val="00C57ED5"/>
    <w:rsid w:val="00CD2B27"/>
    <w:rsid w:val="00D658FD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77</TotalTime>
  <Pages>6</Pages>
  <Words>433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2815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8</cp:revision>
  <cp:lastPrinted>2007-11-14T03:04:00Z</cp:lastPrinted>
  <dcterms:created xsi:type="dcterms:W3CDTF">2021-08-19T06:17:00Z</dcterms:created>
  <dcterms:modified xsi:type="dcterms:W3CDTF">2021-08-25T00:14:00Z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