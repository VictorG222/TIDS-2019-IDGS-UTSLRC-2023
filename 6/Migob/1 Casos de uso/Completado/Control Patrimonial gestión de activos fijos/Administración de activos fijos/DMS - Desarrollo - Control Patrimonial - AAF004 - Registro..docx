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44B7B83E" w14:textId="77777777" w:rsidR="004246AB" w:rsidRDefault="004246AB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4246AB">
        <w:rPr>
          <w:bCs w:val="0"/>
          <w:color w:val="auto"/>
          <w:sz w:val="28"/>
          <w:szCs w:val="28"/>
        </w:rPr>
        <w:t xml:space="preserve">Módulo de Adquisiciones </w:t>
      </w:r>
    </w:p>
    <w:p w14:paraId="296D93AE" w14:textId="170215DF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</w:t>
      </w:r>
      <w:r w:rsidR="004246AB">
        <w:rPr>
          <w:b w:val="0"/>
          <w:color w:val="000000" w:themeColor="text1"/>
          <w:sz w:val="28"/>
          <w:szCs w:val="28"/>
        </w:rPr>
        <w:t>D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4246AB">
        <w:rPr>
          <w:b w:val="0"/>
          <w:color w:val="000000" w:themeColor="text1"/>
          <w:sz w:val="28"/>
          <w:szCs w:val="28"/>
        </w:rPr>
        <w:t>1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2C74C4">
        <w:rPr>
          <w:rFonts w:ascii="Calibri" w:hAnsi="Calibri" w:cs="Calibri"/>
          <w:color w:val="222222"/>
          <w:shd w:val="clear" w:color="auto" w:fill="FFFFFF"/>
        </w:rPr>
        <w:t>Registro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1F97432B" w14:textId="3C09FDB0" w:rsidR="005C3D40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290722" w:history="1">
            <w:r w:rsidR="005C3D40" w:rsidRPr="00496C1D">
              <w:rPr>
                <w:rStyle w:val="Hipervnculo"/>
                <w:rFonts w:cs="Arial"/>
                <w:noProof/>
              </w:rPr>
              <w:t>1.</w:t>
            </w:r>
            <w:r w:rsidR="005C3D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C3D40" w:rsidRPr="00496C1D">
              <w:rPr>
                <w:rStyle w:val="Hipervnculo"/>
                <w:rFonts w:cs="Arial"/>
                <w:noProof/>
              </w:rPr>
              <w:t>Caso de Uso: Registro.</w:t>
            </w:r>
            <w:r w:rsidR="005C3D40">
              <w:rPr>
                <w:noProof/>
                <w:webHidden/>
              </w:rPr>
              <w:tab/>
            </w:r>
            <w:r w:rsidR="005C3D40">
              <w:rPr>
                <w:noProof/>
                <w:webHidden/>
              </w:rPr>
              <w:fldChar w:fldCharType="begin"/>
            </w:r>
            <w:r w:rsidR="005C3D40">
              <w:rPr>
                <w:noProof/>
                <w:webHidden/>
              </w:rPr>
              <w:instrText xml:space="preserve"> PAGEREF _Toc83290722 \h </w:instrText>
            </w:r>
            <w:r w:rsidR="005C3D40">
              <w:rPr>
                <w:noProof/>
                <w:webHidden/>
              </w:rPr>
            </w:r>
            <w:r w:rsidR="005C3D40">
              <w:rPr>
                <w:noProof/>
                <w:webHidden/>
              </w:rPr>
              <w:fldChar w:fldCharType="separate"/>
            </w:r>
            <w:r w:rsidR="005C3D40">
              <w:rPr>
                <w:noProof/>
                <w:webHidden/>
              </w:rPr>
              <w:t>3</w:t>
            </w:r>
            <w:r w:rsidR="005C3D40">
              <w:rPr>
                <w:noProof/>
                <w:webHidden/>
              </w:rPr>
              <w:fldChar w:fldCharType="end"/>
            </w:r>
          </w:hyperlink>
        </w:p>
        <w:p w14:paraId="08F89BCC" w14:textId="1F62FD7E" w:rsidR="005C3D40" w:rsidRDefault="009E6D6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90723" w:history="1">
            <w:r w:rsidR="005C3D40" w:rsidRPr="00496C1D">
              <w:rPr>
                <w:rStyle w:val="Hipervnculo"/>
                <w:rFonts w:cs="Arial"/>
                <w:noProof/>
              </w:rPr>
              <w:t>2.</w:t>
            </w:r>
            <w:r w:rsidR="005C3D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C3D40" w:rsidRPr="00496C1D">
              <w:rPr>
                <w:rStyle w:val="Hipervnculo"/>
                <w:rFonts w:cs="Arial"/>
                <w:noProof/>
              </w:rPr>
              <w:t>Descripción.</w:t>
            </w:r>
            <w:r w:rsidR="005C3D40">
              <w:rPr>
                <w:noProof/>
                <w:webHidden/>
              </w:rPr>
              <w:tab/>
            </w:r>
            <w:r w:rsidR="005C3D40">
              <w:rPr>
                <w:noProof/>
                <w:webHidden/>
              </w:rPr>
              <w:fldChar w:fldCharType="begin"/>
            </w:r>
            <w:r w:rsidR="005C3D40">
              <w:rPr>
                <w:noProof/>
                <w:webHidden/>
              </w:rPr>
              <w:instrText xml:space="preserve"> PAGEREF _Toc83290723 \h </w:instrText>
            </w:r>
            <w:r w:rsidR="005C3D40">
              <w:rPr>
                <w:noProof/>
                <w:webHidden/>
              </w:rPr>
            </w:r>
            <w:r w:rsidR="005C3D40">
              <w:rPr>
                <w:noProof/>
                <w:webHidden/>
              </w:rPr>
              <w:fldChar w:fldCharType="separate"/>
            </w:r>
            <w:r w:rsidR="005C3D40">
              <w:rPr>
                <w:noProof/>
                <w:webHidden/>
              </w:rPr>
              <w:t>3</w:t>
            </w:r>
            <w:r w:rsidR="005C3D40">
              <w:rPr>
                <w:noProof/>
                <w:webHidden/>
              </w:rPr>
              <w:fldChar w:fldCharType="end"/>
            </w:r>
          </w:hyperlink>
        </w:p>
        <w:p w14:paraId="447D860D" w14:textId="5DC9ED2A" w:rsidR="005C3D40" w:rsidRDefault="009E6D6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90724" w:history="1">
            <w:r w:rsidR="005C3D40" w:rsidRPr="00496C1D">
              <w:rPr>
                <w:rStyle w:val="Hipervnculo"/>
                <w:rFonts w:cs="Arial"/>
                <w:b/>
                <w:noProof/>
              </w:rPr>
              <w:t>3.</w:t>
            </w:r>
            <w:r w:rsidR="005C3D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C3D40" w:rsidRPr="00496C1D">
              <w:rPr>
                <w:rStyle w:val="Hipervnculo"/>
                <w:rFonts w:cs="Arial"/>
                <w:b/>
                <w:noProof/>
              </w:rPr>
              <w:t>Flujo normal.</w:t>
            </w:r>
            <w:r w:rsidR="005C3D40">
              <w:rPr>
                <w:noProof/>
                <w:webHidden/>
              </w:rPr>
              <w:tab/>
            </w:r>
            <w:r w:rsidR="005C3D40">
              <w:rPr>
                <w:noProof/>
                <w:webHidden/>
              </w:rPr>
              <w:fldChar w:fldCharType="begin"/>
            </w:r>
            <w:r w:rsidR="005C3D40">
              <w:rPr>
                <w:noProof/>
                <w:webHidden/>
              </w:rPr>
              <w:instrText xml:space="preserve"> PAGEREF _Toc83290724 \h </w:instrText>
            </w:r>
            <w:r w:rsidR="005C3D40">
              <w:rPr>
                <w:noProof/>
                <w:webHidden/>
              </w:rPr>
            </w:r>
            <w:r w:rsidR="005C3D40">
              <w:rPr>
                <w:noProof/>
                <w:webHidden/>
              </w:rPr>
              <w:fldChar w:fldCharType="separate"/>
            </w:r>
            <w:r w:rsidR="005C3D40">
              <w:rPr>
                <w:noProof/>
                <w:webHidden/>
              </w:rPr>
              <w:t>4</w:t>
            </w:r>
            <w:r w:rsidR="005C3D40">
              <w:rPr>
                <w:noProof/>
                <w:webHidden/>
              </w:rPr>
              <w:fldChar w:fldCharType="end"/>
            </w:r>
          </w:hyperlink>
        </w:p>
        <w:p w14:paraId="1E8C6941" w14:textId="36218642" w:rsidR="005C3D40" w:rsidRDefault="009E6D6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90725" w:history="1">
            <w:r w:rsidR="005C3D40" w:rsidRPr="00496C1D">
              <w:rPr>
                <w:rStyle w:val="Hipervnculo"/>
                <w:rFonts w:cs="Arial"/>
                <w:b/>
                <w:noProof/>
              </w:rPr>
              <w:t>4.</w:t>
            </w:r>
            <w:r w:rsidR="005C3D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C3D40" w:rsidRPr="00496C1D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5C3D40">
              <w:rPr>
                <w:noProof/>
                <w:webHidden/>
              </w:rPr>
              <w:tab/>
            </w:r>
            <w:r w:rsidR="005C3D40">
              <w:rPr>
                <w:noProof/>
                <w:webHidden/>
              </w:rPr>
              <w:fldChar w:fldCharType="begin"/>
            </w:r>
            <w:r w:rsidR="005C3D40">
              <w:rPr>
                <w:noProof/>
                <w:webHidden/>
              </w:rPr>
              <w:instrText xml:space="preserve"> PAGEREF _Toc83290725 \h </w:instrText>
            </w:r>
            <w:r w:rsidR="005C3D40">
              <w:rPr>
                <w:noProof/>
                <w:webHidden/>
              </w:rPr>
            </w:r>
            <w:r w:rsidR="005C3D40">
              <w:rPr>
                <w:noProof/>
                <w:webHidden/>
              </w:rPr>
              <w:fldChar w:fldCharType="separate"/>
            </w:r>
            <w:r w:rsidR="005C3D40">
              <w:rPr>
                <w:noProof/>
                <w:webHidden/>
              </w:rPr>
              <w:t>5</w:t>
            </w:r>
            <w:r w:rsidR="005C3D40">
              <w:rPr>
                <w:noProof/>
                <w:webHidden/>
              </w:rPr>
              <w:fldChar w:fldCharType="end"/>
            </w:r>
          </w:hyperlink>
        </w:p>
        <w:p w14:paraId="0BAEB5DD" w14:textId="2CEE9897" w:rsidR="005C3D40" w:rsidRDefault="009E6D6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90726" w:history="1">
            <w:r w:rsidR="005C3D40" w:rsidRPr="00496C1D">
              <w:rPr>
                <w:rStyle w:val="Hipervnculo"/>
                <w:rFonts w:cs="Arial"/>
                <w:b/>
                <w:noProof/>
              </w:rPr>
              <w:t>5.</w:t>
            </w:r>
            <w:r w:rsidR="005C3D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C3D40" w:rsidRPr="00496C1D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5C3D40">
              <w:rPr>
                <w:noProof/>
                <w:webHidden/>
              </w:rPr>
              <w:tab/>
            </w:r>
            <w:r w:rsidR="005C3D40">
              <w:rPr>
                <w:noProof/>
                <w:webHidden/>
              </w:rPr>
              <w:fldChar w:fldCharType="begin"/>
            </w:r>
            <w:r w:rsidR="005C3D40">
              <w:rPr>
                <w:noProof/>
                <w:webHidden/>
              </w:rPr>
              <w:instrText xml:space="preserve"> PAGEREF _Toc83290726 \h </w:instrText>
            </w:r>
            <w:r w:rsidR="005C3D40">
              <w:rPr>
                <w:noProof/>
                <w:webHidden/>
              </w:rPr>
            </w:r>
            <w:r w:rsidR="005C3D40">
              <w:rPr>
                <w:noProof/>
                <w:webHidden/>
              </w:rPr>
              <w:fldChar w:fldCharType="separate"/>
            </w:r>
            <w:r w:rsidR="005C3D40">
              <w:rPr>
                <w:noProof/>
                <w:webHidden/>
              </w:rPr>
              <w:t>6</w:t>
            </w:r>
            <w:r w:rsidR="005C3D40">
              <w:rPr>
                <w:noProof/>
                <w:webHidden/>
              </w:rPr>
              <w:fldChar w:fldCharType="end"/>
            </w:r>
          </w:hyperlink>
        </w:p>
        <w:p w14:paraId="48838B31" w14:textId="76694201" w:rsidR="005C3D40" w:rsidRDefault="009E6D6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90727" w:history="1">
            <w:r w:rsidR="005C3D40" w:rsidRPr="00496C1D">
              <w:rPr>
                <w:rStyle w:val="Hipervnculo"/>
                <w:rFonts w:cs="Arial"/>
                <w:b/>
                <w:noProof/>
              </w:rPr>
              <w:t>6.</w:t>
            </w:r>
            <w:r w:rsidR="005C3D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C3D40" w:rsidRPr="00496C1D">
              <w:rPr>
                <w:rStyle w:val="Hipervnculo"/>
                <w:rFonts w:cs="Arial"/>
                <w:b/>
                <w:noProof/>
              </w:rPr>
              <w:t>Anexos.</w:t>
            </w:r>
            <w:r w:rsidR="005C3D40">
              <w:rPr>
                <w:noProof/>
                <w:webHidden/>
              </w:rPr>
              <w:tab/>
            </w:r>
            <w:r w:rsidR="005C3D40">
              <w:rPr>
                <w:noProof/>
                <w:webHidden/>
              </w:rPr>
              <w:fldChar w:fldCharType="begin"/>
            </w:r>
            <w:r w:rsidR="005C3D40">
              <w:rPr>
                <w:noProof/>
                <w:webHidden/>
              </w:rPr>
              <w:instrText xml:space="preserve"> PAGEREF _Toc83290727 \h </w:instrText>
            </w:r>
            <w:r w:rsidR="005C3D40">
              <w:rPr>
                <w:noProof/>
                <w:webHidden/>
              </w:rPr>
            </w:r>
            <w:r w:rsidR="005C3D40">
              <w:rPr>
                <w:noProof/>
                <w:webHidden/>
              </w:rPr>
              <w:fldChar w:fldCharType="separate"/>
            </w:r>
            <w:r w:rsidR="005C3D40">
              <w:rPr>
                <w:noProof/>
                <w:webHidden/>
              </w:rPr>
              <w:t>7</w:t>
            </w:r>
            <w:r w:rsidR="005C3D40">
              <w:rPr>
                <w:noProof/>
                <w:webHidden/>
              </w:rPr>
              <w:fldChar w:fldCharType="end"/>
            </w:r>
          </w:hyperlink>
        </w:p>
        <w:p w14:paraId="02AB4D39" w14:textId="797FC192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0B77BFD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3290722"/>
      <w:r w:rsidRPr="001F5E92">
        <w:rPr>
          <w:rFonts w:cs="Arial"/>
        </w:rPr>
        <w:lastRenderedPageBreak/>
        <w:t xml:space="preserve">Caso de Uso: </w:t>
      </w:r>
      <w:r w:rsidR="008608DA">
        <w:rPr>
          <w:rFonts w:cs="Arial"/>
        </w:rPr>
        <w:t>Registro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15208F90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290723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2134533F" w14:textId="4174EAA1" w:rsidR="00717985" w:rsidRPr="008608DA" w:rsidRDefault="008608DA" w:rsidP="008608DA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 w:rsidR="00621428">
        <w:t>“Registro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2A5FA5E1" w:rsidR="00CD7EE7" w:rsidRPr="009B44E8" w:rsidRDefault="00565E9A" w:rsidP="00717985">
            <w:pPr>
              <w:jc w:val="center"/>
              <w:rPr>
                <w:b/>
                <w:color w:val="365F91" w:themeColor="accent1" w:themeShade="BF"/>
              </w:rPr>
            </w:pPr>
            <w:r w:rsidRPr="00794B9B">
              <w:rPr>
                <w:b/>
              </w:rPr>
              <w:t>AAF00</w:t>
            </w:r>
            <w:r>
              <w:rPr>
                <w:b/>
              </w:rPr>
              <w:t>4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0CFD3569" w:rsidR="00AD1204" w:rsidRPr="004246AB" w:rsidRDefault="004246AB" w:rsidP="004246AB">
            <w:pPr>
              <w:rPr>
                <w:szCs w:val="28"/>
              </w:rPr>
            </w:pPr>
            <w:r w:rsidRPr="004246AB">
              <w:rPr>
                <w:szCs w:val="28"/>
              </w:rPr>
              <w:t>1.0 (24/09/2021)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093F1B1B" w:rsidR="00717985" w:rsidRPr="00EA2C31" w:rsidRDefault="004246AB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4246AB">
              <w:rPr>
                <w:rFonts w:cs="Arial"/>
                <w:color w:val="000000" w:themeColor="text1"/>
                <w:lang w:val="es-MX"/>
              </w:rPr>
              <w:t>Poseer los permisos requeridos para la edición del catálogo. Para la edición y eliminación se requiere un registro previo dentro del apartado.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43CFAEC4" w:rsidR="009B32ED" w:rsidRPr="00FF5CE7" w:rsidRDefault="00057503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Esta pestaña permite la captura del registro de un activo fijo dentro</w:t>
            </w:r>
            <w:r w:rsidR="004246AB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 del módulo de Activo Fijo.</w:t>
            </w:r>
          </w:p>
        </w:tc>
      </w:tr>
      <w:tr w:rsidR="008759E2" w:rsidRPr="00211FC3" w14:paraId="2374E7D6" w14:textId="77777777" w:rsidTr="005C3D40">
        <w:trPr>
          <w:trHeight w:val="559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5C3D40">
        <w:trPr>
          <w:trHeight w:val="128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190149AF" w:rsidR="00542CC3" w:rsidRPr="00E91C7F" w:rsidRDefault="004246AB" w:rsidP="00133911">
            <w:pPr>
              <w:rPr>
                <w:color w:val="365F91" w:themeColor="accent1" w:themeShade="BF"/>
                <w:szCs w:val="28"/>
              </w:rPr>
            </w:pPr>
            <w:r w:rsidRPr="004246AB"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1DE2BC9" w:rsidR="00717985" w:rsidRPr="00AD4D50" w:rsidRDefault="00632CA6" w:rsidP="006E3C56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</w:p>
        </w:tc>
      </w:tr>
      <w:bookmarkEnd w:id="2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45AD78F9" w14:textId="77777777" w:rsidR="00734209" w:rsidRDefault="00734209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5E85CBCC" w14:textId="64E87A6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3290724"/>
      <w:r>
        <w:rPr>
          <w:rFonts w:cs="Arial"/>
          <w:b/>
          <w:sz w:val="26"/>
          <w:szCs w:val="26"/>
        </w:rPr>
        <w:lastRenderedPageBreak/>
        <w:t>Flujo normal.</w:t>
      </w:r>
      <w:bookmarkEnd w:id="3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86B9901" w:rsidR="00D63685" w:rsidRDefault="008279CC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08629589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D14B22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78770574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09191A05" w14:textId="2307F46E" w:rsidR="005C3D40" w:rsidRDefault="005C3D40" w:rsidP="005C3D40">
      <w:pPr>
        <w:rPr>
          <w:lang w:val="es-MX" w:eastAsia="ja-JP"/>
        </w:rPr>
      </w:pPr>
    </w:p>
    <w:p w14:paraId="38D481AD" w14:textId="77777777" w:rsidR="005C3D40" w:rsidRPr="005C3D40" w:rsidRDefault="005C3D40" w:rsidP="005C3D40">
      <w:pPr>
        <w:pStyle w:val="Prrafodelista"/>
        <w:numPr>
          <w:ilvl w:val="0"/>
          <w:numId w:val="31"/>
        </w:numPr>
        <w:jc w:val="both"/>
        <w:rPr>
          <w:lang w:val="es-MX" w:eastAsia="ja-JP"/>
        </w:rPr>
      </w:pPr>
      <w:r w:rsidRPr="005C3D40">
        <w:rPr>
          <w:lang w:val="es-MX" w:eastAsia="ja-JP"/>
        </w:rPr>
        <w:t>Los campos obligatorios se describen en el diccionario de datos y estos no deben ser valores nulos.</w:t>
      </w:r>
    </w:p>
    <w:p w14:paraId="0338E5CC" w14:textId="77777777" w:rsidR="005C3D40" w:rsidRPr="005C3D40" w:rsidRDefault="005C3D40" w:rsidP="005C3D40">
      <w:pPr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235281DC" w:rsidR="006E3C56" w:rsidRDefault="006E3C56">
      <w:pPr>
        <w:rPr>
          <w:rFonts w:cs="Arial"/>
          <w:b/>
          <w:sz w:val="26"/>
          <w:szCs w:val="26"/>
          <w:highlight w:val="lightGray"/>
        </w:rPr>
      </w:pPr>
      <w:r>
        <w:rPr>
          <w:rFonts w:cs="Arial"/>
          <w:b/>
          <w:sz w:val="26"/>
          <w:szCs w:val="26"/>
          <w:highlight w:val="lightGray"/>
        </w:rPr>
        <w:br w:type="page"/>
      </w:r>
    </w:p>
    <w:p w14:paraId="2F4CA193" w14:textId="77777777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5B926256" w:rsidR="00BD02E7" w:rsidRPr="00D63685" w:rsidRDefault="00BD02E7" w:rsidP="006E3C56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290725"/>
      <w:r w:rsidRPr="00D63685">
        <w:rPr>
          <w:rFonts w:cs="Arial"/>
          <w:b/>
          <w:sz w:val="26"/>
          <w:szCs w:val="26"/>
        </w:rPr>
        <w:t>Diagrama de Caso de Uso</w:t>
      </w:r>
      <w:bookmarkEnd w:id="4"/>
      <w:r w:rsidR="006E3C56" w:rsidRPr="006E3C56">
        <w:rPr>
          <w:rStyle w:val="Normal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96D93FE" w14:textId="2DF0655A" w:rsidR="00490541" w:rsidRDefault="00490541" w:rsidP="00490541">
      <w:pPr>
        <w:rPr>
          <w:rFonts w:cs="Arial"/>
          <w:lang w:val="es-MX"/>
        </w:rPr>
      </w:pPr>
    </w:p>
    <w:p w14:paraId="52BEB00C" w14:textId="7A6CFF24" w:rsidR="00E94708" w:rsidRDefault="006E3C56" w:rsidP="00490541">
      <w:r w:rsidRPr="006E3C56"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444864E" wp14:editId="03BACBED">
            <wp:simplePos x="0" y="0"/>
            <wp:positionH relativeFrom="column">
              <wp:posOffset>1053465</wp:posOffset>
            </wp:positionH>
            <wp:positionV relativeFrom="paragraph">
              <wp:posOffset>1167130</wp:posOffset>
            </wp:positionV>
            <wp:extent cx="4147185" cy="4170378"/>
            <wp:effectExtent l="0" t="0" r="5715" b="1905"/>
            <wp:wrapNone/>
            <wp:docPr id="5" name="Imagen 5" descr="C:\Users\acer\Desktop\Migob\2 FICHA DE TRABAJO No. 69 REQUISICIONES\formato caso de us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esktop\Migob\2 FICHA DE TRABAJO No. 69 REQUISICIONES\formato caso de uso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 t="1236"/>
                    <a:stretch/>
                  </pic:blipFill>
                  <pic:spPr bwMode="auto">
                    <a:xfrm>
                      <a:off x="0" y="0"/>
                      <a:ext cx="4147185" cy="417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38pt;height:439.8pt" o:ole="">
            <v:imagedata r:id="rId17" o:title=""/>
          </v:shape>
          <o:OLEObject Type="Embed" ProgID="Visio.Drawing.15" ShapeID="_x0000_i1034" DrawAspect="Content" ObjectID="_1694335466" r:id="rId18"/>
        </w:objec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290726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p w14:paraId="0A7E52BB" w14:textId="77777777" w:rsidR="00A7413E" w:rsidRPr="00A73901" w:rsidRDefault="00A7413E" w:rsidP="00A7413E">
      <w:pPr>
        <w:rPr>
          <w:rFonts w:cs="Arial"/>
        </w:rPr>
      </w:pPr>
    </w:p>
    <w:p w14:paraId="46A2FDC4" w14:textId="221E6451" w:rsidR="00A7413E" w:rsidRDefault="00A7413E" w:rsidP="00A7413E">
      <w:pPr>
        <w:rPr>
          <w:rFonts w:cs="Arial"/>
          <w:sz w:val="18"/>
          <w:szCs w:val="18"/>
        </w:rPr>
      </w:pPr>
    </w:p>
    <w:p w14:paraId="185E43E4" w14:textId="0D77AE52" w:rsidR="00000A8E" w:rsidRDefault="00000A8E" w:rsidP="00000A8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290727"/>
      <w:r>
        <w:rPr>
          <w:rFonts w:cs="Arial"/>
          <w:b/>
          <w:sz w:val="26"/>
          <w:szCs w:val="26"/>
        </w:rPr>
        <w:t>Anexos.</w:t>
      </w:r>
      <w:bookmarkEnd w:id="6"/>
    </w:p>
    <w:p w14:paraId="590A1831" w14:textId="0792DCEC" w:rsidR="00A7413E" w:rsidRDefault="00000A8E" w:rsidP="005C3D40">
      <w:pPr>
        <w:rPr>
          <w:lang w:val="es-MX" w:eastAsia="en-US"/>
        </w:rPr>
      </w:pPr>
      <w:r>
        <w:rPr>
          <w:rFonts w:cs="Arial"/>
          <w:b/>
          <w:sz w:val="26"/>
          <w:szCs w:val="26"/>
        </w:rPr>
        <w:br/>
      </w:r>
      <w:bookmarkStart w:id="7" w:name="_Toc82510010"/>
      <w:bookmarkStart w:id="8" w:name="_Toc82510277"/>
      <w:r>
        <w:rPr>
          <w:lang w:val="es-MX" w:eastAsia="en-US"/>
        </w:rPr>
        <w:t>Se present</w:t>
      </w:r>
      <w:r w:rsidR="00AD396C">
        <w:rPr>
          <w:lang w:val="es-MX" w:eastAsia="en-US"/>
        </w:rPr>
        <w:t>a el planteamiento del diseño del caso de uso en cuestion</w:t>
      </w:r>
      <w:bookmarkStart w:id="9" w:name="_GoBack"/>
      <w:bookmarkEnd w:id="9"/>
      <w:r>
        <w:rPr>
          <w:lang w:val="es-MX" w:eastAsia="en-US"/>
        </w:rPr>
        <w:t>.</w:t>
      </w:r>
      <w:bookmarkEnd w:id="7"/>
      <w:bookmarkEnd w:id="8"/>
    </w:p>
    <w:p w14:paraId="467D2882" w14:textId="58414600" w:rsidR="00000A8E" w:rsidRDefault="00F13933" w:rsidP="005C3D40">
      <w:r>
        <w:br/>
      </w:r>
    </w:p>
    <w:sectPr w:rsidR="00000A8E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7FD57" w14:textId="77777777" w:rsidR="009E6D63" w:rsidRDefault="009E6D63">
      <w:r>
        <w:separator/>
      </w:r>
    </w:p>
  </w:endnote>
  <w:endnote w:type="continuationSeparator" w:id="0">
    <w:p w14:paraId="6A3FC2B6" w14:textId="77777777" w:rsidR="009E6D63" w:rsidRDefault="009E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75473" w:rsidRPr="00E445D3" w:rsidRDefault="00D75473">
    <w:pPr>
      <w:pStyle w:val="Piedepgina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25F31E64" w:rsidR="00D75473" w:rsidRDefault="00D7547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D396C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8D4C9" w14:textId="77777777" w:rsidR="009E6D63" w:rsidRDefault="009E6D63">
      <w:r>
        <w:separator/>
      </w:r>
    </w:p>
  </w:footnote>
  <w:footnote w:type="continuationSeparator" w:id="0">
    <w:p w14:paraId="01A38A7A" w14:textId="77777777" w:rsidR="009E6D63" w:rsidRDefault="009E6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0EF74DB9"/>
    <w:multiLevelType w:val="hybridMultilevel"/>
    <w:tmpl w:val="23E44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5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7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4"/>
  </w:num>
  <w:num w:numId="8">
    <w:abstractNumId w:val="12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0"/>
  </w:num>
  <w:num w:numId="22">
    <w:abstractNumId w:val="18"/>
  </w:num>
  <w:num w:numId="23">
    <w:abstractNumId w:val="5"/>
  </w:num>
  <w:num w:numId="24">
    <w:abstractNumId w:val="3"/>
  </w:num>
  <w:num w:numId="25">
    <w:abstractNumId w:val="8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3"/>
  </w:num>
  <w:num w:numId="29">
    <w:abstractNumId w:val="6"/>
  </w:num>
  <w:num w:numId="30">
    <w:abstractNumId w:val="17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0A8E"/>
    <w:rsid w:val="000066DD"/>
    <w:rsid w:val="000073C9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503"/>
    <w:rsid w:val="000576CD"/>
    <w:rsid w:val="00057E48"/>
    <w:rsid w:val="00060141"/>
    <w:rsid w:val="0006108C"/>
    <w:rsid w:val="000629A3"/>
    <w:rsid w:val="000653CA"/>
    <w:rsid w:val="0006679A"/>
    <w:rsid w:val="00066880"/>
    <w:rsid w:val="00070A4F"/>
    <w:rsid w:val="0007118E"/>
    <w:rsid w:val="00073EBE"/>
    <w:rsid w:val="00075CB8"/>
    <w:rsid w:val="0008016B"/>
    <w:rsid w:val="00080390"/>
    <w:rsid w:val="00084473"/>
    <w:rsid w:val="0008792C"/>
    <w:rsid w:val="00090FB0"/>
    <w:rsid w:val="000948F0"/>
    <w:rsid w:val="00094BAE"/>
    <w:rsid w:val="0009525E"/>
    <w:rsid w:val="00096FA6"/>
    <w:rsid w:val="000A1E72"/>
    <w:rsid w:val="000A404C"/>
    <w:rsid w:val="000A4558"/>
    <w:rsid w:val="000A6169"/>
    <w:rsid w:val="000C3917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0A07"/>
    <w:rsid w:val="00112388"/>
    <w:rsid w:val="0011301C"/>
    <w:rsid w:val="00120D6B"/>
    <w:rsid w:val="001231EF"/>
    <w:rsid w:val="00126F50"/>
    <w:rsid w:val="0013320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65FF4"/>
    <w:rsid w:val="00176526"/>
    <w:rsid w:val="00176C1A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41F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76"/>
    <w:rsid w:val="002B509F"/>
    <w:rsid w:val="002B5A0B"/>
    <w:rsid w:val="002B7ABE"/>
    <w:rsid w:val="002B7C8B"/>
    <w:rsid w:val="002B7F4B"/>
    <w:rsid w:val="002C0154"/>
    <w:rsid w:val="002C11EE"/>
    <w:rsid w:val="002C45DC"/>
    <w:rsid w:val="002C5965"/>
    <w:rsid w:val="002C74C4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6AB"/>
    <w:rsid w:val="00424DCA"/>
    <w:rsid w:val="0042744C"/>
    <w:rsid w:val="00431DA0"/>
    <w:rsid w:val="0043284F"/>
    <w:rsid w:val="00432B11"/>
    <w:rsid w:val="00440BCA"/>
    <w:rsid w:val="0044115C"/>
    <w:rsid w:val="00441B52"/>
    <w:rsid w:val="00441D5A"/>
    <w:rsid w:val="004458EF"/>
    <w:rsid w:val="00452D04"/>
    <w:rsid w:val="00455BDD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C7E0F"/>
    <w:rsid w:val="004D348C"/>
    <w:rsid w:val="004D3A26"/>
    <w:rsid w:val="004D4235"/>
    <w:rsid w:val="004D688E"/>
    <w:rsid w:val="004D7392"/>
    <w:rsid w:val="004E2206"/>
    <w:rsid w:val="004F4388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5B0"/>
    <w:rsid w:val="00554612"/>
    <w:rsid w:val="005554A3"/>
    <w:rsid w:val="005557A8"/>
    <w:rsid w:val="00557F14"/>
    <w:rsid w:val="00562F83"/>
    <w:rsid w:val="00565E9A"/>
    <w:rsid w:val="00574A2A"/>
    <w:rsid w:val="00574C06"/>
    <w:rsid w:val="005800F8"/>
    <w:rsid w:val="00580464"/>
    <w:rsid w:val="00587589"/>
    <w:rsid w:val="00593E54"/>
    <w:rsid w:val="00593FBE"/>
    <w:rsid w:val="00595FFE"/>
    <w:rsid w:val="005A0ECA"/>
    <w:rsid w:val="005B0BB1"/>
    <w:rsid w:val="005B3722"/>
    <w:rsid w:val="005B6DA2"/>
    <w:rsid w:val="005C2EAA"/>
    <w:rsid w:val="005C3D40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21428"/>
    <w:rsid w:val="00632CA6"/>
    <w:rsid w:val="006335BB"/>
    <w:rsid w:val="0063531E"/>
    <w:rsid w:val="00635FDC"/>
    <w:rsid w:val="006365A7"/>
    <w:rsid w:val="00644778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3C56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4209"/>
    <w:rsid w:val="007352B6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869BD"/>
    <w:rsid w:val="00790BC4"/>
    <w:rsid w:val="00792FBB"/>
    <w:rsid w:val="007977F5"/>
    <w:rsid w:val="007A1D28"/>
    <w:rsid w:val="007A342B"/>
    <w:rsid w:val="007A57CF"/>
    <w:rsid w:val="007B0261"/>
    <w:rsid w:val="007B0AC8"/>
    <w:rsid w:val="007B270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11188"/>
    <w:rsid w:val="00811B7B"/>
    <w:rsid w:val="008276E8"/>
    <w:rsid w:val="008279CC"/>
    <w:rsid w:val="0083072C"/>
    <w:rsid w:val="00831414"/>
    <w:rsid w:val="00833F65"/>
    <w:rsid w:val="00834CFD"/>
    <w:rsid w:val="0084121F"/>
    <w:rsid w:val="008448ED"/>
    <w:rsid w:val="008474E9"/>
    <w:rsid w:val="00847BAD"/>
    <w:rsid w:val="00851BDD"/>
    <w:rsid w:val="00854FB5"/>
    <w:rsid w:val="00856408"/>
    <w:rsid w:val="0086035E"/>
    <w:rsid w:val="008608DA"/>
    <w:rsid w:val="0086092C"/>
    <w:rsid w:val="00861848"/>
    <w:rsid w:val="008636A6"/>
    <w:rsid w:val="00864DA6"/>
    <w:rsid w:val="00871CEF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0DD2"/>
    <w:rsid w:val="00894A83"/>
    <w:rsid w:val="00896172"/>
    <w:rsid w:val="00897F8A"/>
    <w:rsid w:val="008A05CA"/>
    <w:rsid w:val="008B005E"/>
    <w:rsid w:val="008B23DD"/>
    <w:rsid w:val="008B36F2"/>
    <w:rsid w:val="008C1DF4"/>
    <w:rsid w:val="008C2155"/>
    <w:rsid w:val="008D38CA"/>
    <w:rsid w:val="008D4E27"/>
    <w:rsid w:val="008E1BD2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6705D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3370"/>
    <w:rsid w:val="009D5C49"/>
    <w:rsid w:val="009D6A8A"/>
    <w:rsid w:val="009E6D63"/>
    <w:rsid w:val="009F03E9"/>
    <w:rsid w:val="009F0F50"/>
    <w:rsid w:val="009F1072"/>
    <w:rsid w:val="009F4A2A"/>
    <w:rsid w:val="009F56BE"/>
    <w:rsid w:val="009F6363"/>
    <w:rsid w:val="00A01509"/>
    <w:rsid w:val="00A06BC0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75B1A"/>
    <w:rsid w:val="00A80F6C"/>
    <w:rsid w:val="00A82672"/>
    <w:rsid w:val="00A8774A"/>
    <w:rsid w:val="00AA0735"/>
    <w:rsid w:val="00AA24D3"/>
    <w:rsid w:val="00AA4FFE"/>
    <w:rsid w:val="00AA6FD6"/>
    <w:rsid w:val="00AB0E3A"/>
    <w:rsid w:val="00AB33FA"/>
    <w:rsid w:val="00AC020C"/>
    <w:rsid w:val="00AC1E6F"/>
    <w:rsid w:val="00AC2D21"/>
    <w:rsid w:val="00AD0798"/>
    <w:rsid w:val="00AD0F74"/>
    <w:rsid w:val="00AD1204"/>
    <w:rsid w:val="00AD3937"/>
    <w:rsid w:val="00AD396C"/>
    <w:rsid w:val="00AD4D50"/>
    <w:rsid w:val="00AD4FFE"/>
    <w:rsid w:val="00AD726F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5EB"/>
    <w:rsid w:val="00B31DED"/>
    <w:rsid w:val="00B355B8"/>
    <w:rsid w:val="00B46F05"/>
    <w:rsid w:val="00B477B8"/>
    <w:rsid w:val="00B547DD"/>
    <w:rsid w:val="00B57B30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5D48"/>
    <w:rsid w:val="00B96B8A"/>
    <w:rsid w:val="00BA111B"/>
    <w:rsid w:val="00BA5249"/>
    <w:rsid w:val="00BA6D5E"/>
    <w:rsid w:val="00BA6D8C"/>
    <w:rsid w:val="00BB0BB0"/>
    <w:rsid w:val="00BB2372"/>
    <w:rsid w:val="00BB455B"/>
    <w:rsid w:val="00BB6374"/>
    <w:rsid w:val="00BC0846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13A27"/>
    <w:rsid w:val="00C267B6"/>
    <w:rsid w:val="00C26A6A"/>
    <w:rsid w:val="00C33838"/>
    <w:rsid w:val="00C357CE"/>
    <w:rsid w:val="00C369A2"/>
    <w:rsid w:val="00C414AB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17B5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B3C"/>
    <w:rsid w:val="00CE1E82"/>
    <w:rsid w:val="00CF27A2"/>
    <w:rsid w:val="00CF4926"/>
    <w:rsid w:val="00CF6866"/>
    <w:rsid w:val="00CF6CF0"/>
    <w:rsid w:val="00D11E68"/>
    <w:rsid w:val="00D14B2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7F6E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0D8B"/>
    <w:rsid w:val="00E445D3"/>
    <w:rsid w:val="00E47279"/>
    <w:rsid w:val="00E47EBC"/>
    <w:rsid w:val="00E52C99"/>
    <w:rsid w:val="00E53AEB"/>
    <w:rsid w:val="00E55EFC"/>
    <w:rsid w:val="00E56DB5"/>
    <w:rsid w:val="00E662C8"/>
    <w:rsid w:val="00E72C4F"/>
    <w:rsid w:val="00E771DF"/>
    <w:rsid w:val="00E80C83"/>
    <w:rsid w:val="00E80F41"/>
    <w:rsid w:val="00E81453"/>
    <w:rsid w:val="00E816AA"/>
    <w:rsid w:val="00E91C7F"/>
    <w:rsid w:val="00E921D9"/>
    <w:rsid w:val="00E94708"/>
    <w:rsid w:val="00EA2C31"/>
    <w:rsid w:val="00EA3649"/>
    <w:rsid w:val="00EA5344"/>
    <w:rsid w:val="00EB3696"/>
    <w:rsid w:val="00EB7FB7"/>
    <w:rsid w:val="00EC1875"/>
    <w:rsid w:val="00EC1E26"/>
    <w:rsid w:val="00ED060B"/>
    <w:rsid w:val="00ED36D6"/>
    <w:rsid w:val="00ED6BB0"/>
    <w:rsid w:val="00EE259B"/>
    <w:rsid w:val="00EF35B0"/>
    <w:rsid w:val="00F00833"/>
    <w:rsid w:val="00F01904"/>
    <w:rsid w:val="00F031B2"/>
    <w:rsid w:val="00F067C0"/>
    <w:rsid w:val="00F1043F"/>
    <w:rsid w:val="00F13933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26A9"/>
    <w:rsid w:val="00F45A93"/>
    <w:rsid w:val="00F476E5"/>
    <w:rsid w:val="00F5027F"/>
    <w:rsid w:val="00F50BA1"/>
    <w:rsid w:val="00F67190"/>
    <w:rsid w:val="00F709FA"/>
    <w:rsid w:val="00F717DE"/>
    <w:rsid w:val="00F77FA3"/>
    <w:rsid w:val="00F84D3D"/>
    <w:rsid w:val="00F912F5"/>
    <w:rsid w:val="00F95C39"/>
    <w:rsid w:val="00FA3C70"/>
    <w:rsid w:val="00FB12A9"/>
    <w:rsid w:val="00FB1412"/>
    <w:rsid w:val="00FB3108"/>
    <w:rsid w:val="00FC5A27"/>
    <w:rsid w:val="00FD2785"/>
    <w:rsid w:val="00FD3E8B"/>
    <w:rsid w:val="00FD689A"/>
    <w:rsid w:val="00FE324F"/>
    <w:rsid w:val="00FE5BA4"/>
    <w:rsid w:val="00FF25AD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B6C0A"/>
    <w:rsid w:val="000E1374"/>
    <w:rsid w:val="000F74DD"/>
    <w:rsid w:val="00103C34"/>
    <w:rsid w:val="0010794F"/>
    <w:rsid w:val="00113311"/>
    <w:rsid w:val="001C240E"/>
    <w:rsid w:val="001D2E7B"/>
    <w:rsid w:val="001E5171"/>
    <w:rsid w:val="00207B56"/>
    <w:rsid w:val="0023362D"/>
    <w:rsid w:val="002703B6"/>
    <w:rsid w:val="00277AE0"/>
    <w:rsid w:val="002872AF"/>
    <w:rsid w:val="003B56AE"/>
    <w:rsid w:val="003F72F7"/>
    <w:rsid w:val="00415CD5"/>
    <w:rsid w:val="00452AD1"/>
    <w:rsid w:val="004816DD"/>
    <w:rsid w:val="0049450B"/>
    <w:rsid w:val="004B0EAF"/>
    <w:rsid w:val="00540FCB"/>
    <w:rsid w:val="0054544A"/>
    <w:rsid w:val="0055212F"/>
    <w:rsid w:val="005728D5"/>
    <w:rsid w:val="005A4E3D"/>
    <w:rsid w:val="005B4022"/>
    <w:rsid w:val="005E45CE"/>
    <w:rsid w:val="00624DDB"/>
    <w:rsid w:val="006529BA"/>
    <w:rsid w:val="006F26FA"/>
    <w:rsid w:val="006F5EB5"/>
    <w:rsid w:val="00745B8C"/>
    <w:rsid w:val="007A34D3"/>
    <w:rsid w:val="007D7C56"/>
    <w:rsid w:val="00874A2C"/>
    <w:rsid w:val="00946734"/>
    <w:rsid w:val="009B09D6"/>
    <w:rsid w:val="00A17938"/>
    <w:rsid w:val="00A52B47"/>
    <w:rsid w:val="00A624B1"/>
    <w:rsid w:val="00AA398E"/>
    <w:rsid w:val="00B11CEE"/>
    <w:rsid w:val="00BA753B"/>
    <w:rsid w:val="00BD6F4C"/>
    <w:rsid w:val="00C27780"/>
    <w:rsid w:val="00CD2B27"/>
    <w:rsid w:val="00D55607"/>
    <w:rsid w:val="00D658FD"/>
    <w:rsid w:val="00DC40A2"/>
    <w:rsid w:val="00DF04A4"/>
    <w:rsid w:val="00E448AC"/>
    <w:rsid w:val="00E62425"/>
    <w:rsid w:val="00E74BA3"/>
    <w:rsid w:val="00EA5207"/>
    <w:rsid w:val="00EB4725"/>
    <w:rsid w:val="00F14DB3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D722102-CBA0-4EAD-A1C2-574874B2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28</TotalTime>
  <Pages>6</Pages>
  <Words>268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1744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5</cp:revision>
  <cp:lastPrinted>2007-11-14T03:04:00Z</cp:lastPrinted>
  <dcterms:created xsi:type="dcterms:W3CDTF">2021-09-23T20:59:00Z</dcterms:created>
  <dcterms:modified xsi:type="dcterms:W3CDTF">2021-09-28T18:58:00Z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