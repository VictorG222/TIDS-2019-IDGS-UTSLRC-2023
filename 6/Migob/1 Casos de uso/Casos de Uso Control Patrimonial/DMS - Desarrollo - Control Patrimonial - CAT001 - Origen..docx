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6F98CE87" w:rsidR="00490541" w:rsidRDefault="001A7BAA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CAT</w:t>
      </w:r>
      <w:r w:rsidR="00515786">
        <w:rPr>
          <w:b w:val="0"/>
          <w:color w:val="000000" w:themeColor="text1"/>
          <w:sz w:val="28"/>
          <w:szCs w:val="28"/>
        </w:rPr>
        <w:t>00</w:t>
      </w:r>
      <w:r w:rsidR="00667385">
        <w:rPr>
          <w:b w:val="0"/>
          <w:color w:val="000000" w:themeColor="text1"/>
          <w:sz w:val="28"/>
          <w:szCs w:val="28"/>
        </w:rPr>
        <w:t>1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667385" w:rsidRPr="00667385">
        <w:rPr>
          <w:rFonts w:ascii="Calibri" w:hAnsi="Calibri" w:cs="Calibri"/>
          <w:color w:val="222222"/>
          <w:shd w:val="clear" w:color="auto" w:fill="FFFFFF"/>
        </w:rPr>
        <w:t>Origen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748A032D" w14:textId="0BB021AB" w:rsidR="00310BA5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0226087" w:history="1">
            <w:r w:rsidR="00310BA5" w:rsidRPr="00F93C18">
              <w:rPr>
                <w:rStyle w:val="Hipervnculo"/>
                <w:rFonts w:cs="Arial"/>
                <w:noProof/>
              </w:rPr>
              <w:t>1.</w:t>
            </w:r>
            <w:r w:rsidR="00310B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310BA5" w:rsidRPr="00F93C18">
              <w:rPr>
                <w:rStyle w:val="Hipervnculo"/>
                <w:rFonts w:cs="Arial"/>
                <w:noProof/>
              </w:rPr>
              <w:t>Caso de Uso: Origen.</w:t>
            </w:r>
            <w:r w:rsidR="00310BA5">
              <w:rPr>
                <w:noProof/>
                <w:webHidden/>
              </w:rPr>
              <w:tab/>
            </w:r>
            <w:r w:rsidR="00310BA5">
              <w:rPr>
                <w:noProof/>
                <w:webHidden/>
              </w:rPr>
              <w:fldChar w:fldCharType="begin"/>
            </w:r>
            <w:r w:rsidR="00310BA5">
              <w:rPr>
                <w:noProof/>
                <w:webHidden/>
              </w:rPr>
              <w:instrText xml:space="preserve"> PAGEREF _Toc80226087 \h </w:instrText>
            </w:r>
            <w:r w:rsidR="00310BA5">
              <w:rPr>
                <w:noProof/>
                <w:webHidden/>
              </w:rPr>
            </w:r>
            <w:r w:rsidR="00310BA5">
              <w:rPr>
                <w:noProof/>
                <w:webHidden/>
              </w:rPr>
              <w:fldChar w:fldCharType="separate"/>
            </w:r>
            <w:r w:rsidR="00310BA5">
              <w:rPr>
                <w:noProof/>
                <w:webHidden/>
              </w:rPr>
              <w:t>3</w:t>
            </w:r>
            <w:r w:rsidR="00310BA5">
              <w:rPr>
                <w:noProof/>
                <w:webHidden/>
              </w:rPr>
              <w:fldChar w:fldCharType="end"/>
            </w:r>
          </w:hyperlink>
        </w:p>
        <w:p w14:paraId="6DA8D64C" w14:textId="7F9C66C6" w:rsidR="00310BA5" w:rsidRDefault="0071617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226088" w:history="1">
            <w:r w:rsidR="00310BA5" w:rsidRPr="00F93C18">
              <w:rPr>
                <w:rStyle w:val="Hipervnculo"/>
                <w:rFonts w:cs="Arial"/>
                <w:noProof/>
              </w:rPr>
              <w:t>2.</w:t>
            </w:r>
            <w:r w:rsidR="00310B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310BA5" w:rsidRPr="00F93C18">
              <w:rPr>
                <w:rStyle w:val="Hipervnculo"/>
                <w:rFonts w:cs="Arial"/>
                <w:noProof/>
              </w:rPr>
              <w:t>Descripción.</w:t>
            </w:r>
            <w:r w:rsidR="00310BA5">
              <w:rPr>
                <w:noProof/>
                <w:webHidden/>
              </w:rPr>
              <w:tab/>
            </w:r>
            <w:r w:rsidR="00310BA5">
              <w:rPr>
                <w:noProof/>
                <w:webHidden/>
              </w:rPr>
              <w:fldChar w:fldCharType="begin"/>
            </w:r>
            <w:r w:rsidR="00310BA5">
              <w:rPr>
                <w:noProof/>
                <w:webHidden/>
              </w:rPr>
              <w:instrText xml:space="preserve"> PAGEREF _Toc80226088 \h </w:instrText>
            </w:r>
            <w:r w:rsidR="00310BA5">
              <w:rPr>
                <w:noProof/>
                <w:webHidden/>
              </w:rPr>
            </w:r>
            <w:r w:rsidR="00310BA5">
              <w:rPr>
                <w:noProof/>
                <w:webHidden/>
              </w:rPr>
              <w:fldChar w:fldCharType="separate"/>
            </w:r>
            <w:r w:rsidR="00310BA5">
              <w:rPr>
                <w:noProof/>
                <w:webHidden/>
              </w:rPr>
              <w:t>3</w:t>
            </w:r>
            <w:r w:rsidR="00310BA5">
              <w:rPr>
                <w:noProof/>
                <w:webHidden/>
              </w:rPr>
              <w:fldChar w:fldCharType="end"/>
            </w:r>
          </w:hyperlink>
        </w:p>
        <w:p w14:paraId="013212AE" w14:textId="03498BF2" w:rsidR="00310BA5" w:rsidRDefault="0071617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226089" w:history="1">
            <w:r w:rsidR="00310BA5" w:rsidRPr="00F93C18">
              <w:rPr>
                <w:rStyle w:val="Hipervnculo"/>
                <w:rFonts w:cs="Arial"/>
                <w:b/>
                <w:noProof/>
              </w:rPr>
              <w:t>3.</w:t>
            </w:r>
            <w:r w:rsidR="00310B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310BA5" w:rsidRPr="00F93C18">
              <w:rPr>
                <w:rStyle w:val="Hipervnculo"/>
                <w:rFonts w:cs="Arial"/>
                <w:b/>
                <w:noProof/>
              </w:rPr>
              <w:t>Flujo normal.</w:t>
            </w:r>
            <w:r w:rsidR="00310BA5">
              <w:rPr>
                <w:noProof/>
                <w:webHidden/>
              </w:rPr>
              <w:tab/>
            </w:r>
            <w:r w:rsidR="00310BA5">
              <w:rPr>
                <w:noProof/>
                <w:webHidden/>
              </w:rPr>
              <w:fldChar w:fldCharType="begin"/>
            </w:r>
            <w:r w:rsidR="00310BA5">
              <w:rPr>
                <w:noProof/>
                <w:webHidden/>
              </w:rPr>
              <w:instrText xml:space="preserve"> PAGEREF _Toc80226089 \h </w:instrText>
            </w:r>
            <w:r w:rsidR="00310BA5">
              <w:rPr>
                <w:noProof/>
                <w:webHidden/>
              </w:rPr>
            </w:r>
            <w:r w:rsidR="00310BA5">
              <w:rPr>
                <w:noProof/>
                <w:webHidden/>
              </w:rPr>
              <w:fldChar w:fldCharType="separate"/>
            </w:r>
            <w:r w:rsidR="00310BA5">
              <w:rPr>
                <w:noProof/>
                <w:webHidden/>
              </w:rPr>
              <w:t>4</w:t>
            </w:r>
            <w:r w:rsidR="00310BA5">
              <w:rPr>
                <w:noProof/>
                <w:webHidden/>
              </w:rPr>
              <w:fldChar w:fldCharType="end"/>
            </w:r>
          </w:hyperlink>
        </w:p>
        <w:p w14:paraId="7903546E" w14:textId="16CD0AB4" w:rsidR="00310BA5" w:rsidRDefault="0071617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226090" w:history="1">
            <w:r w:rsidR="00310BA5" w:rsidRPr="00F93C18">
              <w:rPr>
                <w:rStyle w:val="Hipervnculo"/>
                <w:rFonts w:cs="Arial"/>
                <w:b/>
                <w:noProof/>
              </w:rPr>
              <w:t>4.</w:t>
            </w:r>
            <w:r w:rsidR="00310B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310BA5" w:rsidRPr="00F93C18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310BA5">
              <w:rPr>
                <w:noProof/>
                <w:webHidden/>
              </w:rPr>
              <w:tab/>
            </w:r>
            <w:r w:rsidR="00310BA5">
              <w:rPr>
                <w:noProof/>
                <w:webHidden/>
              </w:rPr>
              <w:fldChar w:fldCharType="begin"/>
            </w:r>
            <w:r w:rsidR="00310BA5">
              <w:rPr>
                <w:noProof/>
                <w:webHidden/>
              </w:rPr>
              <w:instrText xml:space="preserve"> PAGEREF _Toc80226090 \h </w:instrText>
            </w:r>
            <w:r w:rsidR="00310BA5">
              <w:rPr>
                <w:noProof/>
                <w:webHidden/>
              </w:rPr>
            </w:r>
            <w:r w:rsidR="00310BA5">
              <w:rPr>
                <w:noProof/>
                <w:webHidden/>
              </w:rPr>
              <w:fldChar w:fldCharType="separate"/>
            </w:r>
            <w:r w:rsidR="00310BA5">
              <w:rPr>
                <w:noProof/>
                <w:webHidden/>
              </w:rPr>
              <w:t>4</w:t>
            </w:r>
            <w:r w:rsidR="00310BA5">
              <w:rPr>
                <w:noProof/>
                <w:webHidden/>
              </w:rPr>
              <w:fldChar w:fldCharType="end"/>
            </w:r>
          </w:hyperlink>
        </w:p>
        <w:p w14:paraId="0FCAFB26" w14:textId="153E6926" w:rsidR="00310BA5" w:rsidRDefault="0071617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226091" w:history="1">
            <w:r w:rsidR="00310BA5" w:rsidRPr="00F93C18">
              <w:rPr>
                <w:rStyle w:val="Hipervnculo"/>
                <w:rFonts w:cs="Arial"/>
                <w:b/>
                <w:noProof/>
              </w:rPr>
              <w:t>5.</w:t>
            </w:r>
            <w:r w:rsidR="00310B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310BA5" w:rsidRPr="00F93C18">
              <w:rPr>
                <w:rStyle w:val="Hipervnculo"/>
                <w:rFonts w:cs="Arial"/>
                <w:b/>
                <w:noProof/>
              </w:rPr>
              <w:t>Diccionario de datos.</w:t>
            </w:r>
            <w:r w:rsidR="00310BA5">
              <w:rPr>
                <w:noProof/>
                <w:webHidden/>
              </w:rPr>
              <w:tab/>
            </w:r>
            <w:r w:rsidR="00310BA5">
              <w:rPr>
                <w:noProof/>
                <w:webHidden/>
              </w:rPr>
              <w:fldChar w:fldCharType="begin"/>
            </w:r>
            <w:r w:rsidR="00310BA5">
              <w:rPr>
                <w:noProof/>
                <w:webHidden/>
              </w:rPr>
              <w:instrText xml:space="preserve"> PAGEREF _Toc80226091 \h </w:instrText>
            </w:r>
            <w:r w:rsidR="00310BA5">
              <w:rPr>
                <w:noProof/>
                <w:webHidden/>
              </w:rPr>
            </w:r>
            <w:r w:rsidR="00310BA5">
              <w:rPr>
                <w:noProof/>
                <w:webHidden/>
              </w:rPr>
              <w:fldChar w:fldCharType="separate"/>
            </w:r>
            <w:r w:rsidR="00310BA5">
              <w:rPr>
                <w:noProof/>
                <w:webHidden/>
              </w:rPr>
              <w:t>6</w:t>
            </w:r>
            <w:r w:rsidR="00310BA5">
              <w:rPr>
                <w:noProof/>
                <w:webHidden/>
              </w:rPr>
              <w:fldChar w:fldCharType="end"/>
            </w:r>
          </w:hyperlink>
        </w:p>
        <w:p w14:paraId="02AB4D39" w14:textId="79119121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625CCF95" w:rsidR="009B44E8" w:rsidRDefault="001F5E92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0226087"/>
      <w:r w:rsidRPr="001F5E92">
        <w:rPr>
          <w:rFonts w:cs="Arial"/>
        </w:rPr>
        <w:lastRenderedPageBreak/>
        <w:t xml:space="preserve">Caso de Uso: </w:t>
      </w:r>
      <w:r w:rsidR="00667385">
        <w:rPr>
          <w:rFonts w:cs="Arial"/>
        </w:rPr>
        <w:t>Origen</w:t>
      </w:r>
      <w:r w:rsidR="008636A6">
        <w:rPr>
          <w:rFonts w:cs="Arial"/>
          <w:color w:val="000000" w:themeColor="text1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4E16E60B" w:rsidR="009B44E8" w:rsidRP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0226088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309D40CC" w14:textId="0BBCBDF5" w:rsidR="009B44E8" w:rsidRPr="009B44E8" w:rsidRDefault="009B44E8" w:rsidP="009B44E8">
      <w:pPr>
        <w:pStyle w:val="Descripcin"/>
        <w:jc w:val="both"/>
        <w:rPr>
          <w:b/>
          <w:bCs w:val="0"/>
        </w:rPr>
      </w:pPr>
      <w:r w:rsidRPr="009B44E8">
        <w:rPr>
          <w:bCs w:val="0"/>
        </w:rPr>
        <w:t xml:space="preserve">Se describe el proceso de registro de datos en </w:t>
      </w:r>
      <w:r w:rsidR="001A7BAA">
        <w:rPr>
          <w:bCs w:val="0"/>
        </w:rPr>
        <w:t xml:space="preserve">el </w:t>
      </w:r>
      <w:r w:rsidR="00515786">
        <w:rPr>
          <w:bCs w:val="0"/>
        </w:rPr>
        <w:t>catálogo</w:t>
      </w:r>
      <w:r w:rsidR="006631F6">
        <w:rPr>
          <w:b/>
          <w:bCs w:val="0"/>
        </w:rPr>
        <w:t xml:space="preserve"> </w:t>
      </w:r>
      <w:r w:rsidR="006631F6" w:rsidRPr="006911B1">
        <w:t>de</w:t>
      </w:r>
      <w:r w:rsidR="00515786">
        <w:rPr>
          <w:bCs w:val="0"/>
        </w:rPr>
        <w:t xml:space="preserve"> </w:t>
      </w:r>
      <w:r w:rsidR="00667385">
        <w:rPr>
          <w:bCs w:val="0"/>
        </w:rPr>
        <w:t>origen</w:t>
      </w:r>
      <w:r w:rsidRPr="009B44E8">
        <w:rPr>
          <w:bCs w:val="0"/>
        </w:rPr>
        <w:t xml:space="preserve">, así como los diferentes escenarios emergentes sobre el proceso. </w:t>
      </w:r>
    </w:p>
    <w:p w14:paraId="2134533F" w14:textId="77777777" w:rsidR="00717985" w:rsidRDefault="00717985" w:rsidP="001B181C">
      <w:pPr>
        <w:pStyle w:val="titulo1"/>
        <w:rPr>
          <w:rFonts w:cs="Arial"/>
          <w:b w:val="0"/>
          <w:color w:val="365F91" w:themeColor="accent1" w:themeShade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707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16B7B730" w:rsidR="00CD7EE7" w:rsidRPr="009B44E8" w:rsidRDefault="00BA6D5E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000000" w:themeColor="text1"/>
              </w:rPr>
              <w:t>CAT</w:t>
            </w:r>
            <w:r w:rsidR="009B44E8" w:rsidRPr="009B44E8">
              <w:rPr>
                <w:b/>
                <w:color w:val="000000" w:themeColor="text1"/>
              </w:rPr>
              <w:t>00</w:t>
            </w:r>
            <w:r w:rsidR="00667385">
              <w:rPr>
                <w:b/>
                <w:color w:val="000000" w:themeColor="text1"/>
              </w:rPr>
              <w:t>1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3C6EF458" w:rsidR="00AD1204" w:rsidRPr="00F476E5" w:rsidRDefault="00F476E5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1.</w:t>
            </w:r>
            <w:r w:rsidR="0040635A">
              <w:rPr>
                <w:color w:val="000000" w:themeColor="text1"/>
                <w:szCs w:val="28"/>
              </w:rPr>
              <w:t>1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="00AD1204" w:rsidRPr="00F476E5">
              <w:rPr>
                <w:color w:val="000000" w:themeColor="text1"/>
                <w:szCs w:val="28"/>
              </w:rPr>
              <w:t>(</w:t>
            </w:r>
            <w:r w:rsidR="0040635A">
              <w:rPr>
                <w:color w:val="000000" w:themeColor="text1"/>
                <w:szCs w:val="28"/>
              </w:rPr>
              <w:t>17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0</w:t>
            </w:r>
            <w:r w:rsidR="0040635A">
              <w:rPr>
                <w:color w:val="000000" w:themeColor="text1"/>
                <w:szCs w:val="28"/>
              </w:rPr>
              <w:t>9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202</w:t>
            </w:r>
            <w:r w:rsidR="00667385">
              <w:rPr>
                <w:color w:val="000000" w:themeColor="text1"/>
                <w:szCs w:val="28"/>
              </w:rPr>
              <w:t>1</w:t>
            </w:r>
            <w:r w:rsidR="00AD1204" w:rsidRPr="00F476E5">
              <w:rPr>
                <w:color w:val="000000" w:themeColor="text1"/>
                <w:szCs w:val="28"/>
              </w:rPr>
              <w:t>)</w:t>
            </w:r>
            <w:bookmarkStart w:id="3" w:name="_GoBack"/>
            <w:bookmarkEnd w:id="3"/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6D18CCDB" w14:textId="5A653D6E" w:rsidR="003E5DC8" w:rsidRDefault="009B44E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9B44E8"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58A4EA77" w14:textId="77777777" w:rsidR="003B3EFB" w:rsidRDefault="003B3EFB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5FD8A5AD" w14:textId="6CA8CBC3" w:rsidR="003E5DC8" w:rsidRPr="009B44E8" w:rsidRDefault="003E5DC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Para la edición y eliminación se requiere un registro previo dentro del catálogo.</w:t>
            </w:r>
          </w:p>
          <w:p w14:paraId="43A60ED2" w14:textId="0A84F231" w:rsidR="00717985" w:rsidRPr="00AD1204" w:rsidRDefault="00717985" w:rsidP="00AD1204">
            <w:pPr>
              <w:jc w:val="both"/>
              <w:rPr>
                <w:rFonts w:cs="Arial"/>
                <w:color w:val="365F91" w:themeColor="accent1" w:themeShade="BF"/>
                <w:lang w:val="es-MX"/>
              </w:rPr>
            </w:pP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46349349" w14:textId="7A248244" w:rsidR="00310BA5" w:rsidRPr="00FC5A27" w:rsidRDefault="009B32ED" w:rsidP="00515786">
            <w:pPr>
              <w:jc w:val="both"/>
              <w:rPr>
                <w:b/>
                <w:bCs/>
                <w:color w:val="000000" w:themeColor="text1"/>
                <w:szCs w:val="28"/>
              </w:rPr>
            </w:pPr>
            <w:r w:rsidRPr="00310BA5">
              <w:rPr>
                <w:color w:val="000000" w:themeColor="text1"/>
                <w:szCs w:val="28"/>
              </w:rPr>
              <w:t xml:space="preserve">Este catálogo permite la captura </w:t>
            </w:r>
            <w:r w:rsidR="00310BA5" w:rsidRPr="00310BA5">
              <w:rPr>
                <w:color w:val="000000" w:themeColor="text1"/>
                <w:szCs w:val="28"/>
              </w:rPr>
              <w:t>de</w:t>
            </w:r>
            <w:r w:rsidR="00310BA5">
              <w:rPr>
                <w:color w:val="000000" w:themeColor="text1"/>
                <w:szCs w:val="28"/>
              </w:rPr>
              <w:t xml:space="preserve"> los distintos orígenes requeridos por las distintas entidades municipales en el área de control patrimonial </w:t>
            </w:r>
            <w:r w:rsidR="00E121B0">
              <w:rPr>
                <w:color w:val="000000" w:themeColor="text1"/>
                <w:szCs w:val="28"/>
              </w:rPr>
              <w:t>teniendo como base</w:t>
            </w:r>
            <w:r w:rsidR="00310BA5">
              <w:rPr>
                <w:color w:val="000000" w:themeColor="text1"/>
                <w:szCs w:val="28"/>
              </w:rPr>
              <w:t>: adquisición de un bien, arrendamiento financiero, adjudicación, donación, comodato,</w:t>
            </w:r>
            <w:r w:rsidR="001D3AAE">
              <w:rPr>
                <w:color w:val="000000" w:themeColor="text1"/>
                <w:szCs w:val="28"/>
              </w:rPr>
              <w:t xml:space="preserve"> concesión;</w:t>
            </w:r>
            <w:r w:rsidR="00310BA5">
              <w:rPr>
                <w:color w:val="000000" w:themeColor="text1"/>
                <w:szCs w:val="28"/>
              </w:rPr>
              <w:t xml:space="preserve"> entre otros que la entidad definirá</w:t>
            </w:r>
            <w:r w:rsidR="00E121B0">
              <w:rPr>
                <w:color w:val="000000" w:themeColor="text1"/>
                <w:szCs w:val="28"/>
              </w:rPr>
              <w:t xml:space="preserve"> y anexará</w:t>
            </w:r>
            <w:r w:rsidR="00685843">
              <w:rPr>
                <w:color w:val="000000" w:themeColor="text1"/>
                <w:szCs w:val="28"/>
              </w:rPr>
              <w:t>.</w:t>
            </w:r>
            <w:r w:rsidR="00FC5A27">
              <w:rPr>
                <w:color w:val="000000" w:themeColor="text1"/>
                <w:szCs w:val="28"/>
              </w:rPr>
              <w:t xml:space="preserve"> </w:t>
            </w:r>
            <w:r w:rsidR="00685843" w:rsidRPr="00685843">
              <w:rPr>
                <w:b/>
                <w:bCs/>
                <w:color w:val="000000" w:themeColor="text1"/>
                <w:szCs w:val="28"/>
              </w:rPr>
              <w:t>L</w:t>
            </w:r>
            <w:r w:rsidR="00FC5A27" w:rsidRPr="00FC5A27">
              <w:rPr>
                <w:b/>
                <w:bCs/>
                <w:color w:val="000000" w:themeColor="text1"/>
                <w:szCs w:val="28"/>
              </w:rPr>
              <w:t>os datos anteriores tendrán que ser creados junto con la entidad.</w:t>
            </w:r>
          </w:p>
          <w:p w14:paraId="154D61D5" w14:textId="77777777" w:rsidR="00310BA5" w:rsidRDefault="00310BA5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93BC68B" w14:textId="353FC914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Los campos requeridos son:</w:t>
            </w:r>
          </w:p>
          <w:p w14:paraId="33417B06" w14:textId="77777777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B11E692" w14:textId="796F3B5A" w:rsidR="00515786" w:rsidRPr="009B32ED" w:rsidRDefault="009B32ED" w:rsidP="00515786">
            <w:pPr>
              <w:jc w:val="both"/>
              <w:rPr>
                <w:b/>
                <w:bCs/>
                <w:i/>
                <w:iCs/>
                <w:color w:val="000000" w:themeColor="text1"/>
                <w:szCs w:val="28"/>
              </w:rPr>
            </w:pPr>
            <w:r w:rsidRPr="009B32ED">
              <w:rPr>
                <w:b/>
                <w:bCs/>
                <w:i/>
                <w:iCs/>
                <w:color w:val="000000" w:themeColor="text1"/>
                <w:szCs w:val="28"/>
              </w:rPr>
              <w:t xml:space="preserve">Datos generales </w:t>
            </w:r>
          </w:p>
          <w:p w14:paraId="020F9CCC" w14:textId="32789D9B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415A1943" w14:textId="1D6D3495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Clave</w:t>
            </w:r>
          </w:p>
          <w:p w14:paraId="2F372E25" w14:textId="018707DB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Descripción</w:t>
            </w:r>
          </w:p>
          <w:p w14:paraId="01611695" w14:textId="568EFCBD" w:rsidR="001D1918" w:rsidRDefault="006F1AC3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Entidad municipal</w:t>
            </w:r>
          </w:p>
          <w:p w14:paraId="303B3F9B" w14:textId="36EBBED0" w:rsidR="009B32ED" w:rsidRPr="00FF5CE7" w:rsidRDefault="009B32ED" w:rsidP="006F1AC3">
            <w:pPr>
              <w:jc w:val="both"/>
              <w:rPr>
                <w:color w:val="000000" w:themeColor="text1"/>
                <w:szCs w:val="28"/>
              </w:rPr>
            </w:pP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56805C06" w:rsidR="00542CC3" w:rsidRPr="00E91C7F" w:rsidRDefault="006F1AC3" w:rsidP="00133911">
            <w:pPr>
              <w:rPr>
                <w:color w:val="365F91" w:themeColor="accent1" w:themeShade="BF"/>
                <w:szCs w:val="28"/>
              </w:rPr>
            </w:pPr>
            <w:r w:rsidRPr="006F1AC3">
              <w:rPr>
                <w:color w:val="365F91" w:themeColor="accent1" w:themeShade="BF"/>
                <w:szCs w:val="28"/>
              </w:rPr>
              <w:t>FICHA.TRABAJO.59.CATALOGO.CONTROL.PATRIMONIAL%20(1).pdf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lastRenderedPageBreak/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7A9124AF" w:rsidR="00717985" w:rsidRPr="00A570BC" w:rsidRDefault="00632CA6" w:rsidP="00E80F41">
            <w:pPr>
              <w:jc w:val="both"/>
              <w:rPr>
                <w:color w:val="365F91" w:themeColor="accent1" w:themeShade="BF"/>
                <w:szCs w:val="28"/>
              </w:rPr>
            </w:pPr>
            <w:r w:rsidRPr="008B2E58">
              <w:rPr>
                <w:color w:val="000000" w:themeColor="text1"/>
                <w:szCs w:val="28"/>
              </w:rPr>
              <w:t xml:space="preserve"> </w:t>
            </w:r>
            <w:r w:rsidR="00310BA5">
              <w:rPr>
                <w:color w:val="000000" w:themeColor="text1"/>
                <w:szCs w:val="28"/>
              </w:rPr>
              <w:t xml:space="preserve">Este catálogo es administrado por la entidad por lo cual no requiere un registro previo. </w:t>
            </w:r>
          </w:p>
        </w:tc>
      </w:tr>
      <w:bookmarkEnd w:id="2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5E85CBCC" w14:textId="07A6BB26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0226089"/>
      <w:r>
        <w:rPr>
          <w:rFonts w:cs="Arial"/>
          <w:b/>
          <w:sz w:val="26"/>
          <w:szCs w:val="26"/>
        </w:rPr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418D1407" w:rsidR="00D63685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al catálogo.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804D72" w14:paraId="330DCBAD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40D1118" w14:textId="0BE263CC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5</w:t>
            </w:r>
          </w:p>
        </w:tc>
        <w:tc>
          <w:tcPr>
            <w:tcW w:w="7430" w:type="dxa"/>
          </w:tcPr>
          <w:p w14:paraId="14559A51" w14:textId="0963F659" w:rsidR="00804D72" w:rsidRPr="00211FC3" w:rsidRDefault="00804D72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Eliminar.</w:t>
            </w:r>
          </w:p>
        </w:tc>
      </w:tr>
      <w:tr w:rsidR="003E5DC8" w14:paraId="092B6C29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4E28828C" w14:textId="03250F74" w:rsidR="00395C3F" w:rsidRDefault="00395C3F" w:rsidP="003E5DC8">
      <w:pPr>
        <w:jc w:val="both"/>
        <w:rPr>
          <w:lang w:val="es-MX" w:eastAsia="ja-JP"/>
        </w:rPr>
      </w:pPr>
    </w:p>
    <w:p w14:paraId="3FCE7968" w14:textId="77777777" w:rsidR="00395C3F" w:rsidRPr="00D63685" w:rsidRDefault="00395C3F" w:rsidP="003E5DC8">
      <w:pPr>
        <w:jc w:val="both"/>
        <w:rPr>
          <w:lang w:val="es-MX" w:eastAsia="ja-JP"/>
        </w:rPr>
      </w:pP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2D3955DF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BA00F13" w14:textId="77777777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638598AB" w14:textId="0AF07B71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46BC5C3E" w14:textId="77777777" w:rsidR="00685843" w:rsidRDefault="00685843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3E329129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34F7A7EA" w14:textId="77777777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5669F070" w14:textId="1EB9F146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5E69DEDF" w14:textId="5BFD0A59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87AEF06" w14:textId="2F30992A" w:rsidR="005557A8" w:rsidRDefault="005557A8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4910FC7D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0226090"/>
      <w:r w:rsidRPr="00D63685">
        <w:rPr>
          <w:rFonts w:cs="Arial"/>
          <w:b/>
          <w:sz w:val="26"/>
          <w:szCs w:val="26"/>
        </w:rPr>
        <w:t>Diagrama de Caso de Uso</w:t>
      </w:r>
      <w:bookmarkEnd w:id="5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63252F42" w:rsidR="00E94708" w:rsidRDefault="0034001D" w:rsidP="00490541"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25920C7" wp14:editId="1A35D7D5">
            <wp:simplePos x="0" y="0"/>
            <wp:positionH relativeFrom="page">
              <wp:align>center</wp:align>
            </wp:positionH>
            <wp:positionV relativeFrom="paragraph">
              <wp:posOffset>1270635</wp:posOffset>
            </wp:positionV>
            <wp:extent cx="4014291" cy="3819525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291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439.8pt" o:ole="">
            <v:imagedata r:id="rId17" o:title=""/>
          </v:shape>
          <o:OLEObject Type="Embed" ProgID="Visio.Drawing.15" ShapeID="_x0000_i1025" DrawAspect="Content" ObjectID="_1693374968" r:id="rId18"/>
        </w:objec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0226091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A7413E" w:rsidRPr="00A73901" w14:paraId="6200F7DD" w14:textId="77777777" w:rsidTr="005A0ECA">
        <w:tc>
          <w:tcPr>
            <w:tcW w:w="2207" w:type="dxa"/>
          </w:tcPr>
          <w:p w14:paraId="06FBE643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08BD520A" w14:textId="67AD8E0A" w:rsidR="00A7413E" w:rsidRPr="00A73901" w:rsidRDefault="00A7413E" w:rsidP="005A0EC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Catal</w:t>
            </w:r>
            <w:r w:rsidR="00310BA5">
              <w:rPr>
                <w:rFonts w:cs="Arial"/>
              </w:rPr>
              <w:t>o</w:t>
            </w:r>
            <w:r w:rsidR="00E122C7">
              <w:rPr>
                <w:rFonts w:cs="Arial"/>
              </w:rPr>
              <w:t>go_Origen</w:t>
            </w:r>
            <w:proofErr w:type="spellEnd"/>
          </w:p>
        </w:tc>
      </w:tr>
      <w:tr w:rsidR="00A7413E" w:rsidRPr="00A73901" w14:paraId="0D261EF5" w14:textId="77777777" w:rsidTr="005A0ECA">
        <w:trPr>
          <w:trHeight w:val="710"/>
        </w:trPr>
        <w:tc>
          <w:tcPr>
            <w:tcW w:w="2207" w:type="dxa"/>
          </w:tcPr>
          <w:p w14:paraId="5A31B5E5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401BFF83" w14:textId="344975E1" w:rsidR="00A7413E" w:rsidRPr="00A7413E" w:rsidRDefault="00A7413E" w:rsidP="00A7413E">
            <w:pPr>
              <w:rPr>
                <w:rFonts w:cs="Arial"/>
              </w:rPr>
            </w:pPr>
            <w:r>
              <w:rPr>
                <w:rFonts w:cs="Arial"/>
              </w:rPr>
              <w:t xml:space="preserve">Catálogo </w:t>
            </w:r>
            <w:r w:rsidR="00E122C7">
              <w:rPr>
                <w:rFonts w:cs="Arial"/>
              </w:rPr>
              <w:t xml:space="preserve">de orígenes. 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Style w:val="Tablaconcuadrcula"/>
        <w:tblW w:w="10201" w:type="dxa"/>
        <w:tblLayout w:type="fixed"/>
        <w:tblLook w:val="04A0" w:firstRow="1" w:lastRow="0" w:firstColumn="1" w:lastColumn="0" w:noHBand="0" w:noVBand="1"/>
      </w:tblPr>
      <w:tblGrid>
        <w:gridCol w:w="2112"/>
        <w:gridCol w:w="1134"/>
        <w:gridCol w:w="879"/>
        <w:gridCol w:w="1496"/>
        <w:gridCol w:w="900"/>
        <w:gridCol w:w="990"/>
        <w:gridCol w:w="706"/>
        <w:gridCol w:w="1984"/>
      </w:tblGrid>
      <w:tr w:rsidR="00137E9C" w:rsidRPr="00A73901" w14:paraId="35DF9F13" w14:textId="77777777" w:rsidTr="00921972">
        <w:trPr>
          <w:trHeight w:val="617"/>
        </w:trPr>
        <w:tc>
          <w:tcPr>
            <w:tcW w:w="2112" w:type="dxa"/>
            <w:vAlign w:val="center"/>
          </w:tcPr>
          <w:p w14:paraId="2B388C7A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del campo</w:t>
            </w:r>
          </w:p>
        </w:tc>
        <w:tc>
          <w:tcPr>
            <w:tcW w:w="1134" w:type="dxa"/>
            <w:vAlign w:val="center"/>
          </w:tcPr>
          <w:p w14:paraId="3371F52B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Tipo de dato</w:t>
            </w:r>
          </w:p>
        </w:tc>
        <w:tc>
          <w:tcPr>
            <w:tcW w:w="879" w:type="dxa"/>
            <w:vAlign w:val="center"/>
          </w:tcPr>
          <w:p w14:paraId="35D74C16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Tamaño</w:t>
            </w:r>
          </w:p>
        </w:tc>
        <w:tc>
          <w:tcPr>
            <w:tcW w:w="1496" w:type="dxa"/>
          </w:tcPr>
          <w:p w14:paraId="30FAB944" w14:textId="393D8CBB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Dominio de valores</w:t>
            </w:r>
          </w:p>
        </w:tc>
        <w:tc>
          <w:tcPr>
            <w:tcW w:w="900" w:type="dxa"/>
            <w:vAlign w:val="center"/>
          </w:tcPr>
          <w:p w14:paraId="1F8EBD30" w14:textId="0AE291A9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por default</w:t>
            </w:r>
          </w:p>
        </w:tc>
        <w:tc>
          <w:tcPr>
            <w:tcW w:w="990" w:type="dxa"/>
            <w:vAlign w:val="center"/>
          </w:tcPr>
          <w:p w14:paraId="41FCA212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PK</w:t>
            </w:r>
          </w:p>
          <w:p w14:paraId="13E258E5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FK</w:t>
            </w:r>
          </w:p>
        </w:tc>
        <w:tc>
          <w:tcPr>
            <w:tcW w:w="706" w:type="dxa"/>
            <w:vAlign w:val="center"/>
          </w:tcPr>
          <w:p w14:paraId="6D790030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nulo</w:t>
            </w:r>
          </w:p>
        </w:tc>
        <w:tc>
          <w:tcPr>
            <w:tcW w:w="1984" w:type="dxa"/>
            <w:vAlign w:val="center"/>
          </w:tcPr>
          <w:p w14:paraId="560917B7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</w:t>
            </w:r>
          </w:p>
        </w:tc>
      </w:tr>
      <w:tr w:rsidR="00137E9C" w:rsidRPr="00A73901" w14:paraId="286E5AEF" w14:textId="77777777" w:rsidTr="00921972">
        <w:trPr>
          <w:trHeight w:val="557"/>
        </w:trPr>
        <w:tc>
          <w:tcPr>
            <w:tcW w:w="2112" w:type="dxa"/>
            <w:vAlign w:val="center"/>
          </w:tcPr>
          <w:p w14:paraId="5EE65C57" w14:textId="1D89C9B2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clave</w:t>
            </w:r>
          </w:p>
        </w:tc>
        <w:tc>
          <w:tcPr>
            <w:tcW w:w="1134" w:type="dxa"/>
            <w:vAlign w:val="center"/>
          </w:tcPr>
          <w:p w14:paraId="46715789" w14:textId="16A10F6D" w:rsidR="00B547DD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CharField</w:t>
            </w:r>
            <w:proofErr w:type="spellEnd"/>
          </w:p>
        </w:tc>
        <w:tc>
          <w:tcPr>
            <w:tcW w:w="879" w:type="dxa"/>
            <w:vAlign w:val="center"/>
          </w:tcPr>
          <w:p w14:paraId="05380C1F" w14:textId="057CDE1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1496" w:type="dxa"/>
          </w:tcPr>
          <w:p w14:paraId="73A63217" w14:textId="04A39F01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  <w:vAlign w:val="center"/>
          </w:tcPr>
          <w:p w14:paraId="5235C393" w14:textId="75520186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  <w:vAlign w:val="center"/>
          </w:tcPr>
          <w:p w14:paraId="739CAEB9" w14:textId="78B22698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706" w:type="dxa"/>
            <w:vAlign w:val="center"/>
          </w:tcPr>
          <w:p w14:paraId="5CE7E49E" w14:textId="2224AF35" w:rsidR="00B547DD" w:rsidRPr="00E122C7" w:rsidRDefault="00921972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473A7384" w14:textId="122471B5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 xml:space="preserve">Clave del modelo </w:t>
            </w:r>
            <w:r>
              <w:rPr>
                <w:rFonts w:cs="Arial"/>
                <w:sz w:val="22"/>
                <w:szCs w:val="22"/>
              </w:rPr>
              <w:t>o</w:t>
            </w:r>
            <w:r w:rsidRPr="00921972">
              <w:rPr>
                <w:rFonts w:cs="Arial"/>
                <w:sz w:val="22"/>
                <w:szCs w:val="22"/>
              </w:rPr>
              <w:t>rigen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137E9C" w:rsidRPr="00A73901" w14:paraId="660ADF3A" w14:textId="77777777" w:rsidTr="00921972">
        <w:trPr>
          <w:trHeight w:val="813"/>
        </w:trPr>
        <w:tc>
          <w:tcPr>
            <w:tcW w:w="2112" w:type="dxa"/>
            <w:vAlign w:val="center"/>
          </w:tcPr>
          <w:p w14:paraId="0A447B11" w14:textId="431E7C9E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003203A3" w14:textId="028BAFDF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TextField</w:t>
            </w:r>
            <w:proofErr w:type="spellEnd"/>
          </w:p>
        </w:tc>
        <w:tc>
          <w:tcPr>
            <w:tcW w:w="879" w:type="dxa"/>
            <w:vAlign w:val="center"/>
          </w:tcPr>
          <w:p w14:paraId="19C22A22" w14:textId="7C2F27C2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1496" w:type="dxa"/>
          </w:tcPr>
          <w:p w14:paraId="2BFC7353" w14:textId="4E5475C8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  <w:vAlign w:val="center"/>
          </w:tcPr>
          <w:p w14:paraId="48D70A62" w14:textId="0D9D66C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  <w:vAlign w:val="center"/>
          </w:tcPr>
          <w:p w14:paraId="7CB62400" w14:textId="657F9F76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706" w:type="dxa"/>
            <w:vAlign w:val="center"/>
          </w:tcPr>
          <w:p w14:paraId="72901493" w14:textId="7584862B" w:rsidR="00B547DD" w:rsidRPr="00E122C7" w:rsidRDefault="00310BA5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1C723FEB" w14:textId="2D85311B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Descripción del modelo origen, e identificador textual del objeto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9316E3" w:rsidRPr="00A73901" w14:paraId="15803CF0" w14:textId="77777777" w:rsidTr="00921972">
        <w:trPr>
          <w:trHeight w:val="828"/>
        </w:trPr>
        <w:tc>
          <w:tcPr>
            <w:tcW w:w="2112" w:type="dxa"/>
            <w:vAlign w:val="center"/>
          </w:tcPr>
          <w:p w14:paraId="229F4E5C" w14:textId="2FE9C2E5" w:rsidR="009316E3" w:rsidRPr="00E122C7" w:rsidRDefault="009316E3" w:rsidP="005A0ECA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est</w:t>
            </w:r>
            <w:r w:rsidR="003D08B9">
              <w:rPr>
                <w:rFonts w:cs="Arial"/>
                <w:sz w:val="22"/>
                <w:szCs w:val="22"/>
              </w:rPr>
              <w:t>adoglobal</w:t>
            </w:r>
            <w:proofErr w:type="spellEnd"/>
          </w:p>
        </w:tc>
        <w:tc>
          <w:tcPr>
            <w:tcW w:w="1134" w:type="dxa"/>
            <w:vAlign w:val="center"/>
          </w:tcPr>
          <w:p w14:paraId="548DD60B" w14:textId="6B476C21" w:rsidR="009316E3" w:rsidRPr="00E122C7" w:rsidRDefault="00685843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</w:t>
            </w:r>
            <w:proofErr w:type="spellEnd"/>
          </w:p>
        </w:tc>
        <w:tc>
          <w:tcPr>
            <w:tcW w:w="879" w:type="dxa"/>
            <w:vAlign w:val="center"/>
          </w:tcPr>
          <w:p w14:paraId="60594DCB" w14:textId="450ED852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1496" w:type="dxa"/>
          </w:tcPr>
          <w:p w14:paraId="5D0A50DE" w14:textId="235F65CF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  <w:vAlign w:val="center"/>
          </w:tcPr>
          <w:p w14:paraId="6FCD329B" w14:textId="4955E6A0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  <w:vAlign w:val="center"/>
          </w:tcPr>
          <w:p w14:paraId="2E1B5BF8" w14:textId="1498405C" w:rsidR="009316E3" w:rsidRDefault="003D08B9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  <w:vAlign w:val="center"/>
          </w:tcPr>
          <w:p w14:paraId="6AA41614" w14:textId="781C1063" w:rsidR="009316E3" w:rsidRPr="00921972" w:rsidRDefault="00310BA5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33EFE711" w14:textId="3F4B842E" w:rsidR="009316E3" w:rsidRDefault="009316E3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Identifica el estado del origen en el catálogo. </w:t>
            </w:r>
          </w:p>
        </w:tc>
      </w:tr>
      <w:tr w:rsidR="009316E3" w:rsidRPr="00E122C7" w14:paraId="1A1B345E" w14:textId="77777777" w:rsidTr="009316E3">
        <w:trPr>
          <w:trHeight w:val="828"/>
        </w:trPr>
        <w:tc>
          <w:tcPr>
            <w:tcW w:w="2112" w:type="dxa"/>
          </w:tcPr>
          <w:p w14:paraId="6270FB2E" w14:textId="77777777" w:rsidR="009316E3" w:rsidRPr="00E122C7" w:rsidRDefault="009316E3" w:rsidP="001C4CA6">
            <w:pPr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entidad_municipal</w:t>
            </w:r>
            <w:proofErr w:type="spellEnd"/>
          </w:p>
        </w:tc>
        <w:tc>
          <w:tcPr>
            <w:tcW w:w="1134" w:type="dxa"/>
          </w:tcPr>
          <w:p w14:paraId="236101A2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</w:t>
            </w:r>
            <w:proofErr w:type="spellEnd"/>
            <w:r w:rsidRPr="00E122C7">
              <w:rPr>
                <w:rFonts w:cs="Arial"/>
                <w:sz w:val="22"/>
                <w:szCs w:val="22"/>
              </w:rPr>
              <w:t xml:space="preserve">  </w:t>
            </w:r>
          </w:p>
        </w:tc>
        <w:tc>
          <w:tcPr>
            <w:tcW w:w="879" w:type="dxa"/>
          </w:tcPr>
          <w:p w14:paraId="5B88693C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ForeignKey</w:t>
            </w:r>
            <w:proofErr w:type="spellEnd"/>
          </w:p>
        </w:tc>
        <w:tc>
          <w:tcPr>
            <w:tcW w:w="1496" w:type="dxa"/>
          </w:tcPr>
          <w:p w14:paraId="1B3A0448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</w:tcPr>
          <w:p w14:paraId="1BC2FDB3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</w:tcPr>
          <w:p w14:paraId="228B70B4" w14:textId="77777777" w:rsidR="009316E3" w:rsidRPr="00310BA5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310BA5"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</w:tcPr>
          <w:p w14:paraId="5A6F7777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0146F46A" w14:textId="77777777" w:rsidR="009316E3" w:rsidRPr="00E122C7" w:rsidRDefault="009316E3" w:rsidP="001C4CA6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  <w:r w:rsidRPr="00921972">
              <w:rPr>
                <w:rFonts w:cs="Arial"/>
                <w:sz w:val="22"/>
                <w:szCs w:val="22"/>
              </w:rPr>
              <w:t> para llamar a la entidad municipal asociada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</w:tbl>
    <w:p w14:paraId="46A2FDC4" w14:textId="77777777" w:rsidR="00A7413E" w:rsidRPr="00E56DB5" w:rsidRDefault="00A7413E" w:rsidP="00A7413E">
      <w:pPr>
        <w:rPr>
          <w:rFonts w:cs="Arial"/>
          <w:sz w:val="18"/>
          <w:szCs w:val="18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A7413E" w:rsidRPr="00E56DB5" w14:paraId="36EF74A8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EE1873" w14:textId="7642905C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Relaciones:</w:t>
            </w:r>
            <w:r w:rsidR="009316E3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E239" w14:textId="11E5DC0F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Campos Clave:</w:t>
            </w:r>
            <w:r w:rsidR="003D08B9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3D08B9" w:rsidRPr="00E56DB5" w14:paraId="3B6FC1CA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12A76C" w14:textId="72A90C95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bookmarkStart w:id="7" w:name="_Hlk80360418"/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9667" w14:textId="0DD18BDE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3D08B9" w:rsidRPr="00E56DB5" w14:paraId="05DED0F1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AAD117" w14:textId="7ECA8234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proofErr w:type="spellStart"/>
            <w:r w:rsidRPr="00204810">
              <w:rPr>
                <w:rFonts w:cs="Arial"/>
                <w:sz w:val="18"/>
                <w:szCs w:val="18"/>
              </w:rPr>
              <w:t>estadogloba</w:t>
            </w:r>
            <w:r>
              <w:rPr>
                <w:rFonts w:cs="Arial"/>
                <w:sz w:val="22"/>
                <w:szCs w:val="22"/>
              </w:rPr>
              <w:t>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1FA4" w14:textId="0E6F472C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bookmarkEnd w:id="7"/>
    </w:tbl>
    <w:p w14:paraId="5CB7FBA0" w14:textId="193CFDDF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sectPr w:rsidR="00A7413E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31AB7" w14:textId="77777777" w:rsidR="0071617A" w:rsidRDefault="0071617A">
      <w:r>
        <w:separator/>
      </w:r>
    </w:p>
  </w:endnote>
  <w:endnote w:type="continuationSeparator" w:id="0">
    <w:p w14:paraId="2C0C8D1C" w14:textId="77777777" w:rsidR="0071617A" w:rsidRDefault="00716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75473" w:rsidRPr="00E445D3" w:rsidRDefault="00D75473">
    <w:pPr>
      <w:pStyle w:val="Piedepgina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75473" w:rsidRDefault="00D75473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 w:rsidR="00204810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77399115" w:rsidR="00D75473" w:rsidRDefault="00D7547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40635A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EFC19" w14:textId="77777777" w:rsidR="0071617A" w:rsidRDefault="0071617A">
      <w:r>
        <w:separator/>
      </w:r>
    </w:p>
  </w:footnote>
  <w:footnote w:type="continuationSeparator" w:id="0">
    <w:p w14:paraId="3FE6550D" w14:textId="77777777" w:rsidR="0071617A" w:rsidRDefault="00716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16B"/>
    <w:rsid w:val="00080390"/>
    <w:rsid w:val="00090FB0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F1E4C"/>
    <w:rsid w:val="001F2BE5"/>
    <w:rsid w:val="001F5E92"/>
    <w:rsid w:val="00200D65"/>
    <w:rsid w:val="00202A7A"/>
    <w:rsid w:val="002037F4"/>
    <w:rsid w:val="00204810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24F5"/>
    <w:rsid w:val="00293F4A"/>
    <w:rsid w:val="00295FD7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40F9"/>
    <w:rsid w:val="00304E46"/>
    <w:rsid w:val="003068DD"/>
    <w:rsid w:val="00310BA5"/>
    <w:rsid w:val="0031674F"/>
    <w:rsid w:val="00322962"/>
    <w:rsid w:val="003249FF"/>
    <w:rsid w:val="00330195"/>
    <w:rsid w:val="00331D94"/>
    <w:rsid w:val="00337DEF"/>
    <w:rsid w:val="0034001D"/>
    <w:rsid w:val="003467BF"/>
    <w:rsid w:val="00353756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F7E6A"/>
    <w:rsid w:val="00402E85"/>
    <w:rsid w:val="00403098"/>
    <w:rsid w:val="004043E5"/>
    <w:rsid w:val="0040635A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B3D7A"/>
    <w:rsid w:val="004C2A7A"/>
    <w:rsid w:val="004D348C"/>
    <w:rsid w:val="004D3A26"/>
    <w:rsid w:val="004D4235"/>
    <w:rsid w:val="004D688E"/>
    <w:rsid w:val="004D7392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DA2"/>
    <w:rsid w:val="005C47A8"/>
    <w:rsid w:val="005D488E"/>
    <w:rsid w:val="005D6515"/>
    <w:rsid w:val="005E318B"/>
    <w:rsid w:val="005E3476"/>
    <w:rsid w:val="005E6CD9"/>
    <w:rsid w:val="005F4827"/>
    <w:rsid w:val="0060736D"/>
    <w:rsid w:val="00613051"/>
    <w:rsid w:val="00617A2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617A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E71"/>
    <w:rsid w:val="00790BC4"/>
    <w:rsid w:val="00792FBB"/>
    <w:rsid w:val="007977F5"/>
    <w:rsid w:val="007A1D28"/>
    <w:rsid w:val="007B0261"/>
    <w:rsid w:val="007B0AC8"/>
    <w:rsid w:val="007C077F"/>
    <w:rsid w:val="007C2A07"/>
    <w:rsid w:val="007C38B9"/>
    <w:rsid w:val="007C75CA"/>
    <w:rsid w:val="007C7BFD"/>
    <w:rsid w:val="007D38BD"/>
    <w:rsid w:val="007E1225"/>
    <w:rsid w:val="007E5032"/>
    <w:rsid w:val="007E71D3"/>
    <w:rsid w:val="007F5A19"/>
    <w:rsid w:val="007F7B03"/>
    <w:rsid w:val="00804D72"/>
    <w:rsid w:val="0080605A"/>
    <w:rsid w:val="008276E8"/>
    <w:rsid w:val="0083072C"/>
    <w:rsid w:val="00831414"/>
    <w:rsid w:val="00833F65"/>
    <w:rsid w:val="00834CFD"/>
    <w:rsid w:val="0084121F"/>
    <w:rsid w:val="008448ED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F0F50"/>
    <w:rsid w:val="009F1072"/>
    <w:rsid w:val="009F4A2A"/>
    <w:rsid w:val="009F56BE"/>
    <w:rsid w:val="009F6363"/>
    <w:rsid w:val="00A01509"/>
    <w:rsid w:val="00A079E7"/>
    <w:rsid w:val="00A13F90"/>
    <w:rsid w:val="00A30BCE"/>
    <w:rsid w:val="00A372B3"/>
    <w:rsid w:val="00A47579"/>
    <w:rsid w:val="00A50069"/>
    <w:rsid w:val="00A54BC7"/>
    <w:rsid w:val="00A54E7F"/>
    <w:rsid w:val="00A567D9"/>
    <w:rsid w:val="00A570BC"/>
    <w:rsid w:val="00A67526"/>
    <w:rsid w:val="00A7250E"/>
    <w:rsid w:val="00A73901"/>
    <w:rsid w:val="00A7413E"/>
    <w:rsid w:val="00A74A17"/>
    <w:rsid w:val="00A750BE"/>
    <w:rsid w:val="00A80F6C"/>
    <w:rsid w:val="00A82672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8659C"/>
    <w:rsid w:val="00CA009B"/>
    <w:rsid w:val="00CA223D"/>
    <w:rsid w:val="00CA2399"/>
    <w:rsid w:val="00CA2451"/>
    <w:rsid w:val="00CB14FD"/>
    <w:rsid w:val="00CB2497"/>
    <w:rsid w:val="00CB6EE8"/>
    <w:rsid w:val="00CC00F8"/>
    <w:rsid w:val="00CC0C73"/>
    <w:rsid w:val="00CC0DB4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E0564C"/>
    <w:rsid w:val="00E1150C"/>
    <w:rsid w:val="00E121B0"/>
    <w:rsid w:val="00E122C7"/>
    <w:rsid w:val="00E12A53"/>
    <w:rsid w:val="00E17ADC"/>
    <w:rsid w:val="00E21DBB"/>
    <w:rsid w:val="00E22A1D"/>
    <w:rsid w:val="00E236C3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5A27"/>
    <w:rsid w:val="00FD2785"/>
    <w:rsid w:val="00FD3E8B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E1374"/>
    <w:rsid w:val="000F74DD"/>
    <w:rsid w:val="00103C34"/>
    <w:rsid w:val="0010794F"/>
    <w:rsid w:val="001C240E"/>
    <w:rsid w:val="001E5171"/>
    <w:rsid w:val="00207B56"/>
    <w:rsid w:val="003F72F7"/>
    <w:rsid w:val="00452AD1"/>
    <w:rsid w:val="0049450B"/>
    <w:rsid w:val="00540FCB"/>
    <w:rsid w:val="0055212F"/>
    <w:rsid w:val="005728D5"/>
    <w:rsid w:val="005E45CE"/>
    <w:rsid w:val="006529BA"/>
    <w:rsid w:val="007A34D3"/>
    <w:rsid w:val="00874A2C"/>
    <w:rsid w:val="008D0156"/>
    <w:rsid w:val="009B09D6"/>
    <w:rsid w:val="00A17938"/>
    <w:rsid w:val="00A52B47"/>
    <w:rsid w:val="00A624B1"/>
    <w:rsid w:val="00B11CEE"/>
    <w:rsid w:val="00BA753B"/>
    <w:rsid w:val="00BD6F4C"/>
    <w:rsid w:val="00CD2B27"/>
    <w:rsid w:val="00D658FD"/>
    <w:rsid w:val="00DC40A2"/>
    <w:rsid w:val="00DF04A4"/>
    <w:rsid w:val="00E448AC"/>
    <w:rsid w:val="00E74BA3"/>
    <w:rsid w:val="00EB4725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0B22630-1F9D-4449-B179-3B61688AF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79</TotalTime>
  <Pages>6</Pages>
  <Words>419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2719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11</cp:revision>
  <cp:lastPrinted>2007-11-14T03:04:00Z</cp:lastPrinted>
  <dcterms:created xsi:type="dcterms:W3CDTF">2021-08-19T06:17:00Z</dcterms:created>
  <dcterms:modified xsi:type="dcterms:W3CDTF">2021-09-17T16:10:00Z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