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D939E" w14:textId="77777777" w:rsidR="006747C6" w:rsidRPr="002B7C8B" w:rsidRDefault="006747C6">
      <w:pPr>
        <w:pStyle w:val="HP-Upaep"/>
        <w:rPr>
          <w:rFonts w:cs="Arial"/>
          <w:sz w:val="24"/>
          <w:szCs w:val="24"/>
        </w:rPr>
      </w:pPr>
    </w:p>
    <w:p w14:paraId="296D939F" w14:textId="77777777" w:rsidR="006747C6" w:rsidRPr="002B7C8B" w:rsidRDefault="002B7C8B" w:rsidP="002B7C8B">
      <w:pPr>
        <w:tabs>
          <w:tab w:val="left" w:pos="8670"/>
        </w:tabs>
        <w:rPr>
          <w:rFonts w:cs="Arial"/>
        </w:rPr>
      </w:pPr>
      <w:r w:rsidRPr="002B7C8B">
        <w:rPr>
          <w:rFonts w:cs="Arial"/>
        </w:rPr>
        <w:tab/>
      </w:r>
    </w:p>
    <w:p w14:paraId="296D93A0" w14:textId="77777777" w:rsidR="006747C6" w:rsidRPr="002B7C8B" w:rsidRDefault="006747C6">
      <w:pPr>
        <w:rPr>
          <w:rFonts w:cs="Arial"/>
        </w:rPr>
      </w:pPr>
    </w:p>
    <w:p w14:paraId="296D93A1" w14:textId="77777777" w:rsidR="00AC020C" w:rsidRPr="002B7C8B" w:rsidRDefault="00AC020C">
      <w:pPr>
        <w:rPr>
          <w:rFonts w:cs="Arial"/>
        </w:rPr>
      </w:pPr>
    </w:p>
    <w:p w14:paraId="296D93A2" w14:textId="77777777" w:rsidR="00AC020C" w:rsidRPr="002B7C8B" w:rsidRDefault="00AC020C">
      <w:pPr>
        <w:rPr>
          <w:rFonts w:cs="Arial"/>
        </w:rPr>
      </w:pPr>
    </w:p>
    <w:p w14:paraId="296D93A3" w14:textId="77777777" w:rsidR="00AC020C" w:rsidRPr="002B7C8B" w:rsidRDefault="00AC020C">
      <w:pPr>
        <w:rPr>
          <w:rFonts w:cs="Arial"/>
        </w:rPr>
      </w:pPr>
    </w:p>
    <w:p w14:paraId="296D93A4" w14:textId="77777777" w:rsidR="00AC020C" w:rsidRPr="002B7C8B" w:rsidRDefault="00AC020C">
      <w:pPr>
        <w:rPr>
          <w:rFonts w:cs="Arial"/>
        </w:rPr>
      </w:pPr>
    </w:p>
    <w:p w14:paraId="296D93A5" w14:textId="77777777" w:rsidR="00AC020C" w:rsidRPr="002B7C8B" w:rsidRDefault="00AC020C">
      <w:pPr>
        <w:rPr>
          <w:rFonts w:cs="Arial"/>
        </w:rPr>
      </w:pPr>
    </w:p>
    <w:p w14:paraId="296D93A6" w14:textId="77777777" w:rsidR="00AC020C" w:rsidRPr="002B7C8B" w:rsidRDefault="00AC020C">
      <w:pPr>
        <w:rPr>
          <w:rFonts w:cs="Arial"/>
        </w:rPr>
      </w:pPr>
    </w:p>
    <w:p w14:paraId="296D93A7" w14:textId="77777777" w:rsidR="00AC020C" w:rsidRPr="002B7C8B" w:rsidRDefault="00AC020C">
      <w:pPr>
        <w:rPr>
          <w:rFonts w:cs="Arial"/>
        </w:rPr>
      </w:pPr>
    </w:p>
    <w:p w14:paraId="296D93A8" w14:textId="77777777" w:rsidR="00AC020C" w:rsidRPr="002B7C8B" w:rsidRDefault="00AC020C">
      <w:pPr>
        <w:rPr>
          <w:rFonts w:cs="Arial"/>
        </w:rPr>
      </w:pPr>
    </w:p>
    <w:p w14:paraId="296D93A9" w14:textId="77777777" w:rsidR="006747C6" w:rsidRPr="002B7C8B" w:rsidRDefault="006747C6">
      <w:pPr>
        <w:rPr>
          <w:rFonts w:cs="Arial"/>
        </w:rPr>
      </w:pPr>
    </w:p>
    <w:p w14:paraId="296D93AA" w14:textId="77777777" w:rsidR="006747C6" w:rsidRPr="002B7C8B" w:rsidRDefault="006747C6">
      <w:pPr>
        <w:rPr>
          <w:rFonts w:cs="Arial"/>
        </w:rPr>
      </w:pPr>
    </w:p>
    <w:p w14:paraId="296D93AB" w14:textId="77777777" w:rsidR="00490541" w:rsidRDefault="00490541" w:rsidP="00490541">
      <w:pPr>
        <w:rPr>
          <w:rFonts w:cs="Arial"/>
        </w:rPr>
      </w:pPr>
    </w:p>
    <w:p w14:paraId="296D93AC" w14:textId="77777777" w:rsidR="00490541" w:rsidRDefault="00490541" w:rsidP="00490541">
      <w:pPr>
        <w:pStyle w:val="HP-TtulodelDocumen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Caso de Uso</w:t>
      </w:r>
    </w:p>
    <w:p w14:paraId="296D93AD" w14:textId="14E54472" w:rsidR="00490541" w:rsidRPr="00B90954" w:rsidRDefault="00B90954" w:rsidP="00B90954">
      <w:pPr>
        <w:pStyle w:val="HP-TtulodelDocumento"/>
        <w:ind w:firstLine="227"/>
        <w:rPr>
          <w:bCs w:val="0"/>
          <w:color w:val="auto"/>
          <w:sz w:val="28"/>
          <w:szCs w:val="28"/>
        </w:rPr>
      </w:pPr>
      <w:r w:rsidRPr="00B90954">
        <w:rPr>
          <w:bCs w:val="0"/>
          <w:color w:val="auto"/>
          <w:sz w:val="28"/>
          <w:szCs w:val="28"/>
        </w:rPr>
        <w:t>Open Sigob</w:t>
      </w:r>
    </w:p>
    <w:p w14:paraId="252FBB33" w14:textId="3A7F8163" w:rsidR="00667385" w:rsidRDefault="00667385" w:rsidP="00490541">
      <w:pPr>
        <w:pStyle w:val="HP-TtulodelDocumento"/>
        <w:rPr>
          <w:bCs w:val="0"/>
          <w:color w:val="auto"/>
          <w:sz w:val="28"/>
          <w:szCs w:val="28"/>
        </w:rPr>
      </w:pPr>
      <w:r w:rsidRPr="00667385">
        <w:rPr>
          <w:bCs w:val="0"/>
          <w:color w:val="auto"/>
          <w:sz w:val="28"/>
          <w:szCs w:val="28"/>
        </w:rPr>
        <w:t>Módulo de Control Patrimonial</w:t>
      </w:r>
    </w:p>
    <w:p w14:paraId="296D93AE" w14:textId="3DC5C632" w:rsidR="00490541" w:rsidRDefault="001A7BAA" w:rsidP="00490541">
      <w:pPr>
        <w:pStyle w:val="HP-TtulodelDocumento"/>
        <w:rPr>
          <w:b w:val="0"/>
          <w:color w:val="365F91" w:themeColor="accent1" w:themeShade="BF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CAT</w:t>
      </w:r>
      <w:r w:rsidR="00515786">
        <w:rPr>
          <w:b w:val="0"/>
          <w:color w:val="000000" w:themeColor="text1"/>
          <w:sz w:val="28"/>
          <w:szCs w:val="28"/>
        </w:rPr>
        <w:t>00</w:t>
      </w:r>
      <w:r w:rsidR="00562584">
        <w:rPr>
          <w:b w:val="0"/>
          <w:color w:val="000000" w:themeColor="text1"/>
          <w:sz w:val="28"/>
          <w:szCs w:val="28"/>
        </w:rPr>
        <w:t>7</w:t>
      </w:r>
      <w:r w:rsidR="00051DFF" w:rsidRPr="00500C3D">
        <w:rPr>
          <w:b w:val="0"/>
          <w:color w:val="000000" w:themeColor="text1"/>
          <w:sz w:val="28"/>
          <w:szCs w:val="28"/>
        </w:rPr>
        <w:t xml:space="preserve">: </w:t>
      </w:r>
      <w:r w:rsidR="000A1883">
        <w:rPr>
          <w:rFonts w:ascii="Calibri" w:hAnsi="Calibri" w:cs="Calibri"/>
          <w:color w:val="222222"/>
          <w:shd w:val="clear" w:color="auto" w:fill="FFFFFF"/>
        </w:rPr>
        <w:t>Tipo de resguardo</w:t>
      </w:r>
    </w:p>
    <w:p w14:paraId="296D93AF" w14:textId="77777777" w:rsidR="006747C6" w:rsidRPr="002B7C8B" w:rsidRDefault="006747C6">
      <w:pPr>
        <w:rPr>
          <w:rFonts w:cs="Arial"/>
        </w:rPr>
      </w:pPr>
    </w:p>
    <w:p w14:paraId="296D93B0" w14:textId="77777777" w:rsidR="006747C6" w:rsidRPr="002B7C8B" w:rsidRDefault="006747C6">
      <w:pPr>
        <w:rPr>
          <w:rFonts w:cs="Arial"/>
        </w:rPr>
      </w:pPr>
    </w:p>
    <w:p w14:paraId="296D93B1" w14:textId="77777777" w:rsidR="006747C6" w:rsidRPr="002B7C8B" w:rsidRDefault="006747C6">
      <w:pPr>
        <w:rPr>
          <w:rFonts w:cs="Arial"/>
        </w:rPr>
      </w:pPr>
    </w:p>
    <w:p w14:paraId="296D93B2" w14:textId="77777777" w:rsidR="00260631" w:rsidRPr="002B7C8B" w:rsidRDefault="00260631">
      <w:pPr>
        <w:rPr>
          <w:rFonts w:cs="Arial"/>
        </w:rPr>
      </w:pPr>
    </w:p>
    <w:p w14:paraId="296D93B3" w14:textId="77777777" w:rsidR="0003192A" w:rsidRPr="002B7C8B" w:rsidRDefault="0003192A" w:rsidP="001B181C">
      <w:pPr>
        <w:pStyle w:val="titulo1"/>
        <w:rPr>
          <w:rFonts w:cs="Arial"/>
        </w:rPr>
        <w:sectPr w:rsidR="0003192A" w:rsidRPr="002B7C8B" w:rsidSect="002B7C8B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"/>
          <w:pgMar w:top="1418" w:right="1134" w:bottom="1418" w:left="1701" w:header="709" w:footer="771" w:gutter="0"/>
          <w:cols w:space="708"/>
          <w:docGrid w:linePitch="360"/>
        </w:sectPr>
      </w:pPr>
    </w:p>
    <w:p w14:paraId="296D93B4" w14:textId="77777777" w:rsidR="00C6603E" w:rsidRDefault="00C6603E" w:rsidP="001B181C">
      <w:pPr>
        <w:pStyle w:val="titulo1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Cs w:val="24"/>
          <w:lang w:val="es-ES" w:eastAsia="es-ES"/>
        </w:rPr>
        <w:id w:val="840426900"/>
        <w:docPartObj>
          <w:docPartGallery w:val="Table of Contents"/>
          <w:docPartUnique/>
        </w:docPartObj>
      </w:sdtPr>
      <w:sdtEndPr/>
      <w:sdtContent>
        <w:p w14:paraId="026548ED" w14:textId="33E9526C" w:rsidR="00717985" w:rsidRPr="00BC71CE" w:rsidRDefault="00717985" w:rsidP="00717985">
          <w:pPr>
            <w:pStyle w:val="TOCHeading"/>
            <w:spacing w:line="360" w:lineRule="auto"/>
            <w:jc w:val="center"/>
            <w:rPr>
              <w:rFonts w:cs="Arial"/>
              <w:lang w:val="es-MX"/>
            </w:rPr>
          </w:pPr>
          <w:r w:rsidRPr="00717985">
            <w:rPr>
              <w:rFonts w:cs="Arial"/>
              <w:lang w:val="es-ES"/>
            </w:rPr>
            <w:t>Contenido</w:t>
          </w:r>
        </w:p>
        <w:p w14:paraId="10D40D20" w14:textId="3A586C51" w:rsidR="000A1883" w:rsidRDefault="0071798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717985">
            <w:rPr>
              <w:rFonts w:cs="Arial"/>
              <w:b/>
            </w:rPr>
            <w:fldChar w:fldCharType="begin"/>
          </w:r>
          <w:r w:rsidRPr="00717985">
            <w:rPr>
              <w:rFonts w:cs="Arial"/>
              <w:b/>
            </w:rPr>
            <w:instrText xml:space="preserve"> TOC \o "1-3" \h \z \u </w:instrText>
          </w:r>
          <w:r w:rsidRPr="00717985">
            <w:rPr>
              <w:rFonts w:cs="Arial"/>
              <w:b/>
            </w:rPr>
            <w:fldChar w:fldCharType="separate"/>
          </w:r>
          <w:hyperlink w:anchor="_Toc80367787" w:history="1">
            <w:r w:rsidR="000A1883" w:rsidRPr="00D76E07">
              <w:rPr>
                <w:rStyle w:val="Hyperlink"/>
                <w:rFonts w:cs="Arial"/>
                <w:noProof/>
              </w:rPr>
              <w:t>1.</w:t>
            </w:r>
            <w:r w:rsidR="000A188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0A1883" w:rsidRPr="00D76E07">
              <w:rPr>
                <w:rStyle w:val="Hyperlink"/>
                <w:rFonts w:cs="Arial"/>
                <w:noProof/>
              </w:rPr>
              <w:t>Caso de Uso: Tipos de resguardo.</w:t>
            </w:r>
            <w:r w:rsidR="000A1883">
              <w:rPr>
                <w:noProof/>
                <w:webHidden/>
              </w:rPr>
              <w:tab/>
            </w:r>
            <w:r w:rsidR="000A1883">
              <w:rPr>
                <w:noProof/>
                <w:webHidden/>
              </w:rPr>
              <w:fldChar w:fldCharType="begin"/>
            </w:r>
            <w:r w:rsidR="000A1883">
              <w:rPr>
                <w:noProof/>
                <w:webHidden/>
              </w:rPr>
              <w:instrText xml:space="preserve"> PAGEREF _Toc80367787 \h </w:instrText>
            </w:r>
            <w:r w:rsidR="000A1883">
              <w:rPr>
                <w:noProof/>
                <w:webHidden/>
              </w:rPr>
            </w:r>
            <w:r w:rsidR="000A1883">
              <w:rPr>
                <w:noProof/>
                <w:webHidden/>
              </w:rPr>
              <w:fldChar w:fldCharType="separate"/>
            </w:r>
            <w:r w:rsidR="000A1883">
              <w:rPr>
                <w:noProof/>
                <w:webHidden/>
              </w:rPr>
              <w:t>3</w:t>
            </w:r>
            <w:r w:rsidR="000A1883">
              <w:rPr>
                <w:noProof/>
                <w:webHidden/>
              </w:rPr>
              <w:fldChar w:fldCharType="end"/>
            </w:r>
          </w:hyperlink>
        </w:p>
        <w:p w14:paraId="32083421" w14:textId="22CC7AA2" w:rsidR="000A1883" w:rsidRDefault="00A827A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0367788" w:history="1">
            <w:r w:rsidR="000A1883" w:rsidRPr="00D76E07">
              <w:rPr>
                <w:rStyle w:val="Hyperlink"/>
                <w:rFonts w:cs="Arial"/>
                <w:noProof/>
              </w:rPr>
              <w:t>2.</w:t>
            </w:r>
            <w:r w:rsidR="000A188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0A1883" w:rsidRPr="00D76E07">
              <w:rPr>
                <w:rStyle w:val="Hyperlink"/>
                <w:rFonts w:cs="Arial"/>
                <w:noProof/>
              </w:rPr>
              <w:t>Descripción.</w:t>
            </w:r>
            <w:r w:rsidR="000A1883">
              <w:rPr>
                <w:noProof/>
                <w:webHidden/>
              </w:rPr>
              <w:tab/>
            </w:r>
            <w:r w:rsidR="000A1883">
              <w:rPr>
                <w:noProof/>
                <w:webHidden/>
              </w:rPr>
              <w:fldChar w:fldCharType="begin"/>
            </w:r>
            <w:r w:rsidR="000A1883">
              <w:rPr>
                <w:noProof/>
                <w:webHidden/>
              </w:rPr>
              <w:instrText xml:space="preserve"> PAGEREF _Toc80367788 \h </w:instrText>
            </w:r>
            <w:r w:rsidR="000A1883">
              <w:rPr>
                <w:noProof/>
                <w:webHidden/>
              </w:rPr>
            </w:r>
            <w:r w:rsidR="000A1883">
              <w:rPr>
                <w:noProof/>
                <w:webHidden/>
              </w:rPr>
              <w:fldChar w:fldCharType="separate"/>
            </w:r>
            <w:r w:rsidR="000A1883">
              <w:rPr>
                <w:noProof/>
                <w:webHidden/>
              </w:rPr>
              <w:t>3</w:t>
            </w:r>
            <w:r w:rsidR="000A1883">
              <w:rPr>
                <w:noProof/>
                <w:webHidden/>
              </w:rPr>
              <w:fldChar w:fldCharType="end"/>
            </w:r>
          </w:hyperlink>
        </w:p>
        <w:p w14:paraId="7FC4B5F8" w14:textId="01FA8870" w:rsidR="000A1883" w:rsidRDefault="00A827A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0367789" w:history="1">
            <w:r w:rsidR="000A1883" w:rsidRPr="00D76E07">
              <w:rPr>
                <w:rStyle w:val="Hyperlink"/>
                <w:rFonts w:cs="Arial"/>
                <w:b/>
                <w:noProof/>
              </w:rPr>
              <w:t>3.</w:t>
            </w:r>
            <w:r w:rsidR="000A188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0A1883" w:rsidRPr="00D76E07">
              <w:rPr>
                <w:rStyle w:val="Hyperlink"/>
                <w:rFonts w:cs="Arial"/>
                <w:b/>
                <w:noProof/>
              </w:rPr>
              <w:t>Flujo normal.</w:t>
            </w:r>
            <w:r w:rsidR="000A1883">
              <w:rPr>
                <w:noProof/>
                <w:webHidden/>
              </w:rPr>
              <w:tab/>
            </w:r>
            <w:r w:rsidR="000A1883">
              <w:rPr>
                <w:noProof/>
                <w:webHidden/>
              </w:rPr>
              <w:fldChar w:fldCharType="begin"/>
            </w:r>
            <w:r w:rsidR="000A1883">
              <w:rPr>
                <w:noProof/>
                <w:webHidden/>
              </w:rPr>
              <w:instrText xml:space="preserve"> PAGEREF _Toc80367789 \h </w:instrText>
            </w:r>
            <w:r w:rsidR="000A1883">
              <w:rPr>
                <w:noProof/>
                <w:webHidden/>
              </w:rPr>
            </w:r>
            <w:r w:rsidR="000A1883">
              <w:rPr>
                <w:noProof/>
                <w:webHidden/>
              </w:rPr>
              <w:fldChar w:fldCharType="separate"/>
            </w:r>
            <w:r w:rsidR="000A1883">
              <w:rPr>
                <w:noProof/>
                <w:webHidden/>
              </w:rPr>
              <w:t>4</w:t>
            </w:r>
            <w:r w:rsidR="000A1883">
              <w:rPr>
                <w:noProof/>
                <w:webHidden/>
              </w:rPr>
              <w:fldChar w:fldCharType="end"/>
            </w:r>
          </w:hyperlink>
        </w:p>
        <w:p w14:paraId="3885DF15" w14:textId="1BE5E40F" w:rsidR="000A1883" w:rsidRDefault="00A827A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0367790" w:history="1">
            <w:r w:rsidR="000A1883" w:rsidRPr="00D76E07">
              <w:rPr>
                <w:rStyle w:val="Hyperlink"/>
                <w:rFonts w:cs="Arial"/>
                <w:b/>
                <w:noProof/>
              </w:rPr>
              <w:t>4.</w:t>
            </w:r>
            <w:r w:rsidR="000A188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0A1883" w:rsidRPr="00D76E07">
              <w:rPr>
                <w:rStyle w:val="Hyperlink"/>
                <w:rFonts w:cs="Arial"/>
                <w:b/>
                <w:noProof/>
              </w:rPr>
              <w:t>Diagrama de Caso de Uso</w:t>
            </w:r>
            <w:r w:rsidR="000A1883">
              <w:rPr>
                <w:noProof/>
                <w:webHidden/>
              </w:rPr>
              <w:tab/>
            </w:r>
            <w:r w:rsidR="000A1883">
              <w:rPr>
                <w:noProof/>
                <w:webHidden/>
              </w:rPr>
              <w:fldChar w:fldCharType="begin"/>
            </w:r>
            <w:r w:rsidR="000A1883">
              <w:rPr>
                <w:noProof/>
                <w:webHidden/>
              </w:rPr>
              <w:instrText xml:space="preserve"> PAGEREF _Toc80367790 \h </w:instrText>
            </w:r>
            <w:r w:rsidR="000A1883">
              <w:rPr>
                <w:noProof/>
                <w:webHidden/>
              </w:rPr>
            </w:r>
            <w:r w:rsidR="000A1883">
              <w:rPr>
                <w:noProof/>
                <w:webHidden/>
              </w:rPr>
              <w:fldChar w:fldCharType="separate"/>
            </w:r>
            <w:r w:rsidR="000A1883">
              <w:rPr>
                <w:noProof/>
                <w:webHidden/>
              </w:rPr>
              <w:t>5</w:t>
            </w:r>
            <w:r w:rsidR="000A1883">
              <w:rPr>
                <w:noProof/>
                <w:webHidden/>
              </w:rPr>
              <w:fldChar w:fldCharType="end"/>
            </w:r>
          </w:hyperlink>
        </w:p>
        <w:p w14:paraId="02CC095E" w14:textId="27C40DB1" w:rsidR="000A1883" w:rsidRDefault="00A827A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0367791" w:history="1">
            <w:r w:rsidR="000A1883" w:rsidRPr="00D76E07">
              <w:rPr>
                <w:rStyle w:val="Hyperlink"/>
                <w:rFonts w:cs="Arial"/>
                <w:b/>
                <w:noProof/>
              </w:rPr>
              <w:t>5.</w:t>
            </w:r>
            <w:r w:rsidR="000A188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0A1883" w:rsidRPr="00D76E07">
              <w:rPr>
                <w:rStyle w:val="Hyperlink"/>
                <w:rFonts w:cs="Arial"/>
                <w:b/>
                <w:noProof/>
              </w:rPr>
              <w:t>Diccionario de datos.</w:t>
            </w:r>
            <w:r w:rsidR="000A1883">
              <w:rPr>
                <w:noProof/>
                <w:webHidden/>
              </w:rPr>
              <w:tab/>
            </w:r>
            <w:r w:rsidR="000A1883">
              <w:rPr>
                <w:noProof/>
                <w:webHidden/>
              </w:rPr>
              <w:fldChar w:fldCharType="begin"/>
            </w:r>
            <w:r w:rsidR="000A1883">
              <w:rPr>
                <w:noProof/>
                <w:webHidden/>
              </w:rPr>
              <w:instrText xml:space="preserve"> PAGEREF _Toc80367791 \h </w:instrText>
            </w:r>
            <w:r w:rsidR="000A1883">
              <w:rPr>
                <w:noProof/>
                <w:webHidden/>
              </w:rPr>
            </w:r>
            <w:r w:rsidR="000A1883">
              <w:rPr>
                <w:noProof/>
                <w:webHidden/>
              </w:rPr>
              <w:fldChar w:fldCharType="separate"/>
            </w:r>
            <w:r w:rsidR="000A1883">
              <w:rPr>
                <w:noProof/>
                <w:webHidden/>
              </w:rPr>
              <w:t>6</w:t>
            </w:r>
            <w:r w:rsidR="000A1883">
              <w:rPr>
                <w:noProof/>
                <w:webHidden/>
              </w:rPr>
              <w:fldChar w:fldCharType="end"/>
            </w:r>
          </w:hyperlink>
        </w:p>
        <w:p w14:paraId="02AB4D39" w14:textId="688FFB5E" w:rsidR="00717985" w:rsidRDefault="00717985" w:rsidP="00717985">
          <w:pPr>
            <w:spacing w:line="360" w:lineRule="auto"/>
          </w:pPr>
          <w:r w:rsidRPr="00717985">
            <w:rPr>
              <w:rFonts w:cs="Arial"/>
              <w:b/>
              <w:bCs/>
            </w:rPr>
            <w:fldChar w:fldCharType="end"/>
          </w:r>
        </w:p>
      </w:sdtContent>
    </w:sdt>
    <w:p w14:paraId="296D93C3" w14:textId="77777777" w:rsidR="00490541" w:rsidRDefault="00490541" w:rsidP="00490541">
      <w:pPr>
        <w:jc w:val="both"/>
        <w:rPr>
          <w:rFonts w:cs="Arial"/>
          <w:b/>
        </w:rPr>
      </w:pPr>
      <w:r>
        <w:rPr>
          <w:rFonts w:cs="Arial"/>
          <w:b/>
        </w:rPr>
        <w:br w:type="page"/>
      </w:r>
    </w:p>
    <w:p w14:paraId="090FFF97" w14:textId="3F10DF9C" w:rsidR="009B44E8" w:rsidRDefault="001F5E92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0" w:name="_Toc80367787"/>
      <w:r w:rsidRPr="001F5E92">
        <w:rPr>
          <w:rFonts w:cs="Arial"/>
        </w:rPr>
        <w:lastRenderedPageBreak/>
        <w:t xml:space="preserve">Caso de Uso: </w:t>
      </w:r>
      <w:r w:rsidR="000A1883">
        <w:rPr>
          <w:rFonts w:cs="Arial"/>
        </w:rPr>
        <w:t>Tipos de resguardo</w:t>
      </w:r>
      <w:r w:rsidR="008636A6">
        <w:rPr>
          <w:rFonts w:cs="Arial"/>
          <w:color w:val="000000" w:themeColor="text1"/>
        </w:rPr>
        <w:t>.</w:t>
      </w:r>
      <w:bookmarkEnd w:id="0"/>
      <w:r w:rsidR="00667385">
        <w:rPr>
          <w:rFonts w:cs="Arial"/>
          <w:color w:val="000000" w:themeColor="text1"/>
        </w:rPr>
        <w:t xml:space="preserve"> </w:t>
      </w:r>
    </w:p>
    <w:p w14:paraId="62193958" w14:textId="77777777" w:rsidR="009B44E8" w:rsidRPr="009B44E8" w:rsidRDefault="009B44E8" w:rsidP="009B44E8">
      <w:pPr>
        <w:pStyle w:val="Caption"/>
        <w:jc w:val="both"/>
        <w:rPr>
          <w:rStyle w:val="Emphasis"/>
          <w:rFonts w:cs="Arial"/>
          <w:i w:val="0"/>
          <w:iCs w:val="0"/>
        </w:rPr>
      </w:pPr>
    </w:p>
    <w:p w14:paraId="124AAB39" w14:textId="4E16E60B" w:rsidR="009B44E8" w:rsidRPr="009B44E8" w:rsidRDefault="006919E9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1" w:name="_Toc80367788"/>
      <w:r>
        <w:rPr>
          <w:rFonts w:cs="Arial"/>
        </w:rPr>
        <w:t>Descripción.</w:t>
      </w:r>
      <w:bookmarkEnd w:id="1"/>
      <w:r w:rsidR="00500C3D">
        <w:rPr>
          <w:rFonts w:cs="Arial"/>
        </w:rPr>
        <w:t xml:space="preserve"> </w:t>
      </w:r>
    </w:p>
    <w:p w14:paraId="309D40CC" w14:textId="3FB548C0" w:rsidR="009B44E8" w:rsidRPr="009B44E8" w:rsidRDefault="009B44E8" w:rsidP="009B44E8">
      <w:pPr>
        <w:pStyle w:val="Caption"/>
        <w:jc w:val="both"/>
        <w:rPr>
          <w:b/>
          <w:bCs w:val="0"/>
        </w:rPr>
      </w:pPr>
      <w:r w:rsidRPr="009B44E8">
        <w:rPr>
          <w:bCs w:val="0"/>
        </w:rPr>
        <w:t xml:space="preserve">Se describe el proceso de registro de datos en </w:t>
      </w:r>
      <w:r w:rsidR="001A7BAA">
        <w:rPr>
          <w:bCs w:val="0"/>
        </w:rPr>
        <w:t xml:space="preserve">el </w:t>
      </w:r>
      <w:r w:rsidR="00515786">
        <w:rPr>
          <w:bCs w:val="0"/>
        </w:rPr>
        <w:t>catálogo</w:t>
      </w:r>
      <w:r w:rsidR="006631F6">
        <w:rPr>
          <w:b/>
          <w:bCs w:val="0"/>
        </w:rPr>
        <w:t xml:space="preserve"> </w:t>
      </w:r>
      <w:r w:rsidR="006631F6" w:rsidRPr="006911B1">
        <w:t>de</w:t>
      </w:r>
      <w:r w:rsidR="00515786">
        <w:rPr>
          <w:bCs w:val="0"/>
        </w:rPr>
        <w:t xml:space="preserve"> </w:t>
      </w:r>
      <w:r w:rsidR="000A1883">
        <w:rPr>
          <w:bCs w:val="0"/>
        </w:rPr>
        <w:t>tipos de resguardos</w:t>
      </w:r>
      <w:r w:rsidRPr="009B44E8">
        <w:rPr>
          <w:bCs w:val="0"/>
        </w:rPr>
        <w:t xml:space="preserve">, así como los diferentes escenarios emergentes sobre el proceso. </w:t>
      </w:r>
    </w:p>
    <w:p w14:paraId="2134533F" w14:textId="77777777" w:rsidR="00717985" w:rsidRDefault="00717985" w:rsidP="001B181C">
      <w:pPr>
        <w:pStyle w:val="titulo1"/>
        <w:rPr>
          <w:rFonts w:cs="Arial"/>
          <w:b w:val="0"/>
          <w:color w:val="365F91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8"/>
        <w:gridCol w:w="7071"/>
      </w:tblGrid>
      <w:tr w:rsidR="00717985" w:rsidRPr="00AD1204" w14:paraId="5778EB59" w14:textId="77777777" w:rsidTr="00CD7EE7">
        <w:tc>
          <w:tcPr>
            <w:tcW w:w="8879" w:type="dxa"/>
            <w:gridSpan w:val="2"/>
            <w:shd w:val="clear" w:color="auto" w:fill="365F91" w:themeFill="accent1" w:themeFillShade="BF"/>
            <w:vAlign w:val="center"/>
          </w:tcPr>
          <w:p w14:paraId="4C2235DB" w14:textId="5991A77C" w:rsidR="00717985" w:rsidRPr="00AD1204" w:rsidRDefault="00CD7EE7" w:rsidP="00717985">
            <w:pPr>
              <w:jc w:val="center"/>
              <w:rPr>
                <w:b/>
                <w:color w:val="365F91" w:themeColor="accent1" w:themeShade="BF"/>
                <w:szCs w:val="28"/>
              </w:rPr>
            </w:pPr>
            <w:bookmarkStart w:id="2" w:name="_Toc284848272"/>
            <w:r w:rsidRPr="00CD7EE7">
              <w:rPr>
                <w:b/>
                <w:color w:val="FFFFFF" w:themeColor="background1"/>
                <w:szCs w:val="28"/>
              </w:rPr>
              <w:t>Numero de caso</w:t>
            </w:r>
          </w:p>
        </w:tc>
      </w:tr>
      <w:tr w:rsidR="00CD7EE7" w:rsidRPr="00AD1204" w14:paraId="0ACEF11E" w14:textId="77777777" w:rsidTr="00717985">
        <w:tc>
          <w:tcPr>
            <w:tcW w:w="8879" w:type="dxa"/>
            <w:gridSpan w:val="2"/>
            <w:vAlign w:val="center"/>
          </w:tcPr>
          <w:p w14:paraId="5946C3B6" w14:textId="3AD27819" w:rsidR="00CD7EE7" w:rsidRPr="009B44E8" w:rsidRDefault="00BA6D5E" w:rsidP="0071798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000000" w:themeColor="text1"/>
              </w:rPr>
              <w:t>CAT</w:t>
            </w:r>
            <w:r w:rsidR="009B44E8" w:rsidRPr="009B44E8">
              <w:rPr>
                <w:b/>
                <w:color w:val="000000" w:themeColor="text1"/>
              </w:rPr>
              <w:t>00</w:t>
            </w:r>
            <w:r w:rsidR="000A1883">
              <w:rPr>
                <w:b/>
                <w:color w:val="000000" w:themeColor="text1"/>
              </w:rPr>
              <w:t>7</w:t>
            </w:r>
          </w:p>
        </w:tc>
      </w:tr>
      <w:tr w:rsidR="00AD1204" w:rsidRPr="00AD1204" w14:paraId="761F26C0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4E99889" w14:textId="20E7E3A3" w:rsidR="00AD1204" w:rsidRPr="00AD1204" w:rsidRDefault="00AD1204" w:rsidP="00490541">
            <w:pPr>
              <w:rPr>
                <w:b/>
                <w:color w:val="365F91" w:themeColor="accent1" w:themeShade="BF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Versión</w:t>
            </w:r>
          </w:p>
        </w:tc>
        <w:tc>
          <w:tcPr>
            <w:tcW w:w="6503" w:type="dxa"/>
          </w:tcPr>
          <w:p w14:paraId="208DAC7E" w14:textId="2FB499F2" w:rsidR="00AD1204" w:rsidRPr="00F476E5" w:rsidRDefault="00F476E5" w:rsidP="00F476E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1.</w:t>
            </w:r>
            <w:r w:rsidR="00667385">
              <w:rPr>
                <w:color w:val="000000" w:themeColor="text1"/>
                <w:szCs w:val="28"/>
              </w:rPr>
              <w:t>0</w:t>
            </w:r>
            <w:r>
              <w:rPr>
                <w:color w:val="000000" w:themeColor="text1"/>
                <w:szCs w:val="28"/>
              </w:rPr>
              <w:t xml:space="preserve"> </w:t>
            </w:r>
            <w:r w:rsidR="00AD1204" w:rsidRPr="00F476E5">
              <w:rPr>
                <w:color w:val="000000" w:themeColor="text1"/>
                <w:szCs w:val="28"/>
              </w:rPr>
              <w:t>(</w:t>
            </w:r>
            <w:r w:rsidR="000A1883">
              <w:rPr>
                <w:color w:val="000000" w:themeColor="text1"/>
                <w:szCs w:val="28"/>
              </w:rPr>
              <w:t>20</w:t>
            </w:r>
            <w:r w:rsidR="00AD1204" w:rsidRPr="00F476E5">
              <w:rPr>
                <w:color w:val="000000" w:themeColor="text1"/>
                <w:szCs w:val="28"/>
              </w:rPr>
              <w:t>/</w:t>
            </w:r>
            <w:r w:rsidR="009B44E8" w:rsidRPr="00F476E5">
              <w:rPr>
                <w:color w:val="000000" w:themeColor="text1"/>
                <w:szCs w:val="28"/>
              </w:rPr>
              <w:t>0</w:t>
            </w:r>
            <w:r w:rsidR="00667385">
              <w:rPr>
                <w:color w:val="000000" w:themeColor="text1"/>
                <w:szCs w:val="28"/>
              </w:rPr>
              <w:t>8</w:t>
            </w:r>
            <w:r w:rsidR="00AD1204" w:rsidRPr="00F476E5">
              <w:rPr>
                <w:color w:val="000000" w:themeColor="text1"/>
                <w:szCs w:val="28"/>
              </w:rPr>
              <w:t>/</w:t>
            </w:r>
            <w:r w:rsidR="009B44E8" w:rsidRPr="00F476E5">
              <w:rPr>
                <w:color w:val="000000" w:themeColor="text1"/>
                <w:szCs w:val="28"/>
              </w:rPr>
              <w:t>202</w:t>
            </w:r>
            <w:r w:rsidR="00667385">
              <w:rPr>
                <w:color w:val="000000" w:themeColor="text1"/>
                <w:szCs w:val="28"/>
              </w:rPr>
              <w:t>1</w:t>
            </w:r>
            <w:r w:rsidR="00AD1204" w:rsidRPr="00F476E5">
              <w:rPr>
                <w:color w:val="000000" w:themeColor="text1"/>
                <w:szCs w:val="28"/>
              </w:rPr>
              <w:t>)</w:t>
            </w:r>
          </w:p>
        </w:tc>
      </w:tr>
      <w:tr w:rsidR="00AD1204" w:rsidRPr="00AD1204" w14:paraId="1DA11F43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6DE2EE8" w14:textId="6AD298A9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Dependencias</w:t>
            </w:r>
          </w:p>
        </w:tc>
        <w:tc>
          <w:tcPr>
            <w:tcW w:w="6503" w:type="dxa"/>
          </w:tcPr>
          <w:p w14:paraId="24BA6428" w14:textId="231DCC0E" w:rsidR="00804D72" w:rsidRPr="00AD1204" w:rsidRDefault="00667385" w:rsidP="0066738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N/A</w:t>
            </w:r>
          </w:p>
        </w:tc>
      </w:tr>
      <w:tr w:rsidR="00AD1204" w:rsidRPr="00AD1204" w14:paraId="54935BEA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241E90CF" w14:textId="047BA9D3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Precondición</w:t>
            </w:r>
          </w:p>
        </w:tc>
        <w:tc>
          <w:tcPr>
            <w:tcW w:w="6503" w:type="dxa"/>
          </w:tcPr>
          <w:p w14:paraId="6D18CCDB" w14:textId="5A653D6E" w:rsidR="003E5DC8" w:rsidRDefault="009B44E8" w:rsidP="00AD1204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 w:rsidRPr="009B44E8">
              <w:rPr>
                <w:rFonts w:cs="Arial"/>
                <w:color w:val="000000" w:themeColor="text1"/>
                <w:lang w:val="es-MX"/>
              </w:rPr>
              <w:t>Poseer los permisos requeridos para la edición del catálogo.</w:t>
            </w:r>
          </w:p>
          <w:p w14:paraId="58A4EA77" w14:textId="77777777" w:rsidR="003B3EFB" w:rsidRDefault="003B3EFB" w:rsidP="00AD1204">
            <w:pPr>
              <w:jc w:val="both"/>
              <w:rPr>
                <w:rFonts w:cs="Arial"/>
                <w:color w:val="000000" w:themeColor="text1"/>
                <w:lang w:val="es-MX"/>
              </w:rPr>
            </w:pPr>
          </w:p>
          <w:p w14:paraId="5FD8A5AD" w14:textId="6CA8CBC3" w:rsidR="003E5DC8" w:rsidRPr="009B44E8" w:rsidRDefault="003E5DC8" w:rsidP="00AD1204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Para la edición y eliminación se requiere un registro previo dentro del catálogo.</w:t>
            </w:r>
          </w:p>
          <w:p w14:paraId="43A60ED2" w14:textId="0A84F231" w:rsidR="00717985" w:rsidRPr="00AD1204" w:rsidRDefault="00717985" w:rsidP="00AD1204">
            <w:pPr>
              <w:jc w:val="both"/>
              <w:rPr>
                <w:rFonts w:cs="Arial"/>
                <w:color w:val="365F91" w:themeColor="accent1" w:themeShade="BF"/>
                <w:lang w:val="es-MX"/>
              </w:rPr>
            </w:pPr>
          </w:p>
        </w:tc>
      </w:tr>
      <w:tr w:rsidR="00AD1204" w:rsidRPr="00AD1204" w14:paraId="6C03FB31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343A00BE" w14:textId="200CE9CC" w:rsidR="00AD1204" w:rsidRPr="00AD1204" w:rsidRDefault="00A570BC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Descripción</w:t>
            </w:r>
          </w:p>
        </w:tc>
        <w:tc>
          <w:tcPr>
            <w:tcW w:w="6503" w:type="dxa"/>
          </w:tcPr>
          <w:p w14:paraId="46349349" w14:textId="52A79386" w:rsidR="00310BA5" w:rsidRPr="000A1883" w:rsidRDefault="009B32ED" w:rsidP="00515786">
            <w:pPr>
              <w:jc w:val="both"/>
              <w:rPr>
                <w:color w:val="000000" w:themeColor="text1"/>
                <w:szCs w:val="28"/>
              </w:rPr>
            </w:pPr>
            <w:r w:rsidRPr="00310BA5">
              <w:rPr>
                <w:color w:val="000000" w:themeColor="text1"/>
                <w:szCs w:val="28"/>
              </w:rPr>
              <w:t xml:space="preserve">Este catálogo permite la captura </w:t>
            </w:r>
            <w:r w:rsidR="00310BA5" w:rsidRPr="00310BA5">
              <w:rPr>
                <w:color w:val="000000" w:themeColor="text1"/>
                <w:szCs w:val="28"/>
              </w:rPr>
              <w:t>de</w:t>
            </w:r>
            <w:r w:rsidR="00310BA5">
              <w:rPr>
                <w:color w:val="000000" w:themeColor="text1"/>
                <w:szCs w:val="28"/>
              </w:rPr>
              <w:t xml:space="preserve"> los distintos </w:t>
            </w:r>
            <w:r w:rsidR="000A1883">
              <w:rPr>
                <w:color w:val="000000" w:themeColor="text1"/>
                <w:szCs w:val="28"/>
              </w:rPr>
              <w:t>tipos de resguardo</w:t>
            </w:r>
            <w:r w:rsidR="00310BA5">
              <w:rPr>
                <w:color w:val="000000" w:themeColor="text1"/>
                <w:szCs w:val="28"/>
              </w:rPr>
              <w:t xml:space="preserve"> requeridos por las distintas entidades municipales en el área de control patrimonial </w:t>
            </w:r>
            <w:r w:rsidR="00E121B0">
              <w:rPr>
                <w:color w:val="000000" w:themeColor="text1"/>
                <w:szCs w:val="28"/>
              </w:rPr>
              <w:t>teniendo como base</w:t>
            </w:r>
            <w:r w:rsidR="00310BA5">
              <w:rPr>
                <w:color w:val="000000" w:themeColor="text1"/>
                <w:szCs w:val="28"/>
              </w:rPr>
              <w:t xml:space="preserve">: </w:t>
            </w:r>
            <w:r w:rsidR="000A1883">
              <w:rPr>
                <w:color w:val="000000" w:themeColor="text1"/>
                <w:szCs w:val="28"/>
              </w:rPr>
              <w:t xml:space="preserve">regular, traslado y económico; </w:t>
            </w:r>
            <w:r w:rsidR="00310BA5">
              <w:rPr>
                <w:color w:val="000000" w:themeColor="text1"/>
                <w:szCs w:val="28"/>
              </w:rPr>
              <w:t>entre otros que la entidad definirá</w:t>
            </w:r>
            <w:r w:rsidR="00E121B0">
              <w:rPr>
                <w:color w:val="000000" w:themeColor="text1"/>
                <w:szCs w:val="28"/>
              </w:rPr>
              <w:t xml:space="preserve"> y anexará</w:t>
            </w:r>
            <w:r w:rsidR="00685843">
              <w:rPr>
                <w:color w:val="000000" w:themeColor="text1"/>
                <w:szCs w:val="28"/>
              </w:rPr>
              <w:t>.</w:t>
            </w:r>
            <w:r w:rsidR="00FC5A27">
              <w:rPr>
                <w:color w:val="000000" w:themeColor="text1"/>
                <w:szCs w:val="28"/>
              </w:rPr>
              <w:t xml:space="preserve"> </w:t>
            </w:r>
            <w:r w:rsidR="00685843" w:rsidRPr="00685843">
              <w:rPr>
                <w:b/>
                <w:bCs/>
                <w:color w:val="000000" w:themeColor="text1"/>
                <w:szCs w:val="28"/>
              </w:rPr>
              <w:t>L</w:t>
            </w:r>
            <w:r w:rsidR="00FC5A27" w:rsidRPr="00FC5A27">
              <w:rPr>
                <w:b/>
                <w:bCs/>
                <w:color w:val="000000" w:themeColor="text1"/>
                <w:szCs w:val="28"/>
              </w:rPr>
              <w:t>os datos anteriores tendrán que ser creados junto con la entidad.</w:t>
            </w:r>
          </w:p>
          <w:p w14:paraId="38E45857" w14:textId="77777777" w:rsidR="00B76742" w:rsidRDefault="00B76742" w:rsidP="00515786">
            <w:pPr>
              <w:jc w:val="both"/>
              <w:rPr>
                <w:color w:val="000000" w:themeColor="text1"/>
                <w:szCs w:val="28"/>
              </w:rPr>
            </w:pPr>
          </w:p>
          <w:p w14:paraId="693BC68B" w14:textId="353FC914" w:rsidR="00515786" w:rsidRDefault="00515786" w:rsidP="00515786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Los campos requeridos son:</w:t>
            </w:r>
          </w:p>
          <w:p w14:paraId="33417B06" w14:textId="77777777" w:rsidR="009B32ED" w:rsidRDefault="009B32ED" w:rsidP="00515786">
            <w:pPr>
              <w:jc w:val="both"/>
              <w:rPr>
                <w:color w:val="000000" w:themeColor="text1"/>
                <w:szCs w:val="28"/>
              </w:rPr>
            </w:pPr>
          </w:p>
          <w:p w14:paraId="6B11E692" w14:textId="796F3B5A" w:rsidR="00515786" w:rsidRPr="009B32ED" w:rsidRDefault="009B32ED" w:rsidP="00515786">
            <w:pPr>
              <w:jc w:val="both"/>
              <w:rPr>
                <w:b/>
                <w:bCs/>
                <w:i/>
                <w:iCs/>
                <w:color w:val="000000" w:themeColor="text1"/>
                <w:szCs w:val="28"/>
              </w:rPr>
            </w:pPr>
            <w:r w:rsidRPr="009B32ED">
              <w:rPr>
                <w:b/>
                <w:bCs/>
                <w:i/>
                <w:iCs/>
                <w:color w:val="000000" w:themeColor="text1"/>
                <w:szCs w:val="28"/>
              </w:rPr>
              <w:t xml:space="preserve">Datos generales </w:t>
            </w:r>
          </w:p>
          <w:p w14:paraId="020F9CCC" w14:textId="32789D9B" w:rsidR="00515786" w:rsidRDefault="00515786" w:rsidP="00515786">
            <w:pPr>
              <w:jc w:val="both"/>
              <w:rPr>
                <w:color w:val="000000" w:themeColor="text1"/>
                <w:szCs w:val="28"/>
              </w:rPr>
            </w:pPr>
          </w:p>
          <w:p w14:paraId="415A1943" w14:textId="1D6D3495" w:rsidR="009B32ED" w:rsidRDefault="009B32ED" w:rsidP="00515786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Clave</w:t>
            </w:r>
          </w:p>
          <w:p w14:paraId="2F372E25" w14:textId="018707DB" w:rsidR="00515786" w:rsidRDefault="00515786" w:rsidP="00515786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Descripción</w:t>
            </w:r>
          </w:p>
          <w:p w14:paraId="01611695" w14:textId="568EFCBD" w:rsidR="001D1918" w:rsidRDefault="006F1AC3" w:rsidP="009B32ED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Entidad municipal</w:t>
            </w:r>
          </w:p>
          <w:p w14:paraId="303B3F9B" w14:textId="36EBBED0" w:rsidR="009B32ED" w:rsidRPr="00FF5CE7" w:rsidRDefault="009B32ED" w:rsidP="006F1AC3">
            <w:pPr>
              <w:jc w:val="both"/>
              <w:rPr>
                <w:color w:val="000000" w:themeColor="text1"/>
                <w:szCs w:val="28"/>
              </w:rPr>
            </w:pPr>
          </w:p>
        </w:tc>
      </w:tr>
      <w:tr w:rsidR="008759E2" w:rsidRPr="00211FC3" w14:paraId="2374E7D6" w14:textId="77777777" w:rsidTr="00FF5CE7">
        <w:trPr>
          <w:trHeight w:val="1137"/>
        </w:trPr>
        <w:tc>
          <w:tcPr>
            <w:tcW w:w="2376" w:type="dxa"/>
            <w:shd w:val="clear" w:color="auto" w:fill="365F91" w:themeFill="accent1" w:themeFillShade="BF"/>
          </w:tcPr>
          <w:p w14:paraId="073E6F90" w14:textId="76BD698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Fundamento Legal</w:t>
            </w:r>
          </w:p>
        </w:tc>
        <w:tc>
          <w:tcPr>
            <w:tcW w:w="6503" w:type="dxa"/>
          </w:tcPr>
          <w:p w14:paraId="014A88F6" w14:textId="5E0A2392" w:rsidR="00F709FA" w:rsidRPr="00211FC3" w:rsidRDefault="00F709FA" w:rsidP="00133911">
            <w:pPr>
              <w:rPr>
                <w:color w:val="000000" w:themeColor="text1"/>
                <w:sz w:val="20"/>
                <w:szCs w:val="22"/>
                <w:lang w:val="es-MX"/>
              </w:rPr>
            </w:pPr>
          </w:p>
        </w:tc>
      </w:tr>
      <w:tr w:rsidR="008759E2" w:rsidRPr="00AD1204" w14:paraId="1B7DACC3" w14:textId="77777777" w:rsidTr="008759E2">
        <w:trPr>
          <w:trHeight w:val="1054"/>
        </w:trPr>
        <w:tc>
          <w:tcPr>
            <w:tcW w:w="2376" w:type="dxa"/>
            <w:shd w:val="clear" w:color="auto" w:fill="365F91" w:themeFill="accent1" w:themeFillShade="BF"/>
          </w:tcPr>
          <w:p w14:paraId="4A0051B2" w14:textId="0C3C0CA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Referencias</w:t>
            </w:r>
          </w:p>
        </w:tc>
        <w:tc>
          <w:tcPr>
            <w:tcW w:w="6503" w:type="dxa"/>
          </w:tcPr>
          <w:p w14:paraId="094AF3F5" w14:textId="56805C06" w:rsidR="00542CC3" w:rsidRPr="00E91C7F" w:rsidRDefault="006F1AC3" w:rsidP="00133911">
            <w:pPr>
              <w:rPr>
                <w:color w:val="365F91" w:themeColor="accent1" w:themeShade="BF"/>
                <w:szCs w:val="28"/>
              </w:rPr>
            </w:pPr>
            <w:r w:rsidRPr="006F1AC3">
              <w:rPr>
                <w:color w:val="365F91" w:themeColor="accent1" w:themeShade="BF"/>
                <w:szCs w:val="28"/>
              </w:rPr>
              <w:t>FICHA.TRABAJO.59.CATALOGO.CONTROL.PATRIMONIAL%20(1).pdf</w:t>
            </w:r>
          </w:p>
        </w:tc>
      </w:tr>
      <w:tr w:rsidR="00E80F41" w:rsidRPr="00AD1204" w14:paraId="11C7EFBF" w14:textId="77777777" w:rsidTr="00D75473">
        <w:tc>
          <w:tcPr>
            <w:tcW w:w="8879" w:type="dxa"/>
            <w:gridSpan w:val="2"/>
            <w:shd w:val="clear" w:color="auto" w:fill="365F91" w:themeFill="accent1" w:themeFillShade="BF"/>
          </w:tcPr>
          <w:p w14:paraId="548BC9C2" w14:textId="1338CBF9" w:rsidR="00E80F41" w:rsidRPr="00A570BC" w:rsidRDefault="00E80F41" w:rsidP="00E80F41">
            <w:pPr>
              <w:jc w:val="center"/>
              <w:rPr>
                <w:color w:val="365F91" w:themeColor="accent1" w:themeShade="BF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Comentarios</w:t>
            </w:r>
          </w:p>
        </w:tc>
      </w:tr>
      <w:tr w:rsidR="00E80F41" w:rsidRPr="00AD1204" w14:paraId="41B62075" w14:textId="77777777" w:rsidTr="00E80F41">
        <w:tc>
          <w:tcPr>
            <w:tcW w:w="8879" w:type="dxa"/>
            <w:gridSpan w:val="2"/>
            <w:shd w:val="clear" w:color="auto" w:fill="auto"/>
          </w:tcPr>
          <w:p w14:paraId="6B62A08D" w14:textId="7A9124AF" w:rsidR="00717985" w:rsidRPr="00A570BC" w:rsidRDefault="00632CA6" w:rsidP="00E80F41">
            <w:pPr>
              <w:jc w:val="both"/>
              <w:rPr>
                <w:color w:val="365F91" w:themeColor="accent1" w:themeShade="BF"/>
                <w:szCs w:val="28"/>
              </w:rPr>
            </w:pPr>
            <w:r w:rsidRPr="008B2E58">
              <w:rPr>
                <w:color w:val="000000" w:themeColor="text1"/>
                <w:szCs w:val="28"/>
              </w:rPr>
              <w:lastRenderedPageBreak/>
              <w:t xml:space="preserve"> </w:t>
            </w:r>
            <w:r w:rsidR="00310BA5">
              <w:rPr>
                <w:color w:val="000000" w:themeColor="text1"/>
                <w:szCs w:val="28"/>
              </w:rPr>
              <w:t xml:space="preserve">Este catálogo es administrado por la entidad por lo cual no requiere un registro previo. </w:t>
            </w:r>
          </w:p>
        </w:tc>
      </w:tr>
      <w:bookmarkEnd w:id="2"/>
    </w:tbl>
    <w:p w14:paraId="2837DF31" w14:textId="12FED9C6" w:rsidR="00395C3F" w:rsidRDefault="00395C3F" w:rsidP="00395C3F">
      <w:pPr>
        <w:pStyle w:val="Caption"/>
        <w:rPr>
          <w:rStyle w:val="Emphasis"/>
          <w:i w:val="0"/>
          <w:iCs w:val="0"/>
        </w:rPr>
      </w:pPr>
    </w:p>
    <w:p w14:paraId="5E85CBCC" w14:textId="07A6BB26" w:rsidR="00395C3F" w:rsidRDefault="00D63685" w:rsidP="00395C3F">
      <w:pPr>
        <w:pStyle w:val="ListParagraph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3" w:name="_Toc80367789"/>
      <w:r>
        <w:rPr>
          <w:rFonts w:cs="Arial"/>
          <w:b/>
          <w:sz w:val="26"/>
          <w:szCs w:val="26"/>
        </w:rPr>
        <w:t>Flujo normal.</w:t>
      </w:r>
      <w:bookmarkEnd w:id="3"/>
    </w:p>
    <w:p w14:paraId="53035421" w14:textId="77777777" w:rsidR="00395C3F" w:rsidRPr="00395C3F" w:rsidRDefault="00395C3F" w:rsidP="00395C3F">
      <w:pPr>
        <w:pStyle w:val="Caption"/>
      </w:pP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1165"/>
        <w:gridCol w:w="7430"/>
      </w:tblGrid>
      <w:tr w:rsidR="00D63685" w14:paraId="1C690E96" w14:textId="77777777" w:rsidTr="000F6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61DE648B" w14:textId="6D582C60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570BC">
              <w:t>Paso</w:t>
            </w:r>
          </w:p>
        </w:tc>
        <w:tc>
          <w:tcPr>
            <w:tcW w:w="7430" w:type="dxa"/>
          </w:tcPr>
          <w:p w14:paraId="2BC41512" w14:textId="6AAB58A2" w:rsidR="00D63685" w:rsidRDefault="00D63685" w:rsidP="00691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6"/>
                <w:szCs w:val="26"/>
              </w:rPr>
            </w:pPr>
            <w:r w:rsidRPr="00A570BC">
              <w:t>Acción</w:t>
            </w:r>
          </w:p>
        </w:tc>
      </w:tr>
      <w:tr w:rsidR="00D63685" w14:paraId="371D23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5614911" w14:textId="001EC239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A24D3">
              <w:rPr>
                <w:color w:val="000000" w:themeColor="text1"/>
              </w:rPr>
              <w:t>No</w:t>
            </w:r>
            <w:r w:rsidR="00951198" w:rsidRPr="00AA24D3">
              <w:rPr>
                <w:color w:val="000000" w:themeColor="text1"/>
              </w:rPr>
              <w:t xml:space="preserve"> 1</w:t>
            </w:r>
          </w:p>
        </w:tc>
        <w:tc>
          <w:tcPr>
            <w:tcW w:w="7430" w:type="dxa"/>
          </w:tcPr>
          <w:p w14:paraId="003CC9FA" w14:textId="418D1407" w:rsidR="00D63685" w:rsidRDefault="000F6F59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>
              <w:rPr>
                <w:rFonts w:cs="Arial"/>
              </w:rPr>
              <w:t>Ingresar al catálogo.</w:t>
            </w:r>
          </w:p>
        </w:tc>
      </w:tr>
      <w:tr w:rsidR="003B3EFB" w14:paraId="5B917E26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58EBE65" w14:textId="6BA2280C" w:rsidR="003B3EFB" w:rsidRDefault="003B3EFB" w:rsidP="006919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</w:t>
            </w:r>
            <w:r w:rsidR="004D7392">
              <w:rPr>
                <w:color w:val="000000" w:themeColor="text1"/>
              </w:rPr>
              <w:t>2</w:t>
            </w:r>
          </w:p>
        </w:tc>
        <w:tc>
          <w:tcPr>
            <w:tcW w:w="7430" w:type="dxa"/>
          </w:tcPr>
          <w:p w14:paraId="102AF8A5" w14:textId="75602F57" w:rsidR="003B3EFB" w:rsidRDefault="00515786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Agregar un nuevo registro</w:t>
            </w:r>
            <w:r w:rsidR="003B3EFB">
              <w:rPr>
                <w:rFonts w:cs="Arial"/>
              </w:rPr>
              <w:t>.</w:t>
            </w:r>
          </w:p>
        </w:tc>
      </w:tr>
      <w:tr w:rsidR="00D63685" w14:paraId="6E797907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6551A82" w14:textId="2EC74222" w:rsidR="00D63685" w:rsidRPr="00211FC3" w:rsidRDefault="00AA24D3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3B3EFB" w:rsidRPr="00211FC3">
              <w:rPr>
                <w:rFonts w:cs="Arial"/>
                <w:bCs w:val="0"/>
              </w:rPr>
              <w:t xml:space="preserve"> </w:t>
            </w:r>
            <w:r w:rsidR="004D7392" w:rsidRPr="00211FC3">
              <w:rPr>
                <w:rFonts w:cs="Arial"/>
                <w:bCs w:val="0"/>
              </w:rPr>
              <w:t>3</w:t>
            </w:r>
          </w:p>
        </w:tc>
        <w:tc>
          <w:tcPr>
            <w:tcW w:w="7430" w:type="dxa"/>
          </w:tcPr>
          <w:p w14:paraId="09E6989D" w14:textId="7A3600CF" w:rsidR="00D63685" w:rsidRPr="00211FC3" w:rsidRDefault="000F6F59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 xml:space="preserve">Capturar </w:t>
            </w:r>
            <w:r w:rsidR="00395C3F" w:rsidRPr="00211FC3">
              <w:rPr>
                <w:rFonts w:cs="Arial"/>
              </w:rPr>
              <w:t>los campos descritos en el diccionario de datos</w:t>
            </w:r>
            <w:r w:rsidR="00515786" w:rsidRPr="00211FC3">
              <w:rPr>
                <w:rFonts w:cs="Arial"/>
              </w:rPr>
              <w:t>.</w:t>
            </w:r>
          </w:p>
        </w:tc>
      </w:tr>
      <w:tr w:rsidR="00804D72" w14:paraId="34739641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38DE64A" w14:textId="08096505" w:rsidR="00804D72" w:rsidRPr="00211FC3" w:rsidRDefault="00804D72" w:rsidP="006919E9">
            <w:pPr>
              <w:rPr>
                <w:rFonts w:cs="Arial"/>
              </w:rPr>
            </w:pPr>
            <w:r w:rsidRPr="00211FC3">
              <w:rPr>
                <w:rFonts w:cs="Arial"/>
              </w:rPr>
              <w:t>No 4</w:t>
            </w:r>
          </w:p>
        </w:tc>
        <w:tc>
          <w:tcPr>
            <w:tcW w:w="7430" w:type="dxa"/>
          </w:tcPr>
          <w:p w14:paraId="45C86911" w14:textId="5AEE6BB4" w:rsidR="00804D72" w:rsidRPr="00211FC3" w:rsidRDefault="00804D72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Editar.</w:t>
            </w:r>
          </w:p>
        </w:tc>
      </w:tr>
      <w:tr w:rsidR="00804D72" w14:paraId="330DCBAD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40D1118" w14:textId="0BE263CC" w:rsidR="00804D72" w:rsidRPr="00211FC3" w:rsidRDefault="00804D72" w:rsidP="006919E9">
            <w:pPr>
              <w:rPr>
                <w:rFonts w:cs="Arial"/>
              </w:rPr>
            </w:pPr>
            <w:r w:rsidRPr="00211FC3">
              <w:rPr>
                <w:rFonts w:cs="Arial"/>
              </w:rPr>
              <w:t>No 5</w:t>
            </w:r>
          </w:p>
        </w:tc>
        <w:tc>
          <w:tcPr>
            <w:tcW w:w="7430" w:type="dxa"/>
          </w:tcPr>
          <w:p w14:paraId="14559A51" w14:textId="0963F659" w:rsidR="00804D72" w:rsidRPr="00211FC3" w:rsidRDefault="00804D72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Eliminar.</w:t>
            </w:r>
          </w:p>
        </w:tc>
      </w:tr>
      <w:tr w:rsidR="003E5DC8" w14:paraId="092B6C29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6442B3F" w14:textId="599AF86A" w:rsidR="003E5DC8" w:rsidRPr="00211FC3" w:rsidRDefault="003E5DC8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0F6F59" w:rsidRPr="00211FC3">
              <w:rPr>
                <w:rFonts w:cs="Arial"/>
                <w:bCs w:val="0"/>
              </w:rPr>
              <w:t xml:space="preserve"> </w:t>
            </w:r>
            <w:r w:rsidR="0034001D">
              <w:rPr>
                <w:rFonts w:cs="Arial"/>
                <w:bCs w:val="0"/>
              </w:rPr>
              <w:t>6</w:t>
            </w:r>
          </w:p>
        </w:tc>
        <w:tc>
          <w:tcPr>
            <w:tcW w:w="7430" w:type="dxa"/>
          </w:tcPr>
          <w:p w14:paraId="303C0227" w14:textId="3F708555" w:rsidR="003E5DC8" w:rsidRPr="00211FC3" w:rsidRDefault="003E5DC8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Finaliza el caso de uso.</w:t>
            </w:r>
          </w:p>
        </w:tc>
      </w:tr>
    </w:tbl>
    <w:p w14:paraId="2C4CE5C6" w14:textId="44783B86" w:rsidR="00D63685" w:rsidRDefault="00D63685" w:rsidP="00D63685">
      <w:pPr>
        <w:pStyle w:val="TOCHeading"/>
        <w:numPr>
          <w:ilvl w:val="1"/>
          <w:numId w:val="28"/>
        </w:numPr>
        <w:rPr>
          <w:lang w:val="es-MX"/>
        </w:rPr>
      </w:pPr>
      <w:r w:rsidRPr="00D63685">
        <w:rPr>
          <w:lang w:val="es-MX"/>
        </w:rPr>
        <w:t>Excepciones</w:t>
      </w:r>
      <w:r>
        <w:rPr>
          <w:lang w:val="es-MX"/>
        </w:rPr>
        <w:t>.</w:t>
      </w:r>
    </w:p>
    <w:p w14:paraId="7DB06575" w14:textId="5B943784" w:rsidR="00AA24D3" w:rsidRPr="00AA24D3" w:rsidRDefault="00AA24D3" w:rsidP="00AA24D3">
      <w:pPr>
        <w:rPr>
          <w:lang w:val="es-MX" w:eastAsia="ja-JP"/>
        </w:rPr>
      </w:pPr>
    </w:p>
    <w:p w14:paraId="38A33045" w14:textId="4B4F0FA9" w:rsidR="00D63685" w:rsidRDefault="005557A8" w:rsidP="003E5DC8">
      <w:pPr>
        <w:jc w:val="both"/>
        <w:rPr>
          <w:lang w:val="es-MX" w:eastAsia="ja-JP"/>
        </w:rPr>
      </w:pPr>
      <w:r>
        <w:rPr>
          <w:lang w:val="es-MX" w:eastAsia="ja-JP"/>
        </w:rPr>
        <w:t>Los</w:t>
      </w:r>
      <w:r w:rsidR="00515786">
        <w:rPr>
          <w:lang w:val="es-MX" w:eastAsia="ja-JP"/>
        </w:rPr>
        <w:t xml:space="preserve"> campo</w:t>
      </w:r>
      <w:r>
        <w:rPr>
          <w:lang w:val="es-MX" w:eastAsia="ja-JP"/>
        </w:rPr>
        <w:t>s</w:t>
      </w:r>
      <w:r w:rsidR="00515786">
        <w:rPr>
          <w:lang w:val="es-MX" w:eastAsia="ja-JP"/>
        </w:rPr>
        <w:t xml:space="preserve"> </w:t>
      </w:r>
      <w:r w:rsidR="00395C3F">
        <w:rPr>
          <w:lang w:val="es-MX" w:eastAsia="ja-JP"/>
        </w:rPr>
        <w:t>obligatorios se describen en el diccionario de datos y estos no deben ser valores nulos</w:t>
      </w:r>
      <w:r w:rsidR="000F6F59">
        <w:rPr>
          <w:lang w:val="es-MX" w:eastAsia="ja-JP"/>
        </w:rPr>
        <w:t>.</w:t>
      </w:r>
    </w:p>
    <w:p w14:paraId="4E28828C" w14:textId="03250F74" w:rsidR="00395C3F" w:rsidRDefault="00395C3F" w:rsidP="003E5DC8">
      <w:pPr>
        <w:jc w:val="both"/>
        <w:rPr>
          <w:lang w:val="es-MX" w:eastAsia="ja-JP"/>
        </w:rPr>
      </w:pPr>
    </w:p>
    <w:p w14:paraId="3FCE7968" w14:textId="77777777" w:rsidR="00395C3F" w:rsidRPr="00D63685" w:rsidRDefault="00395C3F" w:rsidP="003E5DC8">
      <w:pPr>
        <w:jc w:val="both"/>
        <w:rPr>
          <w:lang w:val="es-MX" w:eastAsia="ja-JP"/>
        </w:rPr>
      </w:pPr>
    </w:p>
    <w:p w14:paraId="11AFBCA3" w14:textId="642A7172" w:rsidR="00395C3F" w:rsidRDefault="00395C3F" w:rsidP="00D63685">
      <w:pPr>
        <w:rPr>
          <w:rFonts w:cs="Arial"/>
          <w:b/>
          <w:sz w:val="26"/>
          <w:szCs w:val="26"/>
          <w:highlight w:val="lightGray"/>
        </w:rPr>
      </w:pPr>
    </w:p>
    <w:p w14:paraId="453B7A6B" w14:textId="15D43EC1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A782A77" w14:textId="58C16EF5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FCAA2B8" w14:textId="6D672952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29A9222E" w14:textId="429203E3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76AC01F7" w14:textId="03DBC844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219E8CA1" w14:textId="217DC9B8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71B04E77" w14:textId="4091ECB8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39332024" w14:textId="303707FB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4A39E660" w14:textId="2D3955DF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BA00F13" w14:textId="77777777" w:rsidR="00310BA5" w:rsidRDefault="00310BA5" w:rsidP="00D63685">
      <w:pPr>
        <w:rPr>
          <w:rFonts w:cs="Arial"/>
          <w:b/>
          <w:sz w:val="26"/>
          <w:szCs w:val="26"/>
          <w:highlight w:val="lightGray"/>
        </w:rPr>
      </w:pPr>
    </w:p>
    <w:p w14:paraId="638598AB" w14:textId="0AF07B71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46BC5C3E" w14:textId="77777777" w:rsidR="00685843" w:rsidRDefault="00685843" w:rsidP="00D63685">
      <w:pPr>
        <w:rPr>
          <w:rFonts w:cs="Arial"/>
          <w:b/>
          <w:sz w:val="26"/>
          <w:szCs w:val="26"/>
          <w:highlight w:val="lightGray"/>
        </w:rPr>
      </w:pPr>
    </w:p>
    <w:p w14:paraId="5EECD19E" w14:textId="3E329129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34F7A7EA" w14:textId="77777777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5669F070" w14:textId="1EB9F146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5E69DEDF" w14:textId="5BFD0A59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487AEF06" w14:textId="2F30992A" w:rsidR="005557A8" w:rsidRDefault="005557A8" w:rsidP="00D63685">
      <w:pPr>
        <w:rPr>
          <w:rFonts w:cs="Arial"/>
          <w:b/>
          <w:sz w:val="26"/>
          <w:szCs w:val="26"/>
          <w:highlight w:val="lightGray"/>
        </w:rPr>
      </w:pPr>
    </w:p>
    <w:p w14:paraId="051BEC90" w14:textId="4910FC7D" w:rsidR="00BD02E7" w:rsidRPr="00D63685" w:rsidRDefault="00BD02E7" w:rsidP="00D63685">
      <w:pPr>
        <w:pStyle w:val="ListParagraph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4" w:name="_Toc80367790"/>
      <w:r w:rsidRPr="00D63685">
        <w:rPr>
          <w:rFonts w:cs="Arial"/>
          <w:b/>
          <w:sz w:val="26"/>
          <w:szCs w:val="26"/>
        </w:rPr>
        <w:lastRenderedPageBreak/>
        <w:t>Diagrama de Caso de Uso</w:t>
      </w:r>
      <w:bookmarkEnd w:id="4"/>
    </w:p>
    <w:p w14:paraId="296D93FE" w14:textId="4BDDC3F4" w:rsidR="00490541" w:rsidRDefault="00490541" w:rsidP="00490541">
      <w:pPr>
        <w:rPr>
          <w:rFonts w:cs="Arial"/>
          <w:lang w:val="es-MX"/>
        </w:rPr>
      </w:pPr>
    </w:p>
    <w:p w14:paraId="52BEB00C" w14:textId="176EC44A" w:rsidR="00E94708" w:rsidRDefault="00B76742" w:rsidP="00490541">
      <w:r>
        <w:rPr>
          <w:rFonts w:cs="Arial"/>
          <w:b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56D9E76D" wp14:editId="2ECCB076">
            <wp:simplePos x="0" y="0"/>
            <wp:positionH relativeFrom="margin">
              <wp:align>center</wp:align>
            </wp:positionH>
            <wp:positionV relativeFrom="paragraph">
              <wp:posOffset>1347470</wp:posOffset>
            </wp:positionV>
            <wp:extent cx="3857625" cy="36766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4D72">
        <w:object w:dxaOrig="15676" w:dyaOrig="10845" w14:anchorId="25085C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439.5pt" o:ole="">
            <v:imagedata r:id="rId17" o:title=""/>
          </v:shape>
          <o:OLEObject Type="Embed" ProgID="Visio.Drawing.15" ShapeID="_x0000_i1025" DrawAspect="Content" ObjectID="_1691330594" r:id="rId18"/>
        </w:object>
      </w:r>
    </w:p>
    <w:p w14:paraId="19309750" w14:textId="720A7D1D" w:rsidR="00A73901" w:rsidRDefault="00A73901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7C393EA3" w14:textId="5D4E80F6" w:rsidR="004D7392" w:rsidRDefault="004D7392">
      <w:pPr>
        <w:rPr>
          <w:rFonts w:cs="Arial"/>
          <w:b/>
          <w:sz w:val="26"/>
          <w:szCs w:val="26"/>
        </w:rPr>
      </w:pPr>
    </w:p>
    <w:p w14:paraId="2848A003" w14:textId="373E1131" w:rsidR="008759E2" w:rsidRDefault="008759E2" w:rsidP="008759E2">
      <w:pPr>
        <w:pStyle w:val="ListParagraph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5" w:name="_Toc80367791"/>
      <w:r>
        <w:rPr>
          <w:rFonts w:cs="Arial"/>
          <w:b/>
          <w:sz w:val="26"/>
          <w:szCs w:val="26"/>
        </w:rPr>
        <w:t xml:space="preserve">Diccionario </w:t>
      </w:r>
      <w:r w:rsidR="00D63685">
        <w:rPr>
          <w:rFonts w:cs="Arial"/>
          <w:b/>
          <w:sz w:val="26"/>
          <w:szCs w:val="26"/>
        </w:rPr>
        <w:t>de datos.</w:t>
      </w:r>
      <w:bookmarkEnd w:id="5"/>
    </w:p>
    <w:p w14:paraId="63265426" w14:textId="135270A4" w:rsidR="00A7413E" w:rsidRDefault="00A7413E" w:rsidP="00A7413E">
      <w:pPr>
        <w:outlineLvl w:val="0"/>
        <w:rPr>
          <w:rFonts w:cs="Arial"/>
          <w:b/>
          <w:sz w:val="26"/>
          <w:szCs w:val="26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207"/>
        <w:gridCol w:w="6973"/>
      </w:tblGrid>
      <w:tr w:rsidR="00A7413E" w:rsidRPr="00A73901" w14:paraId="6200F7DD" w14:textId="77777777" w:rsidTr="005A0ECA">
        <w:tc>
          <w:tcPr>
            <w:tcW w:w="2207" w:type="dxa"/>
          </w:tcPr>
          <w:p w14:paraId="06FBE643" w14:textId="77777777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Nombre de Tabla:</w:t>
            </w:r>
          </w:p>
        </w:tc>
        <w:tc>
          <w:tcPr>
            <w:tcW w:w="6973" w:type="dxa"/>
          </w:tcPr>
          <w:p w14:paraId="08BD520A" w14:textId="28F9267E" w:rsidR="00A7413E" w:rsidRPr="00A73901" w:rsidRDefault="00A7413E" w:rsidP="005A0ECA">
            <w:pPr>
              <w:rPr>
                <w:rFonts w:cs="Arial"/>
              </w:rPr>
            </w:pPr>
            <w:r>
              <w:rPr>
                <w:rFonts w:cs="Arial"/>
              </w:rPr>
              <w:t>Catal</w:t>
            </w:r>
            <w:r w:rsidR="00310BA5">
              <w:rPr>
                <w:rFonts w:cs="Arial"/>
              </w:rPr>
              <w:t>o</w:t>
            </w:r>
            <w:r w:rsidR="00E122C7">
              <w:rPr>
                <w:rFonts w:cs="Arial"/>
              </w:rPr>
              <w:t>go_</w:t>
            </w:r>
            <w:r w:rsidR="000A1883">
              <w:rPr>
                <w:rFonts w:cs="Arial"/>
              </w:rPr>
              <w:t>TiposDeResguardo</w:t>
            </w:r>
          </w:p>
        </w:tc>
      </w:tr>
      <w:tr w:rsidR="00A7413E" w:rsidRPr="00A73901" w14:paraId="0D261EF5" w14:textId="77777777" w:rsidTr="005A0ECA">
        <w:trPr>
          <w:trHeight w:val="710"/>
        </w:trPr>
        <w:tc>
          <w:tcPr>
            <w:tcW w:w="2207" w:type="dxa"/>
          </w:tcPr>
          <w:p w14:paraId="5A31B5E5" w14:textId="77777777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Descripción:</w:t>
            </w:r>
          </w:p>
        </w:tc>
        <w:tc>
          <w:tcPr>
            <w:tcW w:w="6973" w:type="dxa"/>
          </w:tcPr>
          <w:p w14:paraId="401BFF83" w14:textId="1A6F825A" w:rsidR="00A7413E" w:rsidRPr="00A7413E" w:rsidRDefault="00A7413E" w:rsidP="00A7413E">
            <w:pPr>
              <w:rPr>
                <w:rFonts w:cs="Arial"/>
              </w:rPr>
            </w:pPr>
            <w:r>
              <w:rPr>
                <w:rFonts w:cs="Arial"/>
              </w:rPr>
              <w:t xml:space="preserve">Catálogo </w:t>
            </w:r>
            <w:r w:rsidR="00E122C7">
              <w:rPr>
                <w:rFonts w:cs="Arial"/>
              </w:rPr>
              <w:t xml:space="preserve">de </w:t>
            </w:r>
            <w:r w:rsidR="000A1883">
              <w:rPr>
                <w:rFonts w:cs="Arial"/>
              </w:rPr>
              <w:t>t</w:t>
            </w:r>
            <w:r w:rsidR="000A1883">
              <w:rPr>
                <w:color w:val="000000" w:themeColor="text1"/>
                <w:szCs w:val="28"/>
              </w:rPr>
              <w:t>ipos de resguardo</w:t>
            </w:r>
            <w:r w:rsidR="00E122C7">
              <w:rPr>
                <w:rFonts w:cs="Arial"/>
              </w:rPr>
              <w:t xml:space="preserve">. </w:t>
            </w:r>
          </w:p>
        </w:tc>
      </w:tr>
    </w:tbl>
    <w:p w14:paraId="0A7E52BB" w14:textId="77777777" w:rsidR="00A7413E" w:rsidRPr="00A73901" w:rsidRDefault="00A7413E" w:rsidP="00A7413E">
      <w:pPr>
        <w:rPr>
          <w:rFonts w:cs="Arial"/>
        </w:rPr>
      </w:pPr>
    </w:p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2112"/>
        <w:gridCol w:w="1134"/>
        <w:gridCol w:w="879"/>
        <w:gridCol w:w="1496"/>
        <w:gridCol w:w="900"/>
        <w:gridCol w:w="990"/>
        <w:gridCol w:w="706"/>
        <w:gridCol w:w="1984"/>
      </w:tblGrid>
      <w:tr w:rsidR="00137E9C" w:rsidRPr="00A73901" w14:paraId="35DF9F13" w14:textId="77777777" w:rsidTr="00921972">
        <w:trPr>
          <w:trHeight w:val="617"/>
        </w:trPr>
        <w:tc>
          <w:tcPr>
            <w:tcW w:w="2112" w:type="dxa"/>
            <w:vAlign w:val="center"/>
          </w:tcPr>
          <w:p w14:paraId="2B388C7A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Nombre del campo</w:t>
            </w:r>
          </w:p>
        </w:tc>
        <w:tc>
          <w:tcPr>
            <w:tcW w:w="1134" w:type="dxa"/>
            <w:vAlign w:val="center"/>
          </w:tcPr>
          <w:p w14:paraId="3371F52B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Tipo de dato</w:t>
            </w:r>
          </w:p>
        </w:tc>
        <w:tc>
          <w:tcPr>
            <w:tcW w:w="879" w:type="dxa"/>
            <w:vAlign w:val="center"/>
          </w:tcPr>
          <w:p w14:paraId="35D74C16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Tamaño</w:t>
            </w:r>
          </w:p>
        </w:tc>
        <w:tc>
          <w:tcPr>
            <w:tcW w:w="1496" w:type="dxa"/>
          </w:tcPr>
          <w:p w14:paraId="30FAB944" w14:textId="393D8CBB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Dominio de valores</w:t>
            </w:r>
          </w:p>
        </w:tc>
        <w:tc>
          <w:tcPr>
            <w:tcW w:w="900" w:type="dxa"/>
            <w:vAlign w:val="center"/>
          </w:tcPr>
          <w:p w14:paraId="1F8EBD30" w14:textId="0AE291A9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Valor por default</w:t>
            </w:r>
          </w:p>
        </w:tc>
        <w:tc>
          <w:tcPr>
            <w:tcW w:w="990" w:type="dxa"/>
            <w:vAlign w:val="center"/>
          </w:tcPr>
          <w:p w14:paraId="41FCA212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PK</w:t>
            </w:r>
          </w:p>
          <w:p w14:paraId="13E258E5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FK</w:t>
            </w:r>
          </w:p>
        </w:tc>
        <w:tc>
          <w:tcPr>
            <w:tcW w:w="706" w:type="dxa"/>
            <w:vAlign w:val="center"/>
          </w:tcPr>
          <w:p w14:paraId="6D790030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Valor nulo</w:t>
            </w:r>
          </w:p>
        </w:tc>
        <w:tc>
          <w:tcPr>
            <w:tcW w:w="1984" w:type="dxa"/>
            <w:vAlign w:val="center"/>
          </w:tcPr>
          <w:p w14:paraId="560917B7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Descripción</w:t>
            </w:r>
          </w:p>
        </w:tc>
      </w:tr>
      <w:tr w:rsidR="00137E9C" w:rsidRPr="00A73901" w14:paraId="286E5AEF" w14:textId="77777777" w:rsidTr="00921972">
        <w:trPr>
          <w:trHeight w:val="557"/>
        </w:trPr>
        <w:tc>
          <w:tcPr>
            <w:tcW w:w="2112" w:type="dxa"/>
            <w:vAlign w:val="center"/>
          </w:tcPr>
          <w:p w14:paraId="5EE65C57" w14:textId="1D89C9B2" w:rsidR="00B547DD" w:rsidRPr="00E122C7" w:rsidRDefault="00E122C7" w:rsidP="005A0ECA">
            <w:pPr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clave</w:t>
            </w:r>
          </w:p>
        </w:tc>
        <w:tc>
          <w:tcPr>
            <w:tcW w:w="1134" w:type="dxa"/>
            <w:vAlign w:val="center"/>
          </w:tcPr>
          <w:p w14:paraId="46715789" w14:textId="16A10F6D" w:rsidR="00B547DD" w:rsidRPr="00E122C7" w:rsidRDefault="009316E3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CharField</w:t>
            </w:r>
          </w:p>
        </w:tc>
        <w:tc>
          <w:tcPr>
            <w:tcW w:w="879" w:type="dxa"/>
            <w:vAlign w:val="center"/>
          </w:tcPr>
          <w:p w14:paraId="05380C1F" w14:textId="057CDE1E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50</w:t>
            </w:r>
          </w:p>
        </w:tc>
        <w:tc>
          <w:tcPr>
            <w:tcW w:w="1496" w:type="dxa"/>
          </w:tcPr>
          <w:p w14:paraId="73A63217" w14:textId="04A39F01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900" w:type="dxa"/>
            <w:vAlign w:val="center"/>
          </w:tcPr>
          <w:p w14:paraId="5235C393" w14:textId="75520186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990" w:type="dxa"/>
            <w:vAlign w:val="center"/>
          </w:tcPr>
          <w:p w14:paraId="739CAEB9" w14:textId="78B22698" w:rsidR="00B547DD" w:rsidRPr="00E122C7" w:rsidRDefault="00E122C7" w:rsidP="005A0ECA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706" w:type="dxa"/>
            <w:vAlign w:val="center"/>
          </w:tcPr>
          <w:p w14:paraId="5CE7E49E" w14:textId="2224AF35" w:rsidR="00B547DD" w:rsidRPr="00E122C7" w:rsidRDefault="00921972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>False</w:t>
            </w:r>
          </w:p>
        </w:tc>
        <w:tc>
          <w:tcPr>
            <w:tcW w:w="1984" w:type="dxa"/>
          </w:tcPr>
          <w:p w14:paraId="473A7384" w14:textId="35839556" w:rsidR="00B547DD" w:rsidRPr="00E122C7" w:rsidRDefault="00921972" w:rsidP="005A0ECA">
            <w:pPr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 xml:space="preserve">Clave del modelo </w:t>
            </w:r>
            <w:r w:rsidR="000A1883">
              <w:rPr>
                <w:rFonts w:cs="Arial"/>
              </w:rPr>
              <w:t>t</w:t>
            </w:r>
            <w:r w:rsidR="000A1883">
              <w:rPr>
                <w:color w:val="000000" w:themeColor="text1"/>
                <w:szCs w:val="28"/>
              </w:rPr>
              <w:t>ipos de resguardo</w:t>
            </w:r>
            <w:r>
              <w:rPr>
                <w:rFonts w:cs="Arial"/>
                <w:sz w:val="22"/>
                <w:szCs w:val="22"/>
              </w:rPr>
              <w:t>.</w:t>
            </w:r>
          </w:p>
        </w:tc>
      </w:tr>
      <w:tr w:rsidR="00137E9C" w:rsidRPr="00A73901" w14:paraId="660ADF3A" w14:textId="77777777" w:rsidTr="00921972">
        <w:trPr>
          <w:trHeight w:val="813"/>
        </w:trPr>
        <w:tc>
          <w:tcPr>
            <w:tcW w:w="2112" w:type="dxa"/>
            <w:vAlign w:val="center"/>
          </w:tcPr>
          <w:p w14:paraId="0A447B11" w14:textId="431E7C9E" w:rsidR="00B547DD" w:rsidRPr="00E122C7" w:rsidRDefault="00E122C7" w:rsidP="005A0ECA">
            <w:pPr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descripción</w:t>
            </w:r>
          </w:p>
        </w:tc>
        <w:tc>
          <w:tcPr>
            <w:tcW w:w="1134" w:type="dxa"/>
            <w:vAlign w:val="center"/>
          </w:tcPr>
          <w:p w14:paraId="003203A3" w14:textId="028BAFDF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TextField</w:t>
            </w:r>
          </w:p>
        </w:tc>
        <w:tc>
          <w:tcPr>
            <w:tcW w:w="879" w:type="dxa"/>
            <w:vAlign w:val="center"/>
          </w:tcPr>
          <w:p w14:paraId="19C22A22" w14:textId="7C2F27C2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1496" w:type="dxa"/>
          </w:tcPr>
          <w:p w14:paraId="2BFC7353" w14:textId="4E5475C8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900" w:type="dxa"/>
            <w:vAlign w:val="center"/>
          </w:tcPr>
          <w:p w14:paraId="48D70A62" w14:textId="0D9D66CE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990" w:type="dxa"/>
            <w:vAlign w:val="center"/>
          </w:tcPr>
          <w:p w14:paraId="7CB62400" w14:textId="657F9F76" w:rsidR="00B547DD" w:rsidRPr="00E122C7" w:rsidRDefault="00E122C7" w:rsidP="005A0ECA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706" w:type="dxa"/>
            <w:vAlign w:val="center"/>
          </w:tcPr>
          <w:p w14:paraId="72901493" w14:textId="7584862B" w:rsidR="00B547DD" w:rsidRPr="00E122C7" w:rsidRDefault="00310BA5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>False</w:t>
            </w:r>
          </w:p>
        </w:tc>
        <w:tc>
          <w:tcPr>
            <w:tcW w:w="1984" w:type="dxa"/>
          </w:tcPr>
          <w:p w14:paraId="1C723FEB" w14:textId="186CCCF4" w:rsidR="00B547DD" w:rsidRPr="00E122C7" w:rsidRDefault="00921972" w:rsidP="005A0ECA">
            <w:pPr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 xml:space="preserve">Descripción del modelo </w:t>
            </w:r>
            <w:r w:rsidR="00B76742">
              <w:rPr>
                <w:rFonts w:cs="Arial"/>
                <w:sz w:val="22"/>
                <w:szCs w:val="22"/>
              </w:rPr>
              <w:t xml:space="preserve">de </w:t>
            </w:r>
            <w:r w:rsidR="000A1883">
              <w:rPr>
                <w:rFonts w:cs="Arial"/>
              </w:rPr>
              <w:t>t</w:t>
            </w:r>
            <w:r w:rsidR="000A1883">
              <w:rPr>
                <w:color w:val="000000" w:themeColor="text1"/>
                <w:szCs w:val="28"/>
              </w:rPr>
              <w:t>ipos de resguardo</w:t>
            </w:r>
            <w:r w:rsidRPr="00921972">
              <w:rPr>
                <w:rFonts w:cs="Arial"/>
                <w:sz w:val="22"/>
                <w:szCs w:val="22"/>
              </w:rPr>
              <w:t>, e identificador textual del objeto</w:t>
            </w:r>
            <w:r>
              <w:rPr>
                <w:rFonts w:cs="Arial"/>
                <w:sz w:val="22"/>
                <w:szCs w:val="22"/>
              </w:rPr>
              <w:t>.</w:t>
            </w:r>
          </w:p>
        </w:tc>
      </w:tr>
      <w:tr w:rsidR="009316E3" w:rsidRPr="00A73901" w14:paraId="15803CF0" w14:textId="77777777" w:rsidTr="00921972">
        <w:trPr>
          <w:trHeight w:val="828"/>
        </w:trPr>
        <w:tc>
          <w:tcPr>
            <w:tcW w:w="2112" w:type="dxa"/>
            <w:vAlign w:val="center"/>
          </w:tcPr>
          <w:p w14:paraId="229F4E5C" w14:textId="2FE9C2E5" w:rsidR="009316E3" w:rsidRPr="00E122C7" w:rsidRDefault="009316E3" w:rsidP="005A0EC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est</w:t>
            </w:r>
            <w:r w:rsidR="003D08B9">
              <w:rPr>
                <w:rFonts w:cs="Arial"/>
                <w:sz w:val="22"/>
                <w:szCs w:val="22"/>
              </w:rPr>
              <w:t>adoglobal</w:t>
            </w:r>
          </w:p>
        </w:tc>
        <w:tc>
          <w:tcPr>
            <w:tcW w:w="1134" w:type="dxa"/>
            <w:vAlign w:val="center"/>
          </w:tcPr>
          <w:p w14:paraId="548DD60B" w14:textId="6B476C21" w:rsidR="009316E3" w:rsidRPr="00E122C7" w:rsidRDefault="00685843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Fore</w:t>
            </w:r>
          </w:p>
        </w:tc>
        <w:tc>
          <w:tcPr>
            <w:tcW w:w="879" w:type="dxa"/>
            <w:vAlign w:val="center"/>
          </w:tcPr>
          <w:p w14:paraId="60594DCB" w14:textId="09E70478" w:rsidR="009316E3" w:rsidRPr="00E122C7" w:rsidRDefault="00087B53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ForeignKey</w:t>
            </w:r>
          </w:p>
        </w:tc>
        <w:tc>
          <w:tcPr>
            <w:tcW w:w="1496" w:type="dxa"/>
          </w:tcPr>
          <w:p w14:paraId="5D0A50DE" w14:textId="235F65CF" w:rsidR="009316E3" w:rsidRPr="00E122C7" w:rsidRDefault="009316E3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900" w:type="dxa"/>
            <w:vAlign w:val="center"/>
          </w:tcPr>
          <w:p w14:paraId="6FCD329B" w14:textId="4955E6A0" w:rsidR="009316E3" w:rsidRPr="00E122C7" w:rsidRDefault="009316E3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990" w:type="dxa"/>
            <w:vAlign w:val="center"/>
          </w:tcPr>
          <w:p w14:paraId="2E1B5BF8" w14:textId="1498405C" w:rsidR="009316E3" w:rsidRDefault="003D08B9" w:rsidP="005A0ECA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FK</w:t>
            </w:r>
          </w:p>
        </w:tc>
        <w:tc>
          <w:tcPr>
            <w:tcW w:w="706" w:type="dxa"/>
            <w:vAlign w:val="center"/>
          </w:tcPr>
          <w:p w14:paraId="6AA41614" w14:textId="781C1063" w:rsidR="009316E3" w:rsidRPr="00921972" w:rsidRDefault="00310BA5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>False</w:t>
            </w:r>
          </w:p>
        </w:tc>
        <w:tc>
          <w:tcPr>
            <w:tcW w:w="1984" w:type="dxa"/>
          </w:tcPr>
          <w:p w14:paraId="33EFE711" w14:textId="0003117B" w:rsidR="009316E3" w:rsidRDefault="009316E3" w:rsidP="005A0EC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Identifica el estado del </w:t>
            </w:r>
            <w:r w:rsidR="00B76742">
              <w:rPr>
                <w:rFonts w:cs="Arial"/>
                <w:sz w:val="22"/>
                <w:szCs w:val="22"/>
              </w:rPr>
              <w:t xml:space="preserve">motivo de </w:t>
            </w:r>
            <w:r w:rsidR="000A1883">
              <w:rPr>
                <w:rFonts w:cs="Arial"/>
              </w:rPr>
              <w:t>t</w:t>
            </w:r>
            <w:r w:rsidR="000A1883">
              <w:rPr>
                <w:color w:val="000000" w:themeColor="text1"/>
                <w:szCs w:val="28"/>
              </w:rPr>
              <w:t>ipos de resguardo</w:t>
            </w:r>
            <w:r>
              <w:rPr>
                <w:rFonts w:cs="Arial"/>
                <w:sz w:val="22"/>
                <w:szCs w:val="22"/>
              </w:rPr>
              <w:t xml:space="preserve"> en el catálogo. </w:t>
            </w:r>
          </w:p>
        </w:tc>
      </w:tr>
      <w:tr w:rsidR="009316E3" w:rsidRPr="00E122C7" w14:paraId="1A1B345E" w14:textId="77777777" w:rsidTr="009316E3">
        <w:trPr>
          <w:trHeight w:val="828"/>
        </w:trPr>
        <w:tc>
          <w:tcPr>
            <w:tcW w:w="2112" w:type="dxa"/>
          </w:tcPr>
          <w:p w14:paraId="6270FB2E" w14:textId="77777777" w:rsidR="009316E3" w:rsidRPr="00E122C7" w:rsidRDefault="009316E3" w:rsidP="001C4CA6">
            <w:pPr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entidad_municipal</w:t>
            </w:r>
          </w:p>
        </w:tc>
        <w:tc>
          <w:tcPr>
            <w:tcW w:w="1134" w:type="dxa"/>
          </w:tcPr>
          <w:p w14:paraId="236101A2" w14:textId="77777777" w:rsidR="009316E3" w:rsidRPr="00E122C7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 xml:space="preserve">Fore  </w:t>
            </w:r>
          </w:p>
        </w:tc>
        <w:tc>
          <w:tcPr>
            <w:tcW w:w="879" w:type="dxa"/>
          </w:tcPr>
          <w:p w14:paraId="5B88693C" w14:textId="77777777" w:rsidR="009316E3" w:rsidRPr="00E122C7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ForeignKey</w:t>
            </w:r>
          </w:p>
        </w:tc>
        <w:tc>
          <w:tcPr>
            <w:tcW w:w="1496" w:type="dxa"/>
          </w:tcPr>
          <w:p w14:paraId="1B3A0448" w14:textId="77777777" w:rsidR="009316E3" w:rsidRPr="00E122C7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900" w:type="dxa"/>
          </w:tcPr>
          <w:p w14:paraId="1BC2FDB3" w14:textId="77777777" w:rsidR="009316E3" w:rsidRPr="00E122C7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990" w:type="dxa"/>
          </w:tcPr>
          <w:p w14:paraId="228B70B4" w14:textId="77777777" w:rsidR="009316E3" w:rsidRPr="00310BA5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r w:rsidRPr="00310BA5">
              <w:rPr>
                <w:rFonts w:cs="Arial"/>
                <w:sz w:val="22"/>
                <w:szCs w:val="22"/>
              </w:rPr>
              <w:t>FK</w:t>
            </w:r>
          </w:p>
        </w:tc>
        <w:tc>
          <w:tcPr>
            <w:tcW w:w="706" w:type="dxa"/>
          </w:tcPr>
          <w:p w14:paraId="5A6F7777" w14:textId="77777777" w:rsidR="009316E3" w:rsidRPr="00E122C7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>False</w:t>
            </w:r>
          </w:p>
        </w:tc>
        <w:tc>
          <w:tcPr>
            <w:tcW w:w="1984" w:type="dxa"/>
          </w:tcPr>
          <w:p w14:paraId="0146F46A" w14:textId="77777777" w:rsidR="009316E3" w:rsidRPr="00E122C7" w:rsidRDefault="009316E3" w:rsidP="001C4CA6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FK</w:t>
            </w:r>
            <w:r w:rsidRPr="00921972">
              <w:rPr>
                <w:rFonts w:cs="Arial"/>
                <w:sz w:val="22"/>
                <w:szCs w:val="22"/>
              </w:rPr>
              <w:t> para llamar a la entidad municipal asociada</w:t>
            </w:r>
            <w:r>
              <w:rPr>
                <w:rFonts w:cs="Arial"/>
                <w:sz w:val="22"/>
                <w:szCs w:val="22"/>
              </w:rPr>
              <w:t>.</w:t>
            </w:r>
          </w:p>
        </w:tc>
      </w:tr>
    </w:tbl>
    <w:p w14:paraId="46A2FDC4" w14:textId="77777777" w:rsidR="00A7413E" w:rsidRPr="00E56DB5" w:rsidRDefault="00A7413E" w:rsidP="00A7413E">
      <w:pPr>
        <w:rPr>
          <w:rFonts w:cs="Arial"/>
          <w:sz w:val="18"/>
          <w:szCs w:val="18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4414"/>
        <w:gridCol w:w="4766"/>
      </w:tblGrid>
      <w:tr w:rsidR="00A7413E" w:rsidRPr="00E56DB5" w14:paraId="36EF74A8" w14:textId="77777777" w:rsidTr="005A0EC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5EE1873" w14:textId="7642905C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Relaciones:</w:t>
            </w:r>
            <w:r w:rsidR="009316E3"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CE239" w14:textId="11E5DC0F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Campos Clave:</w:t>
            </w:r>
            <w:r w:rsidR="003D08B9">
              <w:rPr>
                <w:rFonts w:cs="Arial"/>
                <w:sz w:val="18"/>
                <w:szCs w:val="18"/>
              </w:rPr>
              <w:t xml:space="preserve"> </w:t>
            </w:r>
          </w:p>
        </w:tc>
      </w:tr>
      <w:tr w:rsidR="003D08B9" w:rsidRPr="00E56DB5" w14:paraId="3B6FC1CA" w14:textId="77777777" w:rsidTr="005A0EC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712A76C" w14:textId="72A90C95" w:rsidR="003D08B9" w:rsidRPr="00E56DB5" w:rsidRDefault="003D08B9" w:rsidP="005A0ECA">
            <w:pPr>
              <w:rPr>
                <w:rFonts w:cs="Arial"/>
                <w:sz w:val="18"/>
                <w:szCs w:val="18"/>
              </w:rPr>
            </w:pPr>
            <w:bookmarkStart w:id="6" w:name="_Hlk80360418"/>
            <w:r>
              <w:rPr>
                <w:rFonts w:cs="Arial"/>
                <w:sz w:val="18"/>
                <w:szCs w:val="18"/>
              </w:rPr>
              <w:t>entidad_municipal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D9667" w14:textId="0DD18BDE" w:rsidR="003D08B9" w:rsidRPr="00E56DB5" w:rsidRDefault="003D08B9" w:rsidP="005A0E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  <w:tr w:rsidR="003D08B9" w:rsidRPr="00E56DB5" w14:paraId="05DED0F1" w14:textId="77777777" w:rsidTr="005A0EC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5AAD117" w14:textId="7ECA8234" w:rsidR="003D08B9" w:rsidRPr="00E56DB5" w:rsidRDefault="003D08B9" w:rsidP="005A0ECA">
            <w:pPr>
              <w:rPr>
                <w:rFonts w:cs="Arial"/>
                <w:sz w:val="18"/>
                <w:szCs w:val="18"/>
              </w:rPr>
            </w:pPr>
            <w:r w:rsidRPr="00204810">
              <w:rPr>
                <w:rFonts w:cs="Arial"/>
                <w:sz w:val="18"/>
                <w:szCs w:val="18"/>
              </w:rPr>
              <w:t>estadogloba</w:t>
            </w:r>
            <w:r>
              <w:rPr>
                <w:rFonts w:cs="Arial"/>
                <w:sz w:val="22"/>
                <w:szCs w:val="22"/>
              </w:rPr>
              <w:t>l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1FA4" w14:textId="0E6F472C" w:rsidR="003D08B9" w:rsidRPr="00E56DB5" w:rsidRDefault="003D08B9" w:rsidP="005A0E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  <w:bookmarkEnd w:id="6"/>
    </w:tbl>
    <w:p w14:paraId="5CB7FBA0" w14:textId="193CFDDF" w:rsidR="00A7413E" w:rsidRDefault="00A7413E" w:rsidP="00A7413E">
      <w:pPr>
        <w:outlineLvl w:val="0"/>
        <w:rPr>
          <w:rFonts w:cs="Arial"/>
          <w:b/>
          <w:sz w:val="26"/>
          <w:szCs w:val="26"/>
        </w:rPr>
      </w:pPr>
    </w:p>
    <w:sectPr w:rsidR="00A7413E" w:rsidSect="00562F83">
      <w:footerReference w:type="default" r:id="rId19"/>
      <w:pgSz w:w="12242" w:h="15842" w:code="1"/>
      <w:pgMar w:top="1418" w:right="1802" w:bottom="1418" w:left="1701" w:header="709" w:footer="1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B645A" w14:textId="77777777" w:rsidR="00A827A7" w:rsidRDefault="00A827A7">
      <w:r>
        <w:separator/>
      </w:r>
    </w:p>
  </w:endnote>
  <w:endnote w:type="continuationSeparator" w:id="0">
    <w:p w14:paraId="4DD88507" w14:textId="77777777" w:rsidR="00A827A7" w:rsidRDefault="00A82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D943C" w14:textId="77777777" w:rsidR="00D75473" w:rsidRPr="00E445D3" w:rsidRDefault="00D75473">
    <w:pPr>
      <w:pStyle w:val="Footer"/>
      <w:rPr>
        <w:rFonts w:ascii="Humnst777 BT" w:hAnsi="Humnst777 BT"/>
        <w:sz w:val="2"/>
      </w:rPr>
    </w:pPr>
  </w:p>
  <w:p w14:paraId="296D943D" w14:textId="77777777" w:rsidR="00D75473" w:rsidRPr="00073EBE" w:rsidRDefault="00D75473">
    <w:pPr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77"/>
      <w:gridCol w:w="3195"/>
      <w:gridCol w:w="3196"/>
    </w:tblGrid>
    <w:tr w:rsidR="00D75473" w:rsidRPr="007430DC" w14:paraId="296D9454" w14:textId="77777777">
      <w:trPr>
        <w:trHeight w:val="348"/>
      </w:trPr>
      <w:tc>
        <w:tcPr>
          <w:tcW w:w="3119" w:type="dxa"/>
          <w:vAlign w:val="center"/>
        </w:tcPr>
        <w:p w14:paraId="296D9451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Elaboró</w:t>
          </w:r>
        </w:p>
      </w:tc>
      <w:tc>
        <w:tcPr>
          <w:tcW w:w="3240" w:type="dxa"/>
          <w:vAlign w:val="center"/>
        </w:tcPr>
        <w:p w14:paraId="296D9452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Revisó</w:t>
          </w:r>
        </w:p>
      </w:tc>
      <w:tc>
        <w:tcPr>
          <w:tcW w:w="3240" w:type="dxa"/>
          <w:vAlign w:val="center"/>
        </w:tcPr>
        <w:p w14:paraId="296D9453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Aprobó</w:t>
          </w:r>
        </w:p>
      </w:tc>
    </w:tr>
    <w:tr w:rsidR="00D75473" w:rsidRPr="007430DC" w14:paraId="296D9458" w14:textId="77777777">
      <w:trPr>
        <w:trHeight w:val="331"/>
      </w:trPr>
      <w:tc>
        <w:tcPr>
          <w:tcW w:w="3119" w:type="dxa"/>
          <w:vAlign w:val="center"/>
        </w:tcPr>
        <w:p w14:paraId="296D9455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6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7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sz w:val="20"/>
              <w:szCs w:val="20"/>
            </w:rPr>
          </w:pPr>
        </w:p>
      </w:tc>
    </w:tr>
  </w:tbl>
  <w:p w14:paraId="296D9459" w14:textId="77777777" w:rsidR="00D75473" w:rsidRDefault="00D754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937"/>
      <w:gridCol w:w="470"/>
    </w:tblGrid>
    <w:tr w:rsidR="00D75473" w14:paraId="46E6E067" w14:textId="77777777" w:rsidTr="00717985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inorHAnsi" w:eastAsiaTheme="minorEastAsia" w:hAnsiTheme="minorHAnsi" w:cstheme="minorBidi"/>
              <w:sz w:val="22"/>
              <w:szCs w:val="22"/>
              <w:lang w:val="es-MX" w:eastAsia="es-MX"/>
            </w:rPr>
            <w:alias w:val="Autor"/>
            <w:tag w:val=""/>
            <w:id w:val="1534539408"/>
            <w:placeholder>
              <w:docPart w:val="5FDB6005773847BE991CA2BF230378D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8B4FB25" w14:textId="26873B62" w:rsidR="00D75473" w:rsidRDefault="00D75473" w:rsidP="00717985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SiGob® | 20</w:t>
              </w:r>
              <w:r w:rsidR="00204810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21</w:t>
              </w:r>
            </w:p>
          </w:sdtContent>
        </w:sdt>
      </w:tc>
      <w:tc>
        <w:tcPr>
          <w:tcW w:w="250" w:type="pct"/>
          <w:shd w:val="clear" w:color="auto" w:fill="365F91" w:themeFill="accent1" w:themeFillShade="BF"/>
          <w:vAlign w:val="center"/>
        </w:tcPr>
        <w:p w14:paraId="0213A67E" w14:textId="0A42DCC0" w:rsidR="00D75473" w:rsidRDefault="00D75473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4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96D945B" w14:textId="77777777" w:rsidR="00D75473" w:rsidRDefault="00D7547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77F12" w14:textId="77777777" w:rsidR="00A827A7" w:rsidRDefault="00A827A7">
      <w:r>
        <w:separator/>
      </w:r>
    </w:p>
  </w:footnote>
  <w:footnote w:type="continuationSeparator" w:id="0">
    <w:p w14:paraId="13F58B75" w14:textId="77777777" w:rsidR="00A827A7" w:rsidRDefault="00A827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731"/>
      <w:gridCol w:w="2458"/>
      <w:gridCol w:w="3919"/>
    </w:tblGrid>
    <w:tr w:rsidR="00D75473" w14:paraId="296D942E" w14:textId="77777777" w:rsidTr="00EA5344">
      <w:trPr>
        <w:cantSplit/>
        <w:trHeight w:val="1371"/>
      </w:trPr>
      <w:tc>
        <w:tcPr>
          <w:tcW w:w="2731" w:type="dxa"/>
          <w:vMerge w:val="restart"/>
          <w:shd w:val="clear" w:color="auto" w:fill="auto"/>
          <w:vAlign w:val="center"/>
        </w:tcPr>
        <w:p w14:paraId="296D942B" w14:textId="77777777" w:rsidR="00D75473" w:rsidRPr="00465F7B" w:rsidRDefault="00D75473" w:rsidP="008C2155">
          <w:pPr>
            <w:pStyle w:val="HP-TtulodelDocumento"/>
            <w:rPr>
              <w:color w:val="365F91" w:themeColor="accent1" w:themeShade="BF"/>
              <w:sz w:val="28"/>
              <w:szCs w:val="28"/>
            </w:rPr>
          </w:pPr>
          <w:r w:rsidRPr="00B66E5C">
            <w:rPr>
              <w:color w:val="auto"/>
              <w:sz w:val="28"/>
              <w:szCs w:val="28"/>
            </w:rPr>
            <w:t>C</w:t>
          </w:r>
          <w:r>
            <w:rPr>
              <w:color w:val="auto"/>
              <w:sz w:val="28"/>
              <w:szCs w:val="28"/>
            </w:rPr>
            <w:t>aso de U</w:t>
          </w:r>
          <w:r w:rsidRPr="00B66E5C">
            <w:rPr>
              <w:color w:val="auto"/>
              <w:sz w:val="28"/>
              <w:szCs w:val="28"/>
            </w:rPr>
            <w:t>so</w:t>
          </w:r>
        </w:p>
      </w:tc>
      <w:tc>
        <w:tcPr>
          <w:tcW w:w="2458" w:type="dxa"/>
          <w:shd w:val="clear" w:color="auto" w:fill="auto"/>
          <w:vAlign w:val="center"/>
        </w:tcPr>
        <w:p w14:paraId="296D942C" w14:textId="12BEAE05" w:rsidR="00D75473" w:rsidRPr="00B66E5C" w:rsidRDefault="00D75473" w:rsidP="00EA5344">
          <w:pPr>
            <w:spacing w:before="60"/>
            <w:jc w:val="center"/>
            <w:rPr>
              <w:rFonts w:cs="Arial"/>
              <w:sz w:val="20"/>
              <w:szCs w:val="20"/>
              <w:lang w:val="es-MX"/>
            </w:rPr>
          </w:pPr>
          <w:r w:rsidRPr="00BD02E7">
            <w:rPr>
              <w:rFonts w:cs="Arial"/>
              <w:sz w:val="20"/>
              <w:szCs w:val="20"/>
            </w:rPr>
            <w:t>Desarrollo y Mantenimiento de Software</w:t>
          </w:r>
        </w:p>
      </w:tc>
      <w:tc>
        <w:tcPr>
          <w:tcW w:w="3919" w:type="dxa"/>
          <w:vMerge w:val="restart"/>
          <w:shd w:val="clear" w:color="auto" w:fill="auto"/>
          <w:vAlign w:val="center"/>
        </w:tcPr>
        <w:p w14:paraId="296D942D" w14:textId="77777777" w:rsidR="00D75473" w:rsidRPr="000453CE" w:rsidRDefault="00D75473" w:rsidP="00AD0798">
          <w:pPr>
            <w:jc w:val="center"/>
            <w:rPr>
              <w:rFonts w:cs="Arial"/>
              <w:lang w:val="es-MX"/>
            </w:rPr>
          </w:pPr>
          <w:r>
            <w:rPr>
              <w:rFonts w:cs="Arial"/>
              <w:noProof/>
              <w:lang w:val="es-MX" w:eastAsia="es-MX"/>
            </w:rPr>
            <w:drawing>
              <wp:inline distT="0" distB="0" distL="0" distR="0" wp14:anchorId="296D945C" wp14:editId="296D945D">
                <wp:extent cx="2351405" cy="664845"/>
                <wp:effectExtent l="0" t="0" r="0" b="0"/>
                <wp:docPr id="1" name="Picture 1" descr="Logo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140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75473" w14:paraId="296D943A" w14:textId="77777777" w:rsidTr="00BD02E7">
      <w:trPr>
        <w:cantSplit/>
        <w:trHeight w:val="362"/>
      </w:trPr>
      <w:tc>
        <w:tcPr>
          <w:tcW w:w="2731" w:type="dxa"/>
          <w:vMerge/>
          <w:shd w:val="clear" w:color="auto" w:fill="auto"/>
        </w:tcPr>
        <w:p w14:paraId="296D9437" w14:textId="77777777" w:rsidR="00D75473" w:rsidRPr="007A1D28" w:rsidRDefault="00D75473" w:rsidP="003C71F1">
          <w:pPr>
            <w:jc w:val="both"/>
            <w:rPr>
              <w:rFonts w:ascii="Humnst777 BT" w:hAnsi="Humnst777 BT" w:cs="Arial"/>
              <w:color w:val="365F91" w:themeColor="accent1" w:themeShade="BF"/>
              <w:sz w:val="22"/>
              <w:szCs w:val="22"/>
            </w:rPr>
          </w:pPr>
        </w:p>
      </w:tc>
      <w:tc>
        <w:tcPr>
          <w:tcW w:w="2458" w:type="dxa"/>
          <w:shd w:val="clear" w:color="auto" w:fill="auto"/>
          <w:vAlign w:val="center"/>
        </w:tcPr>
        <w:p w14:paraId="296D9438" w14:textId="215E14A1" w:rsidR="00D75473" w:rsidRPr="00CC0DB4" w:rsidRDefault="00D75473" w:rsidP="00BD02E7">
          <w:pPr>
            <w:jc w:val="center"/>
            <w:rPr>
              <w:rFonts w:cs="Arial"/>
              <w:color w:val="808080" w:themeColor="background1" w:themeShade="80"/>
              <w:sz w:val="20"/>
              <w:szCs w:val="20"/>
            </w:rPr>
          </w:pPr>
          <w:r>
            <w:rPr>
              <w:rFonts w:cs="Arial"/>
              <w:color w:val="808080" w:themeColor="background1" w:themeShade="80"/>
              <w:sz w:val="16"/>
              <w:szCs w:val="20"/>
            </w:rPr>
            <w:t>Documento Confidencial</w:t>
          </w:r>
        </w:p>
      </w:tc>
      <w:tc>
        <w:tcPr>
          <w:tcW w:w="3919" w:type="dxa"/>
          <w:vMerge/>
          <w:shd w:val="clear" w:color="auto" w:fill="auto"/>
        </w:tcPr>
        <w:p w14:paraId="296D9439" w14:textId="77777777" w:rsidR="00D75473" w:rsidRDefault="00D75473" w:rsidP="003C71F1">
          <w:pPr>
            <w:jc w:val="both"/>
            <w:rPr>
              <w:rFonts w:cs="Arial"/>
            </w:rPr>
          </w:pPr>
        </w:p>
      </w:tc>
    </w:tr>
  </w:tbl>
  <w:p w14:paraId="296D943B" w14:textId="77777777" w:rsidR="00D75473" w:rsidRDefault="00D754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416"/>
      <w:gridCol w:w="1606"/>
      <w:gridCol w:w="1738"/>
      <w:gridCol w:w="1888"/>
    </w:tblGrid>
    <w:tr w:rsidR="00D75473" w14:paraId="296D9441" w14:textId="77777777">
      <w:trPr>
        <w:cantSplit/>
      </w:trPr>
      <w:tc>
        <w:tcPr>
          <w:tcW w:w="4416" w:type="dxa"/>
          <w:vMerge w:val="restart"/>
        </w:tcPr>
        <w:p w14:paraId="296D943E" w14:textId="77777777" w:rsidR="00D75473" w:rsidRDefault="00D75473" w:rsidP="009C7113">
          <w:pPr>
            <w:jc w:val="center"/>
            <w:rPr>
              <w:rFonts w:cs="Arial"/>
              <w:b/>
              <w:lang w:val="es-MX"/>
            </w:rPr>
          </w:pPr>
        </w:p>
      </w:tc>
      <w:tc>
        <w:tcPr>
          <w:tcW w:w="3344" w:type="dxa"/>
          <w:gridSpan w:val="2"/>
        </w:tcPr>
        <w:p w14:paraId="296D943F" w14:textId="77777777" w:rsidR="00D75473" w:rsidRDefault="00D75473" w:rsidP="009C7113">
          <w:pPr>
            <w:spacing w:before="40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 w:val="restart"/>
        </w:tcPr>
        <w:p w14:paraId="296D9440" w14:textId="77777777" w:rsidR="00D75473" w:rsidRDefault="00D75473" w:rsidP="009C7113">
          <w:pPr>
            <w:jc w:val="both"/>
            <w:rPr>
              <w:rFonts w:cs="Arial"/>
              <w:lang w:val="es-MX"/>
            </w:rPr>
          </w:pPr>
        </w:p>
      </w:tc>
    </w:tr>
    <w:tr w:rsidR="00D75473" w14:paraId="296D9445" w14:textId="77777777">
      <w:trPr>
        <w:cantSplit/>
        <w:trHeight w:val="300"/>
      </w:trPr>
      <w:tc>
        <w:tcPr>
          <w:tcW w:w="4416" w:type="dxa"/>
          <w:vMerge/>
        </w:tcPr>
        <w:p w14:paraId="296D9442" w14:textId="77777777" w:rsidR="00D75473" w:rsidRDefault="00D75473" w:rsidP="009C7113">
          <w:pPr>
            <w:jc w:val="both"/>
            <w:rPr>
              <w:rFonts w:cs="Arial"/>
              <w:lang w:val="es-MX"/>
            </w:rPr>
          </w:pPr>
        </w:p>
      </w:tc>
      <w:tc>
        <w:tcPr>
          <w:tcW w:w="3344" w:type="dxa"/>
          <w:gridSpan w:val="2"/>
          <w:vAlign w:val="center"/>
        </w:tcPr>
        <w:p w14:paraId="296D9443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4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  <w:tr w:rsidR="00D75473" w14:paraId="296D944A" w14:textId="77777777">
      <w:trPr>
        <w:cantSplit/>
        <w:trHeight w:val="351"/>
      </w:trPr>
      <w:tc>
        <w:tcPr>
          <w:tcW w:w="4416" w:type="dxa"/>
          <w:vMerge/>
        </w:tcPr>
        <w:p w14:paraId="296D9446" w14:textId="77777777" w:rsidR="00D75473" w:rsidRDefault="00D75473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7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8" w14:textId="77777777" w:rsidR="00D75473" w:rsidRDefault="00D75473" w:rsidP="009C7113">
          <w:pPr>
            <w:spacing w:before="60"/>
            <w:jc w:val="center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/>
        </w:tcPr>
        <w:p w14:paraId="296D9449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  <w:tr w:rsidR="00D75473" w14:paraId="296D944F" w14:textId="77777777">
      <w:trPr>
        <w:cantSplit/>
        <w:trHeight w:val="362"/>
      </w:trPr>
      <w:tc>
        <w:tcPr>
          <w:tcW w:w="4416" w:type="dxa"/>
          <w:vMerge/>
        </w:tcPr>
        <w:p w14:paraId="296D944B" w14:textId="77777777" w:rsidR="00D75473" w:rsidRDefault="00D75473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C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D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E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</w:tbl>
  <w:p w14:paraId="296D9450" w14:textId="77777777" w:rsidR="00D75473" w:rsidRDefault="00D754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785D"/>
    <w:multiLevelType w:val="hybridMultilevel"/>
    <w:tmpl w:val="D518751E"/>
    <w:lvl w:ilvl="0" w:tplc="6CF8D60A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1" w15:restartNumberingAfterBreak="0">
    <w:nsid w:val="10FA7674"/>
    <w:multiLevelType w:val="hybridMultilevel"/>
    <w:tmpl w:val="04ACA6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37F68"/>
    <w:multiLevelType w:val="hybridMultilevel"/>
    <w:tmpl w:val="2DF8D8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B62822"/>
    <w:multiLevelType w:val="hybridMultilevel"/>
    <w:tmpl w:val="8E501F60"/>
    <w:lvl w:ilvl="0" w:tplc="417821F8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4" w15:restartNumberingAfterBreak="0">
    <w:nsid w:val="2E1B7BA6"/>
    <w:multiLevelType w:val="hybridMultilevel"/>
    <w:tmpl w:val="E0DE640E"/>
    <w:lvl w:ilvl="0" w:tplc="6DACCDE6">
      <w:start w:val="1"/>
      <w:numFmt w:val="decimal"/>
      <w:lvlText w:val="I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250BC3"/>
    <w:multiLevelType w:val="multilevel"/>
    <w:tmpl w:val="67409BC8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63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6" w15:restartNumberingAfterBreak="0">
    <w:nsid w:val="352C10C7"/>
    <w:multiLevelType w:val="hybridMultilevel"/>
    <w:tmpl w:val="BACCB788"/>
    <w:lvl w:ilvl="0" w:tplc="38265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A84167"/>
    <w:multiLevelType w:val="hybridMultilevel"/>
    <w:tmpl w:val="A844E3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471306"/>
    <w:multiLevelType w:val="hybridMultilevel"/>
    <w:tmpl w:val="0152280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2694C"/>
    <w:multiLevelType w:val="hybridMultilevel"/>
    <w:tmpl w:val="AFC4902C"/>
    <w:lvl w:ilvl="0" w:tplc="0C0A0001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CE54126"/>
    <w:multiLevelType w:val="hybridMultilevel"/>
    <w:tmpl w:val="5F8E3470"/>
    <w:lvl w:ilvl="0" w:tplc="0A0A7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74CB4"/>
    <w:multiLevelType w:val="hybridMultilevel"/>
    <w:tmpl w:val="EA8A7272"/>
    <w:lvl w:ilvl="0" w:tplc="65B65D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60F67FBE"/>
    <w:multiLevelType w:val="multilevel"/>
    <w:tmpl w:val="6136F0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0F406C6"/>
    <w:multiLevelType w:val="hybridMultilevel"/>
    <w:tmpl w:val="8A42ADB6"/>
    <w:lvl w:ilvl="0" w:tplc="B6EE8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E06CC3"/>
    <w:multiLevelType w:val="multilevel"/>
    <w:tmpl w:val="9E6E5F18"/>
    <w:lvl w:ilvl="0">
      <w:start w:val="1"/>
      <w:numFmt w:val="decimal"/>
      <w:pStyle w:val="Heading1"/>
      <w:lvlText w:val="%1.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-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7F53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9F91E73"/>
    <w:multiLevelType w:val="hybridMultilevel"/>
    <w:tmpl w:val="BE0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6F2399"/>
    <w:multiLevelType w:val="hybridMultilevel"/>
    <w:tmpl w:val="219CB4C4"/>
    <w:lvl w:ilvl="0" w:tplc="6428D1F6">
      <w:start w:val="1"/>
      <w:numFmt w:val="decimal"/>
      <w:lvlText w:val="O.%1"/>
      <w:lvlJc w:val="left"/>
      <w:pPr>
        <w:tabs>
          <w:tab w:val="num" w:pos="720"/>
        </w:tabs>
        <w:ind w:left="720" w:hanging="360"/>
      </w:pPr>
      <w:rPr>
        <w:rFonts w:ascii="Humnst777 BT" w:hAnsi="Humnst777 BT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13"/>
  </w:num>
  <w:num w:numId="8">
    <w:abstractNumId w:val="11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9"/>
  </w:num>
  <w:num w:numId="22">
    <w:abstractNumId w:val="17"/>
  </w:num>
  <w:num w:numId="23">
    <w:abstractNumId w:val="4"/>
  </w:num>
  <w:num w:numId="24">
    <w:abstractNumId w:val="2"/>
  </w:num>
  <w:num w:numId="25">
    <w:abstractNumId w:val="7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2"/>
  </w:num>
  <w:num w:numId="29">
    <w:abstractNumId w:val="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0"/>
  <w:noPunctuationKerning/>
  <w:characterSpacingControl w:val="doNotCompress"/>
  <w:hdrShapeDefaults>
    <o:shapedefaults v:ext="edit" spidmax="2049">
      <o:colormru v:ext="edit" colors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41"/>
    <w:rsid w:val="000066DD"/>
    <w:rsid w:val="00013500"/>
    <w:rsid w:val="00013827"/>
    <w:rsid w:val="000138EB"/>
    <w:rsid w:val="00017F93"/>
    <w:rsid w:val="0003192A"/>
    <w:rsid w:val="0003267B"/>
    <w:rsid w:val="00046933"/>
    <w:rsid w:val="00047547"/>
    <w:rsid w:val="00051AD6"/>
    <w:rsid w:val="00051D62"/>
    <w:rsid w:val="00051DFF"/>
    <w:rsid w:val="000565E7"/>
    <w:rsid w:val="000576CD"/>
    <w:rsid w:val="00057E48"/>
    <w:rsid w:val="0006108C"/>
    <w:rsid w:val="000629A3"/>
    <w:rsid w:val="000653CA"/>
    <w:rsid w:val="0006679A"/>
    <w:rsid w:val="00066880"/>
    <w:rsid w:val="0007118E"/>
    <w:rsid w:val="00073EBE"/>
    <w:rsid w:val="00075CB8"/>
    <w:rsid w:val="0008016B"/>
    <w:rsid w:val="00080390"/>
    <w:rsid w:val="00087B53"/>
    <w:rsid w:val="00090FB0"/>
    <w:rsid w:val="000948F0"/>
    <w:rsid w:val="00094BAE"/>
    <w:rsid w:val="00096FA6"/>
    <w:rsid w:val="000A1883"/>
    <w:rsid w:val="000A1E72"/>
    <w:rsid w:val="000A404C"/>
    <w:rsid w:val="000A4558"/>
    <w:rsid w:val="000A6169"/>
    <w:rsid w:val="000A6AAE"/>
    <w:rsid w:val="000C774D"/>
    <w:rsid w:val="000D2DDC"/>
    <w:rsid w:val="000D3EE6"/>
    <w:rsid w:val="000E0CE2"/>
    <w:rsid w:val="000F6627"/>
    <w:rsid w:val="000F6903"/>
    <w:rsid w:val="000F6F59"/>
    <w:rsid w:val="001020E1"/>
    <w:rsid w:val="0010266A"/>
    <w:rsid w:val="00103D59"/>
    <w:rsid w:val="00112388"/>
    <w:rsid w:val="0011301C"/>
    <w:rsid w:val="00120D6B"/>
    <w:rsid w:val="001231EF"/>
    <w:rsid w:val="00126F50"/>
    <w:rsid w:val="001337B5"/>
    <w:rsid w:val="00133911"/>
    <w:rsid w:val="00137E9C"/>
    <w:rsid w:val="0014017D"/>
    <w:rsid w:val="0014498C"/>
    <w:rsid w:val="00147354"/>
    <w:rsid w:val="00147915"/>
    <w:rsid w:val="00150346"/>
    <w:rsid w:val="00162481"/>
    <w:rsid w:val="00163EC5"/>
    <w:rsid w:val="00176526"/>
    <w:rsid w:val="00184663"/>
    <w:rsid w:val="001A276B"/>
    <w:rsid w:val="001A4589"/>
    <w:rsid w:val="001A6036"/>
    <w:rsid w:val="001A63A5"/>
    <w:rsid w:val="001A7BAA"/>
    <w:rsid w:val="001B181C"/>
    <w:rsid w:val="001B2390"/>
    <w:rsid w:val="001B6DF8"/>
    <w:rsid w:val="001C1D98"/>
    <w:rsid w:val="001D1918"/>
    <w:rsid w:val="001E2D3E"/>
    <w:rsid w:val="001E496E"/>
    <w:rsid w:val="001F1E4C"/>
    <w:rsid w:val="001F2BE5"/>
    <w:rsid w:val="001F5E92"/>
    <w:rsid w:val="00200D65"/>
    <w:rsid w:val="00202A7A"/>
    <w:rsid w:val="002037F4"/>
    <w:rsid w:val="00204810"/>
    <w:rsid w:val="00211FC3"/>
    <w:rsid w:val="00213F5F"/>
    <w:rsid w:val="002151AC"/>
    <w:rsid w:val="002169EE"/>
    <w:rsid w:val="00217126"/>
    <w:rsid w:val="0021776E"/>
    <w:rsid w:val="00223FF0"/>
    <w:rsid w:val="00225BDA"/>
    <w:rsid w:val="00241CD1"/>
    <w:rsid w:val="00244E9B"/>
    <w:rsid w:val="002520BC"/>
    <w:rsid w:val="00252DE3"/>
    <w:rsid w:val="002536DB"/>
    <w:rsid w:val="002537D2"/>
    <w:rsid w:val="00253B9F"/>
    <w:rsid w:val="00260631"/>
    <w:rsid w:val="002611FB"/>
    <w:rsid w:val="002674D1"/>
    <w:rsid w:val="00280637"/>
    <w:rsid w:val="00285E13"/>
    <w:rsid w:val="002924F5"/>
    <w:rsid w:val="00293F4A"/>
    <w:rsid w:val="00295FD7"/>
    <w:rsid w:val="002A6988"/>
    <w:rsid w:val="002A6A3A"/>
    <w:rsid w:val="002B509F"/>
    <w:rsid w:val="002B5A0B"/>
    <w:rsid w:val="002B7C8B"/>
    <w:rsid w:val="002B7F4B"/>
    <w:rsid w:val="002C0154"/>
    <w:rsid w:val="002C11EE"/>
    <w:rsid w:val="002C45DC"/>
    <w:rsid w:val="002C5965"/>
    <w:rsid w:val="002D1154"/>
    <w:rsid w:val="002D3A29"/>
    <w:rsid w:val="002D5667"/>
    <w:rsid w:val="002F0F84"/>
    <w:rsid w:val="002F20A3"/>
    <w:rsid w:val="002F46A0"/>
    <w:rsid w:val="002F7F1F"/>
    <w:rsid w:val="003040F9"/>
    <w:rsid w:val="00304E46"/>
    <w:rsid w:val="003068DD"/>
    <w:rsid w:val="00310BA5"/>
    <w:rsid w:val="0031674F"/>
    <w:rsid w:val="00322962"/>
    <w:rsid w:val="003249FF"/>
    <w:rsid w:val="00330195"/>
    <w:rsid w:val="00331D94"/>
    <w:rsid w:val="00337DEF"/>
    <w:rsid w:val="0034001D"/>
    <w:rsid w:val="003467BF"/>
    <w:rsid w:val="00353756"/>
    <w:rsid w:val="0036511B"/>
    <w:rsid w:val="00373BAE"/>
    <w:rsid w:val="00385FB4"/>
    <w:rsid w:val="003929D4"/>
    <w:rsid w:val="0039457F"/>
    <w:rsid w:val="00394676"/>
    <w:rsid w:val="00395C3F"/>
    <w:rsid w:val="00396444"/>
    <w:rsid w:val="00397B4D"/>
    <w:rsid w:val="003A1F9B"/>
    <w:rsid w:val="003A583E"/>
    <w:rsid w:val="003B18BB"/>
    <w:rsid w:val="003B3EFB"/>
    <w:rsid w:val="003B6814"/>
    <w:rsid w:val="003C106F"/>
    <w:rsid w:val="003C38CA"/>
    <w:rsid w:val="003C71F1"/>
    <w:rsid w:val="003D03E9"/>
    <w:rsid w:val="003D08B9"/>
    <w:rsid w:val="003D2A61"/>
    <w:rsid w:val="003D2BD0"/>
    <w:rsid w:val="003D5966"/>
    <w:rsid w:val="003E4818"/>
    <w:rsid w:val="003E5DC8"/>
    <w:rsid w:val="003F7E6A"/>
    <w:rsid w:val="00402E85"/>
    <w:rsid w:val="00403098"/>
    <w:rsid w:val="004043E5"/>
    <w:rsid w:val="0041565B"/>
    <w:rsid w:val="0042129A"/>
    <w:rsid w:val="0042155E"/>
    <w:rsid w:val="00424DCA"/>
    <w:rsid w:val="0042744C"/>
    <w:rsid w:val="0043284F"/>
    <w:rsid w:val="00432B11"/>
    <w:rsid w:val="00440BCA"/>
    <w:rsid w:val="0044115C"/>
    <w:rsid w:val="00441B52"/>
    <w:rsid w:val="00441D5A"/>
    <w:rsid w:val="004458EF"/>
    <w:rsid w:val="00452D04"/>
    <w:rsid w:val="00456BCD"/>
    <w:rsid w:val="00465F7B"/>
    <w:rsid w:val="00471E72"/>
    <w:rsid w:val="00471F5E"/>
    <w:rsid w:val="00475F7A"/>
    <w:rsid w:val="00487386"/>
    <w:rsid w:val="00487BFB"/>
    <w:rsid w:val="00490541"/>
    <w:rsid w:val="004911D6"/>
    <w:rsid w:val="004B3D7A"/>
    <w:rsid w:val="004C2A7A"/>
    <w:rsid w:val="004D348C"/>
    <w:rsid w:val="004D3A26"/>
    <w:rsid w:val="004D4235"/>
    <w:rsid w:val="004D688E"/>
    <w:rsid w:val="004D7392"/>
    <w:rsid w:val="004F480A"/>
    <w:rsid w:val="00500C3D"/>
    <w:rsid w:val="00513526"/>
    <w:rsid w:val="00513E8F"/>
    <w:rsid w:val="0051515A"/>
    <w:rsid w:val="00515786"/>
    <w:rsid w:val="00515B07"/>
    <w:rsid w:val="00515BE2"/>
    <w:rsid w:val="0051741F"/>
    <w:rsid w:val="005207C5"/>
    <w:rsid w:val="005232AD"/>
    <w:rsid w:val="00530D69"/>
    <w:rsid w:val="005407C5"/>
    <w:rsid w:val="00542CC3"/>
    <w:rsid w:val="0054499E"/>
    <w:rsid w:val="00552275"/>
    <w:rsid w:val="00552CA3"/>
    <w:rsid w:val="00554612"/>
    <w:rsid w:val="005554A3"/>
    <w:rsid w:val="005557A8"/>
    <w:rsid w:val="00557F14"/>
    <w:rsid w:val="00562584"/>
    <w:rsid w:val="00562F83"/>
    <w:rsid w:val="00574A2A"/>
    <w:rsid w:val="00574C06"/>
    <w:rsid w:val="005800F8"/>
    <w:rsid w:val="00580464"/>
    <w:rsid w:val="00587589"/>
    <w:rsid w:val="00593FBE"/>
    <w:rsid w:val="00595FFE"/>
    <w:rsid w:val="005A0ECA"/>
    <w:rsid w:val="005B0BB1"/>
    <w:rsid w:val="005B3722"/>
    <w:rsid w:val="005B6DA2"/>
    <w:rsid w:val="005C47A8"/>
    <w:rsid w:val="005D488E"/>
    <w:rsid w:val="005D6515"/>
    <w:rsid w:val="005E318B"/>
    <w:rsid w:val="005E3476"/>
    <w:rsid w:val="005E6CD9"/>
    <w:rsid w:val="005F4827"/>
    <w:rsid w:val="0060736D"/>
    <w:rsid w:val="00613051"/>
    <w:rsid w:val="00617A24"/>
    <w:rsid w:val="00632CA6"/>
    <w:rsid w:val="006335BB"/>
    <w:rsid w:val="0063531E"/>
    <w:rsid w:val="00635FDC"/>
    <w:rsid w:val="006365A7"/>
    <w:rsid w:val="00644E9B"/>
    <w:rsid w:val="006458C8"/>
    <w:rsid w:val="00651D68"/>
    <w:rsid w:val="00652E54"/>
    <w:rsid w:val="00653C36"/>
    <w:rsid w:val="006631F6"/>
    <w:rsid w:val="00664599"/>
    <w:rsid w:val="0066611A"/>
    <w:rsid w:val="00667385"/>
    <w:rsid w:val="006747C6"/>
    <w:rsid w:val="00685843"/>
    <w:rsid w:val="0068663C"/>
    <w:rsid w:val="006911B1"/>
    <w:rsid w:val="006919E9"/>
    <w:rsid w:val="00694FAF"/>
    <w:rsid w:val="0069516E"/>
    <w:rsid w:val="00697839"/>
    <w:rsid w:val="006A13A4"/>
    <w:rsid w:val="006A7359"/>
    <w:rsid w:val="006B1048"/>
    <w:rsid w:val="006B54B3"/>
    <w:rsid w:val="006B5B74"/>
    <w:rsid w:val="006B61E3"/>
    <w:rsid w:val="006B69BD"/>
    <w:rsid w:val="006C0CED"/>
    <w:rsid w:val="006C15FB"/>
    <w:rsid w:val="006C3524"/>
    <w:rsid w:val="006D2E4E"/>
    <w:rsid w:val="006D5183"/>
    <w:rsid w:val="006E46EA"/>
    <w:rsid w:val="006E5E53"/>
    <w:rsid w:val="006F11B5"/>
    <w:rsid w:val="006F1AC3"/>
    <w:rsid w:val="006F4D8B"/>
    <w:rsid w:val="007008B6"/>
    <w:rsid w:val="007017E4"/>
    <w:rsid w:val="0070437F"/>
    <w:rsid w:val="00704DB8"/>
    <w:rsid w:val="007059E7"/>
    <w:rsid w:val="00710BEC"/>
    <w:rsid w:val="007137BD"/>
    <w:rsid w:val="00717985"/>
    <w:rsid w:val="00722922"/>
    <w:rsid w:val="007321A7"/>
    <w:rsid w:val="00733084"/>
    <w:rsid w:val="00737345"/>
    <w:rsid w:val="0074105B"/>
    <w:rsid w:val="00741FDC"/>
    <w:rsid w:val="007430DC"/>
    <w:rsid w:val="00752B4E"/>
    <w:rsid w:val="00754276"/>
    <w:rsid w:val="007553C5"/>
    <w:rsid w:val="007570CC"/>
    <w:rsid w:val="00757D72"/>
    <w:rsid w:val="00761504"/>
    <w:rsid w:val="00763AD8"/>
    <w:rsid w:val="00766413"/>
    <w:rsid w:val="0076681B"/>
    <w:rsid w:val="007673A9"/>
    <w:rsid w:val="0077147C"/>
    <w:rsid w:val="00771DF3"/>
    <w:rsid w:val="0077423E"/>
    <w:rsid w:val="00776E71"/>
    <w:rsid w:val="00790BC4"/>
    <w:rsid w:val="00792FBB"/>
    <w:rsid w:val="007977F5"/>
    <w:rsid w:val="007A1D28"/>
    <w:rsid w:val="007B0261"/>
    <w:rsid w:val="007B0AC8"/>
    <w:rsid w:val="007C077F"/>
    <w:rsid w:val="007C2A07"/>
    <w:rsid w:val="007C38B9"/>
    <w:rsid w:val="007C75CA"/>
    <w:rsid w:val="007C7BFD"/>
    <w:rsid w:val="007D38BD"/>
    <w:rsid w:val="007E1225"/>
    <w:rsid w:val="007E5032"/>
    <w:rsid w:val="007E71D3"/>
    <w:rsid w:val="007F5A19"/>
    <w:rsid w:val="007F7B03"/>
    <w:rsid w:val="00804D72"/>
    <w:rsid w:val="0080605A"/>
    <w:rsid w:val="008276E8"/>
    <w:rsid w:val="0083072C"/>
    <w:rsid w:val="00831414"/>
    <w:rsid w:val="00833F65"/>
    <w:rsid w:val="00834CFD"/>
    <w:rsid w:val="0084121F"/>
    <w:rsid w:val="008448ED"/>
    <w:rsid w:val="008474E9"/>
    <w:rsid w:val="00847BAD"/>
    <w:rsid w:val="00854FB5"/>
    <w:rsid w:val="00856408"/>
    <w:rsid w:val="0086035E"/>
    <w:rsid w:val="0086092C"/>
    <w:rsid w:val="00861848"/>
    <w:rsid w:val="008636A6"/>
    <w:rsid w:val="00864DA6"/>
    <w:rsid w:val="00871D2A"/>
    <w:rsid w:val="00871F79"/>
    <w:rsid w:val="008759E2"/>
    <w:rsid w:val="0087636F"/>
    <w:rsid w:val="00880072"/>
    <w:rsid w:val="00880755"/>
    <w:rsid w:val="008816AD"/>
    <w:rsid w:val="00884F47"/>
    <w:rsid w:val="00886966"/>
    <w:rsid w:val="00894A83"/>
    <w:rsid w:val="00896172"/>
    <w:rsid w:val="00897F8A"/>
    <w:rsid w:val="008A05CA"/>
    <w:rsid w:val="008B005E"/>
    <w:rsid w:val="008B23DD"/>
    <w:rsid w:val="008B36F2"/>
    <w:rsid w:val="008C2155"/>
    <w:rsid w:val="008D38CA"/>
    <w:rsid w:val="008D4E27"/>
    <w:rsid w:val="008E24AA"/>
    <w:rsid w:val="008E39AD"/>
    <w:rsid w:val="008E3F26"/>
    <w:rsid w:val="008F1756"/>
    <w:rsid w:val="008F74A1"/>
    <w:rsid w:val="009010FD"/>
    <w:rsid w:val="009017D7"/>
    <w:rsid w:val="00902286"/>
    <w:rsid w:val="009046E4"/>
    <w:rsid w:val="00912406"/>
    <w:rsid w:val="00921972"/>
    <w:rsid w:val="0092788C"/>
    <w:rsid w:val="009316E3"/>
    <w:rsid w:val="00936CFC"/>
    <w:rsid w:val="009374F4"/>
    <w:rsid w:val="009415FB"/>
    <w:rsid w:val="00950AC5"/>
    <w:rsid w:val="00951198"/>
    <w:rsid w:val="00952493"/>
    <w:rsid w:val="00954C43"/>
    <w:rsid w:val="00956558"/>
    <w:rsid w:val="00960A61"/>
    <w:rsid w:val="0096128B"/>
    <w:rsid w:val="0096440D"/>
    <w:rsid w:val="009662E4"/>
    <w:rsid w:val="00972576"/>
    <w:rsid w:val="00976D68"/>
    <w:rsid w:val="0098477F"/>
    <w:rsid w:val="009A2DB5"/>
    <w:rsid w:val="009A5AF4"/>
    <w:rsid w:val="009B0D31"/>
    <w:rsid w:val="009B32ED"/>
    <w:rsid w:val="009B44E8"/>
    <w:rsid w:val="009C4905"/>
    <w:rsid w:val="009C7113"/>
    <w:rsid w:val="009D5C49"/>
    <w:rsid w:val="009D6A8A"/>
    <w:rsid w:val="009F0F50"/>
    <w:rsid w:val="009F1072"/>
    <w:rsid w:val="009F4A2A"/>
    <w:rsid w:val="009F56BE"/>
    <w:rsid w:val="009F6363"/>
    <w:rsid w:val="00A01509"/>
    <w:rsid w:val="00A079E7"/>
    <w:rsid w:val="00A13F90"/>
    <w:rsid w:val="00A30BCE"/>
    <w:rsid w:val="00A372B3"/>
    <w:rsid w:val="00A47579"/>
    <w:rsid w:val="00A50069"/>
    <w:rsid w:val="00A54BC7"/>
    <w:rsid w:val="00A54E7F"/>
    <w:rsid w:val="00A54FE6"/>
    <w:rsid w:val="00A567D9"/>
    <w:rsid w:val="00A570BC"/>
    <w:rsid w:val="00A67526"/>
    <w:rsid w:val="00A7250E"/>
    <w:rsid w:val="00A73901"/>
    <w:rsid w:val="00A7413E"/>
    <w:rsid w:val="00A74A17"/>
    <w:rsid w:val="00A750BE"/>
    <w:rsid w:val="00A80F6C"/>
    <w:rsid w:val="00A82672"/>
    <w:rsid w:val="00A827A7"/>
    <w:rsid w:val="00A8774A"/>
    <w:rsid w:val="00AA0735"/>
    <w:rsid w:val="00AA24D3"/>
    <w:rsid w:val="00AA6FD6"/>
    <w:rsid w:val="00AB0E3A"/>
    <w:rsid w:val="00AB33FA"/>
    <w:rsid w:val="00AC020C"/>
    <w:rsid w:val="00AC2D21"/>
    <w:rsid w:val="00AD0798"/>
    <w:rsid w:val="00AD0F74"/>
    <w:rsid w:val="00AD1204"/>
    <w:rsid w:val="00AD3937"/>
    <w:rsid w:val="00AD4FFE"/>
    <w:rsid w:val="00AD7EAA"/>
    <w:rsid w:val="00AE0086"/>
    <w:rsid w:val="00AE2957"/>
    <w:rsid w:val="00B06075"/>
    <w:rsid w:val="00B06854"/>
    <w:rsid w:val="00B12180"/>
    <w:rsid w:val="00B15349"/>
    <w:rsid w:val="00B15A60"/>
    <w:rsid w:val="00B238D2"/>
    <w:rsid w:val="00B2565F"/>
    <w:rsid w:val="00B31DED"/>
    <w:rsid w:val="00B355B8"/>
    <w:rsid w:val="00B46F05"/>
    <w:rsid w:val="00B547DD"/>
    <w:rsid w:val="00B65186"/>
    <w:rsid w:val="00B656B2"/>
    <w:rsid w:val="00B668EA"/>
    <w:rsid w:val="00B66E5C"/>
    <w:rsid w:val="00B76742"/>
    <w:rsid w:val="00B7739C"/>
    <w:rsid w:val="00B90954"/>
    <w:rsid w:val="00B91199"/>
    <w:rsid w:val="00B932FE"/>
    <w:rsid w:val="00B95C94"/>
    <w:rsid w:val="00B96B8A"/>
    <w:rsid w:val="00BA111B"/>
    <w:rsid w:val="00BA5249"/>
    <w:rsid w:val="00BA6D5E"/>
    <w:rsid w:val="00BA6D8C"/>
    <w:rsid w:val="00BB0BB0"/>
    <w:rsid w:val="00BB2372"/>
    <w:rsid w:val="00BB6374"/>
    <w:rsid w:val="00BC0FCA"/>
    <w:rsid w:val="00BC2428"/>
    <w:rsid w:val="00BC28A8"/>
    <w:rsid w:val="00BC560D"/>
    <w:rsid w:val="00BC5A00"/>
    <w:rsid w:val="00BC71CE"/>
    <w:rsid w:val="00BD02E7"/>
    <w:rsid w:val="00BD0E0D"/>
    <w:rsid w:val="00BD395F"/>
    <w:rsid w:val="00BD743E"/>
    <w:rsid w:val="00BD7789"/>
    <w:rsid w:val="00BE2251"/>
    <w:rsid w:val="00BE48B8"/>
    <w:rsid w:val="00BE4E6B"/>
    <w:rsid w:val="00C00D45"/>
    <w:rsid w:val="00C10396"/>
    <w:rsid w:val="00C10B43"/>
    <w:rsid w:val="00C267B6"/>
    <w:rsid w:val="00C26A6A"/>
    <w:rsid w:val="00C33838"/>
    <w:rsid w:val="00C357CE"/>
    <w:rsid w:val="00C369A2"/>
    <w:rsid w:val="00C415C5"/>
    <w:rsid w:val="00C420BB"/>
    <w:rsid w:val="00C47559"/>
    <w:rsid w:val="00C51EA9"/>
    <w:rsid w:val="00C526FD"/>
    <w:rsid w:val="00C533E1"/>
    <w:rsid w:val="00C5581E"/>
    <w:rsid w:val="00C60708"/>
    <w:rsid w:val="00C6603E"/>
    <w:rsid w:val="00C72DB3"/>
    <w:rsid w:val="00C72F20"/>
    <w:rsid w:val="00C72F7D"/>
    <w:rsid w:val="00C8659C"/>
    <w:rsid w:val="00CA009B"/>
    <w:rsid w:val="00CA223D"/>
    <w:rsid w:val="00CA2399"/>
    <w:rsid w:val="00CA2451"/>
    <w:rsid w:val="00CB14FD"/>
    <w:rsid w:val="00CB2497"/>
    <w:rsid w:val="00CB6EE8"/>
    <w:rsid w:val="00CC00F8"/>
    <w:rsid w:val="00CC0C73"/>
    <w:rsid w:val="00CC0DB4"/>
    <w:rsid w:val="00CC7BC2"/>
    <w:rsid w:val="00CD06F5"/>
    <w:rsid w:val="00CD7648"/>
    <w:rsid w:val="00CD7EE7"/>
    <w:rsid w:val="00CE1E82"/>
    <w:rsid w:val="00CF27A2"/>
    <w:rsid w:val="00CF4926"/>
    <w:rsid w:val="00CF6866"/>
    <w:rsid w:val="00CF6CF0"/>
    <w:rsid w:val="00D11E68"/>
    <w:rsid w:val="00D152E1"/>
    <w:rsid w:val="00D16341"/>
    <w:rsid w:val="00D169B1"/>
    <w:rsid w:val="00D21E25"/>
    <w:rsid w:val="00D22E17"/>
    <w:rsid w:val="00D244E4"/>
    <w:rsid w:val="00D26677"/>
    <w:rsid w:val="00D27819"/>
    <w:rsid w:val="00D3493D"/>
    <w:rsid w:val="00D448E9"/>
    <w:rsid w:val="00D5161A"/>
    <w:rsid w:val="00D63685"/>
    <w:rsid w:val="00D67EFF"/>
    <w:rsid w:val="00D75473"/>
    <w:rsid w:val="00D76512"/>
    <w:rsid w:val="00D77A49"/>
    <w:rsid w:val="00D81AA3"/>
    <w:rsid w:val="00D821B5"/>
    <w:rsid w:val="00D82A0E"/>
    <w:rsid w:val="00D85272"/>
    <w:rsid w:val="00D967AA"/>
    <w:rsid w:val="00D97AF1"/>
    <w:rsid w:val="00DA09F8"/>
    <w:rsid w:val="00DA22D1"/>
    <w:rsid w:val="00DB2B3D"/>
    <w:rsid w:val="00DB5C3D"/>
    <w:rsid w:val="00DB6713"/>
    <w:rsid w:val="00DB70CD"/>
    <w:rsid w:val="00DB7D71"/>
    <w:rsid w:val="00DC117F"/>
    <w:rsid w:val="00DC1E74"/>
    <w:rsid w:val="00DC4326"/>
    <w:rsid w:val="00DD25A1"/>
    <w:rsid w:val="00DD5D3F"/>
    <w:rsid w:val="00E0564C"/>
    <w:rsid w:val="00E1150C"/>
    <w:rsid w:val="00E121B0"/>
    <w:rsid w:val="00E122C7"/>
    <w:rsid w:val="00E12A53"/>
    <w:rsid w:val="00E17ADC"/>
    <w:rsid w:val="00E21DBB"/>
    <w:rsid w:val="00E22A1D"/>
    <w:rsid w:val="00E25807"/>
    <w:rsid w:val="00E25C42"/>
    <w:rsid w:val="00E304CE"/>
    <w:rsid w:val="00E305C8"/>
    <w:rsid w:val="00E33F71"/>
    <w:rsid w:val="00E34892"/>
    <w:rsid w:val="00E445D3"/>
    <w:rsid w:val="00E47279"/>
    <w:rsid w:val="00E47EBC"/>
    <w:rsid w:val="00E53AEB"/>
    <w:rsid w:val="00E55EFC"/>
    <w:rsid w:val="00E56DB5"/>
    <w:rsid w:val="00E662C8"/>
    <w:rsid w:val="00E72C4F"/>
    <w:rsid w:val="00E80C83"/>
    <w:rsid w:val="00E80F41"/>
    <w:rsid w:val="00E81453"/>
    <w:rsid w:val="00E91C7F"/>
    <w:rsid w:val="00E921D9"/>
    <w:rsid w:val="00E94708"/>
    <w:rsid w:val="00EA3649"/>
    <w:rsid w:val="00EA5344"/>
    <w:rsid w:val="00EB3696"/>
    <w:rsid w:val="00EB7FB7"/>
    <w:rsid w:val="00EC1E26"/>
    <w:rsid w:val="00ED060B"/>
    <w:rsid w:val="00ED36D6"/>
    <w:rsid w:val="00ED6BB0"/>
    <w:rsid w:val="00EE259B"/>
    <w:rsid w:val="00F00833"/>
    <w:rsid w:val="00F01904"/>
    <w:rsid w:val="00F031B2"/>
    <w:rsid w:val="00F067C0"/>
    <w:rsid w:val="00F1043F"/>
    <w:rsid w:val="00F2249D"/>
    <w:rsid w:val="00F22FE6"/>
    <w:rsid w:val="00F23AED"/>
    <w:rsid w:val="00F24587"/>
    <w:rsid w:val="00F27678"/>
    <w:rsid w:val="00F303B9"/>
    <w:rsid w:val="00F30579"/>
    <w:rsid w:val="00F34AE1"/>
    <w:rsid w:val="00F35912"/>
    <w:rsid w:val="00F373E7"/>
    <w:rsid w:val="00F45A93"/>
    <w:rsid w:val="00F476E5"/>
    <w:rsid w:val="00F5027F"/>
    <w:rsid w:val="00F50BA1"/>
    <w:rsid w:val="00F67190"/>
    <w:rsid w:val="00F709FA"/>
    <w:rsid w:val="00F717DE"/>
    <w:rsid w:val="00F84D3D"/>
    <w:rsid w:val="00F912F5"/>
    <w:rsid w:val="00F95C39"/>
    <w:rsid w:val="00FA3C70"/>
    <w:rsid w:val="00FB1412"/>
    <w:rsid w:val="00FB3108"/>
    <w:rsid w:val="00FC5A27"/>
    <w:rsid w:val="00FD2785"/>
    <w:rsid w:val="00FD3E8B"/>
    <w:rsid w:val="00FD689A"/>
    <w:rsid w:val="00FE324F"/>
    <w:rsid w:val="00FE5BA4"/>
    <w:rsid w:val="00FF5CE7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"/>
    </o:shapedefaults>
    <o:shapelayout v:ext="edit">
      <o:idmap v:ext="edit" data="1"/>
    </o:shapelayout>
  </w:shapeDefaults>
  <w:decimalSymbol w:val="."/>
  <w:listSeparator w:val=","/>
  <w14:docId w14:val="296D939E"/>
  <w15:docId w15:val="{98CD65D5-4F3B-44C1-83FA-120036EE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Heading2">
    <w:name w:val="heading 2"/>
    <w:basedOn w:val="Normal"/>
    <w:next w:val="Normal"/>
    <w:qFormat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pPr>
      <w:keepNext/>
      <w:widowControl w:val="0"/>
      <w:numPr>
        <w:ilvl w:val="5"/>
        <w:numId w:val="1"/>
      </w:numPr>
      <w:adjustRightInd w:val="0"/>
      <w:spacing w:before="240" w:after="60" w:line="36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adjustRightInd w:val="0"/>
      <w:spacing w:before="240" w:after="60" w:line="360" w:lineRule="atLeast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1">
    <w:name w:val="toc 1"/>
    <w:basedOn w:val="Normal"/>
    <w:next w:val="Normal"/>
    <w:autoRedefine/>
    <w:uiPriority w:val="39"/>
    <w:rsid w:val="00E47EBC"/>
    <w:pPr>
      <w:tabs>
        <w:tab w:val="left" w:pos="480"/>
        <w:tab w:val="right" w:leader="dot" w:pos="8830"/>
      </w:tabs>
    </w:pPr>
  </w:style>
  <w:style w:type="paragraph" w:styleId="TOC2">
    <w:name w:val="toc 2"/>
    <w:basedOn w:val="Normal"/>
    <w:next w:val="Normal"/>
    <w:autoRedefine/>
    <w:uiPriority w:val="39"/>
  </w:style>
  <w:style w:type="paragraph" w:styleId="TOC3">
    <w:name w:val="toc 3"/>
    <w:basedOn w:val="Normal"/>
    <w:next w:val="Normal"/>
    <w:autoRedefine/>
    <w:semiHidden/>
  </w:style>
  <w:style w:type="paragraph" w:styleId="TOC4">
    <w:name w:val="toc 4"/>
    <w:basedOn w:val="Normal"/>
    <w:next w:val="Normal"/>
    <w:autoRedefine/>
    <w:semiHidden/>
  </w:style>
  <w:style w:type="paragraph" w:styleId="TOC5">
    <w:name w:val="toc 5"/>
    <w:basedOn w:val="Normal"/>
    <w:next w:val="Normal"/>
    <w:autoRedefine/>
    <w:semiHidden/>
  </w:style>
  <w:style w:type="paragraph" w:styleId="TOC6">
    <w:name w:val="toc 6"/>
    <w:basedOn w:val="Normal"/>
    <w:next w:val="Normal"/>
    <w:autoRedefine/>
    <w:semiHidden/>
  </w:style>
  <w:style w:type="paragraph" w:styleId="TOC7">
    <w:name w:val="toc 7"/>
    <w:basedOn w:val="Normal"/>
    <w:next w:val="Normal"/>
    <w:autoRedefine/>
    <w:semiHidden/>
  </w:style>
  <w:style w:type="paragraph" w:styleId="TOC8">
    <w:name w:val="toc 8"/>
    <w:basedOn w:val="Normal"/>
    <w:next w:val="Normal"/>
    <w:autoRedefine/>
    <w:semiHidden/>
  </w:style>
  <w:style w:type="paragraph" w:styleId="TOC9">
    <w:name w:val="toc 9"/>
    <w:basedOn w:val="Normal"/>
    <w:next w:val="Normal"/>
    <w:autoRedefine/>
    <w:semiHidden/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styleId="IndexHeading">
    <w:name w:val="index heading"/>
    <w:basedOn w:val="Normal"/>
    <w:next w:val="Index1"/>
    <w:semiHidden/>
    <w:pPr>
      <w:widowControl w:val="0"/>
      <w:pBdr>
        <w:top w:val="single" w:sz="12" w:space="0" w:color="auto"/>
      </w:pBdr>
      <w:adjustRightInd w:val="0"/>
      <w:spacing w:before="360" w:after="240" w:line="360" w:lineRule="atLeast"/>
      <w:jc w:val="both"/>
    </w:pPr>
    <w:rPr>
      <w:rFonts w:ascii="Times New Roman" w:hAnsi="Times New Roman"/>
      <w:b/>
      <w:bCs/>
      <w:i/>
      <w:iCs/>
      <w:szCs w:val="31"/>
    </w:rPr>
  </w:style>
  <w:style w:type="paragraph" w:styleId="Caption">
    <w:name w:val="caption"/>
    <w:basedOn w:val="Normal"/>
    <w:next w:val="Normal"/>
    <w:qFormat/>
    <w:rsid w:val="00395C3F"/>
    <w:pPr>
      <w:spacing w:before="120" w:after="120"/>
    </w:pPr>
    <w:rPr>
      <w:bCs/>
      <w:sz w:val="22"/>
      <w:szCs w:val="20"/>
    </w:r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BodyText">
    <w:name w:val="Body Text"/>
    <w:basedOn w:val="Normal"/>
    <w:pPr>
      <w:autoSpaceDE w:val="0"/>
      <w:autoSpaceDN w:val="0"/>
      <w:adjustRightInd w:val="0"/>
      <w:spacing w:before="120" w:after="120"/>
    </w:pPr>
    <w:rPr>
      <w:sz w:val="22"/>
      <w:lang w:val="es-MX"/>
    </w:rPr>
  </w:style>
  <w:style w:type="paragraph" w:styleId="BodyTextIndent">
    <w:name w:val="Body Text Indent"/>
    <w:basedOn w:val="Normal"/>
    <w:pPr>
      <w:spacing w:line="360" w:lineRule="auto"/>
      <w:ind w:left="708"/>
    </w:pPr>
    <w:rPr>
      <w:sz w:val="22"/>
      <w:lang w:val="es-MX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P-Upaep">
    <w:name w:val="HP - Upaep"/>
    <w:basedOn w:val="Normal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paragraph" w:customStyle="1" w:styleId="HP-Versin">
    <w:name w:val="HP - Versión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LogoISW">
    <w:name w:val="Logo ISW"/>
    <w:basedOn w:val="Normal"/>
    <w:pPr>
      <w:jc w:val="right"/>
    </w:pPr>
    <w:rPr>
      <w:szCs w:val="20"/>
    </w:rPr>
  </w:style>
  <w:style w:type="paragraph" w:customStyle="1" w:styleId="Ttulodendices">
    <w:name w:val="Título de Índic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EncabezadodePagDer">
    <w:name w:val="Encabezado de Pag. Der."/>
    <w:basedOn w:val="Normal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pPr>
      <w:widowControl w:val="0"/>
      <w:tabs>
        <w:tab w:val="center" w:pos="4140"/>
        <w:tab w:val="right" w:pos="8820"/>
      </w:tabs>
      <w:adjustRightInd w:val="0"/>
      <w:spacing w:line="360" w:lineRule="atLeast"/>
      <w:jc w:val="both"/>
    </w:pPr>
    <w:rPr>
      <w:sz w:val="20"/>
      <w:lang w:val="en-US"/>
    </w:rPr>
  </w:style>
  <w:style w:type="paragraph" w:customStyle="1" w:styleId="Ttulo1aSustituir">
    <w:name w:val="Título 1 a Sustituir"/>
    <w:basedOn w:val="Heading1"/>
    <w:rPr>
      <w:bCs/>
      <w:i/>
      <w:iCs/>
      <w:color w:val="0000FF"/>
    </w:rPr>
  </w:style>
  <w:style w:type="paragraph" w:customStyle="1" w:styleId="Ttulo2aSustituir">
    <w:name w:val="Título 2 a Sustituir"/>
    <w:basedOn w:val="Heading2"/>
    <w:rPr>
      <w:i/>
      <w:color w:val="0000FF"/>
    </w:rPr>
  </w:style>
  <w:style w:type="paragraph" w:customStyle="1" w:styleId="TextoTablaalaIzq">
    <w:name w:val="Texto Tabla a la Izq"/>
    <w:basedOn w:val="Normal"/>
    <w:rPr>
      <w:szCs w:val="20"/>
    </w:rPr>
  </w:style>
  <w:style w:type="paragraph" w:customStyle="1" w:styleId="TextoTablaCentrado">
    <w:name w:val="Texto Tabla Centrado"/>
    <w:basedOn w:val="TextoTablaalaIzq"/>
    <w:pPr>
      <w:jc w:val="center"/>
    </w:pPr>
  </w:style>
  <w:style w:type="paragraph" w:customStyle="1" w:styleId="TextoTablaIzquierda">
    <w:name w:val="Texto Tabla Izquierda"/>
    <w:basedOn w:val="TextoTablaCentrado"/>
    <w:pPr>
      <w:jc w:val="left"/>
    </w:pPr>
  </w:style>
  <w:style w:type="paragraph" w:customStyle="1" w:styleId="PiedePginaDer">
    <w:name w:val="Pie de Página Der."/>
    <w:basedOn w:val="PiedePginaIzq"/>
    <w:pPr>
      <w:jc w:val="right"/>
    </w:pPr>
  </w:style>
  <w:style w:type="paragraph" w:customStyle="1" w:styleId="titulo1">
    <w:name w:val="titulo 1"/>
    <w:basedOn w:val="Normal"/>
    <w:link w:val="titulo1Car"/>
    <w:rPr>
      <w:b/>
    </w:rPr>
  </w:style>
  <w:style w:type="paragraph" w:customStyle="1" w:styleId="Ttulo2Ttulo2">
    <w:name w:val="Título 2Título 2"/>
    <w:basedOn w:val="Normal"/>
    <w:rPr>
      <w:b/>
    </w:rPr>
  </w:style>
  <w:style w:type="character" w:styleId="CommentReference">
    <w:name w:val="annotation reference"/>
    <w:semiHidden/>
    <w:rPr>
      <w:sz w:val="16"/>
      <w:szCs w:val="16"/>
    </w:rPr>
  </w:style>
  <w:style w:type="character" w:customStyle="1" w:styleId="CarCar1">
    <w:name w:val="Car Car1"/>
    <w:locked/>
    <w:rPr>
      <w:rFonts w:ascii="Arial" w:hAnsi="Arial" w:cs="Arial" w:hint="default"/>
      <w:b/>
      <w:bCs w:val="0"/>
      <w:sz w:val="26"/>
      <w:szCs w:val="26"/>
      <w:lang w:val="es-MX" w:eastAsia="es-ES" w:bidi="ar-SA"/>
    </w:rPr>
  </w:style>
  <w:style w:type="character" w:customStyle="1" w:styleId="CarCar">
    <w:name w:val="Car Car"/>
    <w:locked/>
    <w:rPr>
      <w:rFonts w:ascii="Arial" w:hAnsi="Arial" w:cs="Arial" w:hint="default"/>
      <w:b/>
      <w:bCs/>
      <w:iCs/>
      <w:sz w:val="24"/>
      <w:szCs w:val="28"/>
      <w:lang w:val="es-MX" w:eastAsia="es-ES" w:bidi="ar-SA"/>
    </w:rPr>
  </w:style>
  <w:style w:type="character" w:customStyle="1" w:styleId="HP-VersinCar">
    <w:name w:val="HP - Versión Car"/>
    <w:locked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character" w:customStyle="1" w:styleId="EncabezadodePagDerCar">
    <w:name w:val="Encabezado de Pag. Der. Car"/>
    <w:locked/>
    <w:rPr>
      <w:rFonts w:ascii="Arial" w:hAnsi="Arial" w:cs="Arial" w:hint="default"/>
      <w:sz w:val="24"/>
      <w:szCs w:val="24"/>
      <w:lang w:val="es-ES" w:eastAsia="es-ES" w:bidi="ar-SA"/>
    </w:rPr>
  </w:style>
  <w:style w:type="character" w:customStyle="1" w:styleId="Ttulo1aSustituirCar">
    <w:name w:val="Título 1 a Sustituir Car"/>
    <w:locked/>
    <w:rPr>
      <w:rFonts w:ascii="Arial" w:hAnsi="Arial" w:cs="Arial" w:hint="default"/>
      <w:b/>
      <w:bCs/>
      <w:i/>
      <w:iCs/>
      <w:color w:val="0000FF"/>
      <w:sz w:val="26"/>
      <w:szCs w:val="26"/>
      <w:lang w:val="es-MX" w:eastAsia="es-ES" w:bidi="ar-SA"/>
    </w:rPr>
  </w:style>
  <w:style w:type="character" w:customStyle="1" w:styleId="Ttulo2aSustituirCar">
    <w:name w:val="Título 2 a Sustituir Car"/>
    <w:locked/>
    <w:rPr>
      <w:rFonts w:ascii="Arial" w:hAnsi="Arial" w:cs="Arial" w:hint="default"/>
      <w:b/>
      <w:bCs/>
      <w:i/>
      <w:iCs/>
      <w:color w:val="0000FF"/>
      <w:sz w:val="24"/>
      <w:szCs w:val="28"/>
      <w:lang w:val="es-MX" w:eastAsia="es-ES" w:bidi="ar-SA"/>
    </w:rPr>
  </w:style>
  <w:style w:type="character" w:customStyle="1" w:styleId="HP-VersinCursivaAzul">
    <w:name w:val="HP - Versión Cursiva Azul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rPr>
      <w:i/>
      <w:iCs/>
      <w:color w:val="0000FF"/>
    </w:rPr>
  </w:style>
  <w:style w:type="character" w:customStyle="1" w:styleId="TextoTablaaSustituir">
    <w:name w:val="Texto Tabla a Sustituir"/>
    <w:rPr>
      <w:i/>
      <w:iCs/>
      <w:color w:val="0000FF"/>
      <w:sz w:val="22"/>
    </w:rPr>
  </w:style>
  <w:style w:type="paragraph" w:styleId="PlainText">
    <w:name w:val="Plain Text"/>
    <w:basedOn w:val="Normal"/>
    <w:rsid w:val="00574A2A"/>
    <w:rPr>
      <w:rFonts w:ascii="Courier New" w:hAnsi="Courier New"/>
      <w:sz w:val="20"/>
      <w:szCs w:val="20"/>
    </w:rPr>
  </w:style>
  <w:style w:type="character" w:styleId="PageNumber">
    <w:name w:val="page number"/>
    <w:basedOn w:val="DefaultParagraphFont"/>
    <w:rsid w:val="00F30579"/>
  </w:style>
  <w:style w:type="table" w:styleId="TableGrid">
    <w:name w:val="Table Grid"/>
    <w:basedOn w:val="TableNormal"/>
    <w:uiPriority w:val="39"/>
    <w:rsid w:val="00E4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073EB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Arial">
    <w:name w:val="Normal + Arial"/>
    <w:basedOn w:val="Normal"/>
    <w:rsid w:val="002C0154"/>
    <w:pPr>
      <w:tabs>
        <w:tab w:val="left" w:pos="0"/>
        <w:tab w:val="left" w:pos="7920"/>
      </w:tabs>
      <w:jc w:val="center"/>
    </w:pPr>
    <w:rPr>
      <w:rFonts w:ascii="Humnst777 BT" w:hAnsi="Humnst777 BT"/>
      <w:b/>
      <w:lang w:val="es-MX" w:eastAsia="es-MX"/>
    </w:rPr>
  </w:style>
  <w:style w:type="character" w:customStyle="1" w:styleId="FooterChar">
    <w:name w:val="Footer Char"/>
    <w:link w:val="Footer"/>
    <w:uiPriority w:val="99"/>
    <w:rsid w:val="00441B52"/>
    <w:rPr>
      <w:rFonts w:ascii="Arial" w:hAnsi="Arial"/>
      <w:sz w:val="24"/>
      <w:szCs w:val="24"/>
      <w:lang w:val="es-ES" w:eastAsia="es-ES"/>
    </w:rPr>
  </w:style>
  <w:style w:type="character" w:customStyle="1" w:styleId="titulo1Car">
    <w:name w:val="titulo 1 Car"/>
    <w:basedOn w:val="DefaultParagraphFont"/>
    <w:link w:val="titulo1"/>
    <w:rsid w:val="007A1D28"/>
    <w:rPr>
      <w:rFonts w:ascii="Arial" w:hAnsi="Arial"/>
      <w:b/>
      <w:sz w:val="24"/>
      <w:szCs w:val="24"/>
      <w:lang w:val="es-ES"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D63685"/>
    <w:pPr>
      <w:keepLines/>
      <w:widowControl/>
      <w:numPr>
        <w:numId w:val="0"/>
      </w:numPr>
      <w:adjustRightInd/>
      <w:spacing w:before="480" w:line="276" w:lineRule="auto"/>
      <w:jc w:val="both"/>
      <w:outlineLvl w:val="9"/>
    </w:pPr>
    <w:rPr>
      <w:rFonts w:eastAsiaTheme="majorEastAsia" w:cstheme="majorBidi"/>
      <w:bCs/>
      <w:sz w:val="24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90541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17985"/>
    <w:rPr>
      <w:rFonts w:ascii="Arial" w:hAnsi="Arial"/>
      <w:sz w:val="24"/>
      <w:szCs w:val="24"/>
      <w:lang w:val="es-ES" w:eastAsia="es-ES"/>
    </w:rPr>
  </w:style>
  <w:style w:type="table" w:styleId="GridTable4-Accent1">
    <w:name w:val="Grid Table 4 Accent 1"/>
    <w:basedOn w:val="TableNormal"/>
    <w:uiPriority w:val="49"/>
    <w:rsid w:val="00D636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D6368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Emphasis">
    <w:name w:val="Emphasis"/>
    <w:basedOn w:val="DefaultParagraphFont"/>
    <w:qFormat/>
    <w:rsid w:val="009B44E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1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package" Target="embeddings/Dibujo_de_Microsoft_Visio.vsdx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racticas%20Profesionales\plantillas\SiGob%20-%20Plantilla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DB6005773847BE991CA2BF23037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3EE4C-6637-4C65-91EA-F5D3200153AC}"/>
      </w:docPartPr>
      <w:docPartBody>
        <w:p w:rsidR="00F707C5" w:rsidRDefault="0010794F" w:rsidP="0010794F">
          <w:pPr>
            <w:pStyle w:val="5FDB6005773847BE991CA2BF230378D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94F"/>
    <w:rsid w:val="00012A3A"/>
    <w:rsid w:val="000346B6"/>
    <w:rsid w:val="000E1374"/>
    <w:rsid w:val="000F74DD"/>
    <w:rsid w:val="00103C34"/>
    <w:rsid w:val="0010794F"/>
    <w:rsid w:val="001C240E"/>
    <w:rsid w:val="001E5171"/>
    <w:rsid w:val="00207B56"/>
    <w:rsid w:val="00367A49"/>
    <w:rsid w:val="003F72F7"/>
    <w:rsid w:val="00452AD1"/>
    <w:rsid w:val="0049450B"/>
    <w:rsid w:val="00540FCB"/>
    <w:rsid w:val="0055212F"/>
    <w:rsid w:val="005728D5"/>
    <w:rsid w:val="005E45CE"/>
    <w:rsid w:val="006529BA"/>
    <w:rsid w:val="00743420"/>
    <w:rsid w:val="007A34D3"/>
    <w:rsid w:val="00874A2C"/>
    <w:rsid w:val="009B09D6"/>
    <w:rsid w:val="00A52B47"/>
    <w:rsid w:val="00A624B1"/>
    <w:rsid w:val="00B11CEE"/>
    <w:rsid w:val="00BA753B"/>
    <w:rsid w:val="00BD6F4C"/>
    <w:rsid w:val="00CD2B27"/>
    <w:rsid w:val="00D658FD"/>
    <w:rsid w:val="00DC40A2"/>
    <w:rsid w:val="00DF04A4"/>
    <w:rsid w:val="00E448AC"/>
    <w:rsid w:val="00E74BA3"/>
    <w:rsid w:val="00EB4725"/>
    <w:rsid w:val="00F7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DB6005773847BE991CA2BF230378D5">
    <w:name w:val="5FDB6005773847BE991CA2BF230378D5"/>
    <w:rsid w:val="00107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DE00F693BD114CAB3C7FDD506FB94E" ma:contentTypeVersion="6" ma:contentTypeDescription="Crear nuevo documento." ma:contentTypeScope="" ma:versionID="a360d3ac1a643f8b1b8d7008004594a2">
  <xsd:schema xmlns:xsd="http://www.w3.org/2001/XMLSchema" xmlns:xs="http://www.w3.org/2001/XMLSchema" xmlns:p="http://schemas.microsoft.com/office/2006/metadata/properties" xmlns:ns1="http://schemas.microsoft.com/sharepoint/v3" xmlns:ns2="942818cb-47c4-4939-9614-13b2eeebbba6" targetNamespace="http://schemas.microsoft.com/office/2006/metadata/properties" ma:root="true" ma:fieldsID="434f9e5d189132be57e249721897ab86" ns1:_="" ns2:_="">
    <xsd:import namespace="http://schemas.microsoft.com/sharepoint/v3"/>
    <xsd:import namespace="942818cb-47c4-4939-9614-13b2eeebbb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RoutingEnable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Enabled" ma:index="11" ma:displayName="Activo" ma:description="" ma:hidden="true" ma:internalName="RoutingEnabl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818cb-47c4-4939-9614-13b2eeebbb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42818cb-47c4-4939-9614-13b2eeebbba6">ZTMTZRZYURRD-129-25</_dlc_DocId>
    <_dlc_DocIdUrl xmlns="942818cb-47c4-4939-9614-13b2eeebbba6">
      <Url>http://wsslrc-01/DMS/_layouts/15/DocIdRedir.aspx?ID=ZTMTZRZYURRD-129-25</Url>
      <Description>ZTMTZRZYURRD-129-25</Description>
    </_dlc_DocIdUrl>
    <RoutingEnabled xmlns="http://schemas.microsoft.com/sharepoint/v3"/>
  </documentManagement>
</p:properties>
</file>

<file path=customXml/itemProps1.xml><?xml version="1.0" encoding="utf-8"?>
<ds:datastoreItem xmlns:ds="http://schemas.openxmlformats.org/officeDocument/2006/customXml" ds:itemID="{CE075DF7-2376-4146-9977-DA98AC8CC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2818cb-47c4-4939-9614-13b2eeebb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CAA71D-4CD1-451E-9C62-41CE0C06B6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D31A46-3293-4864-A040-E55BC63351CE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D20122C-7F64-4323-A8A5-EEE257F1E6B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CB751F1-8E60-4F55-A9BC-209B84952BB2}">
  <ds:schemaRefs>
    <ds:schemaRef ds:uri="http://schemas.microsoft.com/office/2006/metadata/properties"/>
    <ds:schemaRef ds:uri="http://schemas.microsoft.com/office/infopath/2007/PartnerControls"/>
    <ds:schemaRef ds:uri="942818cb-47c4-4939-9614-13b2eeebbba6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SiGob - Plantilla Documento</Template>
  <TotalTime>88</TotalTime>
  <Pages>6</Pages>
  <Words>430</Words>
  <Characters>2365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DMS - Cliente - PRY - ID caso de uso - Caso de Uso</vt:lpstr>
      <vt:lpstr>DMS - Cliente - PRY - ID caso de uso - Caso de Uso</vt:lpstr>
    </vt:vector>
  </TitlesOfParts>
  <Company>II-TI / Upaep</Company>
  <LinksUpToDate>false</LinksUpToDate>
  <CharactersWithSpaces>2790</CharactersWithSpaces>
  <SharedDoc>false</SharedDoc>
  <HLinks>
    <vt:vector size="36" baseType="variant"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_Toc189297312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_Toc189297311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_Toc189297310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_Toc189297309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_Toc189297308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_Toc189297307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- Cliente - PRY - ID caso de uso - Caso de Uso</dc:title>
  <dc:subject/>
  <dc:creator>SiGob® | 2021</dc:creator>
  <cp:keywords/>
  <dc:description/>
  <cp:lastModifiedBy>user</cp:lastModifiedBy>
  <cp:revision>13</cp:revision>
  <cp:lastPrinted>2007-11-14T03:04:00Z</cp:lastPrinted>
  <dcterms:created xsi:type="dcterms:W3CDTF">2021-08-19T06:17:00Z</dcterms:created>
  <dcterms:modified xsi:type="dcterms:W3CDTF">2021-08-25T00:17:00Z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0x0101000ADE00F693BD114CAB3C7FDD506FB94E</vt:lpwstr>
  </property>
  <property fmtid="{D5CDD505-2E9C-101B-9397-08002B2CF9AE}" pid="3" name="_dlc_DocIdItemGuid">
    <vt:lpwstr>d4074953-e86f-423c-bb87-79e02d069075</vt:lpwstr>
  </property>
</Properties>
</file>