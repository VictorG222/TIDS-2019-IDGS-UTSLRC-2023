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36EA3862" w14:textId="77777777" w:rsidR="00EF708E" w:rsidRDefault="00EF708E" w:rsidP="00EF708E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7C4DDE5F" w:rsidR="00490541" w:rsidRDefault="002C3866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E22A39">
        <w:rPr>
          <w:b w:val="0"/>
          <w:color w:val="000000" w:themeColor="text1"/>
          <w:sz w:val="28"/>
          <w:szCs w:val="28"/>
        </w:rPr>
        <w:t>5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Pr="002C3866">
        <w:rPr>
          <w:b w:val="0"/>
          <w:color w:val="000000" w:themeColor="text1"/>
          <w:sz w:val="28"/>
          <w:szCs w:val="28"/>
        </w:rPr>
        <w:t>Catálogo Prioridad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4FCC9398" w14:textId="1E21B126" w:rsidR="00A476D1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769095" w:history="1">
            <w:r w:rsidR="00A476D1" w:rsidRPr="00127FC1">
              <w:rPr>
                <w:rStyle w:val="Hipervnculo"/>
                <w:rFonts w:cs="Arial"/>
                <w:noProof/>
              </w:rPr>
              <w:t>1.</w:t>
            </w:r>
            <w:r w:rsidR="00A476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A476D1" w:rsidRPr="00127FC1">
              <w:rPr>
                <w:rStyle w:val="Hipervnculo"/>
                <w:rFonts w:cs="Arial"/>
                <w:noProof/>
              </w:rPr>
              <w:t>Caso de Uso: Catálogo Prioridad.</w:t>
            </w:r>
            <w:r w:rsidR="00A476D1">
              <w:rPr>
                <w:noProof/>
                <w:webHidden/>
              </w:rPr>
              <w:tab/>
            </w:r>
            <w:r w:rsidR="00A476D1">
              <w:rPr>
                <w:noProof/>
                <w:webHidden/>
              </w:rPr>
              <w:fldChar w:fldCharType="begin"/>
            </w:r>
            <w:r w:rsidR="00A476D1">
              <w:rPr>
                <w:noProof/>
                <w:webHidden/>
              </w:rPr>
              <w:instrText xml:space="preserve"> PAGEREF _Toc83769095 \h </w:instrText>
            </w:r>
            <w:r w:rsidR="00A476D1">
              <w:rPr>
                <w:noProof/>
                <w:webHidden/>
              </w:rPr>
            </w:r>
            <w:r w:rsidR="00A476D1">
              <w:rPr>
                <w:noProof/>
                <w:webHidden/>
              </w:rPr>
              <w:fldChar w:fldCharType="separate"/>
            </w:r>
            <w:r w:rsidR="00462D46">
              <w:rPr>
                <w:noProof/>
                <w:webHidden/>
              </w:rPr>
              <w:t>3</w:t>
            </w:r>
            <w:r w:rsidR="00A476D1">
              <w:rPr>
                <w:noProof/>
                <w:webHidden/>
              </w:rPr>
              <w:fldChar w:fldCharType="end"/>
            </w:r>
          </w:hyperlink>
        </w:p>
        <w:p w14:paraId="764709A1" w14:textId="6E3239CE" w:rsidR="00A476D1" w:rsidRDefault="007B12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96" w:history="1">
            <w:r w:rsidR="00A476D1" w:rsidRPr="00127FC1">
              <w:rPr>
                <w:rStyle w:val="Hipervnculo"/>
                <w:rFonts w:cs="Arial"/>
                <w:noProof/>
              </w:rPr>
              <w:t>2.</w:t>
            </w:r>
            <w:r w:rsidR="00A476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A476D1" w:rsidRPr="00127FC1">
              <w:rPr>
                <w:rStyle w:val="Hipervnculo"/>
                <w:rFonts w:cs="Arial"/>
                <w:noProof/>
              </w:rPr>
              <w:t>Descripción.</w:t>
            </w:r>
            <w:r w:rsidR="00A476D1">
              <w:rPr>
                <w:noProof/>
                <w:webHidden/>
              </w:rPr>
              <w:tab/>
            </w:r>
            <w:r w:rsidR="00A476D1">
              <w:rPr>
                <w:noProof/>
                <w:webHidden/>
              </w:rPr>
              <w:fldChar w:fldCharType="begin"/>
            </w:r>
            <w:r w:rsidR="00A476D1">
              <w:rPr>
                <w:noProof/>
                <w:webHidden/>
              </w:rPr>
              <w:instrText xml:space="preserve"> PAGEREF _Toc83769096 \h </w:instrText>
            </w:r>
            <w:r w:rsidR="00A476D1">
              <w:rPr>
                <w:noProof/>
                <w:webHidden/>
              </w:rPr>
            </w:r>
            <w:r w:rsidR="00A476D1">
              <w:rPr>
                <w:noProof/>
                <w:webHidden/>
              </w:rPr>
              <w:fldChar w:fldCharType="separate"/>
            </w:r>
            <w:r w:rsidR="00462D46">
              <w:rPr>
                <w:noProof/>
                <w:webHidden/>
              </w:rPr>
              <w:t>3</w:t>
            </w:r>
            <w:r w:rsidR="00A476D1">
              <w:rPr>
                <w:noProof/>
                <w:webHidden/>
              </w:rPr>
              <w:fldChar w:fldCharType="end"/>
            </w:r>
          </w:hyperlink>
        </w:p>
        <w:p w14:paraId="1E495668" w14:textId="1043497F" w:rsidR="00A476D1" w:rsidRDefault="007B12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97" w:history="1">
            <w:r w:rsidR="00A476D1" w:rsidRPr="00127FC1">
              <w:rPr>
                <w:rStyle w:val="Hipervnculo"/>
                <w:rFonts w:cs="Arial"/>
                <w:b/>
                <w:noProof/>
              </w:rPr>
              <w:t>3.</w:t>
            </w:r>
            <w:r w:rsidR="00A476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A476D1" w:rsidRPr="00127FC1">
              <w:rPr>
                <w:rStyle w:val="Hipervnculo"/>
                <w:rFonts w:cs="Arial"/>
                <w:b/>
                <w:noProof/>
              </w:rPr>
              <w:t>Flujo normal.</w:t>
            </w:r>
            <w:r w:rsidR="00A476D1">
              <w:rPr>
                <w:noProof/>
                <w:webHidden/>
              </w:rPr>
              <w:tab/>
            </w:r>
            <w:r w:rsidR="00A476D1">
              <w:rPr>
                <w:noProof/>
                <w:webHidden/>
              </w:rPr>
              <w:fldChar w:fldCharType="begin"/>
            </w:r>
            <w:r w:rsidR="00A476D1">
              <w:rPr>
                <w:noProof/>
                <w:webHidden/>
              </w:rPr>
              <w:instrText xml:space="preserve"> PAGEREF _Toc83769097 \h </w:instrText>
            </w:r>
            <w:r w:rsidR="00A476D1">
              <w:rPr>
                <w:noProof/>
                <w:webHidden/>
              </w:rPr>
            </w:r>
            <w:r w:rsidR="00A476D1">
              <w:rPr>
                <w:noProof/>
                <w:webHidden/>
              </w:rPr>
              <w:fldChar w:fldCharType="separate"/>
            </w:r>
            <w:r w:rsidR="00462D46">
              <w:rPr>
                <w:noProof/>
                <w:webHidden/>
              </w:rPr>
              <w:t>4</w:t>
            </w:r>
            <w:r w:rsidR="00A476D1">
              <w:rPr>
                <w:noProof/>
                <w:webHidden/>
              </w:rPr>
              <w:fldChar w:fldCharType="end"/>
            </w:r>
          </w:hyperlink>
        </w:p>
        <w:p w14:paraId="7E84A36D" w14:textId="0224E6A7" w:rsidR="00A476D1" w:rsidRDefault="007B12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98" w:history="1">
            <w:r w:rsidR="00A476D1" w:rsidRPr="00127FC1">
              <w:rPr>
                <w:rStyle w:val="Hipervnculo"/>
                <w:rFonts w:cs="Arial"/>
                <w:b/>
                <w:noProof/>
              </w:rPr>
              <w:t>4.</w:t>
            </w:r>
            <w:r w:rsidR="00A476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A476D1" w:rsidRPr="00127FC1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A476D1">
              <w:rPr>
                <w:noProof/>
                <w:webHidden/>
              </w:rPr>
              <w:tab/>
            </w:r>
            <w:r w:rsidR="00A476D1">
              <w:rPr>
                <w:noProof/>
                <w:webHidden/>
              </w:rPr>
              <w:fldChar w:fldCharType="begin"/>
            </w:r>
            <w:r w:rsidR="00A476D1">
              <w:rPr>
                <w:noProof/>
                <w:webHidden/>
              </w:rPr>
              <w:instrText xml:space="preserve"> PAGEREF _Toc83769098 \h </w:instrText>
            </w:r>
            <w:r w:rsidR="00A476D1">
              <w:rPr>
                <w:noProof/>
                <w:webHidden/>
              </w:rPr>
            </w:r>
            <w:r w:rsidR="00A476D1">
              <w:rPr>
                <w:noProof/>
                <w:webHidden/>
              </w:rPr>
              <w:fldChar w:fldCharType="separate"/>
            </w:r>
            <w:r w:rsidR="00462D46">
              <w:rPr>
                <w:noProof/>
                <w:webHidden/>
              </w:rPr>
              <w:t>5</w:t>
            </w:r>
            <w:r w:rsidR="00A476D1">
              <w:rPr>
                <w:noProof/>
                <w:webHidden/>
              </w:rPr>
              <w:fldChar w:fldCharType="end"/>
            </w:r>
          </w:hyperlink>
        </w:p>
        <w:p w14:paraId="417E9006" w14:textId="17B310EE" w:rsidR="00A476D1" w:rsidRDefault="007B12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99" w:history="1">
            <w:r w:rsidR="00A476D1" w:rsidRPr="00127FC1">
              <w:rPr>
                <w:rStyle w:val="Hipervnculo"/>
                <w:rFonts w:cs="Arial"/>
                <w:b/>
                <w:noProof/>
              </w:rPr>
              <w:t>5.</w:t>
            </w:r>
            <w:r w:rsidR="00A476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A476D1" w:rsidRPr="00127FC1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A476D1">
              <w:rPr>
                <w:noProof/>
                <w:webHidden/>
              </w:rPr>
              <w:tab/>
            </w:r>
            <w:r w:rsidR="00A476D1">
              <w:rPr>
                <w:noProof/>
                <w:webHidden/>
              </w:rPr>
              <w:fldChar w:fldCharType="begin"/>
            </w:r>
            <w:r w:rsidR="00A476D1">
              <w:rPr>
                <w:noProof/>
                <w:webHidden/>
              </w:rPr>
              <w:instrText xml:space="preserve"> PAGEREF _Toc83769099 \h </w:instrText>
            </w:r>
            <w:r w:rsidR="00A476D1">
              <w:rPr>
                <w:noProof/>
                <w:webHidden/>
              </w:rPr>
            </w:r>
            <w:r w:rsidR="00A476D1">
              <w:rPr>
                <w:noProof/>
                <w:webHidden/>
              </w:rPr>
              <w:fldChar w:fldCharType="separate"/>
            </w:r>
            <w:r w:rsidR="00462D46">
              <w:rPr>
                <w:noProof/>
                <w:webHidden/>
              </w:rPr>
              <w:t>6</w:t>
            </w:r>
            <w:r w:rsidR="00A476D1">
              <w:rPr>
                <w:noProof/>
                <w:webHidden/>
              </w:rPr>
              <w:fldChar w:fldCharType="end"/>
            </w:r>
          </w:hyperlink>
        </w:p>
        <w:p w14:paraId="02AB4D39" w14:textId="2F6800BC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25340FCF" w:rsidR="009B44E8" w:rsidRDefault="002C3866" w:rsidP="002C3866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769095"/>
      <w:r>
        <w:rPr>
          <w:rFonts w:cs="Arial"/>
        </w:rPr>
        <w:lastRenderedPageBreak/>
        <w:t xml:space="preserve">Caso de Uso: </w:t>
      </w:r>
      <w:r w:rsidRPr="002C3866">
        <w:rPr>
          <w:rFonts w:cs="Arial"/>
        </w:rPr>
        <w:t>Catálogo Prioridad</w:t>
      </w:r>
      <w:r w:rsidR="00615304">
        <w:rPr>
          <w:rFonts w:cs="Arial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A476D1">
      <w:pPr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69096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53E49F46" w14:textId="08320FE6" w:rsidR="00163325" w:rsidRDefault="00163325" w:rsidP="00163325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el catálogo “</w:t>
      </w:r>
      <w:r w:rsidR="00E22A39">
        <w:rPr>
          <w:bCs w:val="0"/>
        </w:rPr>
        <w:t>p</w:t>
      </w:r>
      <w:r>
        <w:rPr>
          <w:bCs w:val="0"/>
        </w:rPr>
        <w:t>rioridad” dentro del módulo de “</w:t>
      </w:r>
      <w:r w:rsidR="00E22A39">
        <w:rPr>
          <w:bCs w:val="0"/>
        </w:rPr>
        <w:t>a</w:t>
      </w:r>
      <w:r>
        <w:rPr>
          <w:bCs w:val="0"/>
        </w:rPr>
        <w:t>dquisiciones”, así como los diferentes escenarios emergentes sobre 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A476D1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A476D1">
        <w:tc>
          <w:tcPr>
            <w:tcW w:w="8729" w:type="dxa"/>
            <w:gridSpan w:val="2"/>
            <w:vAlign w:val="center"/>
          </w:tcPr>
          <w:p w14:paraId="5946C3B6" w14:textId="10A00E55" w:rsidR="00CD7EE7" w:rsidRPr="009B44E8" w:rsidRDefault="00163325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 w:rsidR="00E22A39">
              <w:rPr>
                <w:b/>
              </w:rPr>
              <w:t>5</w:t>
            </w:r>
          </w:p>
        </w:tc>
      </w:tr>
      <w:tr w:rsidR="00AD1204" w:rsidRPr="00AD1204" w14:paraId="761F26C0" w14:textId="77777777" w:rsidTr="00A476D1">
        <w:tc>
          <w:tcPr>
            <w:tcW w:w="234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83" w:type="dxa"/>
          </w:tcPr>
          <w:p w14:paraId="208DAC7E" w14:textId="3AC39A15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E22A39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D17DFB">
              <w:rPr>
                <w:szCs w:val="28"/>
              </w:rPr>
              <w:t>29</w:t>
            </w:r>
            <w:bookmarkStart w:id="3" w:name="_GoBack"/>
            <w:bookmarkEnd w:id="3"/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476D1">
        <w:tc>
          <w:tcPr>
            <w:tcW w:w="234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8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476D1">
        <w:tc>
          <w:tcPr>
            <w:tcW w:w="234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83" w:type="dxa"/>
          </w:tcPr>
          <w:p w14:paraId="43A60ED2" w14:textId="1CC71C4D" w:rsidR="00717985" w:rsidRPr="00297EFD" w:rsidRDefault="00163325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 Para la edición y eliminación se requiere un registro previo dentro del apartado.</w:t>
            </w:r>
          </w:p>
        </w:tc>
      </w:tr>
      <w:tr w:rsidR="00AD1204" w:rsidRPr="00AD1204" w14:paraId="6C03FB31" w14:textId="77777777" w:rsidTr="00A476D1">
        <w:tc>
          <w:tcPr>
            <w:tcW w:w="234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83" w:type="dxa"/>
          </w:tcPr>
          <w:p w14:paraId="303B3F9B" w14:textId="56C6DBD6" w:rsidR="009B32ED" w:rsidRPr="00FF5CE7" w:rsidRDefault="000A7D1A" w:rsidP="000A7D1A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selección del listado de conceptos referentes a la prioridad de la requisición.</w:t>
            </w:r>
          </w:p>
        </w:tc>
      </w:tr>
      <w:tr w:rsidR="008759E2" w:rsidRPr="00211FC3" w14:paraId="2374E7D6" w14:textId="77777777" w:rsidTr="00A476D1">
        <w:trPr>
          <w:trHeight w:val="554"/>
        </w:trPr>
        <w:tc>
          <w:tcPr>
            <w:tcW w:w="234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83" w:type="dxa"/>
          </w:tcPr>
          <w:p w14:paraId="53E3D32F" w14:textId="5DDCB5EC" w:rsidR="00E22A39" w:rsidRPr="00E22A39" w:rsidRDefault="00E22A39" w:rsidP="00E22A39">
            <w:pPr>
              <w:rPr>
                <w:color w:val="000000" w:themeColor="text1"/>
                <w:szCs w:val="28"/>
                <w:lang w:val="es-MX"/>
              </w:rPr>
            </w:pPr>
            <w:r w:rsidRPr="00E22A39">
              <w:rPr>
                <w:color w:val="000000" w:themeColor="text1"/>
                <w:szCs w:val="28"/>
                <w:lang w:val="es-MX"/>
              </w:rPr>
              <w:t>Este es un catálogo fijo (general para todas las entidades) y debe contener las siguientes opciones:</w:t>
            </w:r>
          </w:p>
          <w:p w14:paraId="6629A53D" w14:textId="77777777" w:rsidR="00E22A39" w:rsidRPr="00E22A39" w:rsidRDefault="00E22A39" w:rsidP="00E22A39">
            <w:pPr>
              <w:rPr>
                <w:color w:val="000000" w:themeColor="text1"/>
                <w:szCs w:val="28"/>
                <w:lang w:val="es-MX"/>
              </w:rPr>
            </w:pPr>
          </w:p>
          <w:p w14:paraId="66B4F5F7" w14:textId="58500310" w:rsidR="00E22A39" w:rsidRPr="00E22A39" w:rsidRDefault="00E22A39" w:rsidP="00E22A39">
            <w:pPr>
              <w:rPr>
                <w:color w:val="000000" w:themeColor="text1"/>
                <w:szCs w:val="28"/>
                <w:lang w:val="es-MX"/>
              </w:rPr>
            </w:pPr>
            <w:r w:rsidRPr="00E22A39">
              <w:rPr>
                <w:color w:val="000000" w:themeColor="text1"/>
                <w:szCs w:val="28"/>
                <w:lang w:val="es-MX"/>
              </w:rPr>
              <w:t>•</w:t>
            </w:r>
            <w:r w:rsidRPr="00E22A39">
              <w:rPr>
                <w:color w:val="000000" w:themeColor="text1"/>
                <w:szCs w:val="28"/>
                <w:lang w:val="es-MX"/>
              </w:rPr>
              <w:tab/>
            </w:r>
            <w:r>
              <w:rPr>
                <w:color w:val="000000" w:themeColor="text1"/>
                <w:szCs w:val="28"/>
                <w:lang w:val="es-MX"/>
              </w:rPr>
              <w:t>Alta</w:t>
            </w:r>
          </w:p>
          <w:p w14:paraId="474CF8A5" w14:textId="09D54007" w:rsidR="00E22A39" w:rsidRPr="00E22A39" w:rsidRDefault="00E22A39" w:rsidP="00E22A39">
            <w:pPr>
              <w:rPr>
                <w:color w:val="000000" w:themeColor="text1"/>
                <w:szCs w:val="28"/>
                <w:lang w:val="es-MX"/>
              </w:rPr>
            </w:pPr>
            <w:r w:rsidRPr="00E22A39">
              <w:rPr>
                <w:color w:val="000000" w:themeColor="text1"/>
                <w:szCs w:val="28"/>
                <w:lang w:val="es-MX"/>
              </w:rPr>
              <w:t>•</w:t>
            </w:r>
            <w:r w:rsidRPr="00E22A39">
              <w:rPr>
                <w:color w:val="000000" w:themeColor="text1"/>
                <w:szCs w:val="28"/>
                <w:lang w:val="es-MX"/>
              </w:rPr>
              <w:tab/>
            </w:r>
            <w:r>
              <w:rPr>
                <w:color w:val="000000" w:themeColor="text1"/>
                <w:szCs w:val="28"/>
                <w:lang w:val="es-MX"/>
              </w:rPr>
              <w:t>Media</w:t>
            </w:r>
          </w:p>
          <w:p w14:paraId="115E59CA" w14:textId="77777777" w:rsidR="00F709FA" w:rsidRDefault="00E22A39" w:rsidP="00E22A39">
            <w:pPr>
              <w:rPr>
                <w:color w:val="000000" w:themeColor="text1"/>
                <w:szCs w:val="28"/>
                <w:lang w:val="es-MX"/>
              </w:rPr>
            </w:pPr>
            <w:r w:rsidRPr="00E22A39">
              <w:rPr>
                <w:color w:val="000000" w:themeColor="text1"/>
                <w:szCs w:val="28"/>
                <w:lang w:val="es-MX"/>
              </w:rPr>
              <w:t>•</w:t>
            </w:r>
            <w:r w:rsidRPr="00E22A39">
              <w:rPr>
                <w:color w:val="000000" w:themeColor="text1"/>
                <w:szCs w:val="28"/>
                <w:lang w:val="es-MX"/>
              </w:rPr>
              <w:tab/>
            </w:r>
            <w:r>
              <w:rPr>
                <w:color w:val="000000" w:themeColor="text1"/>
                <w:szCs w:val="28"/>
                <w:lang w:val="es-MX"/>
              </w:rPr>
              <w:t>Baja</w:t>
            </w:r>
          </w:p>
          <w:p w14:paraId="014A88F6" w14:textId="71B03E99" w:rsidR="00E22A39" w:rsidRPr="00E22A39" w:rsidRDefault="00E22A39" w:rsidP="00E22A39">
            <w:pPr>
              <w:rPr>
                <w:color w:val="000000" w:themeColor="text1"/>
                <w:szCs w:val="28"/>
                <w:lang w:val="es-MX"/>
              </w:rPr>
            </w:pPr>
          </w:p>
        </w:tc>
      </w:tr>
      <w:tr w:rsidR="008759E2" w:rsidRPr="00AD1204" w14:paraId="1B7DACC3" w14:textId="77777777" w:rsidTr="00A476D1">
        <w:trPr>
          <w:trHeight w:val="265"/>
        </w:trPr>
        <w:tc>
          <w:tcPr>
            <w:tcW w:w="234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83" w:type="dxa"/>
          </w:tcPr>
          <w:p w14:paraId="094AF3F5" w14:textId="54C4603B" w:rsidR="00542CC3" w:rsidRPr="00E91C7F" w:rsidRDefault="00863FDC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A476D1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A476D1">
        <w:tc>
          <w:tcPr>
            <w:tcW w:w="8729" w:type="dxa"/>
            <w:gridSpan w:val="2"/>
            <w:shd w:val="clear" w:color="auto" w:fill="auto"/>
          </w:tcPr>
          <w:p w14:paraId="6B62A08D" w14:textId="1EDB48B0" w:rsidR="00DF11CC" w:rsidRPr="00E22A39" w:rsidRDefault="00E22A39" w:rsidP="007A342B">
            <w:pPr>
              <w:jc w:val="both"/>
              <w:rPr>
                <w:rFonts w:cs="Arial"/>
                <w:sz w:val="22"/>
                <w:szCs w:val="22"/>
                <w:lang w:val="es-MX" w:eastAsia="en-US"/>
              </w:rPr>
            </w:pPr>
            <w:r w:rsidRPr="00E22A39">
              <w:rPr>
                <w:rFonts w:cs="Arial"/>
                <w:lang w:val="es-MX" w:eastAsia="en-US"/>
              </w:rPr>
              <w:t>Este catálogo es general.</w:t>
            </w:r>
          </w:p>
        </w:tc>
      </w:tr>
      <w:bookmarkEnd w:id="2"/>
    </w:tbl>
    <w:p w14:paraId="04742717" w14:textId="62D6D715" w:rsidR="00DF11CC" w:rsidRDefault="00DF11CC">
      <w:pPr>
        <w:rPr>
          <w:rFonts w:cs="Arial"/>
          <w:b/>
          <w:sz w:val="26"/>
          <w:szCs w:val="26"/>
        </w:rPr>
      </w:pPr>
    </w:p>
    <w:p w14:paraId="2D3BDDC7" w14:textId="77777777" w:rsidR="002515B7" w:rsidRDefault="002515B7">
      <w:pPr>
        <w:rPr>
          <w:rFonts w:cs="Arial"/>
          <w:b/>
          <w:sz w:val="26"/>
          <w:szCs w:val="26"/>
        </w:rPr>
      </w:pPr>
      <w:bookmarkStart w:id="4" w:name="_Toc83769097"/>
      <w:r>
        <w:rPr>
          <w:rFonts w:cs="Arial"/>
          <w:b/>
          <w:sz w:val="26"/>
          <w:szCs w:val="26"/>
        </w:rPr>
        <w:br w:type="page"/>
      </w:r>
    </w:p>
    <w:p w14:paraId="5E85CBCC" w14:textId="0F724132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7A9E749B" w14:textId="1DF83E7F" w:rsidR="00E22A39" w:rsidRPr="00395C3F" w:rsidRDefault="00E22A39" w:rsidP="00E22A39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E22A39" w14:paraId="714AB8CB" w14:textId="77777777" w:rsidTr="00B60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2BEC49E8" w14:textId="77777777" w:rsidR="00E22A39" w:rsidRDefault="00E22A39" w:rsidP="00B60FDA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2DC1CD4" w14:textId="77777777" w:rsidR="00E22A39" w:rsidRDefault="00E22A39" w:rsidP="00B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E22A39" w14:paraId="56CAA8E1" w14:textId="77777777" w:rsidTr="00B60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AA04466" w14:textId="77777777" w:rsidR="00E22A39" w:rsidRDefault="00E22A39" w:rsidP="00B60FDA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 1</w:t>
            </w:r>
          </w:p>
        </w:tc>
        <w:tc>
          <w:tcPr>
            <w:tcW w:w="7430" w:type="dxa"/>
          </w:tcPr>
          <w:p w14:paraId="516CD23F" w14:textId="6A7904F2" w:rsidR="00E22A39" w:rsidRDefault="00E22A39" w:rsidP="00B60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E22A39" w14:paraId="10D1B9C8" w14:textId="77777777" w:rsidTr="00B6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BDB274" w14:textId="77777777" w:rsidR="00E22A39" w:rsidRDefault="00E22A39" w:rsidP="00B60F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2</w:t>
            </w:r>
          </w:p>
        </w:tc>
        <w:tc>
          <w:tcPr>
            <w:tcW w:w="7430" w:type="dxa"/>
          </w:tcPr>
          <w:p w14:paraId="0373E981" w14:textId="77777777" w:rsidR="00E22A39" w:rsidRDefault="00E22A39" w:rsidP="00B60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Visualizar.</w:t>
            </w:r>
          </w:p>
        </w:tc>
      </w:tr>
      <w:tr w:rsidR="00E22A39" w14:paraId="0FE297F6" w14:textId="77777777" w:rsidTr="00B60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D0DECF" w14:textId="77777777" w:rsidR="00E22A39" w:rsidRPr="00211FC3" w:rsidRDefault="00E22A39" w:rsidP="00B60FDA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 xml:space="preserve">No </w:t>
            </w:r>
            <w:r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60008B08" w14:textId="2C0249E5" w:rsidR="00E22A39" w:rsidRPr="00211FC3" w:rsidRDefault="00E22A39" w:rsidP="00B60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7AEFB480" w14:textId="2F4F6E34" w:rsidR="00A476D1" w:rsidRDefault="00A476D1" w:rsidP="00E22A39">
      <w:pPr>
        <w:rPr>
          <w:lang w:val="es-MX" w:eastAsia="ja-JP"/>
        </w:rPr>
      </w:pPr>
    </w:p>
    <w:p w14:paraId="0A789072" w14:textId="77777777" w:rsidR="00E22A39" w:rsidRDefault="00E22A39" w:rsidP="00E22A39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4E4A27CD" w14:textId="77777777" w:rsidR="00E22A39" w:rsidRPr="00AA24D3" w:rsidRDefault="00E22A39" w:rsidP="00E22A39">
      <w:pPr>
        <w:rPr>
          <w:lang w:val="es-MX" w:eastAsia="ja-JP"/>
        </w:rPr>
      </w:pPr>
    </w:p>
    <w:p w14:paraId="0DE5BAC4" w14:textId="77777777" w:rsidR="00E22A39" w:rsidRPr="00E22A39" w:rsidRDefault="00E22A39" w:rsidP="00E22A39">
      <w:pPr>
        <w:rPr>
          <w:rFonts w:cs="Arial"/>
          <w:color w:val="000000"/>
          <w:lang w:val="es-MX" w:eastAsia="es-MX"/>
        </w:rPr>
      </w:pPr>
      <w:r w:rsidRPr="00E22A39">
        <w:rPr>
          <w:rFonts w:cs="Arial"/>
          <w:color w:val="000000"/>
          <w:lang w:val="es-MX" w:eastAsia="es-MX"/>
        </w:rPr>
        <w:t>Los campos obligatorios se describen en el diccionario de datos y estos no deben ser valores nulos.</w:t>
      </w:r>
    </w:p>
    <w:p w14:paraId="588892E7" w14:textId="77777777" w:rsidR="00E22A39" w:rsidRPr="00E22A39" w:rsidRDefault="00E22A39" w:rsidP="00E22A39">
      <w:pPr>
        <w:rPr>
          <w:lang w:val="es-MX" w:eastAsia="ja-JP"/>
        </w:rPr>
      </w:pPr>
    </w:p>
    <w:p w14:paraId="197869A8" w14:textId="77777777" w:rsidR="002515B7" w:rsidRDefault="002515B7">
      <w:pPr>
        <w:rPr>
          <w:rFonts w:cs="Arial"/>
          <w:b/>
          <w:sz w:val="26"/>
          <w:szCs w:val="26"/>
        </w:rPr>
      </w:pPr>
      <w:bookmarkStart w:id="5" w:name="_Toc83769098"/>
      <w:r>
        <w:rPr>
          <w:rFonts w:cs="Arial"/>
          <w:b/>
          <w:sz w:val="26"/>
          <w:szCs w:val="26"/>
        </w:rPr>
        <w:br w:type="page"/>
      </w:r>
    </w:p>
    <w:p w14:paraId="296D93FE" w14:textId="04C52065" w:rsidR="00490541" w:rsidRPr="00F17BA7" w:rsidRDefault="00BD02E7" w:rsidP="00490541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19309750" w14:textId="5D7140D7" w:rsidR="00A73901" w:rsidRPr="00F17BA7" w:rsidRDefault="00E22A39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1DBF184" wp14:editId="1C250ED8">
            <wp:simplePos x="0" y="0"/>
            <wp:positionH relativeFrom="column">
              <wp:posOffset>379863</wp:posOffset>
            </wp:positionH>
            <wp:positionV relativeFrom="paragraph">
              <wp:posOffset>1275070</wp:posOffset>
            </wp:positionV>
            <wp:extent cx="4681182" cy="3961783"/>
            <wp:effectExtent l="0" t="0" r="571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396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496555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C393EA3" w14:textId="54B72C11" w:rsidR="004D7392" w:rsidRDefault="004D7392">
      <w:pPr>
        <w:rPr>
          <w:rFonts w:cs="Arial"/>
          <w:b/>
          <w:sz w:val="26"/>
          <w:szCs w:val="26"/>
        </w:rPr>
      </w:pPr>
    </w:p>
    <w:p w14:paraId="1222597A" w14:textId="4ACF53DE" w:rsidR="00E22A39" w:rsidRDefault="00E22A39">
      <w:pPr>
        <w:rPr>
          <w:rFonts w:cs="Arial"/>
          <w:b/>
          <w:sz w:val="26"/>
          <w:szCs w:val="26"/>
        </w:rPr>
      </w:pPr>
    </w:p>
    <w:p w14:paraId="0ED14E7B" w14:textId="2DA84908" w:rsidR="00E22A39" w:rsidRDefault="00E22A39">
      <w:pPr>
        <w:rPr>
          <w:rFonts w:cs="Arial"/>
          <w:b/>
          <w:sz w:val="26"/>
          <w:szCs w:val="26"/>
        </w:rPr>
      </w:pPr>
    </w:p>
    <w:p w14:paraId="0EE7027A" w14:textId="77777777" w:rsidR="002515B7" w:rsidRDefault="002515B7">
      <w:pPr>
        <w:rPr>
          <w:rFonts w:cs="Arial"/>
          <w:b/>
          <w:sz w:val="26"/>
          <w:szCs w:val="26"/>
        </w:rPr>
      </w:pPr>
      <w:bookmarkStart w:id="6" w:name="_Toc83769099"/>
      <w:r>
        <w:rPr>
          <w:rFonts w:cs="Arial"/>
          <w:b/>
          <w:sz w:val="26"/>
          <w:szCs w:val="26"/>
        </w:rPr>
        <w:br w:type="page"/>
      </w:r>
    </w:p>
    <w:p w14:paraId="5CB7FBA0" w14:textId="711006EF" w:rsidR="00AA0F4B" w:rsidRPr="00B07D34" w:rsidRDefault="008759E2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7CDC33DB" w14:textId="77777777" w:rsidR="00E22A39" w:rsidRDefault="00E22A39" w:rsidP="00E22A39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7"/>
        <w:gridCol w:w="7002"/>
      </w:tblGrid>
      <w:tr w:rsidR="00E22A39" w:rsidRPr="00A73901" w14:paraId="6141E400" w14:textId="77777777" w:rsidTr="00B60FDA">
        <w:tc>
          <w:tcPr>
            <w:tcW w:w="2207" w:type="dxa"/>
          </w:tcPr>
          <w:p w14:paraId="26BE511F" w14:textId="77777777" w:rsidR="00E22A39" w:rsidRPr="00E56DB5" w:rsidRDefault="00E22A39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7002" w:type="dxa"/>
          </w:tcPr>
          <w:p w14:paraId="6E3ACFC6" w14:textId="73744953" w:rsidR="00E22A39" w:rsidRPr="00A73901" w:rsidRDefault="00E22A39" w:rsidP="00B60FDA">
            <w:pPr>
              <w:rPr>
                <w:rFonts w:cs="Arial"/>
              </w:rPr>
            </w:pPr>
            <w:proofErr w:type="spellStart"/>
            <w:r w:rsidRPr="00E22A39">
              <w:rPr>
                <w:rFonts w:cs="Arial"/>
              </w:rPr>
              <w:t>catalogo_prioridad</w:t>
            </w:r>
            <w:proofErr w:type="spellEnd"/>
          </w:p>
        </w:tc>
      </w:tr>
      <w:tr w:rsidR="00E22A39" w:rsidRPr="00A73901" w14:paraId="0A2F8473" w14:textId="77777777" w:rsidTr="00B60FDA">
        <w:trPr>
          <w:trHeight w:val="247"/>
        </w:trPr>
        <w:tc>
          <w:tcPr>
            <w:tcW w:w="2207" w:type="dxa"/>
          </w:tcPr>
          <w:p w14:paraId="37D4C49E" w14:textId="77777777" w:rsidR="00E22A39" w:rsidRPr="00E56DB5" w:rsidRDefault="00E22A39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7002" w:type="dxa"/>
          </w:tcPr>
          <w:p w14:paraId="7887BB76" w14:textId="033C35F2" w:rsidR="00E22A39" w:rsidRPr="00A7413E" w:rsidRDefault="00E22A39" w:rsidP="00B60FDA">
            <w:pPr>
              <w:rPr>
                <w:rFonts w:cs="Arial"/>
              </w:rPr>
            </w:pPr>
            <w:r w:rsidRPr="00E22A39">
              <w:rPr>
                <w:rFonts w:cs="Arial"/>
              </w:rPr>
              <w:t xml:space="preserve">Catálogo de </w:t>
            </w:r>
            <w:r>
              <w:rPr>
                <w:rFonts w:cs="Arial"/>
              </w:rPr>
              <w:t>p</w:t>
            </w:r>
            <w:r w:rsidRPr="00E22A39">
              <w:rPr>
                <w:rFonts w:cs="Arial"/>
              </w:rPr>
              <w:t>rioridad en el módulo de adquisiciones</w:t>
            </w:r>
            <w:r>
              <w:rPr>
                <w:rFonts w:cs="Arial"/>
              </w:rPr>
              <w:t>.</w:t>
            </w:r>
          </w:p>
        </w:tc>
      </w:tr>
    </w:tbl>
    <w:p w14:paraId="5BF8D684" w14:textId="77777777" w:rsidR="00E22A39" w:rsidRPr="009304F9" w:rsidRDefault="00E22A39" w:rsidP="00E22A39">
      <w:pPr>
        <w:rPr>
          <w:rFonts w:cs="Arial"/>
          <w:b/>
          <w:sz w:val="26"/>
          <w:szCs w:val="26"/>
        </w:rPr>
      </w:pPr>
    </w:p>
    <w:tbl>
      <w:tblPr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1013"/>
        <w:gridCol w:w="1014"/>
        <w:gridCol w:w="1013"/>
        <w:gridCol w:w="1013"/>
        <w:gridCol w:w="579"/>
        <w:gridCol w:w="724"/>
        <w:gridCol w:w="1976"/>
      </w:tblGrid>
      <w:tr w:rsidR="00E22A39" w:rsidRPr="00356444" w14:paraId="363DDAE6" w14:textId="77777777" w:rsidTr="00B60FDA">
        <w:trPr>
          <w:trHeight w:val="229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5C45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A67F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317A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D8E9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0FFB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BF8B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E32D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3194" w14:textId="77777777" w:rsidR="00E22A39" w:rsidRPr="008D08D3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E22A39" w:rsidRPr="00356444" w14:paraId="39A80473" w14:textId="77777777" w:rsidTr="00B60FDA">
        <w:trPr>
          <w:trHeight w:val="229"/>
        </w:trPr>
        <w:tc>
          <w:tcPr>
            <w:tcW w:w="1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851D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6A863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CBBC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C91B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FA89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1890" w14:textId="77777777" w:rsidR="00E22A39" w:rsidRPr="009304F9" w:rsidRDefault="00E22A39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304F9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0808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EBD5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22A39" w:rsidRPr="00356444" w14:paraId="722B5A99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80D9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F334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DACB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93D5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3669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206E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DDF9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7445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E22A39" w:rsidRPr="00356444" w14:paraId="5F0897EF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9021" w14:textId="77777777" w:rsidR="00E22A39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8EEE0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0B349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ABBED" w14:textId="77777777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86D16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8D62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59869" w14:textId="77777777" w:rsidR="00E22A39" w:rsidRPr="008D08D3" w:rsidRDefault="00E22A39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4A347" w14:textId="6CFAE67E" w:rsidR="00E22A39" w:rsidRPr="008D08D3" w:rsidRDefault="00E22A39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Este campo describe el tipo de prioridad que será disponible en los módulos requeridos debe contener (alta, media y baja)</w:t>
            </w:r>
          </w:p>
        </w:tc>
      </w:tr>
    </w:tbl>
    <w:p w14:paraId="67B98E0E" w14:textId="77777777" w:rsidR="00E22A39" w:rsidRDefault="00E22A39" w:rsidP="00E22A39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414"/>
        <w:gridCol w:w="4795"/>
      </w:tblGrid>
      <w:tr w:rsidR="00E22A39" w14:paraId="61BABEA1" w14:textId="77777777" w:rsidTr="00B60FD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8B8DF2" w14:textId="77777777" w:rsidR="00E22A39" w:rsidRDefault="00E22A39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1551C" w14:textId="77777777" w:rsidR="00E22A39" w:rsidRDefault="00E22A39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E22A39" w14:paraId="4BF14725" w14:textId="77777777" w:rsidTr="00B60FDA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0DD0" w14:textId="77777777" w:rsidR="00E22A39" w:rsidRDefault="00E22A39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D0E8" w14:textId="77777777" w:rsidR="00E22A39" w:rsidRDefault="00E22A39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</w:tbl>
    <w:p w14:paraId="024341BE" w14:textId="77777777" w:rsidR="00E22A39" w:rsidRDefault="00E22A39" w:rsidP="00E22A39"/>
    <w:p w14:paraId="1042E8E4" w14:textId="2DCF2692" w:rsidR="00E22A39" w:rsidRDefault="00E22A39" w:rsidP="00A80D7E">
      <w:pPr>
        <w:rPr>
          <w:rFonts w:cs="Arial"/>
          <w:b/>
          <w:sz w:val="26"/>
          <w:szCs w:val="26"/>
        </w:rPr>
      </w:pPr>
    </w:p>
    <w:sectPr w:rsidR="00E22A39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FD0D3" w14:textId="77777777" w:rsidR="007B124E" w:rsidRDefault="007B124E">
      <w:r>
        <w:separator/>
      </w:r>
    </w:p>
  </w:endnote>
  <w:endnote w:type="continuationSeparator" w:id="0">
    <w:p w14:paraId="0FDE9A78" w14:textId="77777777" w:rsidR="007B124E" w:rsidRDefault="007B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C8B62CC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17DFB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4F0F6" w14:textId="77777777" w:rsidR="007B124E" w:rsidRDefault="007B124E">
      <w:r>
        <w:separator/>
      </w:r>
    </w:p>
  </w:footnote>
  <w:footnote w:type="continuationSeparator" w:id="0">
    <w:p w14:paraId="70B5B137" w14:textId="77777777" w:rsidR="007B124E" w:rsidRDefault="007B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3ED7"/>
    <w:multiLevelType w:val="hybridMultilevel"/>
    <w:tmpl w:val="934EAC0C"/>
    <w:lvl w:ilvl="0" w:tplc="D5220ED6">
      <w:numFmt w:val="bullet"/>
      <w:lvlText w:val=""/>
      <w:lvlJc w:val="left"/>
      <w:pPr>
        <w:ind w:left="720" w:hanging="360"/>
      </w:pPr>
      <w:rPr>
        <w:rFonts w:ascii="CIDFont+F3" w:eastAsia="CIDFont+F3" w:hAnsi="CIDFont+F2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2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531DCA"/>
    <w:multiLevelType w:val="hybridMultilevel"/>
    <w:tmpl w:val="24B46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6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8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B81A90"/>
    <w:multiLevelType w:val="hybridMultilevel"/>
    <w:tmpl w:val="575E208C"/>
    <w:lvl w:ilvl="0" w:tplc="D5220ED6">
      <w:numFmt w:val="bullet"/>
      <w:lvlText w:val=""/>
      <w:lvlJc w:val="left"/>
      <w:pPr>
        <w:ind w:left="1440" w:hanging="360"/>
      </w:pPr>
      <w:rPr>
        <w:rFonts w:ascii="CIDFont+F3" w:eastAsia="CIDFont+F3" w:hAnsi="CIDFont+F2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D32446"/>
    <w:multiLevelType w:val="hybridMultilevel"/>
    <w:tmpl w:val="76F6551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665CCC"/>
    <w:multiLevelType w:val="hybridMultilevel"/>
    <w:tmpl w:val="AFEEE0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772387"/>
    <w:multiLevelType w:val="hybridMultilevel"/>
    <w:tmpl w:val="D9D2E38E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18"/>
  </w:num>
  <w:num w:numId="8">
    <w:abstractNumId w:val="16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4"/>
  </w:num>
  <w:num w:numId="22">
    <w:abstractNumId w:val="23"/>
  </w:num>
  <w:num w:numId="23">
    <w:abstractNumId w:val="6"/>
  </w:num>
  <w:num w:numId="24">
    <w:abstractNumId w:val="3"/>
  </w:num>
  <w:num w:numId="25">
    <w:abstractNumId w:val="1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7"/>
  </w:num>
  <w:num w:numId="29">
    <w:abstractNumId w:val="7"/>
  </w:num>
  <w:num w:numId="30">
    <w:abstractNumId w:val="22"/>
  </w:num>
  <w:num w:numId="31">
    <w:abstractNumId w:val="4"/>
  </w:num>
  <w:num w:numId="32">
    <w:abstractNumId w:val="0"/>
  </w:num>
  <w:num w:numId="33">
    <w:abstractNumId w:val="9"/>
  </w:num>
  <w:num w:numId="34">
    <w:abstractNumId w:val="1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3B02"/>
    <w:rsid w:val="000A404C"/>
    <w:rsid w:val="000A4558"/>
    <w:rsid w:val="000A6169"/>
    <w:rsid w:val="000A7D1A"/>
    <w:rsid w:val="000C774D"/>
    <w:rsid w:val="000D2DDC"/>
    <w:rsid w:val="000D3EE6"/>
    <w:rsid w:val="000E0CE2"/>
    <w:rsid w:val="000E6694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2FD7"/>
    <w:rsid w:val="0014498C"/>
    <w:rsid w:val="00147354"/>
    <w:rsid w:val="00147915"/>
    <w:rsid w:val="00150346"/>
    <w:rsid w:val="00162481"/>
    <w:rsid w:val="00163325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15B7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3866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2D46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75B4E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124E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3FDC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5DA9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561E"/>
    <w:rsid w:val="0092788C"/>
    <w:rsid w:val="009316E3"/>
    <w:rsid w:val="00936CFC"/>
    <w:rsid w:val="009374F4"/>
    <w:rsid w:val="009415FB"/>
    <w:rsid w:val="00946825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4390"/>
    <w:rsid w:val="00A158E9"/>
    <w:rsid w:val="00A30BCE"/>
    <w:rsid w:val="00A372B3"/>
    <w:rsid w:val="00A47579"/>
    <w:rsid w:val="00A476D1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3C56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07D3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557D7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54C6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17DFB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5523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0B11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2A39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126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EF708E"/>
    <w:rsid w:val="00F00833"/>
    <w:rsid w:val="00F01904"/>
    <w:rsid w:val="00F031B2"/>
    <w:rsid w:val="00F067C0"/>
    <w:rsid w:val="00F1043F"/>
    <w:rsid w:val="00F17BA7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171D7"/>
    <w:rsid w:val="00186D2E"/>
    <w:rsid w:val="001C240E"/>
    <w:rsid w:val="001E5171"/>
    <w:rsid w:val="00207B56"/>
    <w:rsid w:val="002C2A61"/>
    <w:rsid w:val="00335F5D"/>
    <w:rsid w:val="003F5EE4"/>
    <w:rsid w:val="003F72F7"/>
    <w:rsid w:val="00403214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7D48"/>
    <w:rsid w:val="009B09D6"/>
    <w:rsid w:val="009F1D85"/>
    <w:rsid w:val="009F38FE"/>
    <w:rsid w:val="009F3EFF"/>
    <w:rsid w:val="00A17938"/>
    <w:rsid w:val="00A52B47"/>
    <w:rsid w:val="00A624B1"/>
    <w:rsid w:val="00A84106"/>
    <w:rsid w:val="00A9359E"/>
    <w:rsid w:val="00B11CEE"/>
    <w:rsid w:val="00B32822"/>
    <w:rsid w:val="00B37442"/>
    <w:rsid w:val="00B74FC1"/>
    <w:rsid w:val="00B80371"/>
    <w:rsid w:val="00BA753B"/>
    <w:rsid w:val="00BD6F4C"/>
    <w:rsid w:val="00CD2B27"/>
    <w:rsid w:val="00CF6F0A"/>
    <w:rsid w:val="00D658FD"/>
    <w:rsid w:val="00D73A14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7B9016-0F50-4742-9264-282A0051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</TotalTime>
  <Pages>6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2182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6</cp:revision>
  <cp:lastPrinted>2007-11-14T03:04:00Z</cp:lastPrinted>
  <dcterms:created xsi:type="dcterms:W3CDTF">2021-09-29T07:43:00Z</dcterms:created>
  <dcterms:modified xsi:type="dcterms:W3CDTF">2021-09-30T15:43:00Z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