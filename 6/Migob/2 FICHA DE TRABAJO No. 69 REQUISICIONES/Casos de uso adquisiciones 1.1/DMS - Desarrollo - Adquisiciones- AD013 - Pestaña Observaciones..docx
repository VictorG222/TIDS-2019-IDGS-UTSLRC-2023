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240C62DA" w:rsidR="00667385" w:rsidRDefault="00DB3486" w:rsidP="00DB3486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4F4E97BE" w:rsidR="00490541" w:rsidRDefault="009A08AF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observaciones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D1B1EEF" w14:textId="2CA5E02C" w:rsidR="0053420F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5907" w:history="1">
            <w:r w:rsidR="0053420F" w:rsidRPr="00D32D97">
              <w:rPr>
                <w:rStyle w:val="Hipervnculo"/>
                <w:rFonts w:cs="Arial"/>
                <w:noProof/>
              </w:rPr>
              <w:t>1.</w:t>
            </w:r>
            <w:r w:rsidR="005342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3420F" w:rsidRPr="00D32D97">
              <w:rPr>
                <w:rStyle w:val="Hipervnculo"/>
                <w:rFonts w:cs="Arial"/>
                <w:noProof/>
              </w:rPr>
              <w:t>Caso de Uso: Pestaña observaciones.</w:t>
            </w:r>
            <w:r w:rsidR="0053420F">
              <w:rPr>
                <w:noProof/>
                <w:webHidden/>
              </w:rPr>
              <w:tab/>
            </w:r>
            <w:r w:rsidR="0053420F">
              <w:rPr>
                <w:noProof/>
                <w:webHidden/>
              </w:rPr>
              <w:fldChar w:fldCharType="begin"/>
            </w:r>
            <w:r w:rsidR="0053420F">
              <w:rPr>
                <w:noProof/>
                <w:webHidden/>
              </w:rPr>
              <w:instrText xml:space="preserve"> PAGEREF _Toc83885907 \h </w:instrText>
            </w:r>
            <w:r w:rsidR="0053420F">
              <w:rPr>
                <w:noProof/>
                <w:webHidden/>
              </w:rPr>
            </w:r>
            <w:r w:rsidR="0053420F">
              <w:rPr>
                <w:noProof/>
                <w:webHidden/>
              </w:rPr>
              <w:fldChar w:fldCharType="separate"/>
            </w:r>
            <w:r w:rsidR="00DA009B">
              <w:rPr>
                <w:noProof/>
                <w:webHidden/>
              </w:rPr>
              <w:t>3</w:t>
            </w:r>
            <w:r w:rsidR="0053420F">
              <w:rPr>
                <w:noProof/>
                <w:webHidden/>
              </w:rPr>
              <w:fldChar w:fldCharType="end"/>
            </w:r>
          </w:hyperlink>
        </w:p>
        <w:p w14:paraId="447EA292" w14:textId="46C69E6D" w:rsidR="0053420F" w:rsidRDefault="00982F6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908" w:history="1">
            <w:r w:rsidR="0053420F" w:rsidRPr="00D32D97">
              <w:rPr>
                <w:rStyle w:val="Hipervnculo"/>
                <w:rFonts w:cs="Arial"/>
                <w:noProof/>
              </w:rPr>
              <w:t>2.</w:t>
            </w:r>
            <w:r w:rsidR="005342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3420F" w:rsidRPr="00D32D97">
              <w:rPr>
                <w:rStyle w:val="Hipervnculo"/>
                <w:rFonts w:cs="Arial"/>
                <w:noProof/>
              </w:rPr>
              <w:t>Descripción.</w:t>
            </w:r>
            <w:r w:rsidR="0053420F">
              <w:rPr>
                <w:noProof/>
                <w:webHidden/>
              </w:rPr>
              <w:tab/>
            </w:r>
            <w:r w:rsidR="0053420F">
              <w:rPr>
                <w:noProof/>
                <w:webHidden/>
              </w:rPr>
              <w:fldChar w:fldCharType="begin"/>
            </w:r>
            <w:r w:rsidR="0053420F">
              <w:rPr>
                <w:noProof/>
                <w:webHidden/>
              </w:rPr>
              <w:instrText xml:space="preserve"> PAGEREF _Toc83885908 \h </w:instrText>
            </w:r>
            <w:r w:rsidR="0053420F">
              <w:rPr>
                <w:noProof/>
                <w:webHidden/>
              </w:rPr>
            </w:r>
            <w:r w:rsidR="0053420F">
              <w:rPr>
                <w:noProof/>
                <w:webHidden/>
              </w:rPr>
              <w:fldChar w:fldCharType="separate"/>
            </w:r>
            <w:r w:rsidR="00DA009B">
              <w:rPr>
                <w:noProof/>
                <w:webHidden/>
              </w:rPr>
              <w:t>3</w:t>
            </w:r>
            <w:r w:rsidR="0053420F">
              <w:rPr>
                <w:noProof/>
                <w:webHidden/>
              </w:rPr>
              <w:fldChar w:fldCharType="end"/>
            </w:r>
          </w:hyperlink>
        </w:p>
        <w:p w14:paraId="492F9CAC" w14:textId="7DA6A910" w:rsidR="0053420F" w:rsidRDefault="00982F6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909" w:history="1">
            <w:r w:rsidR="0053420F" w:rsidRPr="00D32D97">
              <w:rPr>
                <w:rStyle w:val="Hipervnculo"/>
                <w:rFonts w:cs="Arial"/>
                <w:b/>
                <w:noProof/>
              </w:rPr>
              <w:t>3.</w:t>
            </w:r>
            <w:r w:rsidR="005342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3420F" w:rsidRPr="00D32D97">
              <w:rPr>
                <w:rStyle w:val="Hipervnculo"/>
                <w:rFonts w:cs="Arial"/>
                <w:b/>
                <w:noProof/>
              </w:rPr>
              <w:t>Flujo normal.</w:t>
            </w:r>
            <w:r w:rsidR="0053420F">
              <w:rPr>
                <w:noProof/>
                <w:webHidden/>
              </w:rPr>
              <w:tab/>
            </w:r>
            <w:r w:rsidR="0053420F">
              <w:rPr>
                <w:noProof/>
                <w:webHidden/>
              </w:rPr>
              <w:fldChar w:fldCharType="begin"/>
            </w:r>
            <w:r w:rsidR="0053420F">
              <w:rPr>
                <w:noProof/>
                <w:webHidden/>
              </w:rPr>
              <w:instrText xml:space="preserve"> PAGEREF _Toc83885909 \h </w:instrText>
            </w:r>
            <w:r w:rsidR="0053420F">
              <w:rPr>
                <w:noProof/>
                <w:webHidden/>
              </w:rPr>
            </w:r>
            <w:r w:rsidR="0053420F">
              <w:rPr>
                <w:noProof/>
                <w:webHidden/>
              </w:rPr>
              <w:fldChar w:fldCharType="separate"/>
            </w:r>
            <w:r w:rsidR="00DA009B">
              <w:rPr>
                <w:noProof/>
                <w:webHidden/>
              </w:rPr>
              <w:t>4</w:t>
            </w:r>
            <w:r w:rsidR="0053420F">
              <w:rPr>
                <w:noProof/>
                <w:webHidden/>
              </w:rPr>
              <w:fldChar w:fldCharType="end"/>
            </w:r>
          </w:hyperlink>
        </w:p>
        <w:p w14:paraId="429A3FF6" w14:textId="14117649" w:rsidR="0053420F" w:rsidRDefault="00982F6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910" w:history="1">
            <w:r w:rsidR="0053420F" w:rsidRPr="00D32D97">
              <w:rPr>
                <w:rStyle w:val="Hipervnculo"/>
                <w:rFonts w:cs="Arial"/>
                <w:b/>
                <w:noProof/>
              </w:rPr>
              <w:t>4.</w:t>
            </w:r>
            <w:r w:rsidR="005342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3420F" w:rsidRPr="00D32D97">
              <w:rPr>
                <w:rStyle w:val="Hipervnculo"/>
                <w:rFonts w:cs="Arial"/>
                <w:b/>
                <w:noProof/>
              </w:rPr>
              <w:t>Diagra</w:t>
            </w:r>
            <w:bookmarkStart w:id="0" w:name="_GoBack"/>
            <w:bookmarkEnd w:id="0"/>
            <w:r w:rsidR="0053420F" w:rsidRPr="00D32D97">
              <w:rPr>
                <w:rStyle w:val="Hipervnculo"/>
                <w:rFonts w:cs="Arial"/>
                <w:b/>
                <w:noProof/>
              </w:rPr>
              <w:t>ma de Caso de Uso</w:t>
            </w:r>
            <w:r w:rsidR="0053420F">
              <w:rPr>
                <w:noProof/>
                <w:webHidden/>
              </w:rPr>
              <w:tab/>
            </w:r>
            <w:r w:rsidR="0053420F">
              <w:rPr>
                <w:noProof/>
                <w:webHidden/>
              </w:rPr>
              <w:fldChar w:fldCharType="begin"/>
            </w:r>
            <w:r w:rsidR="0053420F">
              <w:rPr>
                <w:noProof/>
                <w:webHidden/>
              </w:rPr>
              <w:instrText xml:space="preserve"> PAGEREF _Toc83885910 \h </w:instrText>
            </w:r>
            <w:r w:rsidR="0053420F">
              <w:rPr>
                <w:noProof/>
                <w:webHidden/>
              </w:rPr>
            </w:r>
            <w:r w:rsidR="0053420F">
              <w:rPr>
                <w:noProof/>
                <w:webHidden/>
              </w:rPr>
              <w:fldChar w:fldCharType="separate"/>
            </w:r>
            <w:r w:rsidR="00DA009B">
              <w:rPr>
                <w:noProof/>
                <w:webHidden/>
              </w:rPr>
              <w:t>5</w:t>
            </w:r>
            <w:r w:rsidR="0053420F">
              <w:rPr>
                <w:noProof/>
                <w:webHidden/>
              </w:rPr>
              <w:fldChar w:fldCharType="end"/>
            </w:r>
          </w:hyperlink>
        </w:p>
        <w:p w14:paraId="3294932A" w14:textId="7EC1C9EE" w:rsidR="0053420F" w:rsidRDefault="00982F6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5911" w:history="1">
            <w:r w:rsidR="0053420F" w:rsidRPr="00D32D97">
              <w:rPr>
                <w:rStyle w:val="Hipervnculo"/>
                <w:rFonts w:cs="Arial"/>
                <w:b/>
                <w:noProof/>
              </w:rPr>
              <w:t>5.</w:t>
            </w:r>
            <w:r w:rsidR="005342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53420F" w:rsidRPr="00D32D97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53420F">
              <w:rPr>
                <w:noProof/>
                <w:webHidden/>
              </w:rPr>
              <w:tab/>
            </w:r>
            <w:r w:rsidR="0053420F">
              <w:rPr>
                <w:noProof/>
                <w:webHidden/>
              </w:rPr>
              <w:fldChar w:fldCharType="begin"/>
            </w:r>
            <w:r w:rsidR="0053420F">
              <w:rPr>
                <w:noProof/>
                <w:webHidden/>
              </w:rPr>
              <w:instrText xml:space="preserve"> PAGEREF _Toc83885911 \h </w:instrText>
            </w:r>
            <w:r w:rsidR="0053420F">
              <w:rPr>
                <w:noProof/>
                <w:webHidden/>
              </w:rPr>
            </w:r>
            <w:r w:rsidR="0053420F">
              <w:rPr>
                <w:noProof/>
                <w:webHidden/>
              </w:rPr>
              <w:fldChar w:fldCharType="separate"/>
            </w:r>
            <w:r w:rsidR="00DA009B">
              <w:rPr>
                <w:noProof/>
                <w:webHidden/>
              </w:rPr>
              <w:t>6</w:t>
            </w:r>
            <w:r w:rsidR="0053420F">
              <w:rPr>
                <w:noProof/>
                <w:webHidden/>
              </w:rPr>
              <w:fldChar w:fldCharType="end"/>
            </w:r>
          </w:hyperlink>
        </w:p>
        <w:p w14:paraId="02AB4D39" w14:textId="28695CD5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0C81140C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5907"/>
      <w:r w:rsidRPr="001F5E92">
        <w:rPr>
          <w:rFonts w:cs="Arial"/>
        </w:rPr>
        <w:lastRenderedPageBreak/>
        <w:t xml:space="preserve">Caso de Uso: </w:t>
      </w:r>
      <w:r w:rsidR="009A08AF">
        <w:rPr>
          <w:rFonts w:cs="Arial"/>
        </w:rPr>
        <w:t>Pestaña observaciones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885908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6CB2D1D1" w14:textId="5B156452" w:rsidR="00A36431" w:rsidRPr="00F73623" w:rsidRDefault="00A36431" w:rsidP="00A36431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“Observaciones” dentro del módulo de “Adquisiciones”, así como los diferentes escenarios emergentes sobre el proceso.</w:t>
      </w:r>
    </w:p>
    <w:p w14:paraId="2134533F" w14:textId="6C545154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79C101EB" w14:textId="77777777" w:rsidR="00A36431" w:rsidRPr="00A36431" w:rsidRDefault="00A36431" w:rsidP="00A364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A36431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A36431">
        <w:tc>
          <w:tcPr>
            <w:tcW w:w="8729" w:type="dxa"/>
            <w:gridSpan w:val="2"/>
            <w:vAlign w:val="center"/>
          </w:tcPr>
          <w:p w14:paraId="5946C3B6" w14:textId="0E75D973" w:rsidR="00CD7EE7" w:rsidRPr="009B44E8" w:rsidRDefault="009A08A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AD013</w:t>
            </w:r>
          </w:p>
        </w:tc>
      </w:tr>
      <w:tr w:rsidR="00AD1204" w:rsidRPr="00AD1204" w14:paraId="761F26C0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4DEB69D7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53420F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53420F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3A55A6E5" w:rsidR="00717985" w:rsidRPr="00297EFD" w:rsidRDefault="00A36431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A36431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0B78E804" w:rsidR="009B32ED" w:rsidRPr="00FF5CE7" w:rsidRDefault="00556536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inserción de observaciones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8759E2" w:rsidRPr="00211FC3" w14:paraId="2374E7D6" w14:textId="77777777" w:rsidTr="00A36431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A36431" w:rsidRPr="00AD1204" w14:paraId="1B7DACC3" w14:textId="77777777" w:rsidTr="00A36431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A36431" w:rsidRDefault="00A36431" w:rsidP="00A3643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3404BE04" w:rsidR="00A36431" w:rsidRPr="00E91C7F" w:rsidRDefault="00A36431" w:rsidP="00A3643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A36431" w:rsidRPr="00AD1204" w14:paraId="11C7EFBF" w14:textId="77777777" w:rsidTr="00A36431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A36431" w:rsidRPr="00A570BC" w:rsidRDefault="00A36431" w:rsidP="00A3643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A36431" w:rsidRPr="00AD1204" w14:paraId="41B62075" w14:textId="77777777" w:rsidTr="00A36431">
        <w:tc>
          <w:tcPr>
            <w:tcW w:w="8729" w:type="dxa"/>
            <w:gridSpan w:val="2"/>
            <w:shd w:val="clear" w:color="auto" w:fill="auto"/>
          </w:tcPr>
          <w:p w14:paraId="6B62A08D" w14:textId="2FA3A2EF" w:rsidR="00A36431" w:rsidRPr="001E2A8C" w:rsidRDefault="00A36431" w:rsidP="00A36431">
            <w:pPr>
              <w:jc w:val="both"/>
              <w:rPr>
                <w:rFonts w:cs="Arial"/>
                <w:lang w:val="es-MX" w:eastAsia="en-US"/>
              </w:rPr>
            </w:pPr>
            <w:r w:rsidRPr="001E2A8C">
              <w:rPr>
                <w:rFonts w:cs="Arial"/>
                <w:lang w:val="es-MX" w:eastAsia="en-US"/>
              </w:rPr>
              <w:t>Esta pestaña es un recuadro de texto libre.</w:t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1783361F" w:rsidR="00DF11CC" w:rsidRDefault="00DF11CC">
      <w:pPr>
        <w:rPr>
          <w:rFonts w:cs="Arial"/>
          <w:b/>
          <w:sz w:val="26"/>
          <w:szCs w:val="26"/>
        </w:rPr>
      </w:pPr>
    </w:p>
    <w:p w14:paraId="599C773F" w14:textId="77777777" w:rsidR="001E2A8C" w:rsidRDefault="001E2A8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0C454CB5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5909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03476F8D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74FA71BE" w14:textId="6AE756C3" w:rsidR="00BA2E8C" w:rsidRDefault="00A43059" w:rsidP="001E2A8C">
      <w:pPr>
        <w:rPr>
          <w:lang w:val="es-MX" w:eastAsia="es-MX"/>
        </w:rPr>
      </w:pPr>
      <w:r w:rsidRPr="00CB740F">
        <w:rPr>
          <w:lang w:val="es-MX" w:eastAsia="es-MX"/>
        </w:rPr>
        <w:t>Los campos obligatorios se describen en el diccionario de datos y estos no deben ser valores nulos.</w:t>
      </w:r>
    </w:p>
    <w:p w14:paraId="47F86BBA" w14:textId="77777777" w:rsidR="00CB740F" w:rsidRDefault="00CB740F">
      <w:pPr>
        <w:rPr>
          <w:rFonts w:cs="Arial"/>
          <w:b/>
          <w:sz w:val="26"/>
          <w:szCs w:val="26"/>
        </w:rPr>
      </w:pPr>
    </w:p>
    <w:p w14:paraId="597B923C" w14:textId="77777777" w:rsidR="001E2A8C" w:rsidRDefault="001E2A8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051BEC90" w14:textId="7E7E973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5910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0AF0DE81" w:rsidR="00490541" w:rsidRDefault="00490541" w:rsidP="00490541">
      <w:pPr>
        <w:rPr>
          <w:rFonts w:cs="Arial"/>
          <w:lang w:val="es-MX"/>
        </w:rPr>
      </w:pPr>
    </w:p>
    <w:p w14:paraId="52BEB00C" w14:textId="00D52942" w:rsidR="00E94708" w:rsidRDefault="00BA2E8C" w:rsidP="00490541">
      <w:r w:rsidRPr="00BA2E8C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F081B95" wp14:editId="18EFD863">
            <wp:simplePos x="0" y="0"/>
            <wp:positionH relativeFrom="column">
              <wp:posOffset>378551</wp:posOffset>
            </wp:positionH>
            <wp:positionV relativeFrom="paragraph">
              <wp:posOffset>1251805</wp:posOffset>
            </wp:positionV>
            <wp:extent cx="5087529" cy="4240453"/>
            <wp:effectExtent l="0" t="0" r="0" b="8255"/>
            <wp:wrapNone/>
            <wp:docPr id="2" name="Imagen 2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" t="7455" r="1916" b="12511"/>
                    <a:stretch/>
                  </pic:blipFill>
                  <pic:spPr bwMode="auto">
                    <a:xfrm>
                      <a:off x="0" y="0"/>
                      <a:ext cx="5091794" cy="424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5pt;height:439.7pt" o:ole="">
            <v:imagedata r:id="rId17" o:title=""/>
          </v:shape>
          <o:OLEObject Type="Embed" ProgID="Visio.Drawing.15" ShapeID="_x0000_i1025" DrawAspect="Content" ObjectID="_1694511202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3507A1C1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7AD3252C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5911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72CD7512" w14:textId="4F960A0F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A0CD3F0" w14:textId="1E08D379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7"/>
        <w:gridCol w:w="6332"/>
      </w:tblGrid>
      <w:tr w:rsidR="0053420F" w:rsidRPr="0053420F" w14:paraId="0A1DC0BD" w14:textId="77777777" w:rsidTr="0053420F">
        <w:trPr>
          <w:trHeight w:val="30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B1D95" w14:textId="77777777" w:rsidR="0053420F" w:rsidRPr="0053420F" w:rsidRDefault="0053420F" w:rsidP="0053420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3420F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A5AD802" w14:textId="77777777" w:rsidR="0053420F" w:rsidRPr="0053420F" w:rsidRDefault="0053420F" w:rsidP="0053420F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53420F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53420F" w:rsidRPr="0053420F" w14:paraId="785AE2C8" w14:textId="77777777" w:rsidTr="0053420F">
        <w:trPr>
          <w:trHeight w:val="30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7B773" w14:textId="77777777" w:rsidR="0053420F" w:rsidRPr="0053420F" w:rsidRDefault="0053420F" w:rsidP="0053420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3420F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5C597BC" w14:textId="26EA9545" w:rsidR="0053420F" w:rsidRPr="0053420F" w:rsidRDefault="0053420F" w:rsidP="0053420F">
            <w:pPr>
              <w:rPr>
                <w:rFonts w:cs="Arial"/>
                <w:color w:val="000000"/>
                <w:lang w:val="es-MX" w:eastAsia="es-MX"/>
              </w:rPr>
            </w:pPr>
            <w:r w:rsidRPr="0053420F">
              <w:rPr>
                <w:rFonts w:cs="Arial"/>
                <w:color w:val="000000"/>
                <w:lang w:val="es-MX" w:eastAsia="es-MX"/>
              </w:rPr>
              <w:t>Pestaña observaciones en el módulo de requisiciones.</w:t>
            </w:r>
          </w:p>
        </w:tc>
      </w:tr>
    </w:tbl>
    <w:p w14:paraId="53A58EA4" w14:textId="1DDA1E30" w:rsidR="00BA2E8C" w:rsidRPr="0053420F" w:rsidRDefault="00BA2E8C" w:rsidP="0053420F">
      <w:pPr>
        <w:outlineLvl w:val="0"/>
        <w:rPr>
          <w:rFonts w:cs="Arial"/>
          <w:b/>
          <w:sz w:val="26"/>
          <w:szCs w:val="26"/>
          <w:lang w:val="es-MX"/>
        </w:rPr>
      </w:pPr>
    </w:p>
    <w:p w14:paraId="53C4E284" w14:textId="77777777" w:rsidR="00BA2E8C" w:rsidRDefault="00BA2E8C" w:rsidP="009A08AF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43"/>
        <w:gridCol w:w="993"/>
        <w:gridCol w:w="992"/>
        <w:gridCol w:w="992"/>
        <w:gridCol w:w="851"/>
        <w:gridCol w:w="850"/>
        <w:gridCol w:w="1788"/>
      </w:tblGrid>
      <w:tr w:rsidR="00DA009B" w14:paraId="45C9DDEE" w14:textId="77777777" w:rsidTr="00DA009B">
        <w:trPr>
          <w:trHeight w:val="312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43153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506B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1C03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F5E07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72290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5B6FF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A0F7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FC588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DA009B" w14:paraId="1CE307FE" w14:textId="77777777" w:rsidTr="00DA009B">
        <w:trPr>
          <w:trHeight w:val="312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C009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0B89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60C2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D21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6724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39F2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C80A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E52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DA009B" w14:paraId="1E1BAB08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66F6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D350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879F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B5DC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8A65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1CFF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3FC5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465A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DA009B" w14:paraId="4F87AACA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D07B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D6E4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BF36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69CC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A362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C02D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5739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0CD10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requisición correspondiente.</w:t>
            </w:r>
          </w:p>
        </w:tc>
      </w:tr>
      <w:tr w:rsidR="00DA009B" w14:paraId="4DE93278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FE844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E4D3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5595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19CC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831E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FE40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CC53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626BF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DA009B" w14:paraId="60BBFB0B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21192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cog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A8B7B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C279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6C1D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718C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DF1D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4A33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177A4F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El COG de las claves presupuestales que tiene autorizada la UR del usuario que realiza la Requisición.</w:t>
            </w:r>
          </w:p>
        </w:tc>
      </w:tr>
      <w:tr w:rsidR="00DA009B" w14:paraId="35460C69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AC6BD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7102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3C40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3C67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1841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6584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56C7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FE94C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 responsable</w:t>
            </w:r>
          </w:p>
        </w:tc>
      </w:tr>
      <w:tr w:rsidR="00DA009B" w14:paraId="65123EB9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6DF1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fuente_financiamiento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9C2C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35B4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1E26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8407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D2EE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C42E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09288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 responsable</w:t>
            </w:r>
          </w:p>
        </w:tc>
      </w:tr>
      <w:tr w:rsidR="00DA009B" w14:paraId="24B65F5B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D3ED0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F71D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F8C3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1FF0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1977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CAE0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D682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0CA86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</w:tr>
      <w:tr w:rsidR="00DA009B" w14:paraId="0D69C3C0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4F663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CDCA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9BE5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8215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3EB9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293D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D921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A5C0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</w:tr>
      <w:tr w:rsidR="00DA009B" w14:paraId="573739D3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7679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garantia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E6A6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A4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EDBF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A9F2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95D8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52E1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6682C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garantía.</w:t>
            </w:r>
          </w:p>
        </w:tc>
      </w:tr>
      <w:tr w:rsidR="00DA009B" w14:paraId="506352F3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22552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EBA8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734C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148D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3DB3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E6E2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3C00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AB6C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servicio Post-venta.</w:t>
            </w:r>
          </w:p>
        </w:tc>
      </w:tr>
      <w:tr w:rsidR="00DA009B" w14:paraId="47EA3931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21FE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soporte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DA7E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FD08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F326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D096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DD36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34E3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B5D62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soporte.</w:t>
            </w:r>
          </w:p>
        </w:tc>
      </w:tr>
      <w:tr w:rsidR="00DA009B" w14:paraId="6D78C7D5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0D64D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capacitacion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A4F7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68B7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1909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5302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4F13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743A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BCBDE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capacitación.</w:t>
            </w:r>
          </w:p>
        </w:tc>
      </w:tr>
      <w:tr w:rsidR="00DA009B" w14:paraId="2CB18A51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1B7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instalacion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532B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68C5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1B50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995F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B242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7F7C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9DC9E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instalación.</w:t>
            </w:r>
          </w:p>
        </w:tc>
      </w:tr>
      <w:tr w:rsidR="00DA009B" w14:paraId="66473DC7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41500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otros_criterios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6771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3A23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40C2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2EFA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108C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A80C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C0F6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 de texto para señalar el otro criterio con el cual la requisición cuenta.</w:t>
            </w:r>
          </w:p>
        </w:tc>
      </w:tr>
      <w:tr w:rsidR="00DA009B" w14:paraId="3FF62E69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9DBF3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texto_otroscriterios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7DF4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CA29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777B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88C0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105F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EC6A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69F33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Campo de texto para indicar cuál es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otro criterio con el cual la requisición cuenta.</w:t>
            </w:r>
          </w:p>
        </w:tc>
      </w:tr>
      <w:tr w:rsidR="00DA009B" w14:paraId="42841592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F458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ficha_tecnica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B9F5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CAF2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7A62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E41A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92D1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460A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D3D44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ficha técnica.</w:t>
            </w:r>
          </w:p>
        </w:tc>
      </w:tr>
      <w:tr w:rsidR="00DA009B" w14:paraId="4E6DE29E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60E6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documento_fichatecnica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E3B3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2506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415D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7252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87A7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0184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F3F59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ficha técnica.</w:t>
            </w:r>
          </w:p>
        </w:tc>
      </w:tr>
      <w:tr w:rsidR="00DA009B" w14:paraId="10C63D19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BA47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carta_descriptiva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10D4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6F81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7828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6A95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C437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349DD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8461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carta descriptiva.</w:t>
            </w:r>
          </w:p>
        </w:tc>
      </w:tr>
      <w:tr w:rsidR="00DA009B" w14:paraId="293BA9E6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2A00E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documento_cartadescriptiva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306DC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B149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1C9A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1317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314A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CC2C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84FD6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carta descriptiva</w:t>
            </w:r>
          </w:p>
        </w:tc>
      </w:tr>
      <w:tr w:rsidR="00DA009B" w14:paraId="39796607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1986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otros_anexos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1461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ADF0F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C224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C0A3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07C3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AA94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C7AA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otros anexos.</w:t>
            </w:r>
          </w:p>
        </w:tc>
      </w:tr>
      <w:tr w:rsidR="00DA009B" w14:paraId="558444D0" w14:textId="77777777" w:rsidTr="00DA009B">
        <w:trPr>
          <w:trHeight w:val="31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BF7D5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F5F5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8CEC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2064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8BFF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95A9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465D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D39191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1</w:t>
            </w:r>
          </w:p>
        </w:tc>
      </w:tr>
      <w:tr w:rsidR="00DA009B" w14:paraId="780BD71E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0B0EF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0A4B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B6C1A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EEBB4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50C1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DB4EE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301D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AD78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2</w:t>
            </w:r>
          </w:p>
        </w:tc>
      </w:tr>
      <w:tr w:rsidR="00DA009B" w14:paraId="3832080D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8A21D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documento_otrosanexos3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03B6D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4BF6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FC78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68293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C16E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732B2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30B8E6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3</w:t>
            </w:r>
          </w:p>
        </w:tc>
      </w:tr>
      <w:tr w:rsidR="00DA009B" w14:paraId="0171E176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BB2E9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texto_justificacion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B8CD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6885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795DF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62625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21E60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43269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ECD2B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  <w:tr w:rsidR="00DA009B" w14:paraId="460D1E4A" w14:textId="77777777" w:rsidTr="00DA009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3227E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texto_observaciones</w:t>
            </w:r>
            <w:proofErr w:type="spell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EFF37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18BE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FFCFB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92141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DAAC8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D9146" w14:textId="77777777" w:rsidR="00DA009B" w:rsidRDefault="00DA009B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8B035E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</w:tbl>
    <w:p w14:paraId="250AD32A" w14:textId="3AB3A59A" w:rsidR="0053420F" w:rsidRDefault="0053420F" w:rsidP="00A80D7E">
      <w:pPr>
        <w:rPr>
          <w:lang w:val="es-MX"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471"/>
      </w:tblGrid>
      <w:tr w:rsidR="00DA009B" w14:paraId="5CB19B2F" w14:textId="77777777" w:rsidTr="00DA009B">
        <w:trPr>
          <w:trHeight w:val="17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E87DC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B4F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DA009B" w14:paraId="6CBA45F5" w14:textId="77777777" w:rsidTr="00DA009B">
        <w:trPr>
          <w:trHeight w:val="97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B350A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7BD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DA009B" w14:paraId="2C37A81B" w14:textId="77777777" w:rsidTr="00DA009B">
        <w:trPr>
          <w:trHeight w:val="5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AC236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7559" w14:textId="77777777" w:rsidR="00DA009B" w:rsidRDefault="00DA009B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18E4D0B3" w14:textId="77777777" w:rsidR="00DA009B" w:rsidRPr="00AA0F4B" w:rsidRDefault="00DA009B" w:rsidP="00A80D7E">
      <w:pPr>
        <w:rPr>
          <w:lang w:val="es-MX" w:eastAsia="en-US"/>
        </w:rPr>
      </w:pPr>
    </w:p>
    <w:sectPr w:rsidR="00DA009B" w:rsidRPr="00AA0F4B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869B3" w14:textId="77777777" w:rsidR="00982F62" w:rsidRDefault="00982F62">
      <w:r>
        <w:separator/>
      </w:r>
    </w:p>
  </w:endnote>
  <w:endnote w:type="continuationSeparator" w:id="0">
    <w:p w14:paraId="653C1D5F" w14:textId="77777777" w:rsidR="00982F62" w:rsidRDefault="00982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1688C0EF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A009B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FAA89" w14:textId="77777777" w:rsidR="00982F62" w:rsidRDefault="00982F62">
      <w:r>
        <w:separator/>
      </w:r>
    </w:p>
  </w:footnote>
  <w:footnote w:type="continuationSeparator" w:id="0">
    <w:p w14:paraId="1ECF001C" w14:textId="77777777" w:rsidR="00982F62" w:rsidRDefault="00982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A8C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27F90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041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3420F"/>
    <w:rsid w:val="005407C5"/>
    <w:rsid w:val="00542CC3"/>
    <w:rsid w:val="0054499E"/>
    <w:rsid w:val="00552275"/>
    <w:rsid w:val="00552CA3"/>
    <w:rsid w:val="00554612"/>
    <w:rsid w:val="005554A3"/>
    <w:rsid w:val="005557A8"/>
    <w:rsid w:val="00556536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2B71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62C9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2F62"/>
    <w:rsid w:val="0098477F"/>
    <w:rsid w:val="009A08A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497D"/>
    <w:rsid w:val="00A158E9"/>
    <w:rsid w:val="00A30BCE"/>
    <w:rsid w:val="00A36431"/>
    <w:rsid w:val="00A372B3"/>
    <w:rsid w:val="00A43059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2E8C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462D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B740F"/>
    <w:rsid w:val="00CC00F8"/>
    <w:rsid w:val="00CC0C73"/>
    <w:rsid w:val="00CC0DB4"/>
    <w:rsid w:val="00CC2265"/>
    <w:rsid w:val="00CC578B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09B"/>
    <w:rsid w:val="00DA09F8"/>
    <w:rsid w:val="00DA22D1"/>
    <w:rsid w:val="00DB2B3D"/>
    <w:rsid w:val="00DB3486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833A0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923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59EE"/>
    <w:rsid w:val="0010794F"/>
    <w:rsid w:val="00132F7E"/>
    <w:rsid w:val="00186D2E"/>
    <w:rsid w:val="001C240E"/>
    <w:rsid w:val="001E5171"/>
    <w:rsid w:val="00207B56"/>
    <w:rsid w:val="00213150"/>
    <w:rsid w:val="002C2A61"/>
    <w:rsid w:val="00335F5D"/>
    <w:rsid w:val="003F72F7"/>
    <w:rsid w:val="003F7D31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7D48"/>
    <w:rsid w:val="009B09D6"/>
    <w:rsid w:val="009F3EFF"/>
    <w:rsid w:val="00A16FBA"/>
    <w:rsid w:val="00A17938"/>
    <w:rsid w:val="00A52B47"/>
    <w:rsid w:val="00A624B1"/>
    <w:rsid w:val="00A8212D"/>
    <w:rsid w:val="00A84106"/>
    <w:rsid w:val="00AB6C9B"/>
    <w:rsid w:val="00B11CEE"/>
    <w:rsid w:val="00B37442"/>
    <w:rsid w:val="00B74FC1"/>
    <w:rsid w:val="00BA753B"/>
    <w:rsid w:val="00BD6F4C"/>
    <w:rsid w:val="00C13CAD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BFA2BAF-D7DC-44F0-8B44-9941985F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56</TotalTime>
  <Pages>7</Pages>
  <Words>768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4983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13</cp:revision>
  <cp:lastPrinted>2007-11-14T03:04:00Z</cp:lastPrinted>
  <dcterms:created xsi:type="dcterms:W3CDTF">2021-09-24T00:51:00Z</dcterms:created>
  <dcterms:modified xsi:type="dcterms:W3CDTF">2021-09-30T19:47:00Z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