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434F7DB3" w14:textId="77777777" w:rsidR="008E3C98" w:rsidRDefault="008E3C98" w:rsidP="008E3C98">
      <w:pPr>
        <w:pStyle w:val="HP-TtulodelDocumento"/>
        <w:rPr>
          <w:bCs w:val="0"/>
          <w:color w:val="auto"/>
          <w:sz w:val="28"/>
          <w:szCs w:val="28"/>
        </w:rPr>
      </w:pPr>
      <w:r>
        <w:rPr>
          <w:bCs w:val="0"/>
          <w:color w:val="auto"/>
          <w:sz w:val="28"/>
          <w:szCs w:val="28"/>
        </w:rPr>
        <w:t>Módulo de Adquisiciones</w:t>
      </w:r>
    </w:p>
    <w:p w14:paraId="296D93AE" w14:textId="340AD4C6" w:rsidR="00490541" w:rsidRDefault="00D739B0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AD010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Pestaña criterios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tuloTDC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1E7A3121" w14:textId="17C2E29E" w:rsidR="00E72DF6" w:rsidRDefault="00717985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3735391" w:history="1">
            <w:r w:rsidR="00E72DF6" w:rsidRPr="00C64199">
              <w:rPr>
                <w:rStyle w:val="Hipervnculo"/>
                <w:rFonts w:cs="Arial"/>
                <w:noProof/>
              </w:rPr>
              <w:t>1.</w:t>
            </w:r>
            <w:r w:rsidR="00E72D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72DF6" w:rsidRPr="00C64199">
              <w:rPr>
                <w:rStyle w:val="Hipervnculo"/>
                <w:rFonts w:cs="Arial"/>
                <w:noProof/>
              </w:rPr>
              <w:t>Caso de Uso: Pestaña criterios.</w:t>
            </w:r>
            <w:r w:rsidR="00E72DF6">
              <w:rPr>
                <w:noProof/>
                <w:webHidden/>
              </w:rPr>
              <w:tab/>
            </w:r>
            <w:r w:rsidR="00E72DF6">
              <w:rPr>
                <w:noProof/>
                <w:webHidden/>
              </w:rPr>
              <w:fldChar w:fldCharType="begin"/>
            </w:r>
            <w:r w:rsidR="00E72DF6">
              <w:rPr>
                <w:noProof/>
                <w:webHidden/>
              </w:rPr>
              <w:instrText xml:space="preserve"> PAGEREF _Toc83735391 \h </w:instrText>
            </w:r>
            <w:r w:rsidR="00E72DF6">
              <w:rPr>
                <w:noProof/>
                <w:webHidden/>
              </w:rPr>
            </w:r>
            <w:r w:rsidR="00E72DF6">
              <w:rPr>
                <w:noProof/>
                <w:webHidden/>
              </w:rPr>
              <w:fldChar w:fldCharType="separate"/>
            </w:r>
            <w:r w:rsidR="00C67A2A">
              <w:rPr>
                <w:noProof/>
                <w:webHidden/>
              </w:rPr>
              <w:t>3</w:t>
            </w:r>
            <w:r w:rsidR="00E72DF6">
              <w:rPr>
                <w:noProof/>
                <w:webHidden/>
              </w:rPr>
              <w:fldChar w:fldCharType="end"/>
            </w:r>
          </w:hyperlink>
        </w:p>
        <w:p w14:paraId="50BB8977" w14:textId="7FEF395B" w:rsidR="00E72DF6" w:rsidRDefault="00AD627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92" w:history="1">
            <w:r w:rsidR="00E72DF6" w:rsidRPr="00C64199">
              <w:rPr>
                <w:rStyle w:val="Hipervnculo"/>
                <w:rFonts w:cs="Arial"/>
                <w:noProof/>
              </w:rPr>
              <w:t>2.</w:t>
            </w:r>
            <w:r w:rsidR="00E72D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72DF6" w:rsidRPr="00C64199">
              <w:rPr>
                <w:rStyle w:val="Hipervnculo"/>
                <w:rFonts w:cs="Arial"/>
                <w:noProof/>
              </w:rPr>
              <w:t>Descripción.</w:t>
            </w:r>
            <w:r w:rsidR="00E72DF6">
              <w:rPr>
                <w:noProof/>
                <w:webHidden/>
              </w:rPr>
              <w:tab/>
            </w:r>
            <w:r w:rsidR="00E72DF6">
              <w:rPr>
                <w:noProof/>
                <w:webHidden/>
              </w:rPr>
              <w:fldChar w:fldCharType="begin"/>
            </w:r>
            <w:r w:rsidR="00E72DF6">
              <w:rPr>
                <w:noProof/>
                <w:webHidden/>
              </w:rPr>
              <w:instrText xml:space="preserve"> PAGEREF _Toc83735392 \h </w:instrText>
            </w:r>
            <w:r w:rsidR="00E72DF6">
              <w:rPr>
                <w:noProof/>
                <w:webHidden/>
              </w:rPr>
            </w:r>
            <w:r w:rsidR="00E72DF6">
              <w:rPr>
                <w:noProof/>
                <w:webHidden/>
              </w:rPr>
              <w:fldChar w:fldCharType="separate"/>
            </w:r>
            <w:r w:rsidR="00C67A2A">
              <w:rPr>
                <w:noProof/>
                <w:webHidden/>
              </w:rPr>
              <w:t>3</w:t>
            </w:r>
            <w:r w:rsidR="00E72DF6">
              <w:rPr>
                <w:noProof/>
                <w:webHidden/>
              </w:rPr>
              <w:fldChar w:fldCharType="end"/>
            </w:r>
          </w:hyperlink>
        </w:p>
        <w:p w14:paraId="45958933" w14:textId="457B305A" w:rsidR="00E72DF6" w:rsidRDefault="00AD627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93" w:history="1">
            <w:r w:rsidR="00E72DF6" w:rsidRPr="00C64199">
              <w:rPr>
                <w:rStyle w:val="Hipervnculo"/>
                <w:rFonts w:cs="Arial"/>
                <w:b/>
                <w:noProof/>
              </w:rPr>
              <w:t>3.</w:t>
            </w:r>
            <w:r w:rsidR="00E72D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72DF6" w:rsidRPr="00C64199">
              <w:rPr>
                <w:rStyle w:val="Hipervnculo"/>
                <w:rFonts w:cs="Arial"/>
                <w:b/>
                <w:noProof/>
              </w:rPr>
              <w:t>Flujo normal.</w:t>
            </w:r>
            <w:r w:rsidR="00E72DF6">
              <w:rPr>
                <w:noProof/>
                <w:webHidden/>
              </w:rPr>
              <w:tab/>
            </w:r>
            <w:r w:rsidR="00E72DF6">
              <w:rPr>
                <w:noProof/>
                <w:webHidden/>
              </w:rPr>
              <w:fldChar w:fldCharType="begin"/>
            </w:r>
            <w:r w:rsidR="00E72DF6">
              <w:rPr>
                <w:noProof/>
                <w:webHidden/>
              </w:rPr>
              <w:instrText xml:space="preserve"> PAGEREF _Toc83735393 \h </w:instrText>
            </w:r>
            <w:r w:rsidR="00E72DF6">
              <w:rPr>
                <w:noProof/>
                <w:webHidden/>
              </w:rPr>
            </w:r>
            <w:r w:rsidR="00E72DF6">
              <w:rPr>
                <w:noProof/>
                <w:webHidden/>
              </w:rPr>
              <w:fldChar w:fldCharType="separate"/>
            </w:r>
            <w:r w:rsidR="00C67A2A">
              <w:rPr>
                <w:noProof/>
                <w:webHidden/>
              </w:rPr>
              <w:t>4</w:t>
            </w:r>
            <w:r w:rsidR="00E72DF6">
              <w:rPr>
                <w:noProof/>
                <w:webHidden/>
              </w:rPr>
              <w:fldChar w:fldCharType="end"/>
            </w:r>
          </w:hyperlink>
        </w:p>
        <w:p w14:paraId="14BD43BE" w14:textId="5C4E8A2E" w:rsidR="00E72DF6" w:rsidRDefault="00AD627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94" w:history="1">
            <w:r w:rsidR="00E72DF6" w:rsidRPr="00C64199">
              <w:rPr>
                <w:rStyle w:val="Hipervnculo"/>
                <w:rFonts w:cs="Arial"/>
                <w:b/>
                <w:noProof/>
              </w:rPr>
              <w:t>4.</w:t>
            </w:r>
            <w:r w:rsidR="00E72D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72DF6" w:rsidRPr="00C64199">
              <w:rPr>
                <w:rStyle w:val="Hipervnculo"/>
                <w:rFonts w:cs="Arial"/>
                <w:b/>
                <w:noProof/>
              </w:rPr>
              <w:t>Diagrama de Caso de Uso</w:t>
            </w:r>
            <w:r w:rsidR="00E72DF6">
              <w:rPr>
                <w:noProof/>
                <w:webHidden/>
              </w:rPr>
              <w:tab/>
            </w:r>
            <w:r w:rsidR="00E72DF6">
              <w:rPr>
                <w:noProof/>
                <w:webHidden/>
              </w:rPr>
              <w:fldChar w:fldCharType="begin"/>
            </w:r>
            <w:r w:rsidR="00E72DF6">
              <w:rPr>
                <w:noProof/>
                <w:webHidden/>
              </w:rPr>
              <w:instrText xml:space="preserve"> PAGEREF _Toc83735394 \h </w:instrText>
            </w:r>
            <w:r w:rsidR="00E72DF6">
              <w:rPr>
                <w:noProof/>
                <w:webHidden/>
              </w:rPr>
            </w:r>
            <w:r w:rsidR="00E72DF6">
              <w:rPr>
                <w:noProof/>
                <w:webHidden/>
              </w:rPr>
              <w:fldChar w:fldCharType="separate"/>
            </w:r>
            <w:r w:rsidR="00C67A2A">
              <w:rPr>
                <w:noProof/>
                <w:webHidden/>
              </w:rPr>
              <w:t>5</w:t>
            </w:r>
            <w:r w:rsidR="00E72DF6">
              <w:rPr>
                <w:noProof/>
                <w:webHidden/>
              </w:rPr>
              <w:fldChar w:fldCharType="end"/>
            </w:r>
          </w:hyperlink>
        </w:p>
        <w:p w14:paraId="3BDC9E2D" w14:textId="635A014C" w:rsidR="00E72DF6" w:rsidRDefault="00AD627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95" w:history="1">
            <w:r w:rsidR="00E72DF6" w:rsidRPr="00C64199">
              <w:rPr>
                <w:rStyle w:val="Hipervnculo"/>
                <w:rFonts w:cs="Arial"/>
                <w:b/>
                <w:noProof/>
              </w:rPr>
              <w:t>5.</w:t>
            </w:r>
            <w:r w:rsidR="00E72D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72DF6" w:rsidRPr="00C64199">
              <w:rPr>
                <w:rStyle w:val="Hipervnculo"/>
                <w:rFonts w:cs="Arial"/>
                <w:b/>
                <w:noProof/>
              </w:rPr>
              <w:t>Diccionario de datos.</w:t>
            </w:r>
            <w:r w:rsidR="00E72DF6">
              <w:rPr>
                <w:noProof/>
                <w:webHidden/>
              </w:rPr>
              <w:tab/>
            </w:r>
            <w:r w:rsidR="00E72DF6">
              <w:rPr>
                <w:noProof/>
                <w:webHidden/>
              </w:rPr>
              <w:fldChar w:fldCharType="begin"/>
            </w:r>
            <w:r w:rsidR="00E72DF6">
              <w:rPr>
                <w:noProof/>
                <w:webHidden/>
              </w:rPr>
              <w:instrText xml:space="preserve"> PAGEREF _Toc83735395 \h </w:instrText>
            </w:r>
            <w:r w:rsidR="00E72DF6">
              <w:rPr>
                <w:noProof/>
                <w:webHidden/>
              </w:rPr>
            </w:r>
            <w:r w:rsidR="00E72DF6">
              <w:rPr>
                <w:noProof/>
                <w:webHidden/>
              </w:rPr>
              <w:fldChar w:fldCharType="separate"/>
            </w:r>
            <w:r w:rsidR="00C67A2A">
              <w:rPr>
                <w:noProof/>
                <w:webHidden/>
              </w:rPr>
              <w:t>6</w:t>
            </w:r>
            <w:r w:rsidR="00E72DF6">
              <w:rPr>
                <w:noProof/>
                <w:webHidden/>
              </w:rPr>
              <w:fldChar w:fldCharType="end"/>
            </w:r>
          </w:hyperlink>
        </w:p>
        <w:p w14:paraId="19ACE922" w14:textId="356B82A3" w:rsidR="00E72DF6" w:rsidRDefault="00AD6272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3735396" w:history="1">
            <w:r w:rsidR="00E72DF6" w:rsidRPr="00C64199">
              <w:rPr>
                <w:rStyle w:val="Hipervnculo"/>
                <w:rFonts w:cs="Arial"/>
                <w:b/>
                <w:noProof/>
              </w:rPr>
              <w:t>6.</w:t>
            </w:r>
            <w:r w:rsidR="00E72DF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E72DF6" w:rsidRPr="00C64199">
              <w:rPr>
                <w:rStyle w:val="Hipervnculo"/>
                <w:rFonts w:cs="Arial"/>
                <w:b/>
                <w:noProof/>
              </w:rPr>
              <w:t>Anexos.</w:t>
            </w:r>
            <w:bookmarkStart w:id="0" w:name="_GoBack"/>
            <w:bookmarkEnd w:id="0"/>
            <w:r w:rsidR="00E72DF6">
              <w:rPr>
                <w:noProof/>
                <w:webHidden/>
              </w:rPr>
              <w:tab/>
            </w:r>
            <w:r w:rsidR="00E72DF6">
              <w:rPr>
                <w:noProof/>
                <w:webHidden/>
              </w:rPr>
              <w:fldChar w:fldCharType="begin"/>
            </w:r>
            <w:r w:rsidR="00E72DF6">
              <w:rPr>
                <w:noProof/>
                <w:webHidden/>
              </w:rPr>
              <w:instrText xml:space="preserve"> PAGEREF _Toc83735396 \h </w:instrText>
            </w:r>
            <w:r w:rsidR="00E72DF6">
              <w:rPr>
                <w:noProof/>
                <w:webHidden/>
              </w:rPr>
            </w:r>
            <w:r w:rsidR="00E72DF6">
              <w:rPr>
                <w:noProof/>
                <w:webHidden/>
              </w:rPr>
              <w:fldChar w:fldCharType="separate"/>
            </w:r>
            <w:r w:rsidR="00C67A2A">
              <w:rPr>
                <w:noProof/>
                <w:webHidden/>
              </w:rPr>
              <w:t>6</w:t>
            </w:r>
            <w:r w:rsidR="00E72DF6">
              <w:rPr>
                <w:noProof/>
                <w:webHidden/>
              </w:rPr>
              <w:fldChar w:fldCharType="end"/>
            </w:r>
          </w:hyperlink>
        </w:p>
        <w:p w14:paraId="02AB4D39" w14:textId="324F1234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72370A2E" w:rsidR="009B44E8" w:rsidRDefault="001F5E92" w:rsidP="00FF078C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3735391"/>
      <w:r w:rsidRPr="001F5E92">
        <w:rPr>
          <w:rFonts w:cs="Arial"/>
        </w:rPr>
        <w:lastRenderedPageBreak/>
        <w:t xml:space="preserve">Caso de Uso: </w:t>
      </w:r>
      <w:r w:rsidR="00FF078C" w:rsidRPr="00FF078C">
        <w:rPr>
          <w:rFonts w:cs="Arial"/>
        </w:rPr>
        <w:t>Pestaña criterios</w:t>
      </w:r>
      <w:r w:rsidR="00615304">
        <w:rPr>
          <w:rFonts w:cs="Arial"/>
        </w:rPr>
        <w:t>.</w:t>
      </w:r>
      <w:bookmarkEnd w:id="1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Descripcin"/>
        <w:jc w:val="both"/>
        <w:rPr>
          <w:rStyle w:val="nfasis"/>
          <w:rFonts w:cs="Arial"/>
          <w:i w:val="0"/>
          <w:iCs w:val="0"/>
        </w:rPr>
      </w:pPr>
    </w:p>
    <w:p w14:paraId="124AAB39" w14:textId="38561567" w:rsid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2" w:name="_Toc83735392"/>
      <w:r>
        <w:rPr>
          <w:rFonts w:cs="Arial"/>
        </w:rPr>
        <w:t>Descripción.</w:t>
      </w:r>
      <w:bookmarkEnd w:id="2"/>
      <w:r w:rsidR="00500C3D">
        <w:rPr>
          <w:rFonts w:cs="Arial"/>
        </w:rPr>
        <w:t xml:space="preserve"> </w:t>
      </w:r>
    </w:p>
    <w:p w14:paraId="54492508" w14:textId="2A245FFF" w:rsidR="00DD7263" w:rsidRPr="00F73623" w:rsidRDefault="00DD7263" w:rsidP="00DD7263">
      <w:pPr>
        <w:pStyle w:val="Descripcin"/>
        <w:ind w:left="360"/>
        <w:jc w:val="both"/>
        <w:rPr>
          <w:bCs w:val="0"/>
        </w:rPr>
      </w:pPr>
      <w:r>
        <w:rPr>
          <w:bCs w:val="0"/>
        </w:rPr>
        <w:t>Se describe el proceso de caso de uso en la pestaña de requisiciones “Criterios” dentro del módulo de “Adquisiciones”, así como los diferentes escenarios emergentes sobre el proceso.</w:t>
      </w:r>
    </w:p>
    <w:p w14:paraId="2134533F" w14:textId="2B651EFF" w:rsidR="00717985" w:rsidRPr="00615304" w:rsidRDefault="00717985" w:rsidP="00615304">
      <w:pPr>
        <w:pStyle w:val="Descripcin"/>
        <w:ind w:left="360"/>
        <w:jc w:val="both"/>
        <w:rPr>
          <w:b/>
          <w:bCs w:val="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1"/>
        <w:gridCol w:w="6368"/>
      </w:tblGrid>
      <w:tr w:rsidR="00717985" w:rsidRPr="00AD1204" w14:paraId="5778EB59" w14:textId="77777777" w:rsidTr="00FF6F51">
        <w:tc>
          <w:tcPr>
            <w:tcW w:w="872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3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FF6F51">
        <w:tc>
          <w:tcPr>
            <w:tcW w:w="8729" w:type="dxa"/>
            <w:gridSpan w:val="2"/>
            <w:vAlign w:val="center"/>
          </w:tcPr>
          <w:p w14:paraId="5946C3B6" w14:textId="4655A355" w:rsidR="00CD7EE7" w:rsidRPr="009B44E8" w:rsidRDefault="00D739B0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</w:rPr>
              <w:t>AD010</w:t>
            </w:r>
          </w:p>
        </w:tc>
      </w:tr>
      <w:tr w:rsidR="00AD1204" w:rsidRPr="00AD1204" w14:paraId="761F26C0" w14:textId="77777777" w:rsidTr="00FF6F51">
        <w:tc>
          <w:tcPr>
            <w:tcW w:w="2361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368" w:type="dxa"/>
          </w:tcPr>
          <w:p w14:paraId="208DAC7E" w14:textId="7EF88955" w:rsidR="00AD1204" w:rsidRPr="00F476E5" w:rsidRDefault="00B96F7C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szCs w:val="28"/>
              </w:rPr>
              <w:t>1.</w:t>
            </w:r>
            <w:r w:rsidR="00A44EE0">
              <w:rPr>
                <w:szCs w:val="28"/>
              </w:rPr>
              <w:t>1</w:t>
            </w:r>
            <w:r>
              <w:rPr>
                <w:szCs w:val="28"/>
              </w:rPr>
              <w:t xml:space="preserve"> (</w:t>
            </w:r>
            <w:r w:rsidR="00A44EE0">
              <w:rPr>
                <w:szCs w:val="28"/>
              </w:rPr>
              <w:t>29</w:t>
            </w:r>
            <w:r w:rsidR="00E5312B" w:rsidRPr="00B73D3F">
              <w:rPr>
                <w:szCs w:val="28"/>
              </w:rPr>
              <w:t>/09/2021)</w:t>
            </w:r>
          </w:p>
        </w:tc>
      </w:tr>
      <w:tr w:rsidR="00AD1204" w:rsidRPr="00AD1204" w14:paraId="1DA11F43" w14:textId="77777777" w:rsidTr="00FF6F51">
        <w:tc>
          <w:tcPr>
            <w:tcW w:w="2361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368" w:type="dxa"/>
          </w:tcPr>
          <w:p w14:paraId="24BA6428" w14:textId="0BB36970" w:rsidR="00804D72" w:rsidRPr="00023BDF" w:rsidRDefault="00023BDF" w:rsidP="00667385">
            <w:pPr>
              <w:rPr>
                <w:szCs w:val="28"/>
              </w:rPr>
            </w:pPr>
            <w:r w:rsidRPr="00023BDF">
              <w:rPr>
                <w:szCs w:val="28"/>
              </w:rPr>
              <w:t>N/A</w:t>
            </w:r>
          </w:p>
        </w:tc>
      </w:tr>
      <w:tr w:rsidR="00023BDF" w:rsidRPr="00AD1204" w14:paraId="54935BEA" w14:textId="77777777" w:rsidTr="00FF6F51">
        <w:tc>
          <w:tcPr>
            <w:tcW w:w="2361" w:type="dxa"/>
            <w:shd w:val="clear" w:color="auto" w:fill="365F91" w:themeFill="accent1" w:themeFillShade="BF"/>
          </w:tcPr>
          <w:p w14:paraId="241E90CF" w14:textId="047BA9D3" w:rsidR="00023BDF" w:rsidRPr="00AD1204" w:rsidRDefault="00023BDF" w:rsidP="00023BDF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368" w:type="dxa"/>
          </w:tcPr>
          <w:p w14:paraId="43A60ED2" w14:textId="2FDD5305" w:rsidR="00023BDF" w:rsidRPr="00297EFD" w:rsidRDefault="00023BDF" w:rsidP="00023BDF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Poseer los permisos requeridos para la edición de la pestaña. Para la edición se requiere un registro previo dentro del apartado de requisiciones.</w:t>
            </w:r>
          </w:p>
        </w:tc>
      </w:tr>
      <w:tr w:rsidR="00023BDF" w:rsidRPr="00AD1204" w14:paraId="6C03FB31" w14:textId="77777777" w:rsidTr="00FF6F51">
        <w:tc>
          <w:tcPr>
            <w:tcW w:w="2361" w:type="dxa"/>
            <w:shd w:val="clear" w:color="auto" w:fill="365F91" w:themeFill="accent1" w:themeFillShade="BF"/>
          </w:tcPr>
          <w:p w14:paraId="343A00BE" w14:textId="200CE9CC" w:rsidR="00023BDF" w:rsidRPr="00AD1204" w:rsidRDefault="00023BDF" w:rsidP="00023BDF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368" w:type="dxa"/>
          </w:tcPr>
          <w:p w14:paraId="303B3F9B" w14:textId="5CDD027D" w:rsidR="00023BDF" w:rsidRPr="00FF5CE7" w:rsidRDefault="00830F96" w:rsidP="00023BDF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Este apartado permite al actor hacer una selección de </w:t>
            </w:r>
            <w:proofErr w:type="spellStart"/>
            <w:r>
              <w:rPr>
                <w:color w:val="000000" w:themeColor="text1"/>
                <w:szCs w:val="28"/>
              </w:rPr>
              <w:t>criteros</w:t>
            </w:r>
            <w:proofErr w:type="spellEnd"/>
            <w:r w:rsidRPr="009B2262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de la </w:t>
            </w:r>
            <w:r w:rsidRPr="009B2262">
              <w:rPr>
                <w:color w:val="000000" w:themeColor="text1"/>
                <w:szCs w:val="28"/>
              </w:rPr>
              <w:t>Requisición, para poder seleccionar los rubros que correspondan.</w:t>
            </w:r>
          </w:p>
        </w:tc>
      </w:tr>
      <w:tr w:rsidR="00023BDF" w:rsidRPr="00211FC3" w14:paraId="2374E7D6" w14:textId="77777777" w:rsidTr="00FF6F51">
        <w:trPr>
          <w:trHeight w:val="554"/>
        </w:trPr>
        <w:tc>
          <w:tcPr>
            <w:tcW w:w="2361" w:type="dxa"/>
            <w:shd w:val="clear" w:color="auto" w:fill="365F91" w:themeFill="accent1" w:themeFillShade="BF"/>
          </w:tcPr>
          <w:p w14:paraId="073E6F90" w14:textId="76BD6982" w:rsidR="00023BDF" w:rsidRDefault="00023BDF" w:rsidP="00023BDF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368" w:type="dxa"/>
          </w:tcPr>
          <w:p w14:paraId="014A88F6" w14:textId="5E0A2392" w:rsidR="00023BDF" w:rsidRPr="00211FC3" w:rsidRDefault="00023BDF" w:rsidP="00023BDF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023BDF" w:rsidRPr="00AD1204" w14:paraId="1B7DACC3" w14:textId="77777777" w:rsidTr="00FF6F51">
        <w:trPr>
          <w:trHeight w:val="265"/>
        </w:trPr>
        <w:tc>
          <w:tcPr>
            <w:tcW w:w="2361" w:type="dxa"/>
            <w:shd w:val="clear" w:color="auto" w:fill="365F91" w:themeFill="accent1" w:themeFillShade="BF"/>
          </w:tcPr>
          <w:p w14:paraId="4A0051B2" w14:textId="0C3C0CA2" w:rsidR="00023BDF" w:rsidRDefault="00023BDF" w:rsidP="00023BDF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368" w:type="dxa"/>
          </w:tcPr>
          <w:p w14:paraId="094AF3F5" w14:textId="0B9FFCC2" w:rsidR="00023BDF" w:rsidRPr="00E91C7F" w:rsidRDefault="00023BDF" w:rsidP="00023BDF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365F91" w:themeColor="accent1" w:themeShade="BF"/>
                <w:szCs w:val="28"/>
              </w:rPr>
              <w:t>FICHA.TRABAJO.69.REQUISICIONES</w:t>
            </w:r>
          </w:p>
        </w:tc>
      </w:tr>
      <w:tr w:rsidR="00023BDF" w:rsidRPr="00AD1204" w14:paraId="11C7EFBF" w14:textId="77777777" w:rsidTr="00FF6F51">
        <w:tc>
          <w:tcPr>
            <w:tcW w:w="8729" w:type="dxa"/>
            <w:gridSpan w:val="2"/>
            <w:shd w:val="clear" w:color="auto" w:fill="365F91" w:themeFill="accent1" w:themeFillShade="BF"/>
          </w:tcPr>
          <w:p w14:paraId="548BC9C2" w14:textId="1338CBF9" w:rsidR="00023BDF" w:rsidRPr="00A570BC" w:rsidRDefault="00023BDF" w:rsidP="00023BDF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Comentarios</w:t>
            </w:r>
          </w:p>
        </w:tc>
      </w:tr>
      <w:tr w:rsidR="00023BDF" w:rsidRPr="00AD1204" w14:paraId="41B62075" w14:textId="77777777" w:rsidTr="00FF6F51">
        <w:tc>
          <w:tcPr>
            <w:tcW w:w="8729" w:type="dxa"/>
            <w:gridSpan w:val="2"/>
            <w:shd w:val="clear" w:color="auto" w:fill="auto"/>
          </w:tcPr>
          <w:p w14:paraId="6B62A08D" w14:textId="27433E6C" w:rsidR="00023BDF" w:rsidRPr="003A2325" w:rsidRDefault="00023BDF" w:rsidP="00023BDF">
            <w:pPr>
              <w:jc w:val="both"/>
              <w:rPr>
                <w:rFonts w:ascii="CIDFont+F2" w:hAnsi="CIDFont+F2" w:cs="CIDFont+F2"/>
                <w:sz w:val="22"/>
                <w:szCs w:val="22"/>
                <w:lang w:val="es-MX" w:eastAsia="en-US"/>
              </w:rPr>
            </w:pPr>
          </w:p>
        </w:tc>
      </w:tr>
      <w:bookmarkEnd w:id="3"/>
    </w:tbl>
    <w:p w14:paraId="2837DF31" w14:textId="12FED9C6" w:rsidR="00395C3F" w:rsidRDefault="00395C3F" w:rsidP="00395C3F">
      <w:pPr>
        <w:pStyle w:val="Descripcin"/>
        <w:rPr>
          <w:rStyle w:val="nfasis"/>
          <w:i w:val="0"/>
          <w:iCs w:val="0"/>
        </w:rPr>
      </w:pPr>
    </w:p>
    <w:p w14:paraId="04742717" w14:textId="4C1F9E69" w:rsidR="00A44EE0" w:rsidRDefault="00A44EE0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40CFF94" w14:textId="77777777" w:rsidR="00DF11CC" w:rsidRDefault="00DF11CC">
      <w:pPr>
        <w:rPr>
          <w:rFonts w:cs="Arial"/>
          <w:b/>
          <w:sz w:val="26"/>
          <w:szCs w:val="26"/>
        </w:rPr>
      </w:pPr>
    </w:p>
    <w:p w14:paraId="5E85CBCC" w14:textId="576FD9BA" w:rsidR="00395C3F" w:rsidRDefault="00D63685" w:rsidP="00395C3F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3735393"/>
      <w:r>
        <w:rPr>
          <w:rFonts w:cs="Arial"/>
          <w:b/>
          <w:sz w:val="26"/>
          <w:szCs w:val="26"/>
        </w:rPr>
        <w:t>Flujo normal.</w:t>
      </w:r>
      <w:bookmarkEnd w:id="4"/>
    </w:p>
    <w:p w14:paraId="53035421" w14:textId="77777777" w:rsidR="00395C3F" w:rsidRPr="00395C3F" w:rsidRDefault="00395C3F" w:rsidP="00395C3F">
      <w:pPr>
        <w:pStyle w:val="Descripcin"/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7E06B094" w:rsidR="00D63685" w:rsidRDefault="00290AD5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 la pestaña.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3E5DC8" w14:paraId="092B6C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5CD50818" w14:textId="510E9412" w:rsidR="00023BDF" w:rsidRDefault="00023BDF">
      <w:pPr>
        <w:rPr>
          <w:rFonts w:eastAsiaTheme="majorEastAsia" w:cstheme="majorBidi"/>
          <w:b/>
          <w:bCs/>
          <w:szCs w:val="28"/>
          <w:lang w:val="es-MX" w:eastAsia="ja-JP"/>
        </w:rPr>
      </w:pPr>
    </w:p>
    <w:p w14:paraId="2C4CE5C6" w14:textId="3F2DD870" w:rsidR="00D63685" w:rsidRDefault="00D63685" w:rsidP="00D63685">
      <w:pPr>
        <w:pStyle w:val="TtuloTDC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2776143E" w14:textId="77777777" w:rsidR="00F469ED" w:rsidRDefault="00F469ED" w:rsidP="00A44EE0">
      <w:pPr>
        <w:rPr>
          <w:lang w:val="es-MX" w:eastAsia="es-MX"/>
        </w:rPr>
      </w:pPr>
    </w:p>
    <w:p w14:paraId="7BEF8D8A" w14:textId="348D8BAA" w:rsidR="00FF078C" w:rsidRDefault="00F469ED" w:rsidP="00A44EE0">
      <w:pPr>
        <w:rPr>
          <w:lang w:val="es-MX" w:eastAsia="es-MX"/>
        </w:rPr>
      </w:pPr>
      <w:r w:rsidRPr="00023BDF">
        <w:rPr>
          <w:lang w:val="es-MX" w:eastAsia="es-MX"/>
        </w:rPr>
        <w:t>Los campos obligatorios se describen en el diccionario de datos y estos no deben ser valores nulos.</w:t>
      </w:r>
    </w:p>
    <w:p w14:paraId="3533C2B7" w14:textId="77777777" w:rsidR="00023BDF" w:rsidRDefault="00023BDF">
      <w:pPr>
        <w:rPr>
          <w:rFonts w:cs="Arial"/>
          <w:b/>
          <w:sz w:val="26"/>
          <w:szCs w:val="26"/>
        </w:rPr>
      </w:pPr>
    </w:p>
    <w:p w14:paraId="5DFE411E" w14:textId="77777777" w:rsidR="00A44EE0" w:rsidRDefault="00A44EE0">
      <w:pPr>
        <w:rPr>
          <w:rFonts w:cs="Arial"/>
          <w:b/>
          <w:sz w:val="26"/>
          <w:szCs w:val="26"/>
        </w:rPr>
      </w:pPr>
      <w:bookmarkStart w:id="5" w:name="_Toc83735394"/>
      <w:r>
        <w:rPr>
          <w:rFonts w:cs="Arial"/>
          <w:b/>
          <w:sz w:val="26"/>
          <w:szCs w:val="26"/>
        </w:rPr>
        <w:br w:type="page"/>
      </w:r>
    </w:p>
    <w:p w14:paraId="051BEC90" w14:textId="4F251E0A" w:rsidR="00BD02E7" w:rsidRPr="00D63685" w:rsidRDefault="00BD02E7" w:rsidP="00D63685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 w:rsidRPr="00D63685">
        <w:rPr>
          <w:rFonts w:cs="Arial"/>
          <w:b/>
          <w:sz w:val="26"/>
          <w:szCs w:val="26"/>
        </w:rPr>
        <w:lastRenderedPageBreak/>
        <w:t>Diagrama de Caso de Uso</w:t>
      </w:r>
      <w:bookmarkEnd w:id="5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6BE45A0B" w:rsidR="00E94708" w:rsidRDefault="005465BD" w:rsidP="00490541">
      <w:r w:rsidRPr="005465BD">
        <w:rPr>
          <w:rFonts w:cs="Arial"/>
          <w:b/>
          <w:noProof/>
          <w:sz w:val="26"/>
          <w:szCs w:val="26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4666955" wp14:editId="0BDB6F14">
            <wp:simplePos x="0" y="0"/>
            <wp:positionH relativeFrom="column">
              <wp:posOffset>242479</wp:posOffset>
            </wp:positionH>
            <wp:positionV relativeFrom="paragraph">
              <wp:posOffset>1169009</wp:posOffset>
            </wp:positionV>
            <wp:extent cx="5219065" cy="4319042"/>
            <wp:effectExtent l="0" t="0" r="635" b="5715"/>
            <wp:wrapNone/>
            <wp:docPr id="3" name="Imagen 3" descr="C:\Users\acer\Desktop\Migob\2 FICHA DE TRABAJO No. 69 REQUISICIONES\formato caso de uso.drawio solo 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Migob\2 FICHA DE TRABAJO No. 69 REQUISICIONES\formato caso de uso.drawio solo edit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 t="7651" r="1623" b="12804"/>
                    <a:stretch/>
                  </pic:blipFill>
                  <pic:spPr bwMode="auto">
                    <a:xfrm>
                      <a:off x="0" y="0"/>
                      <a:ext cx="5220980" cy="43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439.5pt" o:ole="">
            <v:imagedata r:id="rId17" o:title=""/>
          </v:shape>
          <o:OLEObject Type="Embed" ProgID="Visio.Drawing.15" ShapeID="_x0000_i1025" DrawAspect="Content" ObjectID="_1694511165" r:id="rId18"/>
        </w:object>
      </w:r>
      <w:r w:rsidR="003A0A97" w:rsidRPr="003A0A97"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9309750" w14:textId="6BBDD013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6" w:name="_Toc83735395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6"/>
    </w:p>
    <w:p w14:paraId="5CB7FBA0" w14:textId="776C91BF" w:rsidR="00AA0F4B" w:rsidRDefault="00AA0F4B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7"/>
        <w:gridCol w:w="6332"/>
      </w:tblGrid>
      <w:tr w:rsidR="0070370D" w:rsidRPr="0070370D" w14:paraId="1C212CFB" w14:textId="77777777" w:rsidTr="0070370D">
        <w:trPr>
          <w:trHeight w:val="30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F33DA4" w14:textId="77777777" w:rsidR="0070370D" w:rsidRPr="0070370D" w:rsidRDefault="0070370D" w:rsidP="0070370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70370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 Tabla:</w:t>
            </w:r>
          </w:p>
        </w:tc>
        <w:tc>
          <w:tcPr>
            <w:tcW w:w="3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8908A94" w14:textId="77777777" w:rsidR="0070370D" w:rsidRPr="0070370D" w:rsidRDefault="0070370D" w:rsidP="0070370D">
            <w:pPr>
              <w:rPr>
                <w:rFonts w:cs="Arial"/>
                <w:color w:val="000000"/>
                <w:lang w:val="es-MX" w:eastAsia="es-MX"/>
              </w:rPr>
            </w:pPr>
            <w:proofErr w:type="spellStart"/>
            <w:r w:rsidRPr="0070370D">
              <w:rPr>
                <w:rFonts w:cs="Arial"/>
                <w:color w:val="000000"/>
                <w:lang w:val="es-MX" w:eastAsia="es-MX"/>
              </w:rPr>
              <w:t>requisiciones_pestañas</w:t>
            </w:r>
            <w:proofErr w:type="spellEnd"/>
          </w:p>
        </w:tc>
      </w:tr>
      <w:tr w:rsidR="0070370D" w:rsidRPr="0070370D" w14:paraId="6E7F3CC0" w14:textId="77777777" w:rsidTr="0070370D">
        <w:trPr>
          <w:trHeight w:val="300"/>
        </w:trPr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C74B29" w14:textId="77777777" w:rsidR="0070370D" w:rsidRPr="0070370D" w:rsidRDefault="0070370D" w:rsidP="0070370D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70370D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Descripción:</w:t>
            </w:r>
          </w:p>
        </w:tc>
        <w:tc>
          <w:tcPr>
            <w:tcW w:w="3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B9B43A7" w14:textId="71CC32EA" w:rsidR="0070370D" w:rsidRPr="0070370D" w:rsidRDefault="0070370D" w:rsidP="0070370D">
            <w:pPr>
              <w:rPr>
                <w:rFonts w:cs="Arial"/>
                <w:color w:val="000000"/>
                <w:lang w:val="es-MX" w:eastAsia="es-MX"/>
              </w:rPr>
            </w:pPr>
            <w:r w:rsidRPr="0070370D">
              <w:rPr>
                <w:rFonts w:cs="Arial"/>
                <w:color w:val="000000"/>
                <w:lang w:val="es-MX" w:eastAsia="es-MX"/>
              </w:rPr>
              <w:t>Pestaña criterios en el módulo de requisiciones.</w:t>
            </w:r>
          </w:p>
        </w:tc>
      </w:tr>
    </w:tbl>
    <w:p w14:paraId="774D6B03" w14:textId="77777777" w:rsidR="0070370D" w:rsidRDefault="0070370D" w:rsidP="00AA0F4B">
      <w:pPr>
        <w:rPr>
          <w:rFonts w:cs="Arial"/>
          <w:b/>
          <w:sz w:val="26"/>
          <w:szCs w:val="26"/>
        </w:rPr>
      </w:pPr>
    </w:p>
    <w:p w14:paraId="724C5982" w14:textId="77777777" w:rsidR="008F0C19" w:rsidRDefault="008F0C19" w:rsidP="00AA0F4B">
      <w:pPr>
        <w:rPr>
          <w:rFonts w:cs="Arial"/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043"/>
        <w:gridCol w:w="993"/>
        <w:gridCol w:w="992"/>
        <w:gridCol w:w="992"/>
        <w:gridCol w:w="851"/>
        <w:gridCol w:w="850"/>
        <w:gridCol w:w="1788"/>
      </w:tblGrid>
      <w:tr w:rsidR="00AF6C00" w:rsidRPr="00AF6C00" w14:paraId="79CE1F77" w14:textId="77777777" w:rsidTr="00AF6C00">
        <w:trPr>
          <w:trHeight w:val="312"/>
        </w:trPr>
        <w:tc>
          <w:tcPr>
            <w:tcW w:w="1220" w:type="dxa"/>
            <w:vMerge w:val="restart"/>
            <w:shd w:val="clear" w:color="auto" w:fill="auto"/>
            <w:noWrap/>
            <w:vAlign w:val="center"/>
            <w:hideMark/>
          </w:tcPr>
          <w:p w14:paraId="76601408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bookmarkStart w:id="7" w:name="_Toc83735396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Nombre del campo</w:t>
            </w:r>
          </w:p>
        </w:tc>
        <w:tc>
          <w:tcPr>
            <w:tcW w:w="1043" w:type="dxa"/>
            <w:vMerge w:val="restart"/>
            <w:shd w:val="clear" w:color="auto" w:fill="auto"/>
            <w:noWrap/>
            <w:vAlign w:val="center"/>
            <w:hideMark/>
          </w:tcPr>
          <w:p w14:paraId="5EED6CC4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Tipo de dato</w:t>
            </w:r>
          </w:p>
        </w:tc>
        <w:tc>
          <w:tcPr>
            <w:tcW w:w="993" w:type="dxa"/>
            <w:vMerge w:val="restart"/>
            <w:shd w:val="clear" w:color="auto" w:fill="auto"/>
            <w:noWrap/>
            <w:vAlign w:val="center"/>
            <w:hideMark/>
          </w:tcPr>
          <w:p w14:paraId="557290C4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Tamaño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272888D2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Dominio de valores</w:t>
            </w:r>
          </w:p>
        </w:tc>
        <w:tc>
          <w:tcPr>
            <w:tcW w:w="992" w:type="dxa"/>
            <w:vMerge w:val="restart"/>
            <w:shd w:val="clear" w:color="auto" w:fill="auto"/>
            <w:noWrap/>
            <w:vAlign w:val="center"/>
            <w:hideMark/>
          </w:tcPr>
          <w:p w14:paraId="59159D0E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por default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D3707D7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14:paraId="33349035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Valor nulo</w:t>
            </w:r>
          </w:p>
        </w:tc>
        <w:tc>
          <w:tcPr>
            <w:tcW w:w="1788" w:type="dxa"/>
            <w:vMerge w:val="restart"/>
            <w:shd w:val="clear" w:color="auto" w:fill="auto"/>
            <w:noWrap/>
            <w:vAlign w:val="center"/>
            <w:hideMark/>
          </w:tcPr>
          <w:p w14:paraId="028D1793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Descripción</w:t>
            </w:r>
          </w:p>
        </w:tc>
      </w:tr>
      <w:tr w:rsidR="00AF6C00" w:rsidRPr="00AF6C00" w14:paraId="7E05BF22" w14:textId="77777777" w:rsidTr="00AF6C00">
        <w:trPr>
          <w:trHeight w:val="312"/>
        </w:trPr>
        <w:tc>
          <w:tcPr>
            <w:tcW w:w="1220" w:type="dxa"/>
            <w:vMerge/>
            <w:vAlign w:val="center"/>
            <w:hideMark/>
          </w:tcPr>
          <w:p w14:paraId="739A19DB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43" w:type="dxa"/>
            <w:vMerge/>
            <w:vAlign w:val="center"/>
            <w:hideMark/>
          </w:tcPr>
          <w:p w14:paraId="79DEE09D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765BE330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3E27A7E4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14:paraId="1260AE9F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217C69B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vMerge/>
            <w:vAlign w:val="center"/>
            <w:hideMark/>
          </w:tcPr>
          <w:p w14:paraId="052AEEAC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788" w:type="dxa"/>
            <w:vMerge/>
            <w:vAlign w:val="center"/>
            <w:hideMark/>
          </w:tcPr>
          <w:p w14:paraId="5B12DF1A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AF6C00" w:rsidRPr="00AF6C00" w14:paraId="7F636864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D8281A0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clave_pestañas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2B39DC8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FB8E682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6FF5C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9357483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2C3CAE4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C4B45B2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6EBDB8B2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 del modelo.</w:t>
            </w:r>
          </w:p>
        </w:tc>
      </w:tr>
      <w:tr w:rsidR="00AF6C00" w:rsidRPr="00AF6C00" w14:paraId="6BCD1323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23A8BB8B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clave_requsicion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B2F76A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E880A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09C23D1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116D5A8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40F4183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850E9E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3329F5F2" w14:textId="53BC56C3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requisición correspondiente.</w:t>
            </w:r>
          </w:p>
        </w:tc>
      </w:tr>
      <w:tr w:rsidR="00AF6C00" w:rsidRPr="00AF6C00" w14:paraId="0C8ED027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56417D5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BF3126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CharField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716EDD0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5AE14F5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266F762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32D588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DA9D211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6EC914C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 identifica la entidad municipal correspondiente.</w:t>
            </w:r>
          </w:p>
        </w:tc>
      </w:tr>
      <w:tr w:rsidR="00AF6C00" w:rsidRPr="00AF6C00" w14:paraId="04EEBBF7" w14:textId="77777777" w:rsidTr="00AF6C00">
        <w:trPr>
          <w:trHeight w:val="31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DD41CD7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cog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2D63588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748B0A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AAEB112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ACBB94F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490E743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604CDD5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71592BB5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El COG de las claves presupuestales que tiene autorizada la UR del usuario que realiza la Requisición.</w:t>
            </w:r>
          </w:p>
        </w:tc>
      </w:tr>
      <w:tr w:rsidR="00AF6C00" w:rsidRPr="00AF6C00" w14:paraId="5C675D0B" w14:textId="77777777" w:rsidTr="00AF6C00">
        <w:trPr>
          <w:trHeight w:val="31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5AD93EC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unidad_responsable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7F10B07A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E4F402A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15D713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8CDECC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0264CB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9E1898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0C66BCD8" w14:textId="661B9109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Unidad responsable</w:t>
            </w:r>
          </w:p>
        </w:tc>
      </w:tr>
      <w:tr w:rsidR="00AF6C00" w:rsidRPr="00AF6C00" w14:paraId="5EF74E22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4696024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fuente_financiamiento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99A0331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4795EE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3A46D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BC832B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000D30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AAC752F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518440C" w14:textId="15571ACB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Fuente responsable</w:t>
            </w:r>
          </w:p>
        </w:tc>
      </w:tr>
      <w:tr w:rsidR="00AF6C00" w:rsidRPr="00AF6C00" w14:paraId="070F51F3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507D5D05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programa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74666D84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88465F4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A480501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7F4B628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FCD83F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C00E02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8A4D86B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Programa</w:t>
            </w:r>
          </w:p>
        </w:tc>
      </w:tr>
      <w:tr w:rsidR="00AF6C00" w:rsidRPr="00AF6C00" w14:paraId="4F573BEB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1C778EB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proyecto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C76BE91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279896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9A291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280371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E18F1F3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E06C055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440D5A8A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Proyecto</w:t>
            </w:r>
          </w:p>
        </w:tc>
      </w:tr>
      <w:tr w:rsidR="00AF6C00" w:rsidRPr="00AF6C00" w14:paraId="43E73F9E" w14:textId="77777777" w:rsidTr="00AF6C00">
        <w:trPr>
          <w:trHeight w:val="31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60A293C4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garantia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80BA789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2270AB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ED3B194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A50481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4EA8594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41355D5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34D0A8C4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garantía.</w:t>
            </w:r>
          </w:p>
        </w:tc>
      </w:tr>
      <w:tr w:rsidR="00AF6C00" w:rsidRPr="00AF6C00" w14:paraId="4A76B4EC" w14:textId="77777777" w:rsidTr="00AF6C00">
        <w:trPr>
          <w:trHeight w:val="31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9807721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servicio_postventa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7066E19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5E924F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3BD9B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F1D28D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CB4794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29D62FA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6AEABD8D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servicio Post-venta.</w:t>
            </w:r>
          </w:p>
        </w:tc>
      </w:tr>
      <w:tr w:rsidR="00AF6C00" w:rsidRPr="00AF6C00" w14:paraId="7B657163" w14:textId="77777777" w:rsidTr="00AF6C00">
        <w:trPr>
          <w:trHeight w:val="31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4707A577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soporte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0B639702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6A4D3D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C60783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BF1836B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4B6FD2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0D9DD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7D6DE134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soporte.</w:t>
            </w:r>
          </w:p>
        </w:tc>
      </w:tr>
      <w:tr w:rsidR="00AF6C00" w:rsidRPr="00AF6C00" w14:paraId="60399875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DBBD993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capacitacion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2A96CAE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5F39693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CE47340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3261CD2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2C4B1A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64A01B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6031593E" w14:textId="56B665A2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el criterio capacitación.</w:t>
            </w:r>
          </w:p>
        </w:tc>
      </w:tr>
      <w:tr w:rsidR="00AF6C00" w:rsidRPr="00AF6C00" w14:paraId="25B38B4A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1C9AA0CA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instalacion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73172884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A7A4690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F1F0D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FB0F22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2465C51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0507853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6A24ED61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</w:t>
            </w: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lastRenderedPageBreak/>
              <w:t>requisición tiene el criterio instalación.</w:t>
            </w:r>
          </w:p>
        </w:tc>
      </w:tr>
      <w:tr w:rsidR="00AF6C00" w:rsidRPr="00AF6C00" w14:paraId="6F94EEF2" w14:textId="77777777" w:rsidTr="00AF6C00">
        <w:trPr>
          <w:trHeight w:val="31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3F362AE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lastRenderedPageBreak/>
              <w:t>otros_criterios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5B1DB461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1D9DE128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CD36EE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53918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F02C58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861A670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753AE5F5" w14:textId="66510EB1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 de texto para señalar el otro criterio con el cual la requisición cuenta.</w:t>
            </w:r>
          </w:p>
        </w:tc>
      </w:tr>
      <w:tr w:rsidR="00AF6C00" w:rsidRPr="00AF6C00" w14:paraId="69820456" w14:textId="77777777" w:rsidTr="00AF6C00">
        <w:trPr>
          <w:trHeight w:val="31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F9FBF5D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texto_otroscriterios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6E7D199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04BA8A5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0191A64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BA48739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1E46D9A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34D6E5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3C8F88DB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Campo de texto para indicar cuál es </w:t>
            </w: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</w:t>
            </w:r>
            <w:proofErr w:type="spellEnd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otro criterio con el cual la requisición cuenta.</w:t>
            </w:r>
          </w:p>
        </w:tc>
      </w:tr>
      <w:tr w:rsidR="00AF6C00" w:rsidRPr="00AF6C00" w14:paraId="5E74D1EC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BED3BB9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ficha_tecnica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718F1F0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30653D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4CB15C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E104A3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1FCEE29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F49793B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00BC9A37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ficha técnica.</w:t>
            </w:r>
          </w:p>
        </w:tc>
      </w:tr>
      <w:tr w:rsidR="00AF6C00" w:rsidRPr="00AF6C00" w14:paraId="03826913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42A62F70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documento_fichatecnica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7C76C5C8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38E91A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F768138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0481B2F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947ABBF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D9497C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088F7B86" w14:textId="43505905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ficha técnica.</w:t>
            </w:r>
          </w:p>
        </w:tc>
      </w:tr>
      <w:tr w:rsidR="00AF6C00" w:rsidRPr="00AF6C00" w14:paraId="7180F132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D05A384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carta_descriptiva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C5EDFD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EBDE942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6AA84FB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6BC82B3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EEEDFB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12CB809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B9D02CB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carta descriptiva.</w:t>
            </w:r>
          </w:p>
        </w:tc>
      </w:tr>
      <w:tr w:rsidR="00AF6C00" w:rsidRPr="00AF6C00" w14:paraId="7028EFA3" w14:textId="77777777" w:rsidTr="00AF6C00">
        <w:trPr>
          <w:trHeight w:val="31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7AB207FE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documento_cartadescriptiva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AE98CCB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CCB026B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3287EF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39B9722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301BF2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5101AA9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25DB7BCB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carta descriptiva</w:t>
            </w:r>
          </w:p>
        </w:tc>
      </w:tr>
      <w:tr w:rsidR="00AF6C00" w:rsidRPr="00AF6C00" w14:paraId="58B2DAB2" w14:textId="77777777" w:rsidTr="00AF6C00">
        <w:trPr>
          <w:trHeight w:val="31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6D7E38B2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otros_anexos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E5207D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BoolField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C048539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477B0A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EC1B5F0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86D90E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E5CCA28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38C42B03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Checkbox</w:t>
            </w:r>
            <w:proofErr w:type="spellEnd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 para indicar que la requisición tiene otros anexos.</w:t>
            </w:r>
          </w:p>
        </w:tc>
      </w:tr>
      <w:tr w:rsidR="00AF6C00" w:rsidRPr="00AF6C00" w14:paraId="0E6D11B8" w14:textId="77777777" w:rsidTr="00AF6C00">
        <w:trPr>
          <w:trHeight w:val="312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607CB8E0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documento_otrosanexos1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2BCD5DE4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097B89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7922F22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E270BD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AFEDA6D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0E69D3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09FEC8E1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1</w:t>
            </w:r>
          </w:p>
        </w:tc>
      </w:tr>
      <w:tr w:rsidR="00AF6C00" w:rsidRPr="00AF6C00" w14:paraId="35278C99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94D793E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documento_otrosanexos2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7C30F83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DB04F9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6FEB4C38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0D7E8DF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60D7579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D608138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6A4A0826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2</w:t>
            </w:r>
          </w:p>
        </w:tc>
      </w:tr>
      <w:tr w:rsidR="00AF6C00" w:rsidRPr="00AF6C00" w14:paraId="24CBBE8E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4949878C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documento_otrosanexos3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24E1E804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98EB959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43694148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7FA389B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55A56C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C0845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True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05A1A1E0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Documento de otros anexos. Campo 3</w:t>
            </w:r>
          </w:p>
        </w:tc>
      </w:tr>
      <w:tr w:rsidR="00AF6C00" w:rsidRPr="00AF6C00" w14:paraId="38CC4734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375A1F8F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texto_justificacion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17797FDA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B2A8BF0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A474371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AF303F1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7EB0FB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FC7A1AC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8921F6D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Esta pestaña es un recuadro de texto libre.</w:t>
            </w:r>
          </w:p>
        </w:tc>
      </w:tr>
      <w:tr w:rsidR="00AF6C00" w:rsidRPr="00AF6C00" w14:paraId="2A4CD70E" w14:textId="77777777" w:rsidTr="00AF6C00">
        <w:trPr>
          <w:trHeight w:val="300"/>
        </w:trPr>
        <w:tc>
          <w:tcPr>
            <w:tcW w:w="1220" w:type="dxa"/>
            <w:shd w:val="clear" w:color="auto" w:fill="auto"/>
            <w:noWrap/>
            <w:vAlign w:val="center"/>
            <w:hideMark/>
          </w:tcPr>
          <w:p w14:paraId="0FD46EFC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texto_observaciones</w:t>
            </w:r>
            <w:proofErr w:type="spellEnd"/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14:paraId="63B26BE6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Textfield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EE232CA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56C36039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204F59AE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undefined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F301C10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3B15FF7" w14:textId="77777777" w:rsidR="00AF6C00" w:rsidRPr="00AF6C00" w:rsidRDefault="00AF6C00" w:rsidP="00AF6C00">
            <w:pPr>
              <w:jc w:val="center"/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False</w:t>
            </w:r>
          </w:p>
        </w:tc>
        <w:tc>
          <w:tcPr>
            <w:tcW w:w="1788" w:type="dxa"/>
            <w:shd w:val="clear" w:color="auto" w:fill="auto"/>
            <w:noWrap/>
            <w:vAlign w:val="center"/>
            <w:hideMark/>
          </w:tcPr>
          <w:p w14:paraId="16BB4B84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Esta pestaña es un recuadro de texto libre.</w:t>
            </w:r>
          </w:p>
        </w:tc>
      </w:tr>
    </w:tbl>
    <w:p w14:paraId="220AEAC1" w14:textId="77777777" w:rsidR="00AF6C00" w:rsidRDefault="00AF6C00">
      <w:pPr>
        <w:rPr>
          <w:rFonts w:cs="Arial"/>
          <w:b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8"/>
        <w:gridCol w:w="4471"/>
      </w:tblGrid>
      <w:tr w:rsidR="00AF6C00" w:rsidRPr="00AF6C00" w14:paraId="5F8FA6CE" w14:textId="77777777" w:rsidTr="00C67A2A">
        <w:trPr>
          <w:trHeight w:val="179"/>
        </w:trPr>
        <w:tc>
          <w:tcPr>
            <w:tcW w:w="4248" w:type="dxa"/>
            <w:shd w:val="clear" w:color="auto" w:fill="auto"/>
            <w:vAlign w:val="center"/>
            <w:hideMark/>
          </w:tcPr>
          <w:p w14:paraId="12C84C0A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Relaciones: </w:t>
            </w: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 xml:space="preserve">, </w:t>
            </w: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clave_requsicion</w:t>
            </w:r>
            <w:proofErr w:type="spellEnd"/>
          </w:p>
        </w:tc>
        <w:tc>
          <w:tcPr>
            <w:tcW w:w="4471" w:type="dxa"/>
            <w:shd w:val="clear" w:color="auto" w:fill="auto"/>
            <w:vAlign w:val="center"/>
            <w:hideMark/>
          </w:tcPr>
          <w:p w14:paraId="2919D867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Campos Clave:</w:t>
            </w:r>
          </w:p>
        </w:tc>
      </w:tr>
      <w:tr w:rsidR="00AF6C00" w:rsidRPr="00AF6C00" w14:paraId="5822FA50" w14:textId="77777777" w:rsidTr="00C67A2A">
        <w:trPr>
          <w:trHeight w:val="97"/>
        </w:trPr>
        <w:tc>
          <w:tcPr>
            <w:tcW w:w="4248" w:type="dxa"/>
            <w:shd w:val="clear" w:color="auto" w:fill="auto"/>
            <w:noWrap/>
            <w:vAlign w:val="center"/>
            <w:hideMark/>
          </w:tcPr>
          <w:p w14:paraId="24FF204D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clave_requisicion</w:t>
            </w:r>
            <w:proofErr w:type="spellEnd"/>
          </w:p>
        </w:tc>
        <w:tc>
          <w:tcPr>
            <w:tcW w:w="4471" w:type="dxa"/>
            <w:shd w:val="clear" w:color="auto" w:fill="auto"/>
            <w:vAlign w:val="center"/>
            <w:hideMark/>
          </w:tcPr>
          <w:p w14:paraId="6A87004A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  <w:tr w:rsidR="00AF6C00" w:rsidRPr="00AF6C00" w14:paraId="158F912C" w14:textId="77777777" w:rsidTr="00C67A2A">
        <w:trPr>
          <w:trHeight w:val="50"/>
        </w:trPr>
        <w:tc>
          <w:tcPr>
            <w:tcW w:w="4248" w:type="dxa"/>
            <w:shd w:val="clear" w:color="auto" w:fill="auto"/>
            <w:noWrap/>
            <w:vAlign w:val="center"/>
            <w:hideMark/>
          </w:tcPr>
          <w:p w14:paraId="50E9AA53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entidad_municipal</w:t>
            </w:r>
            <w:proofErr w:type="spellEnd"/>
          </w:p>
        </w:tc>
        <w:tc>
          <w:tcPr>
            <w:tcW w:w="4471" w:type="dxa"/>
            <w:shd w:val="clear" w:color="auto" w:fill="auto"/>
            <w:vAlign w:val="center"/>
            <w:hideMark/>
          </w:tcPr>
          <w:p w14:paraId="2F381522" w14:textId="77777777" w:rsidR="00AF6C00" w:rsidRPr="00AF6C00" w:rsidRDefault="00AF6C00" w:rsidP="00AF6C00">
            <w:pPr>
              <w:rPr>
                <w:rFonts w:cs="Arial"/>
                <w:color w:val="000000"/>
                <w:sz w:val="18"/>
                <w:szCs w:val="18"/>
                <w:lang w:val="es-MX" w:eastAsia="es-MX"/>
              </w:rPr>
            </w:pPr>
            <w:r w:rsidRPr="00AF6C00">
              <w:rPr>
                <w:rFonts w:cs="Arial"/>
                <w:color w:val="000000"/>
                <w:sz w:val="18"/>
                <w:szCs w:val="18"/>
                <w:lang w:val="es-MX" w:eastAsia="es-MX"/>
              </w:rPr>
              <w:t>id</w:t>
            </w:r>
          </w:p>
        </w:tc>
      </w:tr>
    </w:tbl>
    <w:p w14:paraId="31C1562B" w14:textId="18EB9DA1" w:rsidR="00AF6C00" w:rsidRDefault="00AF6C00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6AAFDADF" w14:textId="210AADFC" w:rsidR="00A7413E" w:rsidRDefault="00AA0F4B" w:rsidP="00A7413E">
      <w:pPr>
        <w:pStyle w:val="Prrafodelista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lastRenderedPageBreak/>
        <w:t>Anexos.</w:t>
      </w:r>
      <w:bookmarkEnd w:id="7"/>
    </w:p>
    <w:p w14:paraId="63EBF651" w14:textId="77777777" w:rsidR="00D739B0" w:rsidRDefault="00D739B0" w:rsidP="00A80D7E">
      <w:pPr>
        <w:rPr>
          <w:lang w:val="es-MX" w:eastAsia="en-US"/>
        </w:rPr>
      </w:pPr>
    </w:p>
    <w:p w14:paraId="4528A2D3" w14:textId="3CE1030B" w:rsidR="00AA0F4B" w:rsidRPr="008F0C19" w:rsidRDefault="00D739B0" w:rsidP="008F0C19">
      <w:pPr>
        <w:jc w:val="both"/>
        <w:rPr>
          <w:rFonts w:cs="Arial"/>
          <w:lang w:val="es-MX" w:eastAsia="en-US"/>
        </w:rPr>
      </w:pPr>
      <w:bookmarkStart w:id="8" w:name="_Toc82510010"/>
      <w:r w:rsidRPr="008F0C19">
        <w:rPr>
          <w:rFonts w:cs="Arial"/>
          <w:lang w:val="es-MX" w:eastAsia="en-US"/>
        </w:rPr>
        <w:t>Se presenta el planteamiento del diseño del caso de uso en cuestión</w:t>
      </w:r>
      <w:bookmarkEnd w:id="8"/>
      <w:r w:rsidRPr="008F0C19">
        <w:rPr>
          <w:rFonts w:cs="Arial"/>
          <w:lang w:val="es-MX" w:eastAsia="en-US"/>
        </w:rPr>
        <w:t>.</w:t>
      </w:r>
      <w:r w:rsidR="00AA0F4B" w:rsidRPr="008F0C19">
        <w:rPr>
          <w:rFonts w:cs="Arial"/>
          <w:lang w:val="es-MX" w:eastAsia="en-US"/>
        </w:rPr>
        <w:br/>
      </w:r>
      <w:r w:rsidR="005465BD" w:rsidRPr="008F0C19">
        <w:rPr>
          <w:rFonts w:cs="Arial"/>
          <w:noProof/>
          <w:lang w:val="es-MX" w:eastAsia="es-MX"/>
        </w:rPr>
        <w:drawing>
          <wp:inline distT="0" distB="0" distL="0" distR="0" wp14:anchorId="3F444984" wp14:editId="4C7FBB20">
            <wp:extent cx="3679190" cy="156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A1C7" w14:textId="77777777" w:rsidR="005465BD" w:rsidRPr="008F0C19" w:rsidRDefault="005465BD" w:rsidP="008F0C19">
      <w:pPr>
        <w:autoSpaceDE w:val="0"/>
        <w:autoSpaceDN w:val="0"/>
        <w:adjustRightInd w:val="0"/>
        <w:jc w:val="both"/>
        <w:rPr>
          <w:rFonts w:cs="Arial"/>
          <w:lang w:val="es-MX" w:eastAsia="en-US"/>
        </w:rPr>
      </w:pPr>
      <w:r w:rsidRPr="008F0C19">
        <w:rPr>
          <w:rFonts w:cs="Arial"/>
          <w:lang w:val="es-MX" w:eastAsia="en-US"/>
        </w:rPr>
        <w:t>En la pestaña de “Criterios”, deberá aparecer el listado de conceptos que se dieron de alta en el</w:t>
      </w:r>
    </w:p>
    <w:p w14:paraId="1F3E7E90" w14:textId="2ACF2071" w:rsidR="005465BD" w:rsidRPr="00AA0F4B" w:rsidRDefault="005465BD" w:rsidP="008F0C19">
      <w:pPr>
        <w:jc w:val="both"/>
        <w:rPr>
          <w:lang w:val="es-MX" w:eastAsia="en-US"/>
        </w:rPr>
      </w:pPr>
      <w:r w:rsidRPr="008F0C19">
        <w:rPr>
          <w:rFonts w:cs="Arial"/>
          <w:lang w:val="es-MX" w:eastAsia="en-US"/>
        </w:rPr>
        <w:t>Catálogo de Criterios de Requisición, para poder seleccionar los rubros que correspondan</w:t>
      </w:r>
      <w:r>
        <w:rPr>
          <w:rFonts w:ascii="CIDFont+F2" w:hAnsi="CIDFont+F2" w:cs="CIDFont+F2"/>
          <w:sz w:val="22"/>
          <w:szCs w:val="22"/>
          <w:lang w:val="es-MX" w:eastAsia="en-US"/>
        </w:rPr>
        <w:t>.</w:t>
      </w:r>
    </w:p>
    <w:sectPr w:rsidR="005465BD" w:rsidRPr="00AA0F4B" w:rsidSect="00562F83">
      <w:footerReference w:type="default" r:id="rId20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6046C" w14:textId="77777777" w:rsidR="00AD6272" w:rsidRDefault="00AD6272">
      <w:r>
        <w:separator/>
      </w:r>
    </w:p>
  </w:endnote>
  <w:endnote w:type="continuationSeparator" w:id="0">
    <w:p w14:paraId="490218CE" w14:textId="77777777" w:rsidR="00AD6272" w:rsidRDefault="00AD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D943C" w14:textId="77777777" w:rsidR="00DF11CC" w:rsidRPr="00E445D3" w:rsidRDefault="00DF11CC">
    <w:pPr>
      <w:pStyle w:val="Piedepgina"/>
      <w:rPr>
        <w:rFonts w:ascii="Humnst777 BT" w:hAnsi="Humnst777 BT"/>
        <w:sz w:val="2"/>
      </w:rPr>
    </w:pPr>
  </w:p>
  <w:p w14:paraId="296D943D" w14:textId="77777777" w:rsidR="00DF11CC" w:rsidRPr="00073EBE" w:rsidRDefault="00DF11CC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F11CC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F11CC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F11CC" w:rsidRPr="007430DC" w:rsidRDefault="00DF11CC" w:rsidP="007430DC">
          <w:pPr>
            <w:pStyle w:val="Piedepgina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F11CC" w:rsidRDefault="00DF11C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2"/>
      <w:gridCol w:w="437"/>
    </w:tblGrid>
    <w:tr w:rsidR="00DF11CC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F11CC" w:rsidRDefault="00DF11CC" w:rsidP="0071798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SiGob® | 20</w:t>
              </w:r>
              <w:r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7C92E87C" w:rsidR="00DF11CC" w:rsidRDefault="00DF11C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67A2A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F11CC" w:rsidRDefault="00DF11CC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4DB93" w14:textId="77777777" w:rsidR="00AD6272" w:rsidRDefault="00AD6272">
      <w:r>
        <w:separator/>
      </w:r>
    </w:p>
  </w:footnote>
  <w:footnote w:type="continuationSeparator" w:id="0">
    <w:p w14:paraId="54A49A5D" w14:textId="77777777" w:rsidR="00AD6272" w:rsidRDefault="00AD6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F11CC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F11CC" w:rsidRPr="00465F7B" w:rsidRDefault="00DF11CC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F11CC" w:rsidRPr="00B66E5C" w:rsidRDefault="00DF11CC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F11CC" w:rsidRPr="000453CE" w:rsidRDefault="00DF11CC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F11CC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F11CC" w:rsidRPr="007A1D28" w:rsidRDefault="00DF11CC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F11CC" w:rsidRPr="00CC0DB4" w:rsidRDefault="00DF11CC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F11CC" w:rsidRDefault="00DF11CC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F11CC" w:rsidRDefault="00DF11C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F11CC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F11CC" w:rsidRDefault="00DF11CC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F11CC" w:rsidRDefault="00DF11CC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</w:tr>
    <w:tr w:rsidR="00DF11CC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F11CC" w:rsidRDefault="00DF11CC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F11CC" w:rsidRDefault="00DF11CC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  <w:tr w:rsidR="00DF11CC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F11CC" w:rsidRDefault="00DF11CC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F11CC" w:rsidRDefault="00DF11CC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F11CC" w:rsidRDefault="00DF11CC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F11CC" w:rsidRDefault="00DF11C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Ttulo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41"/>
    <w:rsid w:val="000066DD"/>
    <w:rsid w:val="00013500"/>
    <w:rsid w:val="00013827"/>
    <w:rsid w:val="000138EB"/>
    <w:rsid w:val="00017F93"/>
    <w:rsid w:val="00023BDF"/>
    <w:rsid w:val="0003192A"/>
    <w:rsid w:val="0003267B"/>
    <w:rsid w:val="00044C83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1856"/>
    <w:rsid w:val="0007251A"/>
    <w:rsid w:val="00073EBE"/>
    <w:rsid w:val="00075CB8"/>
    <w:rsid w:val="0008016B"/>
    <w:rsid w:val="00080390"/>
    <w:rsid w:val="00090FB0"/>
    <w:rsid w:val="00094752"/>
    <w:rsid w:val="000948F0"/>
    <w:rsid w:val="00094BAE"/>
    <w:rsid w:val="00096FA6"/>
    <w:rsid w:val="000A1E72"/>
    <w:rsid w:val="000A404C"/>
    <w:rsid w:val="000A4558"/>
    <w:rsid w:val="000A6169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93178"/>
    <w:rsid w:val="001A276B"/>
    <w:rsid w:val="001A4589"/>
    <w:rsid w:val="001A6036"/>
    <w:rsid w:val="001A63A5"/>
    <w:rsid w:val="001A7BAA"/>
    <w:rsid w:val="001B0863"/>
    <w:rsid w:val="001B181C"/>
    <w:rsid w:val="001B2390"/>
    <w:rsid w:val="001B6DF8"/>
    <w:rsid w:val="001C1D98"/>
    <w:rsid w:val="001D1918"/>
    <w:rsid w:val="001D3AAE"/>
    <w:rsid w:val="001E2D3E"/>
    <w:rsid w:val="001E496E"/>
    <w:rsid w:val="001E79AC"/>
    <w:rsid w:val="001F1E4C"/>
    <w:rsid w:val="001F2BE5"/>
    <w:rsid w:val="001F5E92"/>
    <w:rsid w:val="00200D65"/>
    <w:rsid w:val="00202A7A"/>
    <w:rsid w:val="002037F4"/>
    <w:rsid w:val="00204810"/>
    <w:rsid w:val="0020617D"/>
    <w:rsid w:val="00206BE9"/>
    <w:rsid w:val="00211FC3"/>
    <w:rsid w:val="00213F5F"/>
    <w:rsid w:val="002151AC"/>
    <w:rsid w:val="002169EE"/>
    <w:rsid w:val="00217126"/>
    <w:rsid w:val="0021776E"/>
    <w:rsid w:val="00223FF0"/>
    <w:rsid w:val="00225BDA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0AD5"/>
    <w:rsid w:val="002924F5"/>
    <w:rsid w:val="00293F4A"/>
    <w:rsid w:val="00295FD7"/>
    <w:rsid w:val="00297EFD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31E1"/>
    <w:rsid w:val="003040F9"/>
    <w:rsid w:val="00304E46"/>
    <w:rsid w:val="003068DD"/>
    <w:rsid w:val="00310BA5"/>
    <w:rsid w:val="0031674F"/>
    <w:rsid w:val="00321A4C"/>
    <w:rsid w:val="0032224D"/>
    <w:rsid w:val="00322962"/>
    <w:rsid w:val="003249FF"/>
    <w:rsid w:val="00330195"/>
    <w:rsid w:val="00331D94"/>
    <w:rsid w:val="00337DEF"/>
    <w:rsid w:val="0034001D"/>
    <w:rsid w:val="003467BF"/>
    <w:rsid w:val="00353756"/>
    <w:rsid w:val="00360F45"/>
    <w:rsid w:val="00362393"/>
    <w:rsid w:val="00363725"/>
    <w:rsid w:val="0036511B"/>
    <w:rsid w:val="00373BAE"/>
    <w:rsid w:val="00385FB4"/>
    <w:rsid w:val="003929D4"/>
    <w:rsid w:val="0039457F"/>
    <w:rsid w:val="00394676"/>
    <w:rsid w:val="00395C3F"/>
    <w:rsid w:val="00396444"/>
    <w:rsid w:val="00397B4D"/>
    <w:rsid w:val="003A0A97"/>
    <w:rsid w:val="003A1C8B"/>
    <w:rsid w:val="003A1F9B"/>
    <w:rsid w:val="003A2325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D66BE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A6F"/>
    <w:rsid w:val="00424DCA"/>
    <w:rsid w:val="0042744C"/>
    <w:rsid w:val="0043284F"/>
    <w:rsid w:val="00432B11"/>
    <w:rsid w:val="00440BCA"/>
    <w:rsid w:val="0044115C"/>
    <w:rsid w:val="00441B52"/>
    <w:rsid w:val="00441D5A"/>
    <w:rsid w:val="00445718"/>
    <w:rsid w:val="004458EF"/>
    <w:rsid w:val="00452D04"/>
    <w:rsid w:val="004534B8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930EC"/>
    <w:rsid w:val="004B3D7A"/>
    <w:rsid w:val="004C2A7A"/>
    <w:rsid w:val="004D348C"/>
    <w:rsid w:val="004D3A26"/>
    <w:rsid w:val="004D4235"/>
    <w:rsid w:val="004D688E"/>
    <w:rsid w:val="004D7392"/>
    <w:rsid w:val="004F4285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465BD"/>
    <w:rsid w:val="00552275"/>
    <w:rsid w:val="00552CA3"/>
    <w:rsid w:val="00554612"/>
    <w:rsid w:val="005554A3"/>
    <w:rsid w:val="005557A8"/>
    <w:rsid w:val="00557F1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34B"/>
    <w:rsid w:val="005B6DA2"/>
    <w:rsid w:val="005C47A8"/>
    <w:rsid w:val="005D488E"/>
    <w:rsid w:val="005D6515"/>
    <w:rsid w:val="005D6876"/>
    <w:rsid w:val="005E318B"/>
    <w:rsid w:val="005E3476"/>
    <w:rsid w:val="005E6CD9"/>
    <w:rsid w:val="005F4827"/>
    <w:rsid w:val="0060736D"/>
    <w:rsid w:val="00611E9F"/>
    <w:rsid w:val="00613051"/>
    <w:rsid w:val="00615304"/>
    <w:rsid w:val="00617A24"/>
    <w:rsid w:val="0062466E"/>
    <w:rsid w:val="00631364"/>
    <w:rsid w:val="00632CA6"/>
    <w:rsid w:val="00633144"/>
    <w:rsid w:val="006335BB"/>
    <w:rsid w:val="0063531E"/>
    <w:rsid w:val="00635FDC"/>
    <w:rsid w:val="006365A7"/>
    <w:rsid w:val="00644E9B"/>
    <w:rsid w:val="006458C8"/>
    <w:rsid w:val="00651D68"/>
    <w:rsid w:val="00652E54"/>
    <w:rsid w:val="00653C36"/>
    <w:rsid w:val="0066262B"/>
    <w:rsid w:val="006631F6"/>
    <w:rsid w:val="00664599"/>
    <w:rsid w:val="0066611A"/>
    <w:rsid w:val="00667385"/>
    <w:rsid w:val="006747C6"/>
    <w:rsid w:val="00685843"/>
    <w:rsid w:val="0068663C"/>
    <w:rsid w:val="00687910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370D"/>
    <w:rsid w:val="0070437F"/>
    <w:rsid w:val="00704DB8"/>
    <w:rsid w:val="007059E7"/>
    <w:rsid w:val="00710BEC"/>
    <w:rsid w:val="0071193D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2450"/>
    <w:rsid w:val="0077423E"/>
    <w:rsid w:val="00776E71"/>
    <w:rsid w:val="00790BC4"/>
    <w:rsid w:val="00792FBB"/>
    <w:rsid w:val="007977F5"/>
    <w:rsid w:val="007A1D28"/>
    <w:rsid w:val="007A342B"/>
    <w:rsid w:val="007B0261"/>
    <w:rsid w:val="007B0AC8"/>
    <w:rsid w:val="007B4737"/>
    <w:rsid w:val="007C077F"/>
    <w:rsid w:val="007C2A07"/>
    <w:rsid w:val="007C38B9"/>
    <w:rsid w:val="007C75CA"/>
    <w:rsid w:val="007C7BFD"/>
    <w:rsid w:val="007D17C3"/>
    <w:rsid w:val="007D38BD"/>
    <w:rsid w:val="007E1225"/>
    <w:rsid w:val="007E5032"/>
    <w:rsid w:val="007E71D3"/>
    <w:rsid w:val="007F5A19"/>
    <w:rsid w:val="007F7B03"/>
    <w:rsid w:val="00804D72"/>
    <w:rsid w:val="0080605A"/>
    <w:rsid w:val="008233BA"/>
    <w:rsid w:val="008276CB"/>
    <w:rsid w:val="008276E8"/>
    <w:rsid w:val="0083072C"/>
    <w:rsid w:val="00830F96"/>
    <w:rsid w:val="00831414"/>
    <w:rsid w:val="00833F65"/>
    <w:rsid w:val="00834CFD"/>
    <w:rsid w:val="0083542F"/>
    <w:rsid w:val="0084121F"/>
    <w:rsid w:val="008448ED"/>
    <w:rsid w:val="00845D74"/>
    <w:rsid w:val="008474E9"/>
    <w:rsid w:val="00847BAD"/>
    <w:rsid w:val="00854FB5"/>
    <w:rsid w:val="00856408"/>
    <w:rsid w:val="0086035E"/>
    <w:rsid w:val="0086092C"/>
    <w:rsid w:val="00860EF1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013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C98"/>
    <w:rsid w:val="008E3F26"/>
    <w:rsid w:val="008F0C19"/>
    <w:rsid w:val="008F1756"/>
    <w:rsid w:val="008F74A1"/>
    <w:rsid w:val="009010FD"/>
    <w:rsid w:val="009017D7"/>
    <w:rsid w:val="00902286"/>
    <w:rsid w:val="009046E4"/>
    <w:rsid w:val="00912406"/>
    <w:rsid w:val="00921972"/>
    <w:rsid w:val="00924C25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E09C5"/>
    <w:rsid w:val="009E14B0"/>
    <w:rsid w:val="009F0A28"/>
    <w:rsid w:val="009F0F50"/>
    <w:rsid w:val="009F1072"/>
    <w:rsid w:val="009F4A2A"/>
    <w:rsid w:val="009F56BE"/>
    <w:rsid w:val="009F6363"/>
    <w:rsid w:val="00A011A5"/>
    <w:rsid w:val="00A01509"/>
    <w:rsid w:val="00A079E7"/>
    <w:rsid w:val="00A13F90"/>
    <w:rsid w:val="00A158E9"/>
    <w:rsid w:val="00A30BCE"/>
    <w:rsid w:val="00A372B3"/>
    <w:rsid w:val="00A44EE0"/>
    <w:rsid w:val="00A47579"/>
    <w:rsid w:val="00A50069"/>
    <w:rsid w:val="00A54BC7"/>
    <w:rsid w:val="00A54E7F"/>
    <w:rsid w:val="00A567D9"/>
    <w:rsid w:val="00A570BC"/>
    <w:rsid w:val="00A62952"/>
    <w:rsid w:val="00A67526"/>
    <w:rsid w:val="00A7250E"/>
    <w:rsid w:val="00A73901"/>
    <w:rsid w:val="00A7413E"/>
    <w:rsid w:val="00A74A17"/>
    <w:rsid w:val="00A750BE"/>
    <w:rsid w:val="00A80D7E"/>
    <w:rsid w:val="00A80F6C"/>
    <w:rsid w:val="00A82672"/>
    <w:rsid w:val="00A8530C"/>
    <w:rsid w:val="00A8774A"/>
    <w:rsid w:val="00AA0735"/>
    <w:rsid w:val="00AA0F4B"/>
    <w:rsid w:val="00AA24D3"/>
    <w:rsid w:val="00AA6FD6"/>
    <w:rsid w:val="00AB0E3A"/>
    <w:rsid w:val="00AB33FA"/>
    <w:rsid w:val="00AC020C"/>
    <w:rsid w:val="00AC0D72"/>
    <w:rsid w:val="00AC2D21"/>
    <w:rsid w:val="00AD0798"/>
    <w:rsid w:val="00AD0F74"/>
    <w:rsid w:val="00AD1204"/>
    <w:rsid w:val="00AD19D4"/>
    <w:rsid w:val="00AD3937"/>
    <w:rsid w:val="00AD4FFE"/>
    <w:rsid w:val="00AD6272"/>
    <w:rsid w:val="00AD7EAA"/>
    <w:rsid w:val="00AE0086"/>
    <w:rsid w:val="00AE2957"/>
    <w:rsid w:val="00AF6C00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674AA"/>
    <w:rsid w:val="00B73D3F"/>
    <w:rsid w:val="00B7739C"/>
    <w:rsid w:val="00B9042B"/>
    <w:rsid w:val="00B90954"/>
    <w:rsid w:val="00B91199"/>
    <w:rsid w:val="00B932FE"/>
    <w:rsid w:val="00B95C94"/>
    <w:rsid w:val="00B96B8A"/>
    <w:rsid w:val="00B96F7C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498"/>
    <w:rsid w:val="00C47559"/>
    <w:rsid w:val="00C51EA9"/>
    <w:rsid w:val="00C526FD"/>
    <w:rsid w:val="00C533E1"/>
    <w:rsid w:val="00C5581E"/>
    <w:rsid w:val="00C60708"/>
    <w:rsid w:val="00C6603E"/>
    <w:rsid w:val="00C67A2A"/>
    <w:rsid w:val="00C72DB3"/>
    <w:rsid w:val="00C72F20"/>
    <w:rsid w:val="00C72F7D"/>
    <w:rsid w:val="00C766B7"/>
    <w:rsid w:val="00C8659C"/>
    <w:rsid w:val="00CA009B"/>
    <w:rsid w:val="00CA223D"/>
    <w:rsid w:val="00CA2399"/>
    <w:rsid w:val="00CA2451"/>
    <w:rsid w:val="00CA6308"/>
    <w:rsid w:val="00CB14FD"/>
    <w:rsid w:val="00CB2497"/>
    <w:rsid w:val="00CB6EE8"/>
    <w:rsid w:val="00CC00F8"/>
    <w:rsid w:val="00CC0C73"/>
    <w:rsid w:val="00CC0DB4"/>
    <w:rsid w:val="00CC2265"/>
    <w:rsid w:val="00CC73CC"/>
    <w:rsid w:val="00CC7BC2"/>
    <w:rsid w:val="00CD06F5"/>
    <w:rsid w:val="00CD7648"/>
    <w:rsid w:val="00CD7EE7"/>
    <w:rsid w:val="00CE1E82"/>
    <w:rsid w:val="00CF27A2"/>
    <w:rsid w:val="00CF4926"/>
    <w:rsid w:val="00CF6866"/>
    <w:rsid w:val="00CF6CF0"/>
    <w:rsid w:val="00D11E68"/>
    <w:rsid w:val="00D14B02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44936"/>
    <w:rsid w:val="00D5161A"/>
    <w:rsid w:val="00D62833"/>
    <w:rsid w:val="00D63685"/>
    <w:rsid w:val="00D67EFF"/>
    <w:rsid w:val="00D70A5A"/>
    <w:rsid w:val="00D739B0"/>
    <w:rsid w:val="00D75473"/>
    <w:rsid w:val="00D76512"/>
    <w:rsid w:val="00D77A49"/>
    <w:rsid w:val="00D81AA3"/>
    <w:rsid w:val="00D821B5"/>
    <w:rsid w:val="00D82A0E"/>
    <w:rsid w:val="00D85272"/>
    <w:rsid w:val="00D9281F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117F"/>
    <w:rsid w:val="00DC1E74"/>
    <w:rsid w:val="00DC4326"/>
    <w:rsid w:val="00DD25A1"/>
    <w:rsid w:val="00DD5D3F"/>
    <w:rsid w:val="00DD7263"/>
    <w:rsid w:val="00DE5891"/>
    <w:rsid w:val="00DF11CC"/>
    <w:rsid w:val="00E0564C"/>
    <w:rsid w:val="00E1150C"/>
    <w:rsid w:val="00E121B0"/>
    <w:rsid w:val="00E122C7"/>
    <w:rsid w:val="00E12A53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312B"/>
    <w:rsid w:val="00E53AEB"/>
    <w:rsid w:val="00E55EFC"/>
    <w:rsid w:val="00E56DB5"/>
    <w:rsid w:val="00E662C8"/>
    <w:rsid w:val="00E72C4F"/>
    <w:rsid w:val="00E72DF6"/>
    <w:rsid w:val="00E80C83"/>
    <w:rsid w:val="00E80F41"/>
    <w:rsid w:val="00E81453"/>
    <w:rsid w:val="00E8406D"/>
    <w:rsid w:val="00E91C7F"/>
    <w:rsid w:val="00E921D9"/>
    <w:rsid w:val="00E94708"/>
    <w:rsid w:val="00EA2773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5C30"/>
    <w:rsid w:val="00F27678"/>
    <w:rsid w:val="00F303B9"/>
    <w:rsid w:val="00F30579"/>
    <w:rsid w:val="00F34AE1"/>
    <w:rsid w:val="00F35912"/>
    <w:rsid w:val="00F373E7"/>
    <w:rsid w:val="00F45A93"/>
    <w:rsid w:val="00F469ED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1CA9"/>
    <w:rsid w:val="00FC55F6"/>
    <w:rsid w:val="00FC5A27"/>
    <w:rsid w:val="00FC6C8A"/>
    <w:rsid w:val="00FD2785"/>
    <w:rsid w:val="00FD3E8B"/>
    <w:rsid w:val="00FD689A"/>
    <w:rsid w:val="00FD6FCC"/>
    <w:rsid w:val="00FE324F"/>
    <w:rsid w:val="00FE5BA4"/>
    <w:rsid w:val="00FF078C"/>
    <w:rsid w:val="00FF5CE7"/>
    <w:rsid w:val="00FF5EC7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Ttulo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TD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DC2">
    <w:name w:val="toc 2"/>
    <w:basedOn w:val="Normal"/>
    <w:next w:val="Normal"/>
    <w:autoRedefine/>
    <w:uiPriority w:val="39"/>
  </w:style>
  <w:style w:type="paragraph" w:styleId="TDC3">
    <w:name w:val="toc 3"/>
    <w:basedOn w:val="Normal"/>
    <w:next w:val="Normal"/>
    <w:autoRedefine/>
    <w:semiHidden/>
  </w:style>
  <w:style w:type="paragraph" w:styleId="TDC4">
    <w:name w:val="toc 4"/>
    <w:basedOn w:val="Normal"/>
    <w:next w:val="Normal"/>
    <w:autoRedefine/>
    <w:semiHidden/>
  </w:style>
  <w:style w:type="paragraph" w:styleId="TDC5">
    <w:name w:val="toc 5"/>
    <w:basedOn w:val="Normal"/>
    <w:next w:val="Normal"/>
    <w:autoRedefine/>
    <w:semiHidden/>
  </w:style>
  <w:style w:type="paragraph" w:styleId="TDC6">
    <w:name w:val="toc 6"/>
    <w:basedOn w:val="Normal"/>
    <w:next w:val="Normal"/>
    <w:autoRedefine/>
    <w:semiHidden/>
  </w:style>
  <w:style w:type="paragraph" w:styleId="TDC7">
    <w:name w:val="toc 7"/>
    <w:basedOn w:val="Normal"/>
    <w:next w:val="Normal"/>
    <w:autoRedefine/>
    <w:semiHidden/>
  </w:style>
  <w:style w:type="paragraph" w:styleId="TDC8">
    <w:name w:val="toc 8"/>
    <w:basedOn w:val="Normal"/>
    <w:next w:val="Normal"/>
    <w:autoRedefine/>
    <w:semiHidden/>
  </w:style>
  <w:style w:type="paragraph" w:styleId="TDC9">
    <w:name w:val="toc 9"/>
    <w:basedOn w:val="Normal"/>
    <w:next w:val="Normal"/>
    <w:autoRedefine/>
    <w:semiHidden/>
  </w:style>
  <w:style w:type="paragraph" w:styleId="Textocomentario">
    <w:name w:val="annotation text"/>
    <w:basedOn w:val="Normal"/>
    <w:semiHidden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tulodendice">
    <w:name w:val="index heading"/>
    <w:basedOn w:val="Normal"/>
    <w:next w:val="ndice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Descripci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independiente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Sangradetextonormal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Ttulo1"/>
    <w:rPr>
      <w:bCs/>
      <w:i/>
      <w:iCs/>
      <w:color w:val="0000FF"/>
    </w:rPr>
  </w:style>
  <w:style w:type="paragraph" w:customStyle="1" w:styleId="Ttulo2aSustituir">
    <w:name w:val="Título 2 a Sustituir"/>
    <w:basedOn w:val="Ttulo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Refdecomentario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Textosinformato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Nmerodepgina">
    <w:name w:val="page number"/>
    <w:basedOn w:val="Fuentedeprrafopredeter"/>
    <w:rsid w:val="00F30579"/>
  </w:style>
  <w:style w:type="table" w:styleId="Tablaconcuadrcula">
    <w:name w:val="Table Grid"/>
    <w:basedOn w:val="Tabla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PiedepginaCar">
    <w:name w:val="Pie de página Car"/>
    <w:link w:val="Piedepgina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Fuentedeprrafopredeter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Prrafodelista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Tabladecuadrcula4-nfasis1">
    <w:name w:val="Grid Table 4 Accent 1"/>
    <w:basedOn w:val="Tabla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is">
    <w:name w:val="Emphasis"/>
    <w:basedOn w:val="Fuentedeprrafopredeter"/>
    <w:qFormat/>
    <w:rsid w:val="009B44E8"/>
    <w:rPr>
      <w:i/>
      <w:iCs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4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4F"/>
    <w:rsid w:val="000346B6"/>
    <w:rsid w:val="000368C5"/>
    <w:rsid w:val="00057695"/>
    <w:rsid w:val="000E1374"/>
    <w:rsid w:val="000F0943"/>
    <w:rsid w:val="000F74DD"/>
    <w:rsid w:val="0010127C"/>
    <w:rsid w:val="00103C34"/>
    <w:rsid w:val="0010794F"/>
    <w:rsid w:val="00186D2E"/>
    <w:rsid w:val="001C240E"/>
    <w:rsid w:val="001E5171"/>
    <w:rsid w:val="001F54CD"/>
    <w:rsid w:val="00207B56"/>
    <w:rsid w:val="002C2A61"/>
    <w:rsid w:val="00335F5D"/>
    <w:rsid w:val="003F72F7"/>
    <w:rsid w:val="00452AD1"/>
    <w:rsid w:val="0046394B"/>
    <w:rsid w:val="0049450B"/>
    <w:rsid w:val="004B2AD2"/>
    <w:rsid w:val="004E5BB3"/>
    <w:rsid w:val="00540FCB"/>
    <w:rsid w:val="0055212F"/>
    <w:rsid w:val="005728D5"/>
    <w:rsid w:val="005910D5"/>
    <w:rsid w:val="005E45CE"/>
    <w:rsid w:val="006176CA"/>
    <w:rsid w:val="00645061"/>
    <w:rsid w:val="006529BA"/>
    <w:rsid w:val="006A1958"/>
    <w:rsid w:val="007A34D3"/>
    <w:rsid w:val="007A675F"/>
    <w:rsid w:val="007D3C47"/>
    <w:rsid w:val="00822809"/>
    <w:rsid w:val="00864261"/>
    <w:rsid w:val="00874A2C"/>
    <w:rsid w:val="008B7D48"/>
    <w:rsid w:val="00962FA6"/>
    <w:rsid w:val="009B09D6"/>
    <w:rsid w:val="009F3EFF"/>
    <w:rsid w:val="00A17938"/>
    <w:rsid w:val="00A52B47"/>
    <w:rsid w:val="00A624B1"/>
    <w:rsid w:val="00A84106"/>
    <w:rsid w:val="00AF083D"/>
    <w:rsid w:val="00B11CEE"/>
    <w:rsid w:val="00B37442"/>
    <w:rsid w:val="00B74FC1"/>
    <w:rsid w:val="00BA753B"/>
    <w:rsid w:val="00BD6F4C"/>
    <w:rsid w:val="00CD2B27"/>
    <w:rsid w:val="00D44602"/>
    <w:rsid w:val="00D658FD"/>
    <w:rsid w:val="00D940FF"/>
    <w:rsid w:val="00DC40A2"/>
    <w:rsid w:val="00DC6553"/>
    <w:rsid w:val="00DD7EDA"/>
    <w:rsid w:val="00DF04A4"/>
    <w:rsid w:val="00E2372B"/>
    <w:rsid w:val="00E448AC"/>
    <w:rsid w:val="00E62425"/>
    <w:rsid w:val="00E74BA3"/>
    <w:rsid w:val="00E97153"/>
    <w:rsid w:val="00EB4725"/>
    <w:rsid w:val="00F707C5"/>
    <w:rsid w:val="00FB1798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990C09-5998-4314-B4BC-4EE764BE5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52</TotalTime>
  <Pages>8</Pages>
  <Words>810</Words>
  <Characters>4456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5256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acer</cp:lastModifiedBy>
  <cp:revision>19</cp:revision>
  <cp:lastPrinted>2007-11-14T03:04:00Z</cp:lastPrinted>
  <dcterms:created xsi:type="dcterms:W3CDTF">2021-09-24T00:51:00Z</dcterms:created>
  <dcterms:modified xsi:type="dcterms:W3CDTF">2021-09-30T19:46:00Z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