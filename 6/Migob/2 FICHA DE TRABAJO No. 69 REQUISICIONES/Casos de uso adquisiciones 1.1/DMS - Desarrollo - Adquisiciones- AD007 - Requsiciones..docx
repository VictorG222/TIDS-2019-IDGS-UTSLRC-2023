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D939E" w14:textId="77777777" w:rsidR="006747C6" w:rsidRPr="002B7C8B" w:rsidRDefault="006747C6">
      <w:pPr>
        <w:pStyle w:val="HP-Upaep"/>
        <w:rPr>
          <w:rFonts w:cs="Arial"/>
          <w:sz w:val="24"/>
          <w:szCs w:val="24"/>
        </w:rPr>
      </w:pPr>
    </w:p>
    <w:p w14:paraId="296D939F" w14:textId="77777777" w:rsidR="006747C6" w:rsidRPr="002B7C8B" w:rsidRDefault="002B7C8B" w:rsidP="002B7C8B">
      <w:pPr>
        <w:tabs>
          <w:tab w:val="left" w:pos="8670"/>
        </w:tabs>
        <w:rPr>
          <w:rFonts w:cs="Arial"/>
        </w:rPr>
      </w:pPr>
      <w:r w:rsidRPr="002B7C8B">
        <w:rPr>
          <w:rFonts w:cs="Arial"/>
        </w:rPr>
        <w:tab/>
      </w:r>
    </w:p>
    <w:p w14:paraId="296D93A0" w14:textId="77777777" w:rsidR="006747C6" w:rsidRPr="002B7C8B" w:rsidRDefault="006747C6">
      <w:pPr>
        <w:rPr>
          <w:rFonts w:cs="Arial"/>
        </w:rPr>
      </w:pPr>
    </w:p>
    <w:p w14:paraId="296D93A1" w14:textId="77777777" w:rsidR="00AC020C" w:rsidRPr="002B7C8B" w:rsidRDefault="00AC020C">
      <w:pPr>
        <w:rPr>
          <w:rFonts w:cs="Arial"/>
        </w:rPr>
      </w:pPr>
    </w:p>
    <w:p w14:paraId="296D93A2" w14:textId="77777777" w:rsidR="00AC020C" w:rsidRPr="002B7C8B" w:rsidRDefault="00AC020C">
      <w:pPr>
        <w:rPr>
          <w:rFonts w:cs="Arial"/>
        </w:rPr>
      </w:pPr>
    </w:p>
    <w:p w14:paraId="296D93A3" w14:textId="77777777" w:rsidR="00AC020C" w:rsidRPr="002B7C8B" w:rsidRDefault="00AC020C">
      <w:pPr>
        <w:rPr>
          <w:rFonts w:cs="Arial"/>
        </w:rPr>
      </w:pPr>
    </w:p>
    <w:p w14:paraId="296D93A4" w14:textId="77777777" w:rsidR="00AC020C" w:rsidRPr="002B7C8B" w:rsidRDefault="00AC020C">
      <w:pPr>
        <w:rPr>
          <w:rFonts w:cs="Arial"/>
        </w:rPr>
      </w:pPr>
    </w:p>
    <w:p w14:paraId="296D93A5" w14:textId="77777777" w:rsidR="00AC020C" w:rsidRPr="002B7C8B" w:rsidRDefault="00AC020C">
      <w:pPr>
        <w:rPr>
          <w:rFonts w:cs="Arial"/>
        </w:rPr>
      </w:pPr>
    </w:p>
    <w:p w14:paraId="296D93A6" w14:textId="77777777" w:rsidR="00AC020C" w:rsidRPr="002B7C8B" w:rsidRDefault="00AC020C">
      <w:pPr>
        <w:rPr>
          <w:rFonts w:cs="Arial"/>
        </w:rPr>
      </w:pPr>
    </w:p>
    <w:p w14:paraId="296D93A7" w14:textId="77777777" w:rsidR="00AC020C" w:rsidRPr="002B7C8B" w:rsidRDefault="00AC020C">
      <w:pPr>
        <w:rPr>
          <w:rFonts w:cs="Arial"/>
        </w:rPr>
      </w:pPr>
    </w:p>
    <w:p w14:paraId="296D93A8" w14:textId="77777777" w:rsidR="00AC020C" w:rsidRPr="002B7C8B" w:rsidRDefault="00AC020C">
      <w:pPr>
        <w:rPr>
          <w:rFonts w:cs="Arial"/>
        </w:rPr>
      </w:pPr>
    </w:p>
    <w:p w14:paraId="296D93A9" w14:textId="77777777" w:rsidR="006747C6" w:rsidRPr="002B7C8B" w:rsidRDefault="006747C6">
      <w:pPr>
        <w:rPr>
          <w:rFonts w:cs="Arial"/>
        </w:rPr>
      </w:pPr>
    </w:p>
    <w:p w14:paraId="296D93AA" w14:textId="77777777" w:rsidR="006747C6" w:rsidRPr="002B7C8B" w:rsidRDefault="006747C6">
      <w:pPr>
        <w:rPr>
          <w:rFonts w:cs="Arial"/>
        </w:rPr>
      </w:pPr>
    </w:p>
    <w:p w14:paraId="296D93AB" w14:textId="77777777" w:rsidR="00490541" w:rsidRDefault="00490541" w:rsidP="00490541">
      <w:pPr>
        <w:rPr>
          <w:rFonts w:cs="Arial"/>
        </w:rPr>
      </w:pPr>
    </w:p>
    <w:p w14:paraId="296D93AC" w14:textId="77777777" w:rsidR="00490541" w:rsidRDefault="00490541" w:rsidP="00490541">
      <w:pPr>
        <w:pStyle w:val="HP-TtulodelDocumen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Caso de Uso</w:t>
      </w:r>
    </w:p>
    <w:p w14:paraId="296D93AD" w14:textId="14E54472" w:rsidR="00490541" w:rsidRPr="00B90954" w:rsidRDefault="00B90954" w:rsidP="00B90954">
      <w:pPr>
        <w:pStyle w:val="HP-TtulodelDocumento"/>
        <w:ind w:firstLine="227"/>
        <w:rPr>
          <w:bCs w:val="0"/>
          <w:color w:val="auto"/>
          <w:sz w:val="28"/>
          <w:szCs w:val="28"/>
        </w:rPr>
      </w:pPr>
      <w:r w:rsidRPr="00B90954">
        <w:rPr>
          <w:bCs w:val="0"/>
          <w:color w:val="auto"/>
          <w:sz w:val="28"/>
          <w:szCs w:val="28"/>
        </w:rPr>
        <w:t xml:space="preserve">Open </w:t>
      </w:r>
      <w:proofErr w:type="spellStart"/>
      <w:r w:rsidRPr="00B90954">
        <w:rPr>
          <w:bCs w:val="0"/>
          <w:color w:val="auto"/>
          <w:sz w:val="28"/>
          <w:szCs w:val="28"/>
        </w:rPr>
        <w:t>Sigob</w:t>
      </w:r>
      <w:proofErr w:type="spellEnd"/>
    </w:p>
    <w:p w14:paraId="117C5011" w14:textId="77777777" w:rsidR="00B23003" w:rsidRDefault="00B23003" w:rsidP="00B23003">
      <w:pPr>
        <w:pStyle w:val="HP-TtulodelDocumento"/>
        <w:rPr>
          <w:bCs w:val="0"/>
          <w:color w:val="auto"/>
          <w:sz w:val="28"/>
          <w:szCs w:val="28"/>
        </w:rPr>
      </w:pPr>
      <w:r>
        <w:rPr>
          <w:bCs w:val="0"/>
          <w:color w:val="auto"/>
          <w:sz w:val="28"/>
          <w:szCs w:val="28"/>
        </w:rPr>
        <w:t>Módulo de Adquisiciones</w:t>
      </w:r>
    </w:p>
    <w:p w14:paraId="296D93AE" w14:textId="3FB01588" w:rsidR="00490541" w:rsidRDefault="00247351" w:rsidP="00490541">
      <w:pPr>
        <w:pStyle w:val="HP-TtulodelDocumento"/>
        <w:rPr>
          <w:b w:val="0"/>
          <w:color w:val="365F91" w:themeColor="accent1" w:themeShade="BF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AD007</w:t>
      </w:r>
      <w:r w:rsidR="00051DFF" w:rsidRPr="00500C3D">
        <w:rPr>
          <w:b w:val="0"/>
          <w:color w:val="000000" w:themeColor="text1"/>
          <w:sz w:val="28"/>
          <w:szCs w:val="28"/>
        </w:rPr>
        <w:t xml:space="preserve">: </w:t>
      </w:r>
      <w:r>
        <w:rPr>
          <w:rFonts w:ascii="Calibri" w:hAnsi="Calibri" w:cs="Calibri"/>
          <w:color w:val="222222"/>
          <w:shd w:val="clear" w:color="auto" w:fill="FFFFFF"/>
        </w:rPr>
        <w:t>Requisiciones</w:t>
      </w:r>
    </w:p>
    <w:p w14:paraId="296D93AF" w14:textId="77777777" w:rsidR="006747C6" w:rsidRPr="002B7C8B" w:rsidRDefault="006747C6">
      <w:pPr>
        <w:rPr>
          <w:rFonts w:cs="Arial"/>
        </w:rPr>
      </w:pPr>
    </w:p>
    <w:p w14:paraId="296D93B0" w14:textId="77777777" w:rsidR="006747C6" w:rsidRPr="002B7C8B" w:rsidRDefault="006747C6">
      <w:pPr>
        <w:rPr>
          <w:rFonts w:cs="Arial"/>
        </w:rPr>
      </w:pPr>
    </w:p>
    <w:p w14:paraId="296D93B1" w14:textId="77777777" w:rsidR="006747C6" w:rsidRPr="002B7C8B" w:rsidRDefault="006747C6">
      <w:pPr>
        <w:rPr>
          <w:rFonts w:cs="Arial"/>
        </w:rPr>
      </w:pPr>
    </w:p>
    <w:p w14:paraId="296D93B2" w14:textId="77777777" w:rsidR="00260631" w:rsidRPr="002B7C8B" w:rsidRDefault="00260631">
      <w:pPr>
        <w:rPr>
          <w:rFonts w:cs="Arial"/>
        </w:rPr>
      </w:pPr>
    </w:p>
    <w:p w14:paraId="296D93B3" w14:textId="77777777" w:rsidR="0003192A" w:rsidRPr="002B7C8B" w:rsidRDefault="0003192A" w:rsidP="001B181C">
      <w:pPr>
        <w:pStyle w:val="titulo1"/>
        <w:rPr>
          <w:rFonts w:cs="Arial"/>
        </w:rPr>
        <w:sectPr w:rsidR="0003192A" w:rsidRPr="002B7C8B" w:rsidSect="002B7C8B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"/>
          <w:pgMar w:top="1418" w:right="1134" w:bottom="1418" w:left="1701" w:header="709" w:footer="771" w:gutter="0"/>
          <w:cols w:space="708"/>
          <w:docGrid w:linePitch="360"/>
        </w:sectPr>
      </w:pPr>
    </w:p>
    <w:p w14:paraId="296D93B4" w14:textId="77777777" w:rsidR="00C6603E" w:rsidRDefault="00C6603E" w:rsidP="001B181C">
      <w:pPr>
        <w:pStyle w:val="titulo1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Cs w:val="24"/>
          <w:lang w:val="es-ES" w:eastAsia="es-ES"/>
        </w:rPr>
        <w:id w:val="840426900"/>
        <w:docPartObj>
          <w:docPartGallery w:val="Table of Contents"/>
          <w:docPartUnique/>
        </w:docPartObj>
      </w:sdtPr>
      <w:sdtEndPr/>
      <w:sdtContent>
        <w:p w14:paraId="026548ED" w14:textId="33E9526C" w:rsidR="00717985" w:rsidRPr="00BC71CE" w:rsidRDefault="00717985" w:rsidP="00717985">
          <w:pPr>
            <w:pStyle w:val="TtuloTDC"/>
            <w:spacing w:line="360" w:lineRule="auto"/>
            <w:jc w:val="center"/>
            <w:rPr>
              <w:rFonts w:cs="Arial"/>
              <w:lang w:val="es-MX"/>
            </w:rPr>
          </w:pPr>
          <w:r w:rsidRPr="00717985">
            <w:rPr>
              <w:rFonts w:cs="Arial"/>
              <w:lang w:val="es-ES"/>
            </w:rPr>
            <w:t>Contenido</w:t>
          </w:r>
        </w:p>
        <w:p w14:paraId="4C951CFF" w14:textId="136A8249" w:rsidR="00B278CB" w:rsidRDefault="00717985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717985">
            <w:rPr>
              <w:rFonts w:cs="Arial"/>
              <w:b/>
            </w:rPr>
            <w:fldChar w:fldCharType="begin"/>
          </w:r>
          <w:r w:rsidRPr="00717985">
            <w:rPr>
              <w:rFonts w:cs="Arial"/>
              <w:b/>
            </w:rPr>
            <w:instrText xml:space="preserve"> TOC \o "1-3" \h \z \u </w:instrText>
          </w:r>
          <w:r w:rsidRPr="00717985">
            <w:rPr>
              <w:rFonts w:cs="Arial"/>
              <w:b/>
            </w:rPr>
            <w:fldChar w:fldCharType="separate"/>
          </w:r>
          <w:hyperlink w:anchor="_Toc83883633" w:history="1">
            <w:r w:rsidR="00B278CB" w:rsidRPr="00537009">
              <w:rPr>
                <w:rStyle w:val="Hipervnculo"/>
                <w:rFonts w:cs="Arial"/>
                <w:noProof/>
              </w:rPr>
              <w:t>1.</w:t>
            </w:r>
            <w:r w:rsidR="00B278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B278CB" w:rsidRPr="00537009">
              <w:rPr>
                <w:rStyle w:val="Hipervnculo"/>
                <w:rFonts w:cs="Arial"/>
                <w:noProof/>
              </w:rPr>
              <w:t>Caso de Uso: Requisiciones.</w:t>
            </w:r>
            <w:r w:rsidR="00B278CB">
              <w:rPr>
                <w:noProof/>
                <w:webHidden/>
              </w:rPr>
              <w:tab/>
            </w:r>
            <w:r w:rsidR="00B278CB">
              <w:rPr>
                <w:noProof/>
                <w:webHidden/>
              </w:rPr>
              <w:fldChar w:fldCharType="begin"/>
            </w:r>
            <w:r w:rsidR="00B278CB">
              <w:rPr>
                <w:noProof/>
                <w:webHidden/>
              </w:rPr>
              <w:instrText xml:space="preserve"> PAGEREF _Toc83883633 \h </w:instrText>
            </w:r>
            <w:r w:rsidR="00B278CB">
              <w:rPr>
                <w:noProof/>
                <w:webHidden/>
              </w:rPr>
            </w:r>
            <w:r w:rsidR="00B278CB">
              <w:rPr>
                <w:noProof/>
                <w:webHidden/>
              </w:rPr>
              <w:fldChar w:fldCharType="separate"/>
            </w:r>
            <w:r w:rsidR="0074535C">
              <w:rPr>
                <w:noProof/>
                <w:webHidden/>
              </w:rPr>
              <w:t>3</w:t>
            </w:r>
            <w:r w:rsidR="00B278CB">
              <w:rPr>
                <w:noProof/>
                <w:webHidden/>
              </w:rPr>
              <w:fldChar w:fldCharType="end"/>
            </w:r>
          </w:hyperlink>
        </w:p>
        <w:p w14:paraId="0F864326" w14:textId="31752092" w:rsidR="00B278CB" w:rsidRDefault="003C132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883634" w:history="1">
            <w:r w:rsidR="00B278CB" w:rsidRPr="00537009">
              <w:rPr>
                <w:rStyle w:val="Hipervnculo"/>
                <w:rFonts w:cs="Arial"/>
                <w:noProof/>
              </w:rPr>
              <w:t>2.</w:t>
            </w:r>
            <w:r w:rsidR="00B278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B278CB" w:rsidRPr="00537009">
              <w:rPr>
                <w:rStyle w:val="Hipervnculo"/>
                <w:rFonts w:cs="Arial"/>
                <w:noProof/>
              </w:rPr>
              <w:t>Descripción.</w:t>
            </w:r>
            <w:r w:rsidR="00B278CB">
              <w:rPr>
                <w:noProof/>
                <w:webHidden/>
              </w:rPr>
              <w:tab/>
            </w:r>
            <w:r w:rsidR="00B278CB">
              <w:rPr>
                <w:noProof/>
                <w:webHidden/>
              </w:rPr>
              <w:fldChar w:fldCharType="begin"/>
            </w:r>
            <w:r w:rsidR="00B278CB">
              <w:rPr>
                <w:noProof/>
                <w:webHidden/>
              </w:rPr>
              <w:instrText xml:space="preserve"> PAGEREF _Toc83883634 \h </w:instrText>
            </w:r>
            <w:r w:rsidR="00B278CB">
              <w:rPr>
                <w:noProof/>
                <w:webHidden/>
              </w:rPr>
            </w:r>
            <w:r w:rsidR="00B278CB">
              <w:rPr>
                <w:noProof/>
                <w:webHidden/>
              </w:rPr>
              <w:fldChar w:fldCharType="separate"/>
            </w:r>
            <w:r w:rsidR="0074535C">
              <w:rPr>
                <w:noProof/>
                <w:webHidden/>
              </w:rPr>
              <w:t>3</w:t>
            </w:r>
            <w:r w:rsidR="00B278CB">
              <w:rPr>
                <w:noProof/>
                <w:webHidden/>
              </w:rPr>
              <w:fldChar w:fldCharType="end"/>
            </w:r>
          </w:hyperlink>
        </w:p>
        <w:p w14:paraId="2CCABA7C" w14:textId="56555054" w:rsidR="00B278CB" w:rsidRDefault="003C132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883635" w:history="1">
            <w:r w:rsidR="00B278CB" w:rsidRPr="00537009">
              <w:rPr>
                <w:rStyle w:val="Hipervnculo"/>
                <w:rFonts w:cs="Arial"/>
                <w:b/>
                <w:noProof/>
              </w:rPr>
              <w:t>3.</w:t>
            </w:r>
            <w:r w:rsidR="00B278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B278CB" w:rsidRPr="00537009">
              <w:rPr>
                <w:rStyle w:val="Hipervnculo"/>
                <w:rFonts w:cs="Arial"/>
                <w:b/>
                <w:noProof/>
              </w:rPr>
              <w:t>Flujo normal.</w:t>
            </w:r>
            <w:bookmarkStart w:id="0" w:name="_GoBack"/>
            <w:bookmarkEnd w:id="0"/>
            <w:r w:rsidR="00B278CB">
              <w:rPr>
                <w:noProof/>
                <w:webHidden/>
              </w:rPr>
              <w:tab/>
            </w:r>
            <w:r w:rsidR="00B278CB">
              <w:rPr>
                <w:noProof/>
                <w:webHidden/>
              </w:rPr>
              <w:fldChar w:fldCharType="begin"/>
            </w:r>
            <w:r w:rsidR="00B278CB">
              <w:rPr>
                <w:noProof/>
                <w:webHidden/>
              </w:rPr>
              <w:instrText xml:space="preserve"> PAGEREF _Toc83883635 \h </w:instrText>
            </w:r>
            <w:r w:rsidR="00B278CB">
              <w:rPr>
                <w:noProof/>
                <w:webHidden/>
              </w:rPr>
            </w:r>
            <w:r w:rsidR="00B278CB">
              <w:rPr>
                <w:noProof/>
                <w:webHidden/>
              </w:rPr>
              <w:fldChar w:fldCharType="separate"/>
            </w:r>
            <w:r w:rsidR="0074535C">
              <w:rPr>
                <w:noProof/>
                <w:webHidden/>
              </w:rPr>
              <w:t>4</w:t>
            </w:r>
            <w:r w:rsidR="00B278CB">
              <w:rPr>
                <w:noProof/>
                <w:webHidden/>
              </w:rPr>
              <w:fldChar w:fldCharType="end"/>
            </w:r>
          </w:hyperlink>
        </w:p>
        <w:p w14:paraId="7860EAEE" w14:textId="339A78CA" w:rsidR="00B278CB" w:rsidRDefault="003C132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883636" w:history="1">
            <w:r w:rsidR="00B278CB" w:rsidRPr="00537009">
              <w:rPr>
                <w:rStyle w:val="Hipervnculo"/>
                <w:rFonts w:cs="Arial"/>
                <w:b/>
                <w:noProof/>
              </w:rPr>
              <w:t>4.</w:t>
            </w:r>
            <w:r w:rsidR="00B278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B278CB" w:rsidRPr="00537009">
              <w:rPr>
                <w:rStyle w:val="Hipervnculo"/>
                <w:rFonts w:cs="Arial"/>
                <w:b/>
                <w:noProof/>
              </w:rPr>
              <w:t>Diagrama de Caso de Uso</w:t>
            </w:r>
            <w:r w:rsidR="00B278CB">
              <w:rPr>
                <w:noProof/>
                <w:webHidden/>
              </w:rPr>
              <w:tab/>
            </w:r>
            <w:r w:rsidR="00B278CB">
              <w:rPr>
                <w:noProof/>
                <w:webHidden/>
              </w:rPr>
              <w:fldChar w:fldCharType="begin"/>
            </w:r>
            <w:r w:rsidR="00B278CB">
              <w:rPr>
                <w:noProof/>
                <w:webHidden/>
              </w:rPr>
              <w:instrText xml:space="preserve"> PAGEREF _Toc83883636 \h </w:instrText>
            </w:r>
            <w:r w:rsidR="00B278CB">
              <w:rPr>
                <w:noProof/>
                <w:webHidden/>
              </w:rPr>
            </w:r>
            <w:r w:rsidR="00B278CB">
              <w:rPr>
                <w:noProof/>
                <w:webHidden/>
              </w:rPr>
              <w:fldChar w:fldCharType="separate"/>
            </w:r>
            <w:r w:rsidR="0074535C">
              <w:rPr>
                <w:noProof/>
                <w:webHidden/>
              </w:rPr>
              <w:t>5</w:t>
            </w:r>
            <w:r w:rsidR="00B278CB">
              <w:rPr>
                <w:noProof/>
                <w:webHidden/>
              </w:rPr>
              <w:fldChar w:fldCharType="end"/>
            </w:r>
          </w:hyperlink>
        </w:p>
        <w:p w14:paraId="39219C08" w14:textId="3ADCD3D5" w:rsidR="00B278CB" w:rsidRDefault="003C132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883637" w:history="1">
            <w:r w:rsidR="00B278CB" w:rsidRPr="00537009">
              <w:rPr>
                <w:rStyle w:val="Hipervnculo"/>
                <w:rFonts w:cs="Arial"/>
                <w:b/>
                <w:noProof/>
              </w:rPr>
              <w:t>5.</w:t>
            </w:r>
            <w:r w:rsidR="00B278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B278CB" w:rsidRPr="00537009">
              <w:rPr>
                <w:rStyle w:val="Hipervnculo"/>
                <w:rFonts w:cs="Arial"/>
                <w:b/>
                <w:noProof/>
              </w:rPr>
              <w:t>Diccionario de datos.</w:t>
            </w:r>
            <w:r w:rsidR="00B278CB">
              <w:rPr>
                <w:noProof/>
                <w:webHidden/>
              </w:rPr>
              <w:tab/>
            </w:r>
            <w:r w:rsidR="00B278CB">
              <w:rPr>
                <w:noProof/>
                <w:webHidden/>
              </w:rPr>
              <w:fldChar w:fldCharType="begin"/>
            </w:r>
            <w:r w:rsidR="00B278CB">
              <w:rPr>
                <w:noProof/>
                <w:webHidden/>
              </w:rPr>
              <w:instrText xml:space="preserve"> PAGEREF _Toc83883637 \h </w:instrText>
            </w:r>
            <w:r w:rsidR="00B278CB">
              <w:rPr>
                <w:noProof/>
                <w:webHidden/>
              </w:rPr>
            </w:r>
            <w:r w:rsidR="00B278CB">
              <w:rPr>
                <w:noProof/>
                <w:webHidden/>
              </w:rPr>
              <w:fldChar w:fldCharType="separate"/>
            </w:r>
            <w:r w:rsidR="0074535C">
              <w:rPr>
                <w:noProof/>
                <w:webHidden/>
              </w:rPr>
              <w:t>6</w:t>
            </w:r>
            <w:r w:rsidR="00B278CB">
              <w:rPr>
                <w:noProof/>
                <w:webHidden/>
              </w:rPr>
              <w:fldChar w:fldCharType="end"/>
            </w:r>
          </w:hyperlink>
        </w:p>
        <w:p w14:paraId="596BA437" w14:textId="089EF8C8" w:rsidR="00B278CB" w:rsidRDefault="003C132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883638" w:history="1">
            <w:r w:rsidR="00B278CB" w:rsidRPr="00537009">
              <w:rPr>
                <w:rStyle w:val="Hipervnculo"/>
                <w:rFonts w:cs="Arial"/>
                <w:b/>
                <w:noProof/>
              </w:rPr>
              <w:t>6.</w:t>
            </w:r>
            <w:r w:rsidR="00B278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B278CB" w:rsidRPr="00537009">
              <w:rPr>
                <w:rStyle w:val="Hipervnculo"/>
                <w:rFonts w:cs="Arial"/>
                <w:b/>
                <w:noProof/>
              </w:rPr>
              <w:t>Anexos.</w:t>
            </w:r>
            <w:r w:rsidR="00B278CB">
              <w:rPr>
                <w:noProof/>
                <w:webHidden/>
              </w:rPr>
              <w:tab/>
            </w:r>
            <w:r w:rsidR="00B278CB">
              <w:rPr>
                <w:noProof/>
                <w:webHidden/>
              </w:rPr>
              <w:fldChar w:fldCharType="begin"/>
            </w:r>
            <w:r w:rsidR="00B278CB">
              <w:rPr>
                <w:noProof/>
                <w:webHidden/>
              </w:rPr>
              <w:instrText xml:space="preserve"> PAGEREF _Toc83883638 \h </w:instrText>
            </w:r>
            <w:r w:rsidR="00B278CB">
              <w:rPr>
                <w:noProof/>
                <w:webHidden/>
              </w:rPr>
            </w:r>
            <w:r w:rsidR="00B278CB">
              <w:rPr>
                <w:noProof/>
                <w:webHidden/>
              </w:rPr>
              <w:fldChar w:fldCharType="separate"/>
            </w:r>
            <w:r w:rsidR="0074535C">
              <w:rPr>
                <w:noProof/>
                <w:webHidden/>
              </w:rPr>
              <w:t>9</w:t>
            </w:r>
            <w:r w:rsidR="00B278CB">
              <w:rPr>
                <w:noProof/>
                <w:webHidden/>
              </w:rPr>
              <w:fldChar w:fldCharType="end"/>
            </w:r>
          </w:hyperlink>
        </w:p>
        <w:p w14:paraId="02AB4D39" w14:textId="39FA261E" w:rsidR="00717985" w:rsidRDefault="00717985" w:rsidP="00717985">
          <w:pPr>
            <w:spacing w:line="360" w:lineRule="auto"/>
          </w:pPr>
          <w:r w:rsidRPr="00717985">
            <w:rPr>
              <w:rFonts w:cs="Arial"/>
              <w:b/>
              <w:bCs/>
            </w:rPr>
            <w:fldChar w:fldCharType="end"/>
          </w:r>
        </w:p>
      </w:sdtContent>
    </w:sdt>
    <w:p w14:paraId="296D93C3" w14:textId="77777777" w:rsidR="00490541" w:rsidRDefault="00490541" w:rsidP="00490541">
      <w:pPr>
        <w:jc w:val="both"/>
        <w:rPr>
          <w:rFonts w:cs="Arial"/>
          <w:b/>
        </w:rPr>
      </w:pPr>
      <w:r>
        <w:rPr>
          <w:rFonts w:cs="Arial"/>
          <w:b/>
        </w:rPr>
        <w:br w:type="page"/>
      </w:r>
    </w:p>
    <w:p w14:paraId="090FFF97" w14:textId="6FB61617" w:rsidR="009B44E8" w:rsidRDefault="00247351" w:rsidP="00924C25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1" w:name="_Toc83883633"/>
      <w:r>
        <w:rPr>
          <w:rFonts w:cs="Arial"/>
        </w:rPr>
        <w:lastRenderedPageBreak/>
        <w:t>Caso de Uso: Requisiciones</w:t>
      </w:r>
      <w:r w:rsidR="00615304">
        <w:rPr>
          <w:rFonts w:cs="Arial"/>
        </w:rPr>
        <w:t>.</w:t>
      </w:r>
      <w:bookmarkEnd w:id="1"/>
      <w:r w:rsidR="00667385">
        <w:rPr>
          <w:rFonts w:cs="Arial"/>
          <w:color w:val="000000" w:themeColor="text1"/>
        </w:rPr>
        <w:t xml:space="preserve"> </w:t>
      </w:r>
    </w:p>
    <w:p w14:paraId="62193958" w14:textId="77777777" w:rsidR="009B44E8" w:rsidRPr="009B44E8" w:rsidRDefault="009B44E8" w:rsidP="009B44E8">
      <w:pPr>
        <w:pStyle w:val="Descripcin"/>
        <w:jc w:val="both"/>
        <w:rPr>
          <w:rStyle w:val="nfasis"/>
          <w:rFonts w:cs="Arial"/>
          <w:i w:val="0"/>
          <w:iCs w:val="0"/>
        </w:rPr>
      </w:pPr>
    </w:p>
    <w:p w14:paraId="124AAB39" w14:textId="38561567" w:rsidR="009B44E8" w:rsidRDefault="006919E9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2" w:name="_Toc83883634"/>
      <w:r>
        <w:rPr>
          <w:rFonts w:cs="Arial"/>
        </w:rPr>
        <w:t>Descripción.</w:t>
      </w:r>
      <w:bookmarkEnd w:id="2"/>
      <w:r w:rsidR="00500C3D">
        <w:rPr>
          <w:rFonts w:cs="Arial"/>
        </w:rPr>
        <w:t xml:space="preserve"> </w:t>
      </w:r>
    </w:p>
    <w:p w14:paraId="35911DF3" w14:textId="1E2E7DAC" w:rsidR="00B35AC9" w:rsidRDefault="00B35AC9" w:rsidP="00B35AC9">
      <w:pPr>
        <w:pStyle w:val="Descripcin"/>
        <w:ind w:left="360"/>
        <w:jc w:val="both"/>
        <w:rPr>
          <w:bCs w:val="0"/>
        </w:rPr>
      </w:pPr>
      <w:r>
        <w:rPr>
          <w:bCs w:val="0"/>
        </w:rPr>
        <w:t>Se describe el proceso de caso de uso en el apartado “Requisiciones” dentro del módulo de “Adquisiciones”, así como los diferentes escenarios emergentes sobre el proceso.</w:t>
      </w:r>
    </w:p>
    <w:p w14:paraId="0BEC16A0" w14:textId="485027F2" w:rsidR="00B35AC9" w:rsidRPr="00B35AC9" w:rsidRDefault="00B35AC9" w:rsidP="00B35A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1"/>
        <w:gridCol w:w="6368"/>
      </w:tblGrid>
      <w:tr w:rsidR="00717985" w:rsidRPr="00AD1204" w14:paraId="5778EB59" w14:textId="77777777" w:rsidTr="00DD065B">
        <w:tc>
          <w:tcPr>
            <w:tcW w:w="8729" w:type="dxa"/>
            <w:gridSpan w:val="2"/>
            <w:shd w:val="clear" w:color="auto" w:fill="365F91" w:themeFill="accent1" w:themeFillShade="BF"/>
            <w:vAlign w:val="center"/>
          </w:tcPr>
          <w:p w14:paraId="4C2235DB" w14:textId="5991A77C" w:rsidR="00717985" w:rsidRPr="00AD1204" w:rsidRDefault="00CD7EE7" w:rsidP="00717985">
            <w:pPr>
              <w:jc w:val="center"/>
              <w:rPr>
                <w:b/>
                <w:color w:val="365F91" w:themeColor="accent1" w:themeShade="BF"/>
                <w:szCs w:val="28"/>
              </w:rPr>
            </w:pPr>
            <w:bookmarkStart w:id="3" w:name="_Toc284848272"/>
            <w:r w:rsidRPr="00CD7EE7">
              <w:rPr>
                <w:b/>
                <w:color w:val="FFFFFF" w:themeColor="background1"/>
                <w:szCs w:val="28"/>
              </w:rPr>
              <w:t>Numero de caso</w:t>
            </w:r>
          </w:p>
        </w:tc>
      </w:tr>
      <w:tr w:rsidR="00CD7EE7" w:rsidRPr="00AD1204" w14:paraId="0ACEF11E" w14:textId="77777777" w:rsidTr="00DD065B">
        <w:tc>
          <w:tcPr>
            <w:tcW w:w="8729" w:type="dxa"/>
            <w:gridSpan w:val="2"/>
            <w:vAlign w:val="center"/>
          </w:tcPr>
          <w:p w14:paraId="5946C3B6" w14:textId="159501C2" w:rsidR="00CD7EE7" w:rsidRPr="009B44E8" w:rsidRDefault="00DF54A8" w:rsidP="0071798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</w:rPr>
              <w:t>AD007</w:t>
            </w:r>
          </w:p>
        </w:tc>
      </w:tr>
      <w:tr w:rsidR="00AD1204" w:rsidRPr="00AD1204" w14:paraId="761F26C0" w14:textId="77777777" w:rsidTr="00DD065B">
        <w:tc>
          <w:tcPr>
            <w:tcW w:w="2361" w:type="dxa"/>
            <w:shd w:val="clear" w:color="auto" w:fill="365F91" w:themeFill="accent1" w:themeFillShade="BF"/>
          </w:tcPr>
          <w:p w14:paraId="54E99889" w14:textId="20E7E3A3" w:rsidR="00AD1204" w:rsidRPr="00AD1204" w:rsidRDefault="00AD1204" w:rsidP="00490541">
            <w:pPr>
              <w:rPr>
                <w:b/>
                <w:color w:val="365F91" w:themeColor="accent1" w:themeShade="BF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Versión</w:t>
            </w:r>
          </w:p>
        </w:tc>
        <w:tc>
          <w:tcPr>
            <w:tcW w:w="6368" w:type="dxa"/>
          </w:tcPr>
          <w:p w14:paraId="208DAC7E" w14:textId="382EDF38" w:rsidR="00AD1204" w:rsidRPr="00F476E5" w:rsidRDefault="00B96F7C" w:rsidP="00F476E5">
            <w:pPr>
              <w:rPr>
                <w:color w:val="365F91" w:themeColor="accent1" w:themeShade="BF"/>
                <w:szCs w:val="28"/>
              </w:rPr>
            </w:pPr>
            <w:r>
              <w:rPr>
                <w:szCs w:val="28"/>
              </w:rPr>
              <w:t>1.</w:t>
            </w:r>
            <w:r w:rsidR="008B6B0E">
              <w:rPr>
                <w:szCs w:val="28"/>
              </w:rPr>
              <w:t>1</w:t>
            </w:r>
            <w:r>
              <w:rPr>
                <w:szCs w:val="28"/>
              </w:rPr>
              <w:t xml:space="preserve"> (</w:t>
            </w:r>
            <w:r w:rsidR="008B6B0E">
              <w:rPr>
                <w:szCs w:val="28"/>
              </w:rPr>
              <w:t>29</w:t>
            </w:r>
            <w:r w:rsidR="00E5312B" w:rsidRPr="00B73D3F">
              <w:rPr>
                <w:szCs w:val="28"/>
              </w:rPr>
              <w:t>/09/2021)</w:t>
            </w:r>
          </w:p>
        </w:tc>
      </w:tr>
      <w:tr w:rsidR="00AD1204" w:rsidRPr="00AD1204" w14:paraId="1DA11F43" w14:textId="77777777" w:rsidTr="00DD065B">
        <w:tc>
          <w:tcPr>
            <w:tcW w:w="2361" w:type="dxa"/>
            <w:shd w:val="clear" w:color="auto" w:fill="365F91" w:themeFill="accent1" w:themeFillShade="BF"/>
          </w:tcPr>
          <w:p w14:paraId="56DE2EE8" w14:textId="6AD298A9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Dependencias</w:t>
            </w:r>
          </w:p>
        </w:tc>
        <w:tc>
          <w:tcPr>
            <w:tcW w:w="6368" w:type="dxa"/>
          </w:tcPr>
          <w:p w14:paraId="24BA6428" w14:textId="231DCC0E" w:rsidR="00804D72" w:rsidRPr="00AD1204" w:rsidRDefault="00667385" w:rsidP="0066738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N/A</w:t>
            </w:r>
          </w:p>
        </w:tc>
      </w:tr>
      <w:tr w:rsidR="00AD1204" w:rsidRPr="00AD1204" w14:paraId="54935BEA" w14:textId="77777777" w:rsidTr="00DD065B">
        <w:tc>
          <w:tcPr>
            <w:tcW w:w="2361" w:type="dxa"/>
            <w:shd w:val="clear" w:color="auto" w:fill="365F91" w:themeFill="accent1" w:themeFillShade="BF"/>
          </w:tcPr>
          <w:p w14:paraId="241E90CF" w14:textId="047BA9D3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Precondición</w:t>
            </w:r>
          </w:p>
        </w:tc>
        <w:tc>
          <w:tcPr>
            <w:tcW w:w="6368" w:type="dxa"/>
          </w:tcPr>
          <w:p w14:paraId="43A60ED2" w14:textId="284D9118" w:rsidR="00717985" w:rsidRPr="00297EFD" w:rsidRDefault="00DD065B" w:rsidP="007A342B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 w:rsidRPr="008D68E1">
              <w:rPr>
                <w:rFonts w:cs="Arial"/>
                <w:color w:val="000000" w:themeColor="text1"/>
                <w:lang w:val="es-MX"/>
              </w:rPr>
              <w:t>Poseer los permisos requeridos para la edición del catálog</w:t>
            </w:r>
            <w:r>
              <w:rPr>
                <w:rFonts w:cs="Arial"/>
                <w:color w:val="000000" w:themeColor="text1"/>
                <w:lang w:val="es-MX"/>
              </w:rPr>
              <w:t>o. Para la edición</w:t>
            </w:r>
            <w:r w:rsidRPr="008D68E1">
              <w:rPr>
                <w:rFonts w:cs="Arial"/>
                <w:color w:val="000000" w:themeColor="text1"/>
                <w:lang w:val="es-MX"/>
              </w:rPr>
              <w:t xml:space="preserve"> se requiere un registro previo dentro del apartado.</w:t>
            </w:r>
          </w:p>
        </w:tc>
      </w:tr>
      <w:tr w:rsidR="00AD1204" w:rsidRPr="00AD1204" w14:paraId="6C03FB31" w14:textId="77777777" w:rsidTr="00DD065B">
        <w:tc>
          <w:tcPr>
            <w:tcW w:w="2361" w:type="dxa"/>
            <w:shd w:val="clear" w:color="auto" w:fill="365F91" w:themeFill="accent1" w:themeFillShade="BF"/>
          </w:tcPr>
          <w:p w14:paraId="343A00BE" w14:textId="200CE9CC" w:rsidR="00AD1204" w:rsidRPr="00AD1204" w:rsidRDefault="00A570BC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Descripción</w:t>
            </w:r>
          </w:p>
        </w:tc>
        <w:tc>
          <w:tcPr>
            <w:tcW w:w="6368" w:type="dxa"/>
          </w:tcPr>
          <w:p w14:paraId="303B3F9B" w14:textId="2F816022" w:rsidR="009B32ED" w:rsidRPr="00FF5CE7" w:rsidRDefault="00181E80" w:rsidP="007A342B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En este apartado se generan las r</w:t>
            </w:r>
            <w:r w:rsidRPr="00181E80">
              <w:rPr>
                <w:color w:val="000000" w:themeColor="text1"/>
                <w:szCs w:val="28"/>
              </w:rPr>
              <w:t>equisicion</w:t>
            </w:r>
            <w:r>
              <w:rPr>
                <w:color w:val="000000" w:themeColor="text1"/>
                <w:szCs w:val="28"/>
              </w:rPr>
              <w:t>es</w:t>
            </w:r>
            <w:r w:rsidRPr="00181E80">
              <w:rPr>
                <w:color w:val="000000" w:themeColor="text1"/>
                <w:szCs w:val="28"/>
              </w:rPr>
              <w:t xml:space="preserve"> de compra es una forma correcta de llamar a un "Requerimiento de compra": autorización al Departamento de Compras con el fin de abastecer bienes o servicios.</w:t>
            </w:r>
          </w:p>
        </w:tc>
      </w:tr>
      <w:tr w:rsidR="008759E2" w:rsidRPr="00211FC3" w14:paraId="2374E7D6" w14:textId="77777777" w:rsidTr="00DD065B">
        <w:trPr>
          <w:trHeight w:val="554"/>
        </w:trPr>
        <w:tc>
          <w:tcPr>
            <w:tcW w:w="2361" w:type="dxa"/>
            <w:shd w:val="clear" w:color="auto" w:fill="365F91" w:themeFill="accent1" w:themeFillShade="BF"/>
          </w:tcPr>
          <w:p w14:paraId="073E6F90" w14:textId="76BD698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Fundamento Legal</w:t>
            </w:r>
          </w:p>
        </w:tc>
        <w:tc>
          <w:tcPr>
            <w:tcW w:w="6368" w:type="dxa"/>
          </w:tcPr>
          <w:p w14:paraId="014A88F6" w14:textId="678C47B2" w:rsidR="00F709FA" w:rsidRPr="00211FC3" w:rsidRDefault="008B6B0E" w:rsidP="00133911">
            <w:pPr>
              <w:rPr>
                <w:color w:val="000000" w:themeColor="text1"/>
                <w:sz w:val="20"/>
                <w:szCs w:val="22"/>
                <w:lang w:val="es-MX"/>
              </w:rPr>
            </w:pPr>
            <w:r>
              <w:rPr>
                <w:color w:val="000000" w:themeColor="text1"/>
                <w:sz w:val="20"/>
                <w:szCs w:val="22"/>
                <w:lang w:val="es-MX"/>
              </w:rPr>
              <w:t>N/A</w:t>
            </w:r>
          </w:p>
        </w:tc>
      </w:tr>
      <w:tr w:rsidR="00DD065B" w:rsidRPr="00AD1204" w14:paraId="1B7DACC3" w14:textId="77777777" w:rsidTr="00DD065B">
        <w:trPr>
          <w:trHeight w:val="265"/>
        </w:trPr>
        <w:tc>
          <w:tcPr>
            <w:tcW w:w="2361" w:type="dxa"/>
            <w:shd w:val="clear" w:color="auto" w:fill="365F91" w:themeFill="accent1" w:themeFillShade="BF"/>
          </w:tcPr>
          <w:p w14:paraId="4A0051B2" w14:textId="0C3C0CA2" w:rsidR="00DD065B" w:rsidRDefault="00DD065B" w:rsidP="00DD065B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Referencias</w:t>
            </w:r>
          </w:p>
        </w:tc>
        <w:tc>
          <w:tcPr>
            <w:tcW w:w="6368" w:type="dxa"/>
          </w:tcPr>
          <w:p w14:paraId="094AF3F5" w14:textId="7EA56207" w:rsidR="00DD065B" w:rsidRPr="00E91C7F" w:rsidRDefault="00DD065B" w:rsidP="00DD065B">
            <w:pPr>
              <w:rPr>
                <w:color w:val="365F91" w:themeColor="accent1" w:themeShade="BF"/>
                <w:szCs w:val="28"/>
              </w:rPr>
            </w:pPr>
            <w:r w:rsidRPr="00504ECE">
              <w:rPr>
                <w:color w:val="365F91" w:themeColor="accent1" w:themeShade="BF"/>
                <w:szCs w:val="28"/>
              </w:rPr>
              <w:t>FICHA.TRABAJO.69.REQUISICIONES</w:t>
            </w:r>
          </w:p>
        </w:tc>
      </w:tr>
      <w:tr w:rsidR="00DD065B" w:rsidRPr="00AD1204" w14:paraId="11C7EFBF" w14:textId="77777777" w:rsidTr="00DD065B">
        <w:tc>
          <w:tcPr>
            <w:tcW w:w="8729" w:type="dxa"/>
            <w:gridSpan w:val="2"/>
            <w:shd w:val="clear" w:color="auto" w:fill="365F91" w:themeFill="accent1" w:themeFillShade="BF"/>
          </w:tcPr>
          <w:p w14:paraId="548BC9C2" w14:textId="1338CBF9" w:rsidR="00DD065B" w:rsidRPr="00A570BC" w:rsidRDefault="00DD065B" w:rsidP="00DD065B">
            <w:pPr>
              <w:jc w:val="center"/>
              <w:rPr>
                <w:color w:val="365F91" w:themeColor="accent1" w:themeShade="BF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Comentarios</w:t>
            </w:r>
          </w:p>
        </w:tc>
      </w:tr>
      <w:tr w:rsidR="00DD065B" w:rsidRPr="00AD1204" w14:paraId="41B62075" w14:textId="77777777" w:rsidTr="00DD065B">
        <w:tc>
          <w:tcPr>
            <w:tcW w:w="8729" w:type="dxa"/>
            <w:gridSpan w:val="2"/>
            <w:shd w:val="clear" w:color="auto" w:fill="auto"/>
          </w:tcPr>
          <w:p w14:paraId="6B62A08D" w14:textId="1CE509B8" w:rsidR="00DD065B" w:rsidRPr="003A2325" w:rsidRDefault="00DD065B" w:rsidP="00DD065B">
            <w:pPr>
              <w:jc w:val="both"/>
              <w:rPr>
                <w:rFonts w:ascii="CIDFont+F2" w:hAnsi="CIDFont+F2" w:cs="CIDFont+F2"/>
                <w:sz w:val="22"/>
                <w:szCs w:val="22"/>
                <w:lang w:val="es-MX" w:eastAsia="en-US"/>
              </w:rPr>
            </w:pPr>
          </w:p>
        </w:tc>
      </w:tr>
      <w:bookmarkEnd w:id="3"/>
    </w:tbl>
    <w:p w14:paraId="04742717" w14:textId="285A417E" w:rsidR="00DF11CC" w:rsidRDefault="00DF11CC">
      <w:pPr>
        <w:rPr>
          <w:rFonts w:cs="Arial"/>
          <w:b/>
          <w:sz w:val="26"/>
          <w:szCs w:val="26"/>
        </w:rPr>
      </w:pPr>
    </w:p>
    <w:p w14:paraId="28971BA2" w14:textId="77777777" w:rsidR="008B6B0E" w:rsidRDefault="008B6B0E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5E85CBCC" w14:textId="2D080AE7" w:rsidR="00395C3F" w:rsidRDefault="00D63685" w:rsidP="00395C3F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4" w:name="_Toc83883635"/>
      <w:r>
        <w:rPr>
          <w:rFonts w:cs="Arial"/>
          <w:b/>
          <w:sz w:val="26"/>
          <w:szCs w:val="26"/>
        </w:rPr>
        <w:lastRenderedPageBreak/>
        <w:t>Flujo normal.</w:t>
      </w:r>
      <w:bookmarkEnd w:id="4"/>
    </w:p>
    <w:p w14:paraId="53035421" w14:textId="77777777" w:rsidR="00395C3F" w:rsidRPr="00395C3F" w:rsidRDefault="00395C3F" w:rsidP="00395C3F">
      <w:pPr>
        <w:pStyle w:val="Descripcin"/>
      </w:pP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1165"/>
        <w:gridCol w:w="7430"/>
      </w:tblGrid>
      <w:tr w:rsidR="00D63685" w14:paraId="1C690E96" w14:textId="77777777" w:rsidTr="000F6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61DE648B" w14:textId="6D582C60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570BC">
              <w:t>Paso</w:t>
            </w:r>
          </w:p>
        </w:tc>
        <w:tc>
          <w:tcPr>
            <w:tcW w:w="7430" w:type="dxa"/>
          </w:tcPr>
          <w:p w14:paraId="2BC41512" w14:textId="6AAB58A2" w:rsidR="00D63685" w:rsidRDefault="00D63685" w:rsidP="00691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6"/>
                <w:szCs w:val="26"/>
              </w:rPr>
            </w:pPr>
            <w:r w:rsidRPr="00A570BC">
              <w:t>Acción</w:t>
            </w:r>
          </w:p>
        </w:tc>
      </w:tr>
      <w:tr w:rsidR="00D63685" w14:paraId="371D23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614911" w14:textId="001EC239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A24D3">
              <w:rPr>
                <w:color w:val="000000" w:themeColor="text1"/>
              </w:rPr>
              <w:t>No</w:t>
            </w:r>
            <w:r w:rsidR="00951198" w:rsidRPr="00AA24D3">
              <w:rPr>
                <w:color w:val="000000" w:themeColor="text1"/>
              </w:rPr>
              <w:t xml:space="preserve"> 1</w:t>
            </w:r>
          </w:p>
        </w:tc>
        <w:tc>
          <w:tcPr>
            <w:tcW w:w="7430" w:type="dxa"/>
          </w:tcPr>
          <w:p w14:paraId="003CC9FA" w14:textId="7E06B094" w:rsidR="00D63685" w:rsidRDefault="00290AD5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>
              <w:rPr>
                <w:rFonts w:cs="Arial"/>
              </w:rPr>
              <w:t>Ingresar a la pestaña.</w:t>
            </w:r>
          </w:p>
        </w:tc>
      </w:tr>
      <w:tr w:rsidR="003B3EFB" w14:paraId="5B917E26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58EBE65" w14:textId="6BA2280C" w:rsidR="003B3EFB" w:rsidRDefault="003B3EFB" w:rsidP="006919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</w:t>
            </w:r>
            <w:r w:rsidR="004D7392">
              <w:rPr>
                <w:color w:val="000000" w:themeColor="text1"/>
              </w:rPr>
              <w:t>2</w:t>
            </w:r>
          </w:p>
        </w:tc>
        <w:tc>
          <w:tcPr>
            <w:tcW w:w="7430" w:type="dxa"/>
          </w:tcPr>
          <w:p w14:paraId="102AF8A5" w14:textId="75602F57" w:rsidR="003B3EFB" w:rsidRDefault="00515786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Agregar un nuevo registro</w:t>
            </w:r>
            <w:r w:rsidR="003B3EFB">
              <w:rPr>
                <w:rFonts w:cs="Arial"/>
              </w:rPr>
              <w:t>.</w:t>
            </w:r>
          </w:p>
        </w:tc>
      </w:tr>
      <w:tr w:rsidR="00D63685" w14:paraId="6E797907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6551A82" w14:textId="2EC74222" w:rsidR="00D63685" w:rsidRPr="00211FC3" w:rsidRDefault="00AA24D3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3B3EFB" w:rsidRPr="00211FC3">
              <w:rPr>
                <w:rFonts w:cs="Arial"/>
                <w:bCs w:val="0"/>
              </w:rPr>
              <w:t xml:space="preserve"> </w:t>
            </w:r>
            <w:r w:rsidR="004D7392" w:rsidRPr="00211FC3">
              <w:rPr>
                <w:rFonts w:cs="Arial"/>
                <w:bCs w:val="0"/>
              </w:rPr>
              <w:t>3</w:t>
            </w:r>
          </w:p>
        </w:tc>
        <w:tc>
          <w:tcPr>
            <w:tcW w:w="7430" w:type="dxa"/>
          </w:tcPr>
          <w:p w14:paraId="09E6989D" w14:textId="7A3600CF" w:rsidR="00D63685" w:rsidRPr="00211FC3" w:rsidRDefault="000F6F59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 xml:space="preserve">Capturar </w:t>
            </w:r>
            <w:r w:rsidR="00395C3F" w:rsidRPr="00211FC3">
              <w:rPr>
                <w:rFonts w:cs="Arial"/>
              </w:rPr>
              <w:t>los campos descritos en el diccionario de datos</w:t>
            </w:r>
            <w:r w:rsidR="00515786" w:rsidRPr="00211FC3">
              <w:rPr>
                <w:rFonts w:cs="Arial"/>
              </w:rPr>
              <w:t>.</w:t>
            </w:r>
          </w:p>
        </w:tc>
      </w:tr>
      <w:tr w:rsidR="00804D72" w14:paraId="34739641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38DE64A" w14:textId="08096505" w:rsidR="00804D72" w:rsidRPr="00211FC3" w:rsidRDefault="00804D72" w:rsidP="006919E9">
            <w:pPr>
              <w:rPr>
                <w:rFonts w:cs="Arial"/>
              </w:rPr>
            </w:pPr>
            <w:r w:rsidRPr="00211FC3">
              <w:rPr>
                <w:rFonts w:cs="Arial"/>
              </w:rPr>
              <w:t>No 4</w:t>
            </w:r>
          </w:p>
        </w:tc>
        <w:tc>
          <w:tcPr>
            <w:tcW w:w="7430" w:type="dxa"/>
          </w:tcPr>
          <w:p w14:paraId="45C86911" w14:textId="5AEE6BB4" w:rsidR="00804D72" w:rsidRPr="00211FC3" w:rsidRDefault="00804D72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Editar.</w:t>
            </w:r>
          </w:p>
        </w:tc>
      </w:tr>
      <w:tr w:rsidR="009303AF" w14:paraId="2821A9B8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396A7A6" w14:textId="59D4A959" w:rsidR="009303AF" w:rsidRPr="00211FC3" w:rsidRDefault="009303AF" w:rsidP="006919E9">
            <w:pPr>
              <w:rPr>
                <w:rFonts w:cs="Arial"/>
              </w:rPr>
            </w:pPr>
            <w:r>
              <w:rPr>
                <w:rFonts w:cs="Arial"/>
              </w:rPr>
              <w:t>No 5</w:t>
            </w:r>
          </w:p>
        </w:tc>
        <w:tc>
          <w:tcPr>
            <w:tcW w:w="7430" w:type="dxa"/>
          </w:tcPr>
          <w:p w14:paraId="75AA7A45" w14:textId="11288C6A" w:rsidR="009303AF" w:rsidRPr="00211FC3" w:rsidRDefault="009303AF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Eliminar</w:t>
            </w:r>
          </w:p>
        </w:tc>
      </w:tr>
      <w:tr w:rsidR="003E5DC8" w14:paraId="092B6C29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442B3F" w14:textId="599AF86A" w:rsidR="003E5DC8" w:rsidRPr="00211FC3" w:rsidRDefault="003E5DC8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0F6F59" w:rsidRPr="00211FC3">
              <w:rPr>
                <w:rFonts w:cs="Arial"/>
                <w:bCs w:val="0"/>
              </w:rPr>
              <w:t xml:space="preserve"> </w:t>
            </w:r>
            <w:r w:rsidR="0034001D">
              <w:rPr>
                <w:rFonts w:cs="Arial"/>
                <w:bCs w:val="0"/>
              </w:rPr>
              <w:t>6</w:t>
            </w:r>
          </w:p>
        </w:tc>
        <w:tc>
          <w:tcPr>
            <w:tcW w:w="7430" w:type="dxa"/>
          </w:tcPr>
          <w:p w14:paraId="303C0227" w14:textId="3F708555" w:rsidR="003E5DC8" w:rsidRPr="00211FC3" w:rsidRDefault="003E5DC8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Finaliza el caso de uso.</w:t>
            </w:r>
          </w:p>
        </w:tc>
      </w:tr>
    </w:tbl>
    <w:p w14:paraId="79FCA416" w14:textId="3C320A1B" w:rsidR="00181E80" w:rsidRDefault="00181E80">
      <w:pPr>
        <w:rPr>
          <w:rFonts w:eastAsiaTheme="majorEastAsia" w:cstheme="majorBidi"/>
          <w:b/>
          <w:bCs/>
          <w:szCs w:val="28"/>
          <w:lang w:val="es-MX" w:eastAsia="ja-JP"/>
        </w:rPr>
      </w:pPr>
    </w:p>
    <w:p w14:paraId="2C4CE5C6" w14:textId="3BE5CD2A" w:rsidR="00D63685" w:rsidRDefault="00D63685" w:rsidP="00D63685">
      <w:pPr>
        <w:pStyle w:val="TtuloTDC"/>
        <w:numPr>
          <w:ilvl w:val="1"/>
          <w:numId w:val="28"/>
        </w:numPr>
        <w:rPr>
          <w:lang w:val="es-MX"/>
        </w:rPr>
      </w:pPr>
      <w:r w:rsidRPr="00D63685">
        <w:rPr>
          <w:lang w:val="es-MX"/>
        </w:rPr>
        <w:t>Excepciones</w:t>
      </w:r>
      <w:r>
        <w:rPr>
          <w:lang w:val="es-MX"/>
        </w:rPr>
        <w:t>.</w:t>
      </w:r>
    </w:p>
    <w:p w14:paraId="7DB06575" w14:textId="69BECBE1" w:rsidR="00AA24D3" w:rsidRDefault="00AA24D3" w:rsidP="00AA24D3">
      <w:pPr>
        <w:rPr>
          <w:lang w:val="es-MX" w:eastAsia="ja-JP"/>
        </w:rPr>
      </w:pPr>
    </w:p>
    <w:p w14:paraId="399177DD" w14:textId="77777777" w:rsidR="00DF54A8" w:rsidRPr="008B6B0E" w:rsidRDefault="00DF54A8" w:rsidP="008B6B0E">
      <w:pPr>
        <w:pStyle w:val="Prrafodelista"/>
        <w:numPr>
          <w:ilvl w:val="0"/>
          <w:numId w:val="34"/>
        </w:numPr>
        <w:jc w:val="both"/>
        <w:rPr>
          <w:rFonts w:cs="Arial"/>
          <w:lang w:val="es-MX" w:eastAsia="es-MX"/>
        </w:rPr>
      </w:pPr>
      <w:r w:rsidRPr="008B6B0E">
        <w:rPr>
          <w:rFonts w:cs="Arial"/>
          <w:lang w:val="es-MX" w:eastAsia="es-MX"/>
        </w:rPr>
        <w:t>Los campos obligatorios se describen en el diccionario de datos y estos no deben ser valores nulos.</w:t>
      </w:r>
    </w:p>
    <w:p w14:paraId="57A0718B" w14:textId="1F8E1F46" w:rsidR="00DF54A8" w:rsidRPr="008B6B0E" w:rsidRDefault="00DF54A8" w:rsidP="008B6B0E">
      <w:pPr>
        <w:jc w:val="both"/>
        <w:rPr>
          <w:rFonts w:cs="Arial"/>
          <w:lang w:val="es-MX" w:eastAsia="ja-JP"/>
        </w:rPr>
      </w:pPr>
    </w:p>
    <w:p w14:paraId="557D7168" w14:textId="625F3FAE" w:rsidR="008B6B0E" w:rsidRPr="008B6B0E" w:rsidRDefault="00DF54A8" w:rsidP="008B6B0E">
      <w:pPr>
        <w:pStyle w:val="Prrafodelista"/>
        <w:numPr>
          <w:ilvl w:val="0"/>
          <w:numId w:val="34"/>
        </w:numPr>
        <w:jc w:val="both"/>
        <w:rPr>
          <w:rFonts w:eastAsia="CIDFont+F3" w:cs="Arial"/>
          <w:lang w:val="es-MX" w:eastAsia="en-US"/>
        </w:rPr>
      </w:pPr>
      <w:r w:rsidRPr="008B6B0E">
        <w:rPr>
          <w:rFonts w:eastAsia="CIDFont+F3" w:cs="Arial"/>
          <w:lang w:val="es-MX" w:eastAsia="en-US"/>
        </w:rPr>
        <w:t>En La 4ta.columna aparece el folio de una Requisición Consolidada.</w:t>
      </w:r>
      <w:r w:rsidR="008B6B0E" w:rsidRPr="008B6B0E">
        <w:rPr>
          <w:rFonts w:eastAsia="CIDFont+F3" w:cs="Arial"/>
          <w:lang w:val="es-MX" w:eastAsia="en-US"/>
        </w:rPr>
        <w:t xml:space="preserve"> </w:t>
      </w:r>
      <w:r w:rsidRPr="008B6B0E">
        <w:rPr>
          <w:rFonts w:eastAsia="CIDFont+F3" w:cs="Arial"/>
          <w:lang w:val="es-MX" w:eastAsia="en-US"/>
        </w:rPr>
        <w:t>Una requisición consolidada, es aquella q</w:t>
      </w:r>
      <w:r w:rsidR="008B6B0E" w:rsidRPr="008B6B0E">
        <w:rPr>
          <w:rFonts w:eastAsia="CIDFont+F3" w:cs="Arial"/>
          <w:lang w:val="es-MX" w:eastAsia="en-US"/>
        </w:rPr>
        <w:t xml:space="preserve">ue agrupa 2 o más requisiciones </w:t>
      </w:r>
      <w:r w:rsidRPr="008B6B0E">
        <w:rPr>
          <w:rFonts w:eastAsia="CIDFont+F3" w:cs="Arial"/>
          <w:lang w:val="es-MX" w:eastAsia="en-US"/>
        </w:rPr>
        <w:t>individuales.</w:t>
      </w:r>
    </w:p>
    <w:p w14:paraId="7B1ADD3C" w14:textId="77777777" w:rsidR="008B6B0E" w:rsidRDefault="008B6B0E" w:rsidP="008B6B0E">
      <w:pPr>
        <w:jc w:val="both"/>
        <w:rPr>
          <w:rFonts w:eastAsia="CIDFont+F3" w:cs="Arial"/>
          <w:lang w:val="es-MX" w:eastAsia="en-US"/>
        </w:rPr>
      </w:pPr>
    </w:p>
    <w:p w14:paraId="2A527DCC" w14:textId="6566DC7F" w:rsidR="00DF54A8" w:rsidRPr="008B6B0E" w:rsidRDefault="00DF54A8" w:rsidP="008B6B0E">
      <w:pPr>
        <w:pStyle w:val="Prrafodelista"/>
        <w:numPr>
          <w:ilvl w:val="0"/>
          <w:numId w:val="34"/>
        </w:numPr>
        <w:jc w:val="both"/>
        <w:rPr>
          <w:rFonts w:eastAsia="CIDFont+F3" w:cs="Arial"/>
          <w:lang w:val="es-MX" w:eastAsia="en-US"/>
        </w:rPr>
      </w:pPr>
      <w:r w:rsidRPr="008B6B0E">
        <w:rPr>
          <w:rFonts w:eastAsia="CIDFont+F3" w:cs="Arial"/>
          <w:lang w:val="es-MX" w:eastAsia="en-US"/>
        </w:rPr>
        <w:t>El objetivo de consolidar varias requisiciones individuales es obtener un mejor precio,</w:t>
      </w:r>
      <w:r w:rsidR="00C36452" w:rsidRPr="008B6B0E">
        <w:rPr>
          <w:rFonts w:eastAsia="CIDFont+F3" w:cs="Arial"/>
          <w:lang w:val="es-MX" w:eastAsia="en-US"/>
        </w:rPr>
        <w:t xml:space="preserve"> </w:t>
      </w:r>
      <w:r w:rsidRPr="008B6B0E">
        <w:rPr>
          <w:rFonts w:eastAsia="CIDFont+F3" w:cs="Arial"/>
          <w:lang w:val="es-MX" w:eastAsia="en-US"/>
        </w:rPr>
        <w:t>mejores condiciones de venta, optimizar el proceso de compra, entre otros.</w:t>
      </w:r>
    </w:p>
    <w:p w14:paraId="3625F1B8" w14:textId="77777777" w:rsidR="008B6B0E" w:rsidRPr="008B6B0E" w:rsidRDefault="008B6B0E" w:rsidP="008B6B0E">
      <w:pPr>
        <w:jc w:val="both"/>
        <w:rPr>
          <w:rFonts w:eastAsia="CIDFont+F3" w:cs="Arial"/>
          <w:lang w:val="es-MX" w:eastAsia="en-US"/>
        </w:rPr>
      </w:pPr>
    </w:p>
    <w:p w14:paraId="72031F84" w14:textId="5EEE2C2A" w:rsidR="00DF54A8" w:rsidRPr="008B6B0E" w:rsidRDefault="00DF54A8" w:rsidP="008B6B0E">
      <w:pPr>
        <w:pStyle w:val="Prrafodelista"/>
        <w:numPr>
          <w:ilvl w:val="0"/>
          <w:numId w:val="34"/>
        </w:numPr>
        <w:jc w:val="both"/>
        <w:rPr>
          <w:rFonts w:eastAsia="CIDFont+F3" w:cs="Arial"/>
          <w:lang w:val="es-MX" w:eastAsia="en-US"/>
        </w:rPr>
      </w:pPr>
      <w:r w:rsidRPr="008B6B0E">
        <w:rPr>
          <w:rFonts w:eastAsia="CIDFont+F3" w:cs="Arial"/>
          <w:lang w:val="es-MX" w:eastAsia="en-US"/>
        </w:rPr>
        <w:t xml:space="preserve">En la </w:t>
      </w:r>
      <w:r w:rsidR="00F8448B" w:rsidRPr="008B6B0E">
        <w:rPr>
          <w:rFonts w:eastAsia="CIDFont+F3" w:cs="Arial"/>
          <w:lang w:val="es-MX" w:eastAsia="en-US"/>
        </w:rPr>
        <w:t>columna</w:t>
      </w:r>
      <w:r w:rsidRPr="008B6B0E">
        <w:rPr>
          <w:rFonts w:eastAsia="CIDFont+F3" w:cs="Arial"/>
          <w:lang w:val="es-MX" w:eastAsia="en-US"/>
        </w:rPr>
        <w:t xml:space="preserve"> 10, </w:t>
      </w:r>
      <w:proofErr w:type="spellStart"/>
      <w:r w:rsidRPr="008B6B0E">
        <w:rPr>
          <w:rFonts w:eastAsia="CIDFont+F3" w:cs="Arial"/>
          <w:lang w:val="es-MX" w:eastAsia="en-US"/>
        </w:rPr>
        <w:t>VoBo</w:t>
      </w:r>
      <w:proofErr w:type="spellEnd"/>
      <w:r w:rsidRPr="008B6B0E">
        <w:rPr>
          <w:rFonts w:eastAsia="CIDFont+F3" w:cs="Arial"/>
          <w:lang w:val="es-MX" w:eastAsia="en-US"/>
        </w:rPr>
        <w:t xml:space="preserve"> del Tesorero, lo vamos a manejar como un </w:t>
      </w:r>
      <w:proofErr w:type="spellStart"/>
      <w:r w:rsidRPr="008B6B0E">
        <w:rPr>
          <w:rFonts w:eastAsia="CIDFont+F3" w:cs="Arial"/>
          <w:lang w:val="es-MX" w:eastAsia="en-US"/>
        </w:rPr>
        <w:t>check</w:t>
      </w:r>
      <w:proofErr w:type="spellEnd"/>
      <w:r w:rsidRPr="008B6B0E">
        <w:rPr>
          <w:rFonts w:eastAsia="CIDFont+F3" w:cs="Arial"/>
          <w:lang w:val="es-MX" w:eastAsia="en-US"/>
        </w:rPr>
        <w:t xml:space="preserve"> para que el usuario</w:t>
      </w:r>
      <w:r w:rsidR="00C36452" w:rsidRPr="008B6B0E">
        <w:rPr>
          <w:rFonts w:eastAsia="CIDFont+F3" w:cs="Arial"/>
          <w:lang w:val="es-MX" w:eastAsia="en-US"/>
        </w:rPr>
        <w:t xml:space="preserve"> </w:t>
      </w:r>
      <w:r w:rsidRPr="008B6B0E">
        <w:rPr>
          <w:rFonts w:eastAsia="CIDFont+F3" w:cs="Arial"/>
          <w:lang w:val="es-MX" w:eastAsia="en-US"/>
        </w:rPr>
        <w:t xml:space="preserve">indique si la requisición requiere el </w:t>
      </w:r>
      <w:proofErr w:type="spellStart"/>
      <w:r w:rsidRPr="008B6B0E">
        <w:rPr>
          <w:rFonts w:eastAsia="CIDFont+F3" w:cs="Arial"/>
          <w:lang w:val="es-MX" w:eastAsia="en-US"/>
        </w:rPr>
        <w:t>VoBo</w:t>
      </w:r>
      <w:proofErr w:type="spellEnd"/>
      <w:r w:rsidRPr="008B6B0E">
        <w:rPr>
          <w:rFonts w:eastAsia="CIDFont+F3" w:cs="Arial"/>
          <w:lang w:val="es-MX" w:eastAsia="en-US"/>
        </w:rPr>
        <w:t xml:space="preserve"> del Tesorero. Por ahora, lo vamos a dejar a</w:t>
      </w:r>
      <w:r w:rsidR="00C36452" w:rsidRPr="008B6B0E">
        <w:rPr>
          <w:rFonts w:eastAsia="CIDFont+F3" w:cs="Arial"/>
          <w:lang w:val="es-MX" w:eastAsia="en-US"/>
        </w:rPr>
        <w:t xml:space="preserve"> </w:t>
      </w:r>
      <w:r w:rsidRPr="008B6B0E">
        <w:rPr>
          <w:rFonts w:eastAsia="CIDFont+F3" w:cs="Arial"/>
          <w:lang w:val="es-MX" w:eastAsia="en-US"/>
        </w:rPr>
        <w:t>elección del usuario, si requieren que sea de manera automática esta selección, lo haremos</w:t>
      </w:r>
      <w:r w:rsidR="00C36452" w:rsidRPr="008B6B0E">
        <w:rPr>
          <w:rFonts w:eastAsia="CIDFont+F3" w:cs="Arial"/>
          <w:lang w:val="es-MX" w:eastAsia="en-US"/>
        </w:rPr>
        <w:t xml:space="preserve"> </w:t>
      </w:r>
      <w:r w:rsidRPr="008B6B0E">
        <w:rPr>
          <w:rFonts w:eastAsia="CIDFont+F3" w:cs="Arial"/>
          <w:lang w:val="es-MX" w:eastAsia="en-US"/>
        </w:rPr>
        <w:t xml:space="preserve">a través del catálogo de productos, para indicar cuáles requieren un </w:t>
      </w:r>
      <w:proofErr w:type="spellStart"/>
      <w:r w:rsidRPr="008B6B0E">
        <w:rPr>
          <w:rFonts w:eastAsia="CIDFont+F3" w:cs="Arial"/>
          <w:lang w:val="es-MX" w:eastAsia="en-US"/>
        </w:rPr>
        <w:t>VoBo</w:t>
      </w:r>
      <w:proofErr w:type="spellEnd"/>
      <w:r w:rsidRPr="008B6B0E">
        <w:rPr>
          <w:rFonts w:eastAsia="CIDFont+F3" w:cs="Arial"/>
          <w:lang w:val="es-MX" w:eastAsia="en-US"/>
        </w:rPr>
        <w:t xml:space="preserve"> del Tesorero</w:t>
      </w:r>
      <w:r w:rsidR="00C36452" w:rsidRPr="008B6B0E">
        <w:rPr>
          <w:rFonts w:eastAsia="CIDFont+F3" w:cs="Arial"/>
          <w:lang w:val="es-MX" w:eastAsia="en-US"/>
        </w:rPr>
        <w:t xml:space="preserve"> </w:t>
      </w:r>
      <w:r w:rsidRPr="008B6B0E">
        <w:rPr>
          <w:rFonts w:eastAsia="CIDFont+F3" w:cs="Arial"/>
          <w:lang w:val="es-MX" w:eastAsia="en-US"/>
        </w:rPr>
        <w:t>para realizar una compra.</w:t>
      </w:r>
    </w:p>
    <w:p w14:paraId="72212464" w14:textId="77777777" w:rsidR="008B6B0E" w:rsidRPr="008B6B0E" w:rsidRDefault="008B6B0E" w:rsidP="008B6B0E">
      <w:pPr>
        <w:jc w:val="both"/>
        <w:rPr>
          <w:rFonts w:eastAsia="CIDFont+F3" w:cs="Arial"/>
          <w:lang w:val="es-MX" w:eastAsia="en-US"/>
        </w:rPr>
      </w:pPr>
    </w:p>
    <w:p w14:paraId="480A4361" w14:textId="612B433C" w:rsidR="00DF54A8" w:rsidRPr="008B6B0E" w:rsidRDefault="00DF54A8" w:rsidP="008B6B0E">
      <w:pPr>
        <w:pStyle w:val="Prrafodelista"/>
        <w:numPr>
          <w:ilvl w:val="0"/>
          <w:numId w:val="34"/>
        </w:numPr>
        <w:jc w:val="both"/>
        <w:rPr>
          <w:rFonts w:eastAsia="CIDFont+F3" w:cs="Arial"/>
          <w:lang w:val="es-MX" w:eastAsia="en-US"/>
        </w:rPr>
      </w:pPr>
      <w:r w:rsidRPr="008B6B0E">
        <w:rPr>
          <w:rFonts w:eastAsia="CIDFont+F3" w:cs="Arial"/>
          <w:lang w:val="es-MX" w:eastAsia="en-US"/>
        </w:rPr>
        <w:t>En la columna 12, Folio Presupuestal, en el número de afectación o movimiento</w:t>
      </w:r>
      <w:r w:rsidR="00C36452" w:rsidRPr="008B6B0E">
        <w:rPr>
          <w:rFonts w:eastAsia="CIDFont+F3" w:cs="Arial"/>
          <w:lang w:val="es-MX" w:eastAsia="en-US"/>
        </w:rPr>
        <w:t xml:space="preserve"> </w:t>
      </w:r>
      <w:r w:rsidRPr="008B6B0E">
        <w:rPr>
          <w:rFonts w:eastAsia="CIDFont+F3" w:cs="Arial"/>
          <w:lang w:val="es-MX" w:eastAsia="en-US"/>
        </w:rPr>
        <w:t>presupuestal. Lo vamos a dejar como Folio Presupuestal.</w:t>
      </w:r>
    </w:p>
    <w:p w14:paraId="53BF3BF9" w14:textId="77777777" w:rsidR="008B6B0E" w:rsidRPr="008B6B0E" w:rsidRDefault="008B6B0E" w:rsidP="008B6B0E">
      <w:pPr>
        <w:jc w:val="both"/>
        <w:rPr>
          <w:rFonts w:eastAsia="CIDFont+F3" w:cs="Arial"/>
          <w:lang w:val="es-MX" w:eastAsia="en-US"/>
        </w:rPr>
      </w:pPr>
    </w:p>
    <w:p w14:paraId="70B350B9" w14:textId="5D0A1E26" w:rsidR="00DF54A8" w:rsidRPr="008B6B0E" w:rsidRDefault="00DF54A8" w:rsidP="008B6B0E">
      <w:pPr>
        <w:pStyle w:val="Prrafodelista"/>
        <w:numPr>
          <w:ilvl w:val="0"/>
          <w:numId w:val="34"/>
        </w:numPr>
        <w:jc w:val="both"/>
        <w:rPr>
          <w:rFonts w:eastAsia="CIDFont+F3" w:cs="Arial"/>
          <w:lang w:val="es-MX" w:eastAsia="en-US"/>
        </w:rPr>
      </w:pPr>
      <w:r w:rsidRPr="008B6B0E">
        <w:rPr>
          <w:rFonts w:eastAsia="CIDFont+F3" w:cs="Arial"/>
          <w:lang w:val="es-MX" w:eastAsia="en-US"/>
        </w:rPr>
        <w:t>En la última columna, Orden Compra/Contratación, en esta columna se va a poner el folio</w:t>
      </w:r>
      <w:r w:rsidR="00C36452" w:rsidRPr="008B6B0E">
        <w:rPr>
          <w:rFonts w:eastAsia="CIDFont+F3" w:cs="Arial"/>
          <w:lang w:val="es-MX" w:eastAsia="en-US"/>
        </w:rPr>
        <w:t xml:space="preserve"> </w:t>
      </w:r>
      <w:r w:rsidRPr="008B6B0E">
        <w:rPr>
          <w:rFonts w:eastAsia="CIDFont+F3" w:cs="Arial"/>
          <w:lang w:val="es-MX" w:eastAsia="en-US"/>
        </w:rPr>
        <w:t>de la Orden de Compra que se haya generado una vez realizado el proceso. Es un dato de</w:t>
      </w:r>
      <w:r w:rsidR="00C36452" w:rsidRPr="008B6B0E">
        <w:rPr>
          <w:rFonts w:eastAsia="CIDFont+F3" w:cs="Arial"/>
          <w:lang w:val="es-MX" w:eastAsia="en-US"/>
        </w:rPr>
        <w:t xml:space="preserve"> </w:t>
      </w:r>
      <w:r w:rsidRPr="008B6B0E">
        <w:rPr>
          <w:rFonts w:eastAsia="CIDFont+F3" w:cs="Arial"/>
          <w:lang w:val="es-MX" w:eastAsia="en-US"/>
        </w:rPr>
        <w:t>regreso.</w:t>
      </w:r>
    </w:p>
    <w:p w14:paraId="11AFBCA3" w14:textId="642A7172" w:rsidR="00395C3F" w:rsidRDefault="00395C3F" w:rsidP="008B6B0E">
      <w:pPr>
        <w:jc w:val="both"/>
        <w:rPr>
          <w:rFonts w:cs="Arial"/>
          <w:b/>
          <w:sz w:val="26"/>
          <w:szCs w:val="26"/>
          <w:highlight w:val="lightGray"/>
        </w:rPr>
      </w:pPr>
    </w:p>
    <w:p w14:paraId="5EECD19E" w14:textId="2E926F8E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051BEC90" w14:textId="5DB56C78" w:rsidR="00BD02E7" w:rsidRPr="00D63685" w:rsidRDefault="00BD02E7" w:rsidP="00D63685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5" w:name="_Toc83883636"/>
      <w:r w:rsidRPr="00D63685">
        <w:rPr>
          <w:rFonts w:cs="Arial"/>
          <w:b/>
          <w:sz w:val="26"/>
          <w:szCs w:val="26"/>
        </w:rPr>
        <w:lastRenderedPageBreak/>
        <w:t>Diagrama de Caso de Uso</w:t>
      </w:r>
      <w:bookmarkEnd w:id="5"/>
    </w:p>
    <w:p w14:paraId="296D93FE" w14:textId="1F8FDDD7" w:rsidR="00490541" w:rsidRDefault="00490541" w:rsidP="00490541">
      <w:pPr>
        <w:rPr>
          <w:rFonts w:cs="Arial"/>
          <w:lang w:val="es-MX"/>
        </w:rPr>
      </w:pPr>
    </w:p>
    <w:p w14:paraId="52BEB00C" w14:textId="01F6E3CA" w:rsidR="00E94708" w:rsidRDefault="009303AF" w:rsidP="00490541">
      <w:r w:rsidRPr="009303AF">
        <w:rPr>
          <w:rFonts w:ascii="Times New Roman" w:hAnsi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MX" w:eastAsia="es-MX"/>
        </w:rPr>
        <w:drawing>
          <wp:anchor distT="0" distB="0" distL="114300" distR="114300" simplePos="0" relativeHeight="251658240" behindDoc="0" locked="0" layoutInCell="1" allowOverlap="1" wp14:anchorId="05CF0973" wp14:editId="5D3A3A09">
            <wp:simplePos x="0" y="0"/>
            <wp:positionH relativeFrom="column">
              <wp:posOffset>421005</wp:posOffset>
            </wp:positionH>
            <wp:positionV relativeFrom="paragraph">
              <wp:posOffset>1195626</wp:posOffset>
            </wp:positionV>
            <wp:extent cx="5090160" cy="4339033"/>
            <wp:effectExtent l="0" t="0" r="0" b="4445"/>
            <wp:wrapNone/>
            <wp:docPr id="5" name="Imagen 5" descr="C:\Users\acer\Desktop\Migob\2 FICHA DE TRABAJO No. 69 REQUISICIONES\formato caso de uso.drawio eliminar, agregar, edi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Desktop\Migob\2 FICHA DE TRABAJO No. 69 REQUISICIONES\formato caso de uso.drawio eliminar, agregar, edit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9" t="6316" r="1545" b="11982"/>
                    <a:stretch/>
                  </pic:blipFill>
                  <pic:spPr bwMode="auto">
                    <a:xfrm>
                      <a:off x="0" y="0"/>
                      <a:ext cx="5092173" cy="4340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D72">
        <w:object w:dxaOrig="15676" w:dyaOrig="10845" w14:anchorId="25085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440pt" o:ole="">
            <v:imagedata r:id="rId17" o:title=""/>
          </v:shape>
          <o:OLEObject Type="Embed" ProgID="Visio.Drawing.15" ShapeID="_x0000_i1025" DrawAspect="Content" ObjectID="_1694510410" r:id="rId18"/>
        </w:object>
      </w:r>
      <w:r w:rsidR="003A0A97" w:rsidRPr="003A0A97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9309750" w14:textId="40A3B360" w:rsidR="00A73901" w:rsidRDefault="00A73901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7C393EA3" w14:textId="5D4E80F6" w:rsidR="004D7392" w:rsidRDefault="004D7392">
      <w:pPr>
        <w:rPr>
          <w:rFonts w:cs="Arial"/>
          <w:b/>
          <w:sz w:val="26"/>
          <w:szCs w:val="26"/>
        </w:rPr>
      </w:pPr>
    </w:p>
    <w:p w14:paraId="2848A003" w14:textId="73F5F0C3" w:rsidR="00DF54A8" w:rsidRDefault="008759E2" w:rsidP="008759E2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6" w:name="_Toc83883637"/>
      <w:r>
        <w:rPr>
          <w:rFonts w:cs="Arial"/>
          <w:b/>
          <w:sz w:val="26"/>
          <w:szCs w:val="26"/>
        </w:rPr>
        <w:t xml:space="preserve">Diccionario </w:t>
      </w:r>
      <w:r w:rsidR="00D63685">
        <w:rPr>
          <w:rFonts w:cs="Arial"/>
          <w:b/>
          <w:sz w:val="26"/>
          <w:szCs w:val="26"/>
        </w:rPr>
        <w:t>de datos.</w:t>
      </w:r>
      <w:bookmarkEnd w:id="6"/>
    </w:p>
    <w:p w14:paraId="473288BE" w14:textId="77777777" w:rsidR="00DF54A8" w:rsidRDefault="00DF54A8">
      <w:pPr>
        <w:rPr>
          <w:rFonts w:cs="Arial"/>
          <w:b/>
          <w:sz w:val="26"/>
          <w:szCs w:val="2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7"/>
        <w:gridCol w:w="6332"/>
      </w:tblGrid>
      <w:tr w:rsidR="002B7FB3" w:rsidRPr="002B7FB3" w14:paraId="15CF800B" w14:textId="77777777" w:rsidTr="002B7FB3">
        <w:trPr>
          <w:trHeight w:val="300"/>
        </w:trPr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435ED2" w14:textId="77777777" w:rsidR="002B7FB3" w:rsidRPr="002B7FB3" w:rsidRDefault="002B7FB3" w:rsidP="002B7FB3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2B7FB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Nombre de Tabla:</w:t>
            </w:r>
          </w:p>
        </w:tc>
        <w:tc>
          <w:tcPr>
            <w:tcW w:w="6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E999AAB" w14:textId="77777777" w:rsidR="002B7FB3" w:rsidRPr="002B7FB3" w:rsidRDefault="002B7FB3" w:rsidP="002B7FB3">
            <w:pPr>
              <w:rPr>
                <w:rFonts w:cs="Arial"/>
                <w:color w:val="000000"/>
                <w:lang w:val="es-MX" w:eastAsia="es-MX"/>
              </w:rPr>
            </w:pPr>
            <w:proofErr w:type="spellStart"/>
            <w:r w:rsidRPr="002B7FB3">
              <w:rPr>
                <w:rFonts w:cs="Arial"/>
                <w:color w:val="000000"/>
                <w:lang w:val="es-MX" w:eastAsia="es-MX"/>
              </w:rPr>
              <w:t>catalogo_requisiciones</w:t>
            </w:r>
            <w:proofErr w:type="spellEnd"/>
          </w:p>
        </w:tc>
      </w:tr>
      <w:tr w:rsidR="002B7FB3" w:rsidRPr="002B7FB3" w14:paraId="357EE7A3" w14:textId="77777777" w:rsidTr="002B7FB3">
        <w:trPr>
          <w:trHeight w:val="300"/>
        </w:trPr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6FEB74" w14:textId="77777777" w:rsidR="002B7FB3" w:rsidRPr="002B7FB3" w:rsidRDefault="002B7FB3" w:rsidP="002B7FB3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2B7FB3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Descripción:</w:t>
            </w:r>
          </w:p>
        </w:tc>
        <w:tc>
          <w:tcPr>
            <w:tcW w:w="6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4A8A997" w14:textId="77777777" w:rsidR="002B7FB3" w:rsidRPr="002B7FB3" w:rsidRDefault="002B7FB3" w:rsidP="002B7FB3">
            <w:pPr>
              <w:rPr>
                <w:rFonts w:cs="Arial"/>
                <w:color w:val="000000"/>
                <w:lang w:val="es-MX" w:eastAsia="es-MX"/>
              </w:rPr>
            </w:pPr>
            <w:r w:rsidRPr="002B7FB3">
              <w:rPr>
                <w:rFonts w:cs="Arial"/>
                <w:color w:val="000000"/>
                <w:lang w:val="es-MX" w:eastAsia="es-MX"/>
              </w:rPr>
              <w:t>Catálogo de Requisiciones en el módulo de adquisiciones</w:t>
            </w:r>
          </w:p>
        </w:tc>
      </w:tr>
    </w:tbl>
    <w:p w14:paraId="63265426" w14:textId="16E62544" w:rsidR="00A7413E" w:rsidRDefault="00A7413E" w:rsidP="00181E80">
      <w:pPr>
        <w:rPr>
          <w:rFonts w:cs="Arial"/>
          <w:b/>
          <w:sz w:val="26"/>
          <w:szCs w:val="2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3"/>
        <w:gridCol w:w="992"/>
        <w:gridCol w:w="992"/>
        <w:gridCol w:w="992"/>
        <w:gridCol w:w="1134"/>
        <w:gridCol w:w="1134"/>
        <w:gridCol w:w="851"/>
        <w:gridCol w:w="1641"/>
      </w:tblGrid>
      <w:tr w:rsidR="0074535C" w:rsidRPr="00D25895" w14:paraId="7A480F24" w14:textId="77777777" w:rsidTr="004A47CF">
        <w:trPr>
          <w:trHeight w:val="312"/>
        </w:trPr>
        <w:tc>
          <w:tcPr>
            <w:tcW w:w="98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1BF924" w14:textId="77777777" w:rsidR="0074535C" w:rsidRPr="00D25895" w:rsidRDefault="0074535C" w:rsidP="004A47CF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2589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Nombre del campo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31B08C" w14:textId="77777777" w:rsidR="0074535C" w:rsidRPr="00D25895" w:rsidRDefault="0074535C" w:rsidP="004A47CF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2589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Tipo de dato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4EB5DD" w14:textId="77777777" w:rsidR="0074535C" w:rsidRPr="00D25895" w:rsidRDefault="0074535C" w:rsidP="004A47CF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2589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Tamaño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3B24F" w14:textId="77777777" w:rsidR="0074535C" w:rsidRPr="00D25895" w:rsidRDefault="0074535C" w:rsidP="004A47CF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2589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Dominio de valores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C3E12" w14:textId="77777777" w:rsidR="0074535C" w:rsidRPr="00D25895" w:rsidRDefault="0074535C" w:rsidP="004A47CF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2589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Valor por default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5E2F3" w14:textId="77777777" w:rsidR="0074535C" w:rsidRPr="00D25895" w:rsidRDefault="0074535C" w:rsidP="004A47CF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2589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PK</w:t>
            </w:r>
          </w:p>
        </w:tc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056C6" w14:textId="77777777" w:rsidR="0074535C" w:rsidRPr="00D25895" w:rsidRDefault="0074535C" w:rsidP="004A47CF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2589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Valor nulo</w:t>
            </w:r>
          </w:p>
        </w:tc>
        <w:tc>
          <w:tcPr>
            <w:tcW w:w="164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DC33F" w14:textId="77777777" w:rsidR="0074535C" w:rsidRPr="00D25895" w:rsidRDefault="0074535C" w:rsidP="004A47CF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2589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Descripción</w:t>
            </w:r>
          </w:p>
        </w:tc>
      </w:tr>
      <w:tr w:rsidR="0074535C" w:rsidRPr="00D25895" w14:paraId="390C8071" w14:textId="77777777" w:rsidTr="004A47CF">
        <w:trPr>
          <w:trHeight w:val="312"/>
        </w:trPr>
        <w:tc>
          <w:tcPr>
            <w:tcW w:w="98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79CE51" w14:textId="77777777" w:rsidR="0074535C" w:rsidRPr="00D25895" w:rsidRDefault="0074535C" w:rsidP="004A47CF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ECC52E" w14:textId="77777777" w:rsidR="0074535C" w:rsidRPr="00D25895" w:rsidRDefault="0074535C" w:rsidP="004A47CF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5541B0" w14:textId="77777777" w:rsidR="0074535C" w:rsidRPr="00D25895" w:rsidRDefault="0074535C" w:rsidP="004A47CF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C5DDD1" w14:textId="77777777" w:rsidR="0074535C" w:rsidRPr="00D25895" w:rsidRDefault="0074535C" w:rsidP="004A47CF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DB95D0" w14:textId="77777777" w:rsidR="0074535C" w:rsidRPr="00D25895" w:rsidRDefault="0074535C" w:rsidP="004A47CF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EFBD8" w14:textId="77777777" w:rsidR="0074535C" w:rsidRPr="00D25895" w:rsidRDefault="0074535C" w:rsidP="004A47CF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2589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E0588D" w14:textId="77777777" w:rsidR="0074535C" w:rsidRPr="00D25895" w:rsidRDefault="0074535C" w:rsidP="004A47CF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6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B1CCD9" w14:textId="77777777" w:rsidR="0074535C" w:rsidRPr="00D25895" w:rsidRDefault="0074535C" w:rsidP="004A47CF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74535C" w:rsidRPr="00D25895" w14:paraId="0BFDD7B4" w14:textId="77777777" w:rsidTr="004A47CF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84033" w14:textId="77777777" w:rsidR="0074535C" w:rsidRPr="00D25895" w:rsidRDefault="0074535C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clave_requisicion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3B380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CharField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FA2092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07089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9F609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08EF0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PK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886B99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94A154" w14:textId="77777777" w:rsidR="0074535C" w:rsidRPr="00D25895" w:rsidRDefault="0074535C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Clave del modelo.</w:t>
            </w:r>
          </w:p>
        </w:tc>
      </w:tr>
      <w:tr w:rsidR="0074535C" w:rsidRPr="00D25895" w14:paraId="505CBCEB" w14:textId="77777777" w:rsidTr="004A47CF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8D31C" w14:textId="77777777" w:rsidR="0074535C" w:rsidRPr="00D25895" w:rsidRDefault="0074535C" w:rsidP="004A47CF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D2589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entidad_municipal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D78DED" w14:textId="77777777" w:rsidR="0074535C" w:rsidRPr="00D25895" w:rsidRDefault="0074535C" w:rsidP="004A47CF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D2589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CharField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6C6BC8" w14:textId="77777777" w:rsidR="0074535C" w:rsidRPr="00D25895" w:rsidRDefault="0074535C" w:rsidP="004A47CF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2589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6F9159" w14:textId="77777777" w:rsidR="0074535C" w:rsidRPr="00D25895" w:rsidRDefault="0074535C" w:rsidP="004A47CF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D2589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7FE4B" w14:textId="77777777" w:rsidR="0074535C" w:rsidRPr="00D25895" w:rsidRDefault="0074535C" w:rsidP="004A47CF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D2589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33993" w14:textId="77777777" w:rsidR="0074535C" w:rsidRPr="00D25895" w:rsidRDefault="0074535C" w:rsidP="004A47CF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2589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D463F7" w14:textId="77777777" w:rsidR="0074535C" w:rsidRPr="00D25895" w:rsidRDefault="0074535C" w:rsidP="004A47CF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2589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BD0F9" w14:textId="77777777" w:rsidR="0074535C" w:rsidRPr="00D25895" w:rsidRDefault="0074535C" w:rsidP="004A47CF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2589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Se identifica la entidad municipal correspondiente.</w:t>
            </w:r>
          </w:p>
        </w:tc>
      </w:tr>
      <w:tr w:rsidR="0074535C" w:rsidRPr="00D25895" w14:paraId="0E2D7FA3" w14:textId="77777777" w:rsidTr="004A47CF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C862C2" w14:textId="77777777" w:rsidR="0074535C" w:rsidRPr="00D25895" w:rsidRDefault="0074535C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autorizado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168B7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BoolField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B362E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7A6CBD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AA42F6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D7A8F7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9F528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EC8E4" w14:textId="77777777" w:rsidR="0074535C" w:rsidRPr="00D25895" w:rsidRDefault="0074535C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Identificador para saber que la requisición ha sido aceptada</w:t>
            </w:r>
          </w:p>
        </w:tc>
      </w:tr>
      <w:tr w:rsidR="0074535C" w:rsidRPr="00D25895" w14:paraId="5B2F1E78" w14:textId="77777777" w:rsidTr="004A47CF">
        <w:trPr>
          <w:trHeight w:val="312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65B86" w14:textId="77777777" w:rsidR="0074535C" w:rsidRPr="00D25895" w:rsidRDefault="0074535C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rechazado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1C5D8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BoolField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BFE914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D8D89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BC8D7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24B48C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2F53E7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26DE7" w14:textId="77777777" w:rsidR="0074535C" w:rsidRPr="00D25895" w:rsidRDefault="0074535C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Identificador para saber que la requisición ha sido rechazada</w:t>
            </w:r>
          </w:p>
        </w:tc>
      </w:tr>
      <w:tr w:rsidR="0074535C" w:rsidRPr="00D25895" w14:paraId="4401DE8D" w14:textId="77777777" w:rsidTr="004A47CF">
        <w:trPr>
          <w:trHeight w:val="312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B0BC7C" w14:textId="77777777" w:rsidR="0074535C" w:rsidRPr="00D25895" w:rsidRDefault="0074535C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folio_requsicion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3BA12F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IntField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A3747F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8FF9B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32C47C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8A776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D083F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A2436F" w14:textId="77777777" w:rsidR="0074535C" w:rsidRPr="00D25895" w:rsidRDefault="0074535C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Folio de requisición</w:t>
            </w:r>
          </w:p>
        </w:tc>
      </w:tr>
      <w:tr w:rsidR="0074535C" w:rsidRPr="00D25895" w14:paraId="0F32C873" w14:textId="77777777" w:rsidTr="004A47CF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C3B046" w14:textId="77777777" w:rsidR="0074535C" w:rsidRPr="00D25895" w:rsidRDefault="0074535C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folio_agrupador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4E3A3B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IntField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1CCA3F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877A13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6304AA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6DED4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8F2229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E731C" w14:textId="77777777" w:rsidR="0074535C" w:rsidRPr="00D25895" w:rsidRDefault="0074535C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Folio agrupador</w:t>
            </w:r>
          </w:p>
        </w:tc>
      </w:tr>
      <w:tr w:rsidR="0074535C" w:rsidRPr="00D25895" w14:paraId="08D6D664" w14:textId="77777777" w:rsidTr="004A47CF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09E00" w14:textId="77777777" w:rsidR="0074535C" w:rsidRPr="00D25895" w:rsidRDefault="0074535C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tipo_operacion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A1EA6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TextField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68612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022A1D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16A8FA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5D3DD6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1A0B5D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2D9B6" w14:textId="77777777" w:rsidR="0074535C" w:rsidRPr="00D25895" w:rsidRDefault="0074535C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Tipo de operación</w:t>
            </w:r>
          </w:p>
        </w:tc>
      </w:tr>
      <w:tr w:rsidR="0074535C" w:rsidRPr="00D25895" w14:paraId="457E866A" w14:textId="77777777" w:rsidTr="004A47CF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B6171" w14:textId="77777777" w:rsidR="0074535C" w:rsidRPr="00D25895" w:rsidRDefault="0074535C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requsicion_consolidada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05FED9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TextField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E99A9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99F2B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C05FE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0EC528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AE47E0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084CFE" w14:textId="77777777" w:rsidR="0074535C" w:rsidRPr="00D25895" w:rsidRDefault="0074535C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Folio de una Requisición Consolidada. Es aquella que agrupa 2 o más requisiciones individuales.</w:t>
            </w:r>
          </w:p>
        </w:tc>
      </w:tr>
      <w:tr w:rsidR="0074535C" w:rsidRPr="00D25895" w14:paraId="2098F1FB" w14:textId="77777777" w:rsidTr="004A47CF">
        <w:trPr>
          <w:trHeight w:val="312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F757B1" w14:textId="77777777" w:rsidR="0074535C" w:rsidRPr="00D25895" w:rsidRDefault="0074535C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fecha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BEA35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DateField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4C2F9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38D4D9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4A758E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8C9190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B93E5E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A7C21" w14:textId="77777777" w:rsidR="0074535C" w:rsidRPr="00D25895" w:rsidRDefault="0074535C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Fecha</w:t>
            </w:r>
          </w:p>
        </w:tc>
      </w:tr>
      <w:tr w:rsidR="0074535C" w:rsidRPr="00D25895" w14:paraId="1819D169" w14:textId="77777777" w:rsidTr="004A47CF">
        <w:trPr>
          <w:trHeight w:val="312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7E48E" w14:textId="77777777" w:rsidR="0074535C" w:rsidRPr="00D25895" w:rsidRDefault="0074535C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elaboro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7E22B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TextField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8C6982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B86A8F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CAA9F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8A51DA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730BF6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9EBF32" w14:textId="77777777" w:rsidR="0074535C" w:rsidRPr="00D25895" w:rsidRDefault="0074535C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Nombre de quien elaboro</w:t>
            </w:r>
          </w:p>
        </w:tc>
      </w:tr>
      <w:tr w:rsidR="0074535C" w:rsidRPr="00D25895" w14:paraId="080890FC" w14:textId="77777777" w:rsidTr="004A47CF">
        <w:trPr>
          <w:trHeight w:val="312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83605E" w14:textId="77777777" w:rsidR="0074535C" w:rsidRPr="00D25895" w:rsidRDefault="0074535C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solicitante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4CAF8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TextField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B573F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EECD8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A0F61A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0E4945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1D9F6D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79FDC0" w14:textId="77777777" w:rsidR="0074535C" w:rsidRPr="00D25895" w:rsidRDefault="0074535C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Nombre de quien solicito</w:t>
            </w:r>
          </w:p>
        </w:tc>
      </w:tr>
      <w:tr w:rsidR="0074535C" w:rsidRPr="00D25895" w14:paraId="388F8D8B" w14:textId="77777777" w:rsidTr="004A47CF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AECC0B" w14:textId="77777777" w:rsidR="0074535C" w:rsidRPr="00D25895" w:rsidRDefault="0074535C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unidad_responsable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69A31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TextField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E5F542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ECC4E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F09251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A204B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5A241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CE7C9E" w14:textId="77777777" w:rsidR="0074535C" w:rsidRPr="00D25895" w:rsidRDefault="0074535C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Unidad responsable</w:t>
            </w:r>
          </w:p>
        </w:tc>
      </w:tr>
      <w:tr w:rsidR="0074535C" w:rsidRPr="00D25895" w14:paraId="37DB5D6E" w14:textId="77777777" w:rsidTr="004A47CF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35E6A8" w14:textId="77777777" w:rsidR="0074535C" w:rsidRPr="00D25895" w:rsidRDefault="0074535C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prioridad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DEC115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Fore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A1F474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ForeingKey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BFE53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C89D7B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4E3DAA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FK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0959F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8E022" w14:textId="77777777" w:rsidR="0074535C" w:rsidRPr="00D25895" w:rsidRDefault="0074535C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Nivel de prioridad</w:t>
            </w:r>
          </w:p>
        </w:tc>
      </w:tr>
      <w:tr w:rsidR="0074535C" w:rsidRPr="00D25895" w14:paraId="36DCD59A" w14:textId="77777777" w:rsidTr="004A47CF">
        <w:trPr>
          <w:trHeight w:val="312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C2012" w14:textId="77777777" w:rsidR="0074535C" w:rsidRPr="00D25895" w:rsidRDefault="0074535C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lastRenderedPageBreak/>
              <w:t>estado_vistobueno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74DF3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BoolField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C61D0C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5530EC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42B1B0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A7929E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B07D87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CCA4D9" w14:textId="77777777" w:rsidR="0074535C" w:rsidRPr="00D25895" w:rsidRDefault="0074535C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Variable para llevar el control sobre si se requiere el visto bueno del tesorero.</w:t>
            </w:r>
          </w:p>
        </w:tc>
      </w:tr>
      <w:tr w:rsidR="0074535C" w:rsidRPr="00D25895" w14:paraId="09590A34" w14:textId="77777777" w:rsidTr="004A47CF">
        <w:trPr>
          <w:trHeight w:val="312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B3455" w14:textId="77777777" w:rsidR="0074535C" w:rsidRPr="00D25895" w:rsidRDefault="0074535C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visto_buenodetesorero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39458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DateField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2ECA4A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1335F4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9868A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B3F1D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31135A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True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C0390A" w14:textId="77777777" w:rsidR="0074535C" w:rsidRPr="00D25895" w:rsidRDefault="0074535C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Se va a manejar como un </w:t>
            </w: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check</w:t>
            </w:r>
            <w:proofErr w:type="spellEnd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 para que el usuario indique si la requisición requiere el </w:t>
            </w: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VoBo</w:t>
            </w:r>
            <w:proofErr w:type="spellEnd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 del Tesorero</w:t>
            </w:r>
          </w:p>
        </w:tc>
      </w:tr>
      <w:tr w:rsidR="0074535C" w:rsidRPr="00D25895" w14:paraId="03916E6A" w14:textId="77777777" w:rsidTr="004A47CF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93100" w14:textId="77777777" w:rsidR="0074535C" w:rsidRPr="00D25895" w:rsidRDefault="0074535C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estatus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09AB1D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BoolField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63067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ABDA74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E85181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BB8FF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4512F5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F538D1" w14:textId="77777777" w:rsidR="0074535C" w:rsidRPr="00D25895" w:rsidRDefault="0074535C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Estatus de la requisición</w:t>
            </w:r>
          </w:p>
        </w:tc>
      </w:tr>
      <w:tr w:rsidR="0074535C" w:rsidRPr="00D25895" w14:paraId="56204B33" w14:textId="77777777" w:rsidTr="004A47CF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458CBB" w14:textId="77777777" w:rsidR="0074535C" w:rsidRPr="00D25895" w:rsidRDefault="0074535C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folio_presupuestal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4D2EC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TextField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CA4A4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4F99F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3944FE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8A468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80558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A1D976" w14:textId="77777777" w:rsidR="0074535C" w:rsidRPr="00D25895" w:rsidRDefault="0074535C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El número de afectación o movimiento presupuestal. Se dejara como Folio Presupuestal.</w:t>
            </w:r>
          </w:p>
        </w:tc>
      </w:tr>
      <w:tr w:rsidR="0074535C" w:rsidRPr="00D25895" w14:paraId="760444A0" w14:textId="77777777" w:rsidTr="004A47CF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1BA5F" w14:textId="77777777" w:rsidR="0074535C" w:rsidRPr="00D25895" w:rsidRDefault="0074535C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comprador_folio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795FE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TextField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2160D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4D654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F13AF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22D8C6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2E03F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1B331" w14:textId="77777777" w:rsidR="0074535C" w:rsidRPr="00D25895" w:rsidRDefault="0074535C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En esta columna se va a poner el folio de la Orden de Compra que se haya generado una vez realizado el proceso. Es un dato de regreso.</w:t>
            </w:r>
          </w:p>
        </w:tc>
      </w:tr>
      <w:tr w:rsidR="0074535C" w:rsidRPr="00D25895" w14:paraId="54BFA8F5" w14:textId="77777777" w:rsidTr="004A47CF">
        <w:trPr>
          <w:trHeight w:val="312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C9A88F" w14:textId="77777777" w:rsidR="0074535C" w:rsidRPr="00D25895" w:rsidRDefault="0074535C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fecha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54484B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DateField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656FC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3F78E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D0603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3C6BA6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A6883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8660B" w14:textId="77777777" w:rsidR="0074535C" w:rsidRPr="00D25895" w:rsidRDefault="0074535C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Fecha de la </w:t>
            </w: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asignacion</w:t>
            </w:r>
            <w:proofErr w:type="spellEnd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 xml:space="preserve"> de comprador</w:t>
            </w:r>
          </w:p>
        </w:tc>
      </w:tr>
      <w:tr w:rsidR="0074535C" w:rsidRPr="00D25895" w14:paraId="1F5ECA45" w14:textId="77777777" w:rsidTr="004A47CF">
        <w:trPr>
          <w:trHeight w:val="312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1AD99" w14:textId="77777777" w:rsidR="0074535C" w:rsidRPr="00D25895" w:rsidRDefault="0074535C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comprador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2DA451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TextField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59A2F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8BFFB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A0841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4B7A0E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FK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966020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27AD4" w14:textId="77777777" w:rsidR="0074535C" w:rsidRPr="00D25895" w:rsidRDefault="0074535C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Nombre del comprador</w:t>
            </w:r>
          </w:p>
        </w:tc>
      </w:tr>
      <w:tr w:rsidR="0074535C" w:rsidRPr="00D25895" w14:paraId="7BFB7EA4" w14:textId="77777777" w:rsidTr="004A47CF">
        <w:trPr>
          <w:trHeight w:val="312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275D6" w14:textId="77777777" w:rsidR="0074535C" w:rsidRPr="00D25895" w:rsidRDefault="0074535C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unidad_responsable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F5222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TextField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2EAF74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0DCB76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432AEF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2EE16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04A4F9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39BC5A" w14:textId="77777777" w:rsidR="0074535C" w:rsidRPr="00D25895" w:rsidRDefault="0074535C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Unidad responsable de la compra</w:t>
            </w:r>
          </w:p>
        </w:tc>
      </w:tr>
      <w:tr w:rsidR="0074535C" w:rsidRPr="00D25895" w14:paraId="6ABEA866" w14:textId="77777777" w:rsidTr="004A47CF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365163" w14:textId="77777777" w:rsidR="0074535C" w:rsidRPr="00D25895" w:rsidRDefault="0074535C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estatus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D44D2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TextField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5D787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4A0219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3F71CB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undefined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FD4421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FK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2B4F20" w14:textId="77777777" w:rsidR="0074535C" w:rsidRPr="00D25895" w:rsidRDefault="0074535C" w:rsidP="004A47CF">
            <w:pPr>
              <w:jc w:val="center"/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False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874DC1" w14:textId="77777777" w:rsidR="0074535C" w:rsidRPr="00D25895" w:rsidRDefault="0074535C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Estatus asignado a la compra. Tres opciones: Asignado, desasignado y reasignado.</w:t>
            </w:r>
          </w:p>
        </w:tc>
      </w:tr>
    </w:tbl>
    <w:p w14:paraId="3B0F2EB6" w14:textId="7F38D6EA" w:rsidR="0074535C" w:rsidRDefault="0074535C">
      <w:pPr>
        <w:rPr>
          <w:rFonts w:cs="Arial"/>
          <w:b/>
          <w:sz w:val="26"/>
          <w:szCs w:val="26"/>
        </w:rPr>
      </w:pPr>
    </w:p>
    <w:p w14:paraId="4299C2D9" w14:textId="77777777" w:rsidR="0074535C" w:rsidRDefault="0074535C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17"/>
        <w:gridCol w:w="2502"/>
      </w:tblGrid>
      <w:tr w:rsidR="0074535C" w:rsidRPr="00D25895" w14:paraId="5CABD7EF" w14:textId="77777777" w:rsidTr="004A47CF">
        <w:trPr>
          <w:trHeight w:val="150"/>
        </w:trPr>
        <w:tc>
          <w:tcPr>
            <w:tcW w:w="62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191BB" w14:textId="77777777" w:rsidR="0074535C" w:rsidRPr="00D25895" w:rsidRDefault="0074535C" w:rsidP="004A47CF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2589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lastRenderedPageBreak/>
              <w:t xml:space="preserve">Relaciones: </w:t>
            </w:r>
            <w:proofErr w:type="spellStart"/>
            <w:r w:rsidRPr="00D2589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entidad_municipal</w:t>
            </w:r>
            <w:proofErr w:type="spellEnd"/>
            <w:r w:rsidRPr="00D2589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, prioridad, comprador, estatus</w:t>
            </w:r>
          </w:p>
        </w:tc>
        <w:tc>
          <w:tcPr>
            <w:tcW w:w="25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068A7" w14:textId="77777777" w:rsidR="0074535C" w:rsidRPr="00D25895" w:rsidRDefault="0074535C" w:rsidP="004A47CF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2589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Campos Clave:</w:t>
            </w:r>
          </w:p>
        </w:tc>
      </w:tr>
      <w:tr w:rsidR="0074535C" w:rsidRPr="00D25895" w14:paraId="6405667D" w14:textId="77777777" w:rsidTr="004A47CF">
        <w:trPr>
          <w:trHeight w:val="68"/>
        </w:trPr>
        <w:tc>
          <w:tcPr>
            <w:tcW w:w="62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7E309" w14:textId="77777777" w:rsidR="0074535C" w:rsidRPr="00D25895" w:rsidRDefault="0074535C" w:rsidP="004A47CF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D2589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clave_requisicion</w:t>
            </w:r>
            <w:proofErr w:type="spellEnd"/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1DA9BC" w14:textId="77777777" w:rsidR="0074535C" w:rsidRPr="00D25895" w:rsidRDefault="0074535C" w:rsidP="004A47CF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2589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id</w:t>
            </w:r>
          </w:p>
        </w:tc>
      </w:tr>
      <w:tr w:rsidR="0074535C" w:rsidRPr="00D25895" w14:paraId="2B593EB7" w14:textId="77777777" w:rsidTr="004A47CF">
        <w:trPr>
          <w:trHeight w:val="48"/>
        </w:trPr>
        <w:tc>
          <w:tcPr>
            <w:tcW w:w="62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39B768" w14:textId="77777777" w:rsidR="0074535C" w:rsidRPr="00D25895" w:rsidRDefault="0074535C" w:rsidP="004A47CF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D2589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entidad_municipal</w:t>
            </w:r>
            <w:proofErr w:type="spellEnd"/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DDD22" w14:textId="77777777" w:rsidR="0074535C" w:rsidRPr="00D25895" w:rsidRDefault="0074535C" w:rsidP="004A47CF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2589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id</w:t>
            </w:r>
          </w:p>
        </w:tc>
      </w:tr>
      <w:tr w:rsidR="0074535C" w:rsidRPr="00D25895" w14:paraId="158F6517" w14:textId="77777777" w:rsidTr="004A47CF">
        <w:trPr>
          <w:trHeight w:val="48"/>
        </w:trPr>
        <w:tc>
          <w:tcPr>
            <w:tcW w:w="62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7B266" w14:textId="77777777" w:rsidR="0074535C" w:rsidRPr="00D25895" w:rsidRDefault="0074535C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prioridad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3A436" w14:textId="77777777" w:rsidR="0074535C" w:rsidRPr="00D25895" w:rsidRDefault="0074535C" w:rsidP="004A47CF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2589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id</w:t>
            </w:r>
          </w:p>
        </w:tc>
      </w:tr>
      <w:tr w:rsidR="0074535C" w:rsidRPr="00D25895" w14:paraId="4CE5E74A" w14:textId="77777777" w:rsidTr="004A47CF">
        <w:trPr>
          <w:trHeight w:val="49"/>
        </w:trPr>
        <w:tc>
          <w:tcPr>
            <w:tcW w:w="62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5E30C" w14:textId="77777777" w:rsidR="0074535C" w:rsidRPr="00D25895" w:rsidRDefault="0074535C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comprador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405F8" w14:textId="77777777" w:rsidR="0074535C" w:rsidRPr="00D25895" w:rsidRDefault="0074535C" w:rsidP="004A47CF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2589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id</w:t>
            </w:r>
          </w:p>
        </w:tc>
      </w:tr>
      <w:tr w:rsidR="0074535C" w:rsidRPr="00D25895" w14:paraId="420ADDF2" w14:textId="77777777" w:rsidTr="004A47CF">
        <w:trPr>
          <w:trHeight w:val="68"/>
        </w:trPr>
        <w:tc>
          <w:tcPr>
            <w:tcW w:w="62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E6E6D0" w14:textId="77777777" w:rsidR="0074535C" w:rsidRPr="00D25895" w:rsidRDefault="0074535C" w:rsidP="004A47CF">
            <w:pPr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</w:pPr>
            <w:r w:rsidRPr="00D25895">
              <w:rPr>
                <w:rFonts w:ascii="Calibri Light" w:hAnsi="Calibri Light" w:cs="Calibri Light"/>
                <w:color w:val="000000"/>
                <w:sz w:val="20"/>
                <w:szCs w:val="20"/>
                <w:lang w:val="es-MX" w:eastAsia="es-MX"/>
              </w:rPr>
              <w:t>estatus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186BC" w14:textId="77777777" w:rsidR="0074535C" w:rsidRPr="00D25895" w:rsidRDefault="0074535C" w:rsidP="004A47CF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D25895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id</w:t>
            </w:r>
          </w:p>
        </w:tc>
      </w:tr>
    </w:tbl>
    <w:p w14:paraId="10FAC3DE" w14:textId="77777777" w:rsidR="00777964" w:rsidRDefault="00777964">
      <w:pPr>
        <w:rPr>
          <w:rFonts w:cs="Arial"/>
          <w:b/>
          <w:sz w:val="26"/>
          <w:szCs w:val="26"/>
        </w:rPr>
      </w:pPr>
    </w:p>
    <w:p w14:paraId="2FF80709" w14:textId="6E332494" w:rsidR="00777964" w:rsidRDefault="002B7FB3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23E99AFC" w14:textId="77777777" w:rsidR="002B7FB3" w:rsidRDefault="002B7FB3" w:rsidP="00181E80">
      <w:pPr>
        <w:rPr>
          <w:rFonts w:cs="Arial"/>
          <w:b/>
          <w:sz w:val="26"/>
          <w:szCs w:val="26"/>
        </w:rPr>
      </w:pPr>
    </w:p>
    <w:p w14:paraId="6AAFDADF" w14:textId="68DAEBE6" w:rsidR="00A7413E" w:rsidRDefault="00AA0F4B" w:rsidP="00A7413E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7" w:name="_Toc83883638"/>
      <w:r>
        <w:rPr>
          <w:rFonts w:cs="Arial"/>
          <w:b/>
          <w:sz w:val="26"/>
          <w:szCs w:val="26"/>
        </w:rPr>
        <w:t>Anexos.</w:t>
      </w:r>
      <w:bookmarkEnd w:id="7"/>
    </w:p>
    <w:p w14:paraId="3198B2A5" w14:textId="77777777" w:rsidR="00247351" w:rsidRDefault="00247351" w:rsidP="00247351">
      <w:pPr>
        <w:pStyle w:val="Prrafodelista"/>
        <w:ind w:left="360"/>
        <w:outlineLvl w:val="0"/>
        <w:rPr>
          <w:rFonts w:cs="Arial"/>
          <w:b/>
          <w:sz w:val="26"/>
          <w:szCs w:val="26"/>
        </w:rPr>
      </w:pPr>
    </w:p>
    <w:p w14:paraId="4528A2D3" w14:textId="54F1C182" w:rsidR="00AA0F4B" w:rsidRDefault="00247351" w:rsidP="00A80D7E">
      <w:pPr>
        <w:rPr>
          <w:lang w:val="es-MX" w:eastAsia="en-US"/>
        </w:rPr>
      </w:pPr>
      <w:bookmarkStart w:id="8" w:name="_Toc82510010"/>
      <w:r>
        <w:rPr>
          <w:lang w:val="es-MX" w:eastAsia="en-US"/>
        </w:rPr>
        <w:t>Se presenta el planteamiento del diseño del caso de uso en cuestión</w:t>
      </w:r>
      <w:bookmarkEnd w:id="8"/>
      <w:r>
        <w:rPr>
          <w:lang w:val="es-MX" w:eastAsia="en-US"/>
        </w:rPr>
        <w:t>.</w:t>
      </w:r>
      <w:r w:rsidR="00AA0F4B">
        <w:rPr>
          <w:lang w:val="es-MX" w:eastAsia="en-US"/>
        </w:rPr>
        <w:br/>
      </w:r>
    </w:p>
    <w:p w14:paraId="59997DFA" w14:textId="7D6F3A79" w:rsidR="00DF54A8" w:rsidRDefault="00DF54A8" w:rsidP="00A80D7E">
      <w:pPr>
        <w:rPr>
          <w:lang w:val="es-MX" w:eastAsia="en-US"/>
        </w:rPr>
      </w:pPr>
      <w:r w:rsidRPr="00DF54A8">
        <w:rPr>
          <w:noProof/>
          <w:lang w:val="es-MX" w:eastAsia="es-MX"/>
        </w:rPr>
        <w:drawing>
          <wp:inline distT="0" distB="0" distL="0" distR="0" wp14:anchorId="52D9ADE8" wp14:editId="75C30C70">
            <wp:extent cx="5549265" cy="699147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65" cy="699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325C6" w14:textId="372312FA" w:rsidR="00DF54A8" w:rsidRDefault="00DF54A8" w:rsidP="00A80D7E">
      <w:pPr>
        <w:rPr>
          <w:lang w:val="es-MX" w:eastAsia="en-US"/>
        </w:rPr>
      </w:pPr>
    </w:p>
    <w:p w14:paraId="579BC980" w14:textId="4EB8355D" w:rsidR="00DF54A8" w:rsidRDefault="00DF54A8" w:rsidP="00A80D7E">
      <w:pPr>
        <w:rPr>
          <w:rFonts w:ascii="CIDFont+F2" w:hAnsi="CIDFont+F2" w:cs="CIDFont+F2"/>
          <w:sz w:val="22"/>
          <w:szCs w:val="22"/>
          <w:lang w:val="es-MX" w:eastAsia="en-US"/>
        </w:rPr>
      </w:pPr>
      <w:r>
        <w:rPr>
          <w:rFonts w:ascii="CIDFont+F2" w:hAnsi="CIDFont+F2" w:cs="CIDFont+F2"/>
          <w:sz w:val="22"/>
          <w:szCs w:val="22"/>
          <w:lang w:val="es-MX" w:eastAsia="en-US"/>
        </w:rPr>
        <w:t xml:space="preserve">Al dar </w:t>
      </w:r>
      <w:r w:rsidR="005D06E5">
        <w:rPr>
          <w:rFonts w:ascii="CIDFont+F2" w:hAnsi="CIDFont+F2" w:cs="CIDFont+F2"/>
          <w:sz w:val="22"/>
          <w:szCs w:val="22"/>
          <w:lang w:val="es-MX" w:eastAsia="en-US"/>
        </w:rPr>
        <w:t>clic</w:t>
      </w:r>
      <w:r>
        <w:rPr>
          <w:rFonts w:ascii="CIDFont+F2" w:hAnsi="CIDFont+F2" w:cs="CIDFont+F2"/>
          <w:sz w:val="22"/>
          <w:szCs w:val="22"/>
          <w:lang w:val="es-MX" w:eastAsia="en-US"/>
        </w:rPr>
        <w:t xml:space="preserve"> en el botón agregar aparece la siguiente ventana:</w:t>
      </w:r>
    </w:p>
    <w:p w14:paraId="0D033AFE" w14:textId="785FE133" w:rsidR="00DF54A8" w:rsidRPr="00AA0F4B" w:rsidRDefault="00DF54A8" w:rsidP="00A80D7E">
      <w:pPr>
        <w:rPr>
          <w:lang w:val="es-MX" w:eastAsia="en-US"/>
        </w:rPr>
      </w:pPr>
      <w:r w:rsidRPr="00DF54A8">
        <w:rPr>
          <w:noProof/>
          <w:lang w:val="es-MX" w:eastAsia="es-MX"/>
        </w:rPr>
        <w:drawing>
          <wp:inline distT="0" distB="0" distL="0" distR="0" wp14:anchorId="0B2C9472" wp14:editId="78633C50">
            <wp:extent cx="3870960" cy="4833392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275" cy="484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54A8" w:rsidRPr="00AA0F4B" w:rsidSect="00562F83">
      <w:footerReference w:type="default" r:id="rId21"/>
      <w:pgSz w:w="12242" w:h="15842" w:code="1"/>
      <w:pgMar w:top="1418" w:right="1802" w:bottom="1418" w:left="1701" w:header="709" w:footer="1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D03953" w14:textId="77777777" w:rsidR="003C132C" w:rsidRDefault="003C132C">
      <w:r>
        <w:separator/>
      </w:r>
    </w:p>
  </w:endnote>
  <w:endnote w:type="continuationSeparator" w:id="0">
    <w:p w14:paraId="59DEC992" w14:textId="77777777" w:rsidR="003C132C" w:rsidRDefault="003C1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3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D943C" w14:textId="77777777" w:rsidR="00DF11CC" w:rsidRPr="00E445D3" w:rsidRDefault="00DF11CC">
    <w:pPr>
      <w:pStyle w:val="Piedepgina"/>
      <w:rPr>
        <w:rFonts w:ascii="Humnst777 BT" w:hAnsi="Humnst777 BT"/>
        <w:sz w:val="2"/>
      </w:rPr>
    </w:pPr>
  </w:p>
  <w:p w14:paraId="296D943D" w14:textId="77777777" w:rsidR="00DF11CC" w:rsidRPr="00073EBE" w:rsidRDefault="00DF11CC">
    <w:pPr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77"/>
      <w:gridCol w:w="3195"/>
      <w:gridCol w:w="3196"/>
    </w:tblGrid>
    <w:tr w:rsidR="00DF11CC" w:rsidRPr="007430DC" w14:paraId="296D9454" w14:textId="77777777">
      <w:trPr>
        <w:trHeight w:val="348"/>
      </w:trPr>
      <w:tc>
        <w:tcPr>
          <w:tcW w:w="3119" w:type="dxa"/>
          <w:vAlign w:val="center"/>
        </w:tcPr>
        <w:p w14:paraId="296D9451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Elaboró</w:t>
          </w:r>
        </w:p>
      </w:tc>
      <w:tc>
        <w:tcPr>
          <w:tcW w:w="3240" w:type="dxa"/>
          <w:vAlign w:val="center"/>
        </w:tcPr>
        <w:p w14:paraId="296D9452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Revisó</w:t>
          </w:r>
        </w:p>
      </w:tc>
      <w:tc>
        <w:tcPr>
          <w:tcW w:w="3240" w:type="dxa"/>
          <w:vAlign w:val="center"/>
        </w:tcPr>
        <w:p w14:paraId="296D9453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Aprobó</w:t>
          </w:r>
        </w:p>
      </w:tc>
    </w:tr>
    <w:tr w:rsidR="00DF11CC" w:rsidRPr="007430DC" w14:paraId="296D9458" w14:textId="77777777">
      <w:trPr>
        <w:trHeight w:val="331"/>
      </w:trPr>
      <w:tc>
        <w:tcPr>
          <w:tcW w:w="3119" w:type="dxa"/>
          <w:vAlign w:val="center"/>
        </w:tcPr>
        <w:p w14:paraId="296D9455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6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7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</w:tr>
  </w:tbl>
  <w:p w14:paraId="296D9459" w14:textId="77777777" w:rsidR="00DF11CC" w:rsidRDefault="00DF11C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02"/>
      <w:gridCol w:w="437"/>
    </w:tblGrid>
    <w:tr w:rsidR="00DF11CC" w14:paraId="46E6E067" w14:textId="77777777" w:rsidTr="0071798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HAnsi" w:eastAsiaTheme="minorEastAsia" w:hAnsiTheme="minorHAnsi" w:cstheme="minorBidi"/>
              <w:sz w:val="22"/>
              <w:szCs w:val="22"/>
              <w:lang w:val="es-MX" w:eastAsia="es-MX"/>
            </w:rPr>
            <w:alias w:val="Autor"/>
            <w:tag w:val=""/>
            <w:id w:val="1534539408"/>
            <w:placeholder>
              <w:docPart w:val="5FDB6005773847BE991CA2BF230378D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8B4FB25" w14:textId="26873B62" w:rsidR="00DF11CC" w:rsidRDefault="00DF11CC" w:rsidP="00717985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SiGob® | 20</w:t>
              </w:r>
              <w:r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21</w:t>
              </w:r>
            </w:p>
          </w:sdtContent>
        </w:sdt>
      </w:tc>
      <w:tc>
        <w:tcPr>
          <w:tcW w:w="250" w:type="pct"/>
          <w:shd w:val="clear" w:color="auto" w:fill="365F91" w:themeFill="accent1" w:themeFillShade="BF"/>
          <w:vAlign w:val="center"/>
        </w:tcPr>
        <w:p w14:paraId="0213A67E" w14:textId="43EB1D32" w:rsidR="00DF11CC" w:rsidRDefault="00DF11CC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74535C">
            <w:rPr>
              <w:noProof/>
              <w:color w:val="FFFFFF" w:themeColor="background1"/>
            </w:rPr>
            <w:t>9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96D945B" w14:textId="77777777" w:rsidR="00DF11CC" w:rsidRDefault="00DF11C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2E8C3C" w14:textId="77777777" w:rsidR="003C132C" w:rsidRDefault="003C132C">
      <w:r>
        <w:separator/>
      </w:r>
    </w:p>
  </w:footnote>
  <w:footnote w:type="continuationSeparator" w:id="0">
    <w:p w14:paraId="3FC780DC" w14:textId="77777777" w:rsidR="003C132C" w:rsidRDefault="003C13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731"/>
      <w:gridCol w:w="2458"/>
      <w:gridCol w:w="3919"/>
    </w:tblGrid>
    <w:tr w:rsidR="00DF11CC" w14:paraId="296D942E" w14:textId="77777777" w:rsidTr="00EA5344">
      <w:trPr>
        <w:cantSplit/>
        <w:trHeight w:val="1371"/>
      </w:trPr>
      <w:tc>
        <w:tcPr>
          <w:tcW w:w="2731" w:type="dxa"/>
          <w:vMerge w:val="restart"/>
          <w:shd w:val="clear" w:color="auto" w:fill="auto"/>
          <w:vAlign w:val="center"/>
        </w:tcPr>
        <w:p w14:paraId="296D942B" w14:textId="77777777" w:rsidR="00DF11CC" w:rsidRPr="00465F7B" w:rsidRDefault="00DF11CC" w:rsidP="008C2155">
          <w:pPr>
            <w:pStyle w:val="HP-TtulodelDocumento"/>
            <w:rPr>
              <w:color w:val="365F91" w:themeColor="accent1" w:themeShade="BF"/>
              <w:sz w:val="28"/>
              <w:szCs w:val="28"/>
            </w:rPr>
          </w:pPr>
          <w:r w:rsidRPr="00B66E5C">
            <w:rPr>
              <w:color w:val="auto"/>
              <w:sz w:val="28"/>
              <w:szCs w:val="28"/>
            </w:rPr>
            <w:t>C</w:t>
          </w:r>
          <w:r>
            <w:rPr>
              <w:color w:val="auto"/>
              <w:sz w:val="28"/>
              <w:szCs w:val="28"/>
            </w:rPr>
            <w:t>aso de U</w:t>
          </w:r>
          <w:r w:rsidRPr="00B66E5C">
            <w:rPr>
              <w:color w:val="auto"/>
              <w:sz w:val="28"/>
              <w:szCs w:val="28"/>
            </w:rPr>
            <w:t>so</w:t>
          </w:r>
        </w:p>
      </w:tc>
      <w:tc>
        <w:tcPr>
          <w:tcW w:w="2458" w:type="dxa"/>
          <w:shd w:val="clear" w:color="auto" w:fill="auto"/>
          <w:vAlign w:val="center"/>
        </w:tcPr>
        <w:p w14:paraId="296D942C" w14:textId="12BEAE05" w:rsidR="00DF11CC" w:rsidRPr="00B66E5C" w:rsidRDefault="00DF11CC" w:rsidP="00EA5344">
          <w:pPr>
            <w:spacing w:before="60"/>
            <w:jc w:val="center"/>
            <w:rPr>
              <w:rFonts w:cs="Arial"/>
              <w:sz w:val="20"/>
              <w:szCs w:val="20"/>
              <w:lang w:val="es-MX"/>
            </w:rPr>
          </w:pPr>
          <w:r w:rsidRPr="00BD02E7">
            <w:rPr>
              <w:rFonts w:cs="Arial"/>
              <w:sz w:val="20"/>
              <w:szCs w:val="20"/>
            </w:rPr>
            <w:t>Desarrollo y Mantenimiento de Software</w:t>
          </w:r>
        </w:p>
      </w:tc>
      <w:tc>
        <w:tcPr>
          <w:tcW w:w="3919" w:type="dxa"/>
          <w:vMerge w:val="restart"/>
          <w:shd w:val="clear" w:color="auto" w:fill="auto"/>
          <w:vAlign w:val="center"/>
        </w:tcPr>
        <w:p w14:paraId="296D942D" w14:textId="77777777" w:rsidR="00DF11CC" w:rsidRPr="000453CE" w:rsidRDefault="00DF11CC" w:rsidP="00AD0798">
          <w:pPr>
            <w:jc w:val="center"/>
            <w:rPr>
              <w:rFonts w:cs="Arial"/>
              <w:lang w:val="es-MX"/>
            </w:rPr>
          </w:pPr>
          <w:r>
            <w:rPr>
              <w:rFonts w:cs="Arial"/>
              <w:noProof/>
              <w:lang w:val="es-MX" w:eastAsia="es-MX"/>
            </w:rPr>
            <w:drawing>
              <wp:inline distT="0" distB="0" distL="0" distR="0" wp14:anchorId="296D945C" wp14:editId="296D945D">
                <wp:extent cx="2351405" cy="664845"/>
                <wp:effectExtent l="0" t="0" r="0" b="0"/>
                <wp:docPr id="1" name="Picture 1" descr="Logo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40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F11CC" w14:paraId="296D943A" w14:textId="77777777" w:rsidTr="00BD02E7">
      <w:trPr>
        <w:cantSplit/>
        <w:trHeight w:val="362"/>
      </w:trPr>
      <w:tc>
        <w:tcPr>
          <w:tcW w:w="2731" w:type="dxa"/>
          <w:vMerge/>
          <w:shd w:val="clear" w:color="auto" w:fill="auto"/>
        </w:tcPr>
        <w:p w14:paraId="296D9437" w14:textId="77777777" w:rsidR="00DF11CC" w:rsidRPr="007A1D28" w:rsidRDefault="00DF11CC" w:rsidP="003C71F1">
          <w:pPr>
            <w:jc w:val="both"/>
            <w:rPr>
              <w:rFonts w:ascii="Humnst777 BT" w:hAnsi="Humnst777 BT" w:cs="Arial"/>
              <w:color w:val="365F91" w:themeColor="accent1" w:themeShade="BF"/>
              <w:sz w:val="22"/>
              <w:szCs w:val="22"/>
            </w:rPr>
          </w:pPr>
        </w:p>
      </w:tc>
      <w:tc>
        <w:tcPr>
          <w:tcW w:w="2458" w:type="dxa"/>
          <w:shd w:val="clear" w:color="auto" w:fill="auto"/>
          <w:vAlign w:val="center"/>
        </w:tcPr>
        <w:p w14:paraId="296D9438" w14:textId="215E14A1" w:rsidR="00DF11CC" w:rsidRPr="00CC0DB4" w:rsidRDefault="00DF11CC" w:rsidP="00BD02E7">
          <w:pPr>
            <w:jc w:val="center"/>
            <w:rPr>
              <w:rFonts w:cs="Arial"/>
              <w:color w:val="808080" w:themeColor="background1" w:themeShade="80"/>
              <w:sz w:val="20"/>
              <w:szCs w:val="20"/>
            </w:rPr>
          </w:pPr>
          <w:r>
            <w:rPr>
              <w:rFonts w:cs="Arial"/>
              <w:color w:val="808080" w:themeColor="background1" w:themeShade="80"/>
              <w:sz w:val="16"/>
              <w:szCs w:val="20"/>
            </w:rPr>
            <w:t>Documento Confidencial</w:t>
          </w:r>
        </w:p>
      </w:tc>
      <w:tc>
        <w:tcPr>
          <w:tcW w:w="3919" w:type="dxa"/>
          <w:vMerge/>
          <w:shd w:val="clear" w:color="auto" w:fill="auto"/>
        </w:tcPr>
        <w:p w14:paraId="296D9439" w14:textId="77777777" w:rsidR="00DF11CC" w:rsidRDefault="00DF11CC" w:rsidP="003C71F1">
          <w:pPr>
            <w:jc w:val="both"/>
            <w:rPr>
              <w:rFonts w:cs="Arial"/>
            </w:rPr>
          </w:pPr>
        </w:p>
      </w:tc>
    </w:tr>
  </w:tbl>
  <w:p w14:paraId="296D943B" w14:textId="77777777" w:rsidR="00DF11CC" w:rsidRDefault="00DF11C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16"/>
      <w:gridCol w:w="1606"/>
      <w:gridCol w:w="1738"/>
      <w:gridCol w:w="1888"/>
    </w:tblGrid>
    <w:tr w:rsidR="00DF11CC" w14:paraId="296D9441" w14:textId="77777777">
      <w:trPr>
        <w:cantSplit/>
      </w:trPr>
      <w:tc>
        <w:tcPr>
          <w:tcW w:w="4416" w:type="dxa"/>
          <w:vMerge w:val="restart"/>
        </w:tcPr>
        <w:p w14:paraId="296D943E" w14:textId="77777777" w:rsidR="00DF11CC" w:rsidRDefault="00DF11CC" w:rsidP="009C7113">
          <w:pPr>
            <w:jc w:val="center"/>
            <w:rPr>
              <w:rFonts w:cs="Arial"/>
              <w:b/>
              <w:lang w:val="es-MX"/>
            </w:rPr>
          </w:pPr>
        </w:p>
      </w:tc>
      <w:tc>
        <w:tcPr>
          <w:tcW w:w="3344" w:type="dxa"/>
          <w:gridSpan w:val="2"/>
        </w:tcPr>
        <w:p w14:paraId="296D943F" w14:textId="77777777" w:rsidR="00DF11CC" w:rsidRDefault="00DF11CC" w:rsidP="009C7113">
          <w:pPr>
            <w:spacing w:before="40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 w:val="restart"/>
        </w:tcPr>
        <w:p w14:paraId="296D9440" w14:textId="77777777" w:rsidR="00DF11CC" w:rsidRDefault="00DF11CC" w:rsidP="009C7113">
          <w:pPr>
            <w:jc w:val="both"/>
            <w:rPr>
              <w:rFonts w:cs="Arial"/>
              <w:lang w:val="es-MX"/>
            </w:rPr>
          </w:pPr>
        </w:p>
      </w:tc>
    </w:tr>
    <w:tr w:rsidR="00DF11CC" w14:paraId="296D9445" w14:textId="77777777">
      <w:trPr>
        <w:cantSplit/>
        <w:trHeight w:val="300"/>
      </w:trPr>
      <w:tc>
        <w:tcPr>
          <w:tcW w:w="4416" w:type="dxa"/>
          <w:vMerge/>
        </w:tcPr>
        <w:p w14:paraId="296D9442" w14:textId="77777777" w:rsidR="00DF11CC" w:rsidRDefault="00DF11CC" w:rsidP="009C7113">
          <w:pPr>
            <w:jc w:val="both"/>
            <w:rPr>
              <w:rFonts w:cs="Arial"/>
              <w:lang w:val="es-MX"/>
            </w:rPr>
          </w:pPr>
        </w:p>
      </w:tc>
      <w:tc>
        <w:tcPr>
          <w:tcW w:w="3344" w:type="dxa"/>
          <w:gridSpan w:val="2"/>
          <w:vAlign w:val="center"/>
        </w:tcPr>
        <w:p w14:paraId="296D9443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4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  <w:tr w:rsidR="00DF11CC" w14:paraId="296D944A" w14:textId="77777777">
      <w:trPr>
        <w:cantSplit/>
        <w:trHeight w:val="351"/>
      </w:trPr>
      <w:tc>
        <w:tcPr>
          <w:tcW w:w="4416" w:type="dxa"/>
          <w:vMerge/>
        </w:tcPr>
        <w:p w14:paraId="296D9446" w14:textId="77777777" w:rsidR="00DF11CC" w:rsidRDefault="00DF11CC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7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8" w14:textId="77777777" w:rsidR="00DF11CC" w:rsidRDefault="00DF11CC" w:rsidP="009C7113">
          <w:pPr>
            <w:spacing w:before="60"/>
            <w:jc w:val="center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/>
        </w:tcPr>
        <w:p w14:paraId="296D9449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  <w:tr w:rsidR="00DF11CC" w14:paraId="296D944F" w14:textId="77777777">
      <w:trPr>
        <w:cantSplit/>
        <w:trHeight w:val="362"/>
      </w:trPr>
      <w:tc>
        <w:tcPr>
          <w:tcW w:w="4416" w:type="dxa"/>
          <w:vMerge/>
        </w:tcPr>
        <w:p w14:paraId="296D944B" w14:textId="77777777" w:rsidR="00DF11CC" w:rsidRDefault="00DF11CC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C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D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E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</w:tbl>
  <w:p w14:paraId="296D9450" w14:textId="77777777" w:rsidR="00DF11CC" w:rsidRDefault="00DF11C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D13B6"/>
    <w:multiLevelType w:val="hybridMultilevel"/>
    <w:tmpl w:val="C90EAA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E785D"/>
    <w:multiLevelType w:val="hybridMultilevel"/>
    <w:tmpl w:val="D518751E"/>
    <w:lvl w:ilvl="0" w:tplc="6CF8D60A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2" w15:restartNumberingAfterBreak="0">
    <w:nsid w:val="10FA7674"/>
    <w:multiLevelType w:val="hybridMultilevel"/>
    <w:tmpl w:val="04ACA6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37F68"/>
    <w:multiLevelType w:val="hybridMultilevel"/>
    <w:tmpl w:val="2DF8D8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B62822"/>
    <w:multiLevelType w:val="hybridMultilevel"/>
    <w:tmpl w:val="8E501F60"/>
    <w:lvl w:ilvl="0" w:tplc="417821F8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5" w15:restartNumberingAfterBreak="0">
    <w:nsid w:val="2E1B7BA6"/>
    <w:multiLevelType w:val="hybridMultilevel"/>
    <w:tmpl w:val="E0DE640E"/>
    <w:lvl w:ilvl="0" w:tplc="6DACCDE6">
      <w:start w:val="1"/>
      <w:numFmt w:val="decimal"/>
      <w:lvlText w:val="I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C27E48"/>
    <w:multiLevelType w:val="hybridMultilevel"/>
    <w:tmpl w:val="EDB82E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50BC3"/>
    <w:multiLevelType w:val="multilevel"/>
    <w:tmpl w:val="67409BC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63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8" w15:restartNumberingAfterBreak="0">
    <w:nsid w:val="352C10C7"/>
    <w:multiLevelType w:val="hybridMultilevel"/>
    <w:tmpl w:val="BACCB788"/>
    <w:lvl w:ilvl="0" w:tplc="38265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FA84167"/>
    <w:multiLevelType w:val="hybridMultilevel"/>
    <w:tmpl w:val="A844E3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471306"/>
    <w:multiLevelType w:val="hybridMultilevel"/>
    <w:tmpl w:val="0152280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62694C"/>
    <w:multiLevelType w:val="hybridMultilevel"/>
    <w:tmpl w:val="AFC4902C"/>
    <w:lvl w:ilvl="0" w:tplc="0C0A0001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E54126"/>
    <w:multiLevelType w:val="hybridMultilevel"/>
    <w:tmpl w:val="5F8E3470"/>
    <w:lvl w:ilvl="0" w:tplc="0A0A7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74CB4"/>
    <w:multiLevelType w:val="hybridMultilevel"/>
    <w:tmpl w:val="EA8A7272"/>
    <w:lvl w:ilvl="0" w:tplc="65B65D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4" w15:restartNumberingAfterBreak="0">
    <w:nsid w:val="57797287"/>
    <w:multiLevelType w:val="hybridMultilevel"/>
    <w:tmpl w:val="0B2AC99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0F67FBE"/>
    <w:multiLevelType w:val="multilevel"/>
    <w:tmpl w:val="6136F0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0F406C6"/>
    <w:multiLevelType w:val="hybridMultilevel"/>
    <w:tmpl w:val="8A42ADB6"/>
    <w:lvl w:ilvl="0" w:tplc="B6EE8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5E06CC3"/>
    <w:multiLevelType w:val="multilevel"/>
    <w:tmpl w:val="9E6E5F18"/>
    <w:lvl w:ilvl="0">
      <w:start w:val="1"/>
      <w:numFmt w:val="decimal"/>
      <w:pStyle w:val="Ttulo1"/>
      <w:lvlText w:val="%1.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-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779C5DD1"/>
    <w:multiLevelType w:val="hybridMultilevel"/>
    <w:tmpl w:val="87A8C692"/>
    <w:lvl w:ilvl="0" w:tplc="7DF6E2E2">
      <w:numFmt w:val="bullet"/>
      <w:lvlText w:val=""/>
      <w:lvlJc w:val="left"/>
      <w:pPr>
        <w:ind w:left="720" w:hanging="360"/>
      </w:pPr>
      <w:rPr>
        <w:rFonts w:ascii="CIDFont+F3" w:eastAsia="CIDFont+F3" w:hAnsi="Times New Roman" w:cs="CIDFont+F3" w:hint="eastAsia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F53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9F91E73"/>
    <w:multiLevelType w:val="hybridMultilevel"/>
    <w:tmpl w:val="BE0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6F2399"/>
    <w:multiLevelType w:val="hybridMultilevel"/>
    <w:tmpl w:val="219CB4C4"/>
    <w:lvl w:ilvl="0" w:tplc="6428D1F6">
      <w:start w:val="1"/>
      <w:numFmt w:val="decimal"/>
      <w:lvlText w:val="O.%1"/>
      <w:lvlJc w:val="left"/>
      <w:pPr>
        <w:tabs>
          <w:tab w:val="num" w:pos="720"/>
        </w:tabs>
        <w:ind w:left="720" w:hanging="360"/>
      </w:pPr>
      <w:rPr>
        <w:rFonts w:ascii="Humnst777 BT" w:hAnsi="Humnst777 BT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8"/>
  </w:num>
  <w:num w:numId="4">
    <w:abstractNumId w:val="2"/>
  </w:num>
  <w:num w:numId="5">
    <w:abstractNumId w:val="1"/>
  </w:num>
  <w:num w:numId="6">
    <w:abstractNumId w:val="4"/>
  </w:num>
  <w:num w:numId="7">
    <w:abstractNumId w:val="16"/>
  </w:num>
  <w:num w:numId="8">
    <w:abstractNumId w:val="13"/>
  </w:num>
  <w:num w:numId="9">
    <w:abstractNumId w:val="17"/>
  </w:num>
  <w:num w:numId="10">
    <w:abstractNumId w:val="17"/>
  </w:num>
  <w:num w:numId="11">
    <w:abstractNumId w:val="17"/>
  </w:num>
  <w:num w:numId="12">
    <w:abstractNumId w:val="17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1"/>
  </w:num>
  <w:num w:numId="22">
    <w:abstractNumId w:val="21"/>
  </w:num>
  <w:num w:numId="23">
    <w:abstractNumId w:val="5"/>
  </w:num>
  <w:num w:numId="24">
    <w:abstractNumId w:val="3"/>
  </w:num>
  <w:num w:numId="25">
    <w:abstractNumId w:val="9"/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15"/>
  </w:num>
  <w:num w:numId="29">
    <w:abstractNumId w:val="7"/>
  </w:num>
  <w:num w:numId="30">
    <w:abstractNumId w:val="20"/>
  </w:num>
  <w:num w:numId="31">
    <w:abstractNumId w:val="6"/>
  </w:num>
  <w:num w:numId="32">
    <w:abstractNumId w:val="18"/>
  </w:num>
  <w:num w:numId="33">
    <w:abstractNumId w:val="14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41"/>
    <w:rsid w:val="000066DD"/>
    <w:rsid w:val="00013500"/>
    <w:rsid w:val="00013827"/>
    <w:rsid w:val="000138EB"/>
    <w:rsid w:val="00017F93"/>
    <w:rsid w:val="0003192A"/>
    <w:rsid w:val="0003267B"/>
    <w:rsid w:val="00044C83"/>
    <w:rsid w:val="00046933"/>
    <w:rsid w:val="00047547"/>
    <w:rsid w:val="00051AD6"/>
    <w:rsid w:val="00051D62"/>
    <w:rsid w:val="00051DFF"/>
    <w:rsid w:val="000565E7"/>
    <w:rsid w:val="000576CD"/>
    <w:rsid w:val="00057E48"/>
    <w:rsid w:val="0006108C"/>
    <w:rsid w:val="000629A3"/>
    <w:rsid w:val="000653CA"/>
    <w:rsid w:val="0006679A"/>
    <w:rsid w:val="00066880"/>
    <w:rsid w:val="0007118E"/>
    <w:rsid w:val="00071856"/>
    <w:rsid w:val="00073EBE"/>
    <w:rsid w:val="00075CB8"/>
    <w:rsid w:val="0008016B"/>
    <w:rsid w:val="00080390"/>
    <w:rsid w:val="00090FB0"/>
    <w:rsid w:val="00094752"/>
    <w:rsid w:val="000948F0"/>
    <w:rsid w:val="00094BAE"/>
    <w:rsid w:val="00096FA6"/>
    <w:rsid w:val="000A1E72"/>
    <w:rsid w:val="000A404C"/>
    <w:rsid w:val="000A4558"/>
    <w:rsid w:val="000A6169"/>
    <w:rsid w:val="000C774D"/>
    <w:rsid w:val="000D2DDC"/>
    <w:rsid w:val="000D3EE6"/>
    <w:rsid w:val="000E0CE2"/>
    <w:rsid w:val="000F6627"/>
    <w:rsid w:val="000F6903"/>
    <w:rsid w:val="000F6F59"/>
    <w:rsid w:val="001020E1"/>
    <w:rsid w:val="0010266A"/>
    <w:rsid w:val="00103D59"/>
    <w:rsid w:val="00112388"/>
    <w:rsid w:val="0011301C"/>
    <w:rsid w:val="00120D6B"/>
    <w:rsid w:val="00121A34"/>
    <w:rsid w:val="001231EF"/>
    <w:rsid w:val="00126F50"/>
    <w:rsid w:val="001337B5"/>
    <w:rsid w:val="00133911"/>
    <w:rsid w:val="00137E9C"/>
    <w:rsid w:val="0014017D"/>
    <w:rsid w:val="0014498C"/>
    <w:rsid w:val="00147354"/>
    <w:rsid w:val="001473FE"/>
    <w:rsid w:val="00147915"/>
    <w:rsid w:val="00150346"/>
    <w:rsid w:val="00162481"/>
    <w:rsid w:val="00163EC5"/>
    <w:rsid w:val="00176526"/>
    <w:rsid w:val="00181E80"/>
    <w:rsid w:val="00184663"/>
    <w:rsid w:val="00193178"/>
    <w:rsid w:val="001A276B"/>
    <w:rsid w:val="001A4589"/>
    <w:rsid w:val="001A6036"/>
    <w:rsid w:val="001A63A5"/>
    <w:rsid w:val="001A7BAA"/>
    <w:rsid w:val="001B181C"/>
    <w:rsid w:val="001B2390"/>
    <w:rsid w:val="001B6DF8"/>
    <w:rsid w:val="001C1D98"/>
    <w:rsid w:val="001D1918"/>
    <w:rsid w:val="001D3AAE"/>
    <w:rsid w:val="001E2D3E"/>
    <w:rsid w:val="001E496E"/>
    <w:rsid w:val="001E79AC"/>
    <w:rsid w:val="001F1E4C"/>
    <w:rsid w:val="001F2BE5"/>
    <w:rsid w:val="001F5E92"/>
    <w:rsid w:val="00200D65"/>
    <w:rsid w:val="00202A7A"/>
    <w:rsid w:val="002037F4"/>
    <w:rsid w:val="00204810"/>
    <w:rsid w:val="0020617D"/>
    <w:rsid w:val="00206BE9"/>
    <w:rsid w:val="00211FC3"/>
    <w:rsid w:val="00213F5F"/>
    <w:rsid w:val="002151AC"/>
    <w:rsid w:val="002169EE"/>
    <w:rsid w:val="00217126"/>
    <w:rsid w:val="0021776E"/>
    <w:rsid w:val="00223FF0"/>
    <w:rsid w:val="00225BDA"/>
    <w:rsid w:val="00241CD1"/>
    <w:rsid w:val="00244E9B"/>
    <w:rsid w:val="00247351"/>
    <w:rsid w:val="002520BC"/>
    <w:rsid w:val="00252DE3"/>
    <w:rsid w:val="002536DB"/>
    <w:rsid w:val="002537D2"/>
    <w:rsid w:val="00253B9F"/>
    <w:rsid w:val="00260631"/>
    <w:rsid w:val="002611FB"/>
    <w:rsid w:val="002674D1"/>
    <w:rsid w:val="00280637"/>
    <w:rsid w:val="0028435D"/>
    <w:rsid w:val="00285E13"/>
    <w:rsid w:val="00290AD5"/>
    <w:rsid w:val="002924F5"/>
    <w:rsid w:val="00293F4A"/>
    <w:rsid w:val="00295FD7"/>
    <w:rsid w:val="00297EFD"/>
    <w:rsid w:val="002A6988"/>
    <w:rsid w:val="002A6A3A"/>
    <w:rsid w:val="002B509F"/>
    <w:rsid w:val="002B5A0B"/>
    <w:rsid w:val="002B7C8B"/>
    <w:rsid w:val="002B7F4B"/>
    <w:rsid w:val="002B7FB3"/>
    <w:rsid w:val="002C0154"/>
    <w:rsid w:val="002C11EE"/>
    <w:rsid w:val="002C45DC"/>
    <w:rsid w:val="002C5965"/>
    <w:rsid w:val="002D1154"/>
    <w:rsid w:val="002D3A29"/>
    <w:rsid w:val="002D5667"/>
    <w:rsid w:val="002F0F84"/>
    <w:rsid w:val="002F20A3"/>
    <w:rsid w:val="002F46A0"/>
    <w:rsid w:val="002F4B45"/>
    <w:rsid w:val="002F7F1F"/>
    <w:rsid w:val="003031E1"/>
    <w:rsid w:val="003040F9"/>
    <w:rsid w:val="00304E46"/>
    <w:rsid w:val="003068DD"/>
    <w:rsid w:val="00310BA5"/>
    <w:rsid w:val="0031674F"/>
    <w:rsid w:val="00321A4C"/>
    <w:rsid w:val="0032224D"/>
    <w:rsid w:val="00322962"/>
    <w:rsid w:val="003249FF"/>
    <w:rsid w:val="00330195"/>
    <w:rsid w:val="00331D94"/>
    <w:rsid w:val="00337DEF"/>
    <w:rsid w:val="0034001D"/>
    <w:rsid w:val="003467BF"/>
    <w:rsid w:val="00353756"/>
    <w:rsid w:val="00360F45"/>
    <w:rsid w:val="00362393"/>
    <w:rsid w:val="00363725"/>
    <w:rsid w:val="0036511B"/>
    <w:rsid w:val="00373BAE"/>
    <w:rsid w:val="00385FB4"/>
    <w:rsid w:val="003929D4"/>
    <w:rsid w:val="0039457F"/>
    <w:rsid w:val="00394676"/>
    <w:rsid w:val="00395C3F"/>
    <w:rsid w:val="00396444"/>
    <w:rsid w:val="00397B4D"/>
    <w:rsid w:val="003A0A97"/>
    <w:rsid w:val="003A1F9B"/>
    <w:rsid w:val="003A2325"/>
    <w:rsid w:val="003A583E"/>
    <w:rsid w:val="003B18BB"/>
    <w:rsid w:val="003B3EFB"/>
    <w:rsid w:val="003B6814"/>
    <w:rsid w:val="003C106F"/>
    <w:rsid w:val="003C132C"/>
    <w:rsid w:val="003C38CA"/>
    <w:rsid w:val="003C71F1"/>
    <w:rsid w:val="003D03E9"/>
    <w:rsid w:val="003D08B9"/>
    <w:rsid w:val="003D2A61"/>
    <w:rsid w:val="003D2BD0"/>
    <w:rsid w:val="003D5966"/>
    <w:rsid w:val="003D66BE"/>
    <w:rsid w:val="003E4818"/>
    <w:rsid w:val="003E5DC8"/>
    <w:rsid w:val="003F7E6A"/>
    <w:rsid w:val="00402E85"/>
    <w:rsid w:val="00403098"/>
    <w:rsid w:val="004043E5"/>
    <w:rsid w:val="0041565B"/>
    <w:rsid w:val="0042129A"/>
    <w:rsid w:val="0042155E"/>
    <w:rsid w:val="00424A6F"/>
    <w:rsid w:val="00424DCA"/>
    <w:rsid w:val="0042744C"/>
    <w:rsid w:val="0043284F"/>
    <w:rsid w:val="00432B11"/>
    <w:rsid w:val="00440BCA"/>
    <w:rsid w:val="0044115C"/>
    <w:rsid w:val="00441B52"/>
    <w:rsid w:val="00441D5A"/>
    <w:rsid w:val="004458EF"/>
    <w:rsid w:val="00452D04"/>
    <w:rsid w:val="004534B8"/>
    <w:rsid w:val="00456BCD"/>
    <w:rsid w:val="00465F7B"/>
    <w:rsid w:val="00471E72"/>
    <w:rsid w:val="00471F5E"/>
    <w:rsid w:val="00475F7A"/>
    <w:rsid w:val="00487386"/>
    <w:rsid w:val="00487BFB"/>
    <w:rsid w:val="00490541"/>
    <w:rsid w:val="004911D6"/>
    <w:rsid w:val="004930EC"/>
    <w:rsid w:val="004B3D7A"/>
    <w:rsid w:val="004C2A7A"/>
    <w:rsid w:val="004D348C"/>
    <w:rsid w:val="004D3A26"/>
    <w:rsid w:val="004D4235"/>
    <w:rsid w:val="004D688E"/>
    <w:rsid w:val="004D7392"/>
    <w:rsid w:val="004F4285"/>
    <w:rsid w:val="004F480A"/>
    <w:rsid w:val="00500C3D"/>
    <w:rsid w:val="00513526"/>
    <w:rsid w:val="00513E8F"/>
    <w:rsid w:val="0051515A"/>
    <w:rsid w:val="00515786"/>
    <w:rsid w:val="00515B07"/>
    <w:rsid w:val="00515BE2"/>
    <w:rsid w:val="0051741F"/>
    <w:rsid w:val="005207C5"/>
    <w:rsid w:val="005232AD"/>
    <w:rsid w:val="00530D69"/>
    <w:rsid w:val="005407C5"/>
    <w:rsid w:val="00542CC3"/>
    <w:rsid w:val="0054499E"/>
    <w:rsid w:val="00552275"/>
    <w:rsid w:val="00552CA3"/>
    <w:rsid w:val="00554612"/>
    <w:rsid w:val="005554A3"/>
    <w:rsid w:val="005557A8"/>
    <w:rsid w:val="00557F14"/>
    <w:rsid w:val="00562F83"/>
    <w:rsid w:val="00574A2A"/>
    <w:rsid w:val="00574C06"/>
    <w:rsid w:val="005800F8"/>
    <w:rsid w:val="00580464"/>
    <w:rsid w:val="00587589"/>
    <w:rsid w:val="00593FBE"/>
    <w:rsid w:val="00595FFE"/>
    <w:rsid w:val="005A0ECA"/>
    <w:rsid w:val="005B0BB1"/>
    <w:rsid w:val="005B3722"/>
    <w:rsid w:val="005B634B"/>
    <w:rsid w:val="005B6DA2"/>
    <w:rsid w:val="005C47A8"/>
    <w:rsid w:val="005D06E5"/>
    <w:rsid w:val="005D488E"/>
    <w:rsid w:val="005D6515"/>
    <w:rsid w:val="005D6876"/>
    <w:rsid w:val="005E318B"/>
    <w:rsid w:val="005E3476"/>
    <w:rsid w:val="005E6CD9"/>
    <w:rsid w:val="005F4827"/>
    <w:rsid w:val="0060736D"/>
    <w:rsid w:val="00611E9F"/>
    <w:rsid w:val="00613051"/>
    <w:rsid w:val="00615304"/>
    <w:rsid w:val="00617A24"/>
    <w:rsid w:val="0062466E"/>
    <w:rsid w:val="00631364"/>
    <w:rsid w:val="00632CA6"/>
    <w:rsid w:val="00633144"/>
    <w:rsid w:val="006335BB"/>
    <w:rsid w:val="0063531E"/>
    <w:rsid w:val="00635FDC"/>
    <w:rsid w:val="006365A7"/>
    <w:rsid w:val="00644E9B"/>
    <w:rsid w:val="006458C8"/>
    <w:rsid w:val="00651D68"/>
    <w:rsid w:val="00652E54"/>
    <w:rsid w:val="00653C36"/>
    <w:rsid w:val="006631F6"/>
    <w:rsid w:val="00664599"/>
    <w:rsid w:val="0066611A"/>
    <w:rsid w:val="00667385"/>
    <w:rsid w:val="006747C6"/>
    <w:rsid w:val="00685843"/>
    <w:rsid w:val="0068663C"/>
    <w:rsid w:val="00687910"/>
    <w:rsid w:val="006911B1"/>
    <w:rsid w:val="006919E9"/>
    <w:rsid w:val="00694FAF"/>
    <w:rsid w:val="0069516E"/>
    <w:rsid w:val="00697839"/>
    <w:rsid w:val="006A13A4"/>
    <w:rsid w:val="006A7359"/>
    <w:rsid w:val="006B1048"/>
    <w:rsid w:val="006B54B3"/>
    <w:rsid w:val="006B5B74"/>
    <w:rsid w:val="006B61E3"/>
    <w:rsid w:val="006B69BD"/>
    <w:rsid w:val="006C0CED"/>
    <w:rsid w:val="006C15FB"/>
    <w:rsid w:val="006C3524"/>
    <w:rsid w:val="006D2E4E"/>
    <w:rsid w:val="006D5183"/>
    <w:rsid w:val="006E46EA"/>
    <w:rsid w:val="006E5E53"/>
    <w:rsid w:val="006F11B5"/>
    <w:rsid w:val="006F1AC3"/>
    <w:rsid w:val="006F4D8B"/>
    <w:rsid w:val="007008B6"/>
    <w:rsid w:val="007017E4"/>
    <w:rsid w:val="0070437F"/>
    <w:rsid w:val="00704DB8"/>
    <w:rsid w:val="007059E7"/>
    <w:rsid w:val="00710BEC"/>
    <w:rsid w:val="0071193D"/>
    <w:rsid w:val="007137BD"/>
    <w:rsid w:val="00717985"/>
    <w:rsid w:val="00722922"/>
    <w:rsid w:val="007321A7"/>
    <w:rsid w:val="00733084"/>
    <w:rsid w:val="00737345"/>
    <w:rsid w:val="0074105B"/>
    <w:rsid w:val="00741FDC"/>
    <w:rsid w:val="007430DC"/>
    <w:rsid w:val="0074535C"/>
    <w:rsid w:val="00752B4E"/>
    <w:rsid w:val="00754276"/>
    <w:rsid w:val="007553C5"/>
    <w:rsid w:val="007570CC"/>
    <w:rsid w:val="00757D72"/>
    <w:rsid w:val="00761504"/>
    <w:rsid w:val="00763AD8"/>
    <w:rsid w:val="00766413"/>
    <w:rsid w:val="0076681B"/>
    <w:rsid w:val="007673A9"/>
    <w:rsid w:val="0077147C"/>
    <w:rsid w:val="00771DF3"/>
    <w:rsid w:val="00772450"/>
    <w:rsid w:val="0077423E"/>
    <w:rsid w:val="00776E71"/>
    <w:rsid w:val="00777964"/>
    <w:rsid w:val="00790BC4"/>
    <w:rsid w:val="00792FBB"/>
    <w:rsid w:val="007977F5"/>
    <w:rsid w:val="007A1D28"/>
    <w:rsid w:val="007A342B"/>
    <w:rsid w:val="007B0261"/>
    <w:rsid w:val="007B0AC8"/>
    <w:rsid w:val="007B4737"/>
    <w:rsid w:val="007C077F"/>
    <w:rsid w:val="007C2A07"/>
    <w:rsid w:val="007C38B9"/>
    <w:rsid w:val="007C75CA"/>
    <w:rsid w:val="007C7BFD"/>
    <w:rsid w:val="007D17C3"/>
    <w:rsid w:val="007D38BD"/>
    <w:rsid w:val="007E1225"/>
    <w:rsid w:val="007E5032"/>
    <w:rsid w:val="007E71D3"/>
    <w:rsid w:val="007F5A19"/>
    <w:rsid w:val="007F7B03"/>
    <w:rsid w:val="00804D72"/>
    <w:rsid w:val="0080605A"/>
    <w:rsid w:val="008233BA"/>
    <w:rsid w:val="008276CB"/>
    <w:rsid w:val="008276E8"/>
    <w:rsid w:val="0083072C"/>
    <w:rsid w:val="00831414"/>
    <w:rsid w:val="00833F65"/>
    <w:rsid w:val="00834CFD"/>
    <w:rsid w:val="0083542F"/>
    <w:rsid w:val="0084121F"/>
    <w:rsid w:val="008448ED"/>
    <w:rsid w:val="00845D74"/>
    <w:rsid w:val="008474E9"/>
    <w:rsid w:val="00847BAD"/>
    <w:rsid w:val="00854FB5"/>
    <w:rsid w:val="00856408"/>
    <w:rsid w:val="0086035E"/>
    <w:rsid w:val="0086092C"/>
    <w:rsid w:val="00861848"/>
    <w:rsid w:val="008636A6"/>
    <w:rsid w:val="00864DA6"/>
    <w:rsid w:val="00871D2A"/>
    <w:rsid w:val="00871F79"/>
    <w:rsid w:val="008759E2"/>
    <w:rsid w:val="0087636F"/>
    <w:rsid w:val="00880072"/>
    <w:rsid w:val="00880755"/>
    <w:rsid w:val="00881013"/>
    <w:rsid w:val="008816AD"/>
    <w:rsid w:val="00884F47"/>
    <w:rsid w:val="00886966"/>
    <w:rsid w:val="00894A83"/>
    <w:rsid w:val="00896172"/>
    <w:rsid w:val="00897F8A"/>
    <w:rsid w:val="008A05CA"/>
    <w:rsid w:val="008B005E"/>
    <w:rsid w:val="008B23DD"/>
    <w:rsid w:val="008B36F2"/>
    <w:rsid w:val="008B6B0E"/>
    <w:rsid w:val="008C2155"/>
    <w:rsid w:val="008D38CA"/>
    <w:rsid w:val="008D4E27"/>
    <w:rsid w:val="008E24AA"/>
    <w:rsid w:val="008E39AD"/>
    <w:rsid w:val="008E3F26"/>
    <w:rsid w:val="008F1756"/>
    <w:rsid w:val="008F74A1"/>
    <w:rsid w:val="009010FD"/>
    <w:rsid w:val="009017D7"/>
    <w:rsid w:val="00902286"/>
    <w:rsid w:val="009046E4"/>
    <w:rsid w:val="00912406"/>
    <w:rsid w:val="00921972"/>
    <w:rsid w:val="00924C25"/>
    <w:rsid w:val="0092788C"/>
    <w:rsid w:val="009303AF"/>
    <w:rsid w:val="009316E3"/>
    <w:rsid w:val="00936CFC"/>
    <w:rsid w:val="009374F4"/>
    <w:rsid w:val="009415FB"/>
    <w:rsid w:val="00950AC5"/>
    <w:rsid w:val="00951198"/>
    <w:rsid w:val="00952493"/>
    <w:rsid w:val="00954C43"/>
    <w:rsid w:val="00956558"/>
    <w:rsid w:val="00960A61"/>
    <w:rsid w:val="0096128B"/>
    <w:rsid w:val="0096440D"/>
    <w:rsid w:val="009662E4"/>
    <w:rsid w:val="00972576"/>
    <w:rsid w:val="00976D68"/>
    <w:rsid w:val="0098477F"/>
    <w:rsid w:val="009A2DB5"/>
    <w:rsid w:val="009A5AF4"/>
    <w:rsid w:val="009B0D31"/>
    <w:rsid w:val="009B32ED"/>
    <w:rsid w:val="009B44E8"/>
    <w:rsid w:val="009C4905"/>
    <w:rsid w:val="009C7113"/>
    <w:rsid w:val="009D3C89"/>
    <w:rsid w:val="009D5C49"/>
    <w:rsid w:val="009D6A8A"/>
    <w:rsid w:val="009E14B0"/>
    <w:rsid w:val="009F0A28"/>
    <w:rsid w:val="009F0F50"/>
    <w:rsid w:val="009F1072"/>
    <w:rsid w:val="009F4A2A"/>
    <w:rsid w:val="009F56BE"/>
    <w:rsid w:val="009F6363"/>
    <w:rsid w:val="00A01509"/>
    <w:rsid w:val="00A079E7"/>
    <w:rsid w:val="00A13F90"/>
    <w:rsid w:val="00A158E9"/>
    <w:rsid w:val="00A30BCE"/>
    <w:rsid w:val="00A372B3"/>
    <w:rsid w:val="00A47579"/>
    <w:rsid w:val="00A50069"/>
    <w:rsid w:val="00A54BC7"/>
    <w:rsid w:val="00A54E7F"/>
    <w:rsid w:val="00A567D9"/>
    <w:rsid w:val="00A570BC"/>
    <w:rsid w:val="00A62952"/>
    <w:rsid w:val="00A67526"/>
    <w:rsid w:val="00A7250E"/>
    <w:rsid w:val="00A73901"/>
    <w:rsid w:val="00A7413E"/>
    <w:rsid w:val="00A74A17"/>
    <w:rsid w:val="00A750BE"/>
    <w:rsid w:val="00A80D7E"/>
    <w:rsid w:val="00A80F6C"/>
    <w:rsid w:val="00A82672"/>
    <w:rsid w:val="00A8530C"/>
    <w:rsid w:val="00A8774A"/>
    <w:rsid w:val="00AA0735"/>
    <w:rsid w:val="00AA0F4B"/>
    <w:rsid w:val="00AA24D3"/>
    <w:rsid w:val="00AA6FD6"/>
    <w:rsid w:val="00AB0E3A"/>
    <w:rsid w:val="00AB33FA"/>
    <w:rsid w:val="00AC020C"/>
    <w:rsid w:val="00AC0D72"/>
    <w:rsid w:val="00AC2D21"/>
    <w:rsid w:val="00AD0798"/>
    <w:rsid w:val="00AD0F74"/>
    <w:rsid w:val="00AD1204"/>
    <w:rsid w:val="00AD19D4"/>
    <w:rsid w:val="00AD3937"/>
    <w:rsid w:val="00AD4FFE"/>
    <w:rsid w:val="00AD7EAA"/>
    <w:rsid w:val="00AE0086"/>
    <w:rsid w:val="00AE2957"/>
    <w:rsid w:val="00AE7A24"/>
    <w:rsid w:val="00B06075"/>
    <w:rsid w:val="00B06854"/>
    <w:rsid w:val="00B12180"/>
    <w:rsid w:val="00B15349"/>
    <w:rsid w:val="00B15A60"/>
    <w:rsid w:val="00B23003"/>
    <w:rsid w:val="00B238D2"/>
    <w:rsid w:val="00B2565F"/>
    <w:rsid w:val="00B278CB"/>
    <w:rsid w:val="00B31DED"/>
    <w:rsid w:val="00B355B8"/>
    <w:rsid w:val="00B35AC9"/>
    <w:rsid w:val="00B46F05"/>
    <w:rsid w:val="00B547DD"/>
    <w:rsid w:val="00B65186"/>
    <w:rsid w:val="00B656B2"/>
    <w:rsid w:val="00B668EA"/>
    <w:rsid w:val="00B66E5C"/>
    <w:rsid w:val="00B674AA"/>
    <w:rsid w:val="00B73D3F"/>
    <w:rsid w:val="00B7739C"/>
    <w:rsid w:val="00B9042B"/>
    <w:rsid w:val="00B90954"/>
    <w:rsid w:val="00B91199"/>
    <w:rsid w:val="00B932FE"/>
    <w:rsid w:val="00B95C94"/>
    <w:rsid w:val="00B96B8A"/>
    <w:rsid w:val="00B96F7C"/>
    <w:rsid w:val="00BA111B"/>
    <w:rsid w:val="00BA5249"/>
    <w:rsid w:val="00BA6D5E"/>
    <w:rsid w:val="00BA6D8C"/>
    <w:rsid w:val="00BB0BB0"/>
    <w:rsid w:val="00BB2372"/>
    <w:rsid w:val="00BB6374"/>
    <w:rsid w:val="00BC0FCA"/>
    <w:rsid w:val="00BC2428"/>
    <w:rsid w:val="00BC28A8"/>
    <w:rsid w:val="00BC560D"/>
    <w:rsid w:val="00BC5A00"/>
    <w:rsid w:val="00BC71CE"/>
    <w:rsid w:val="00BD02E7"/>
    <w:rsid w:val="00BD0E0D"/>
    <w:rsid w:val="00BD395F"/>
    <w:rsid w:val="00BD743E"/>
    <w:rsid w:val="00BD7789"/>
    <w:rsid w:val="00BE2251"/>
    <w:rsid w:val="00BE48B8"/>
    <w:rsid w:val="00BE4E6B"/>
    <w:rsid w:val="00C00D45"/>
    <w:rsid w:val="00C10396"/>
    <w:rsid w:val="00C10B43"/>
    <w:rsid w:val="00C267B6"/>
    <w:rsid w:val="00C26A6A"/>
    <w:rsid w:val="00C33838"/>
    <w:rsid w:val="00C357CE"/>
    <w:rsid w:val="00C36452"/>
    <w:rsid w:val="00C369A2"/>
    <w:rsid w:val="00C415C5"/>
    <w:rsid w:val="00C420BB"/>
    <w:rsid w:val="00C46498"/>
    <w:rsid w:val="00C47559"/>
    <w:rsid w:val="00C51EA9"/>
    <w:rsid w:val="00C526FD"/>
    <w:rsid w:val="00C533E1"/>
    <w:rsid w:val="00C5581E"/>
    <w:rsid w:val="00C60708"/>
    <w:rsid w:val="00C6603E"/>
    <w:rsid w:val="00C72DB3"/>
    <w:rsid w:val="00C72F20"/>
    <w:rsid w:val="00C72F7D"/>
    <w:rsid w:val="00C73EF4"/>
    <w:rsid w:val="00C766B7"/>
    <w:rsid w:val="00C8659C"/>
    <w:rsid w:val="00CA009B"/>
    <w:rsid w:val="00CA223D"/>
    <w:rsid w:val="00CA2399"/>
    <w:rsid w:val="00CA2451"/>
    <w:rsid w:val="00CA6308"/>
    <w:rsid w:val="00CB14FD"/>
    <w:rsid w:val="00CB2497"/>
    <w:rsid w:val="00CB6EE8"/>
    <w:rsid w:val="00CC00F8"/>
    <w:rsid w:val="00CC0C73"/>
    <w:rsid w:val="00CC0CC7"/>
    <w:rsid w:val="00CC0DB4"/>
    <w:rsid w:val="00CC2265"/>
    <w:rsid w:val="00CC73CC"/>
    <w:rsid w:val="00CC7BC2"/>
    <w:rsid w:val="00CD06F5"/>
    <w:rsid w:val="00CD7648"/>
    <w:rsid w:val="00CD7EE7"/>
    <w:rsid w:val="00CE1E82"/>
    <w:rsid w:val="00CF27A2"/>
    <w:rsid w:val="00CF4926"/>
    <w:rsid w:val="00CF6866"/>
    <w:rsid w:val="00CF6CF0"/>
    <w:rsid w:val="00D11E68"/>
    <w:rsid w:val="00D14B02"/>
    <w:rsid w:val="00D152E1"/>
    <w:rsid w:val="00D16341"/>
    <w:rsid w:val="00D169B1"/>
    <w:rsid w:val="00D21E25"/>
    <w:rsid w:val="00D22E17"/>
    <w:rsid w:val="00D244E4"/>
    <w:rsid w:val="00D26677"/>
    <w:rsid w:val="00D27819"/>
    <w:rsid w:val="00D3493D"/>
    <w:rsid w:val="00D448E9"/>
    <w:rsid w:val="00D44936"/>
    <w:rsid w:val="00D5161A"/>
    <w:rsid w:val="00D62833"/>
    <w:rsid w:val="00D63685"/>
    <w:rsid w:val="00D67EFF"/>
    <w:rsid w:val="00D75473"/>
    <w:rsid w:val="00D76512"/>
    <w:rsid w:val="00D77A49"/>
    <w:rsid w:val="00D81AA3"/>
    <w:rsid w:val="00D821B5"/>
    <w:rsid w:val="00D82A0E"/>
    <w:rsid w:val="00D85272"/>
    <w:rsid w:val="00D9281F"/>
    <w:rsid w:val="00D967AA"/>
    <w:rsid w:val="00D97AF1"/>
    <w:rsid w:val="00DA09F8"/>
    <w:rsid w:val="00DA22D1"/>
    <w:rsid w:val="00DB2B3D"/>
    <w:rsid w:val="00DB5C3D"/>
    <w:rsid w:val="00DB6713"/>
    <w:rsid w:val="00DB70CD"/>
    <w:rsid w:val="00DB7D71"/>
    <w:rsid w:val="00DC117F"/>
    <w:rsid w:val="00DC1E74"/>
    <w:rsid w:val="00DC4326"/>
    <w:rsid w:val="00DD065B"/>
    <w:rsid w:val="00DD25A1"/>
    <w:rsid w:val="00DD5D3F"/>
    <w:rsid w:val="00DE5891"/>
    <w:rsid w:val="00DF11CC"/>
    <w:rsid w:val="00DF54A8"/>
    <w:rsid w:val="00E0564C"/>
    <w:rsid w:val="00E1150C"/>
    <w:rsid w:val="00E121B0"/>
    <w:rsid w:val="00E122C7"/>
    <w:rsid w:val="00E12A53"/>
    <w:rsid w:val="00E17ADC"/>
    <w:rsid w:val="00E21DBB"/>
    <w:rsid w:val="00E22A1D"/>
    <w:rsid w:val="00E25807"/>
    <w:rsid w:val="00E25C42"/>
    <w:rsid w:val="00E304CE"/>
    <w:rsid w:val="00E305C8"/>
    <w:rsid w:val="00E33F71"/>
    <w:rsid w:val="00E34892"/>
    <w:rsid w:val="00E445D3"/>
    <w:rsid w:val="00E47279"/>
    <w:rsid w:val="00E47EBC"/>
    <w:rsid w:val="00E5312B"/>
    <w:rsid w:val="00E53AEB"/>
    <w:rsid w:val="00E55EFC"/>
    <w:rsid w:val="00E56DB5"/>
    <w:rsid w:val="00E662C8"/>
    <w:rsid w:val="00E668C7"/>
    <w:rsid w:val="00E72C4F"/>
    <w:rsid w:val="00E80C83"/>
    <w:rsid w:val="00E80F41"/>
    <w:rsid w:val="00E81453"/>
    <w:rsid w:val="00E91C7F"/>
    <w:rsid w:val="00E921D9"/>
    <w:rsid w:val="00E94708"/>
    <w:rsid w:val="00EA2773"/>
    <w:rsid w:val="00EA3649"/>
    <w:rsid w:val="00EA5344"/>
    <w:rsid w:val="00EB3696"/>
    <w:rsid w:val="00EB7FB7"/>
    <w:rsid w:val="00EC1E26"/>
    <w:rsid w:val="00ED060B"/>
    <w:rsid w:val="00ED1CA8"/>
    <w:rsid w:val="00ED36D6"/>
    <w:rsid w:val="00ED6BB0"/>
    <w:rsid w:val="00EE197D"/>
    <w:rsid w:val="00EE259B"/>
    <w:rsid w:val="00EF2D2D"/>
    <w:rsid w:val="00F00833"/>
    <w:rsid w:val="00F01904"/>
    <w:rsid w:val="00F031B2"/>
    <w:rsid w:val="00F067C0"/>
    <w:rsid w:val="00F1043F"/>
    <w:rsid w:val="00F2249D"/>
    <w:rsid w:val="00F22FE6"/>
    <w:rsid w:val="00F23AED"/>
    <w:rsid w:val="00F24587"/>
    <w:rsid w:val="00F25C30"/>
    <w:rsid w:val="00F27678"/>
    <w:rsid w:val="00F303B9"/>
    <w:rsid w:val="00F30579"/>
    <w:rsid w:val="00F34AE1"/>
    <w:rsid w:val="00F35912"/>
    <w:rsid w:val="00F373E7"/>
    <w:rsid w:val="00F45A93"/>
    <w:rsid w:val="00F476E5"/>
    <w:rsid w:val="00F5027F"/>
    <w:rsid w:val="00F50BA1"/>
    <w:rsid w:val="00F67190"/>
    <w:rsid w:val="00F709FA"/>
    <w:rsid w:val="00F717DE"/>
    <w:rsid w:val="00F8448B"/>
    <w:rsid w:val="00F84D3D"/>
    <w:rsid w:val="00F912F5"/>
    <w:rsid w:val="00F95C39"/>
    <w:rsid w:val="00FA3C70"/>
    <w:rsid w:val="00FB1412"/>
    <w:rsid w:val="00FB3108"/>
    <w:rsid w:val="00FC1CA9"/>
    <w:rsid w:val="00FC55F6"/>
    <w:rsid w:val="00FC5A27"/>
    <w:rsid w:val="00FD2785"/>
    <w:rsid w:val="00FD3E8B"/>
    <w:rsid w:val="00FD689A"/>
    <w:rsid w:val="00FD6FCC"/>
    <w:rsid w:val="00FE324F"/>
    <w:rsid w:val="00FE5BA4"/>
    <w:rsid w:val="00FF5CE7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296D939E"/>
  <w15:docId w15:val="{98CD65D5-4F3B-44C1-83FA-120036EE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Ttulo2">
    <w:name w:val="heading 2"/>
    <w:basedOn w:val="Normal"/>
    <w:next w:val="Normal"/>
    <w:qFormat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Ttulo3">
    <w:name w:val="heading 3"/>
    <w:basedOn w:val="Normal"/>
    <w:next w:val="Normal"/>
    <w:qFormat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TDC1">
    <w:name w:val="toc 1"/>
    <w:basedOn w:val="Normal"/>
    <w:next w:val="Normal"/>
    <w:autoRedefine/>
    <w:uiPriority w:val="39"/>
    <w:rsid w:val="00E47EBC"/>
    <w:pPr>
      <w:tabs>
        <w:tab w:val="left" w:pos="480"/>
        <w:tab w:val="right" w:leader="dot" w:pos="8830"/>
      </w:tabs>
    </w:pPr>
  </w:style>
  <w:style w:type="paragraph" w:styleId="TDC2">
    <w:name w:val="toc 2"/>
    <w:basedOn w:val="Normal"/>
    <w:next w:val="Normal"/>
    <w:autoRedefine/>
    <w:uiPriority w:val="39"/>
  </w:style>
  <w:style w:type="paragraph" w:styleId="TDC3">
    <w:name w:val="toc 3"/>
    <w:basedOn w:val="Normal"/>
    <w:next w:val="Normal"/>
    <w:autoRedefine/>
    <w:semiHidden/>
  </w:style>
  <w:style w:type="paragraph" w:styleId="TDC4">
    <w:name w:val="toc 4"/>
    <w:basedOn w:val="Normal"/>
    <w:next w:val="Normal"/>
    <w:autoRedefine/>
    <w:semiHidden/>
  </w:style>
  <w:style w:type="paragraph" w:styleId="TDC5">
    <w:name w:val="toc 5"/>
    <w:basedOn w:val="Normal"/>
    <w:next w:val="Normal"/>
    <w:autoRedefine/>
    <w:semiHidden/>
  </w:style>
  <w:style w:type="paragraph" w:styleId="TDC6">
    <w:name w:val="toc 6"/>
    <w:basedOn w:val="Normal"/>
    <w:next w:val="Normal"/>
    <w:autoRedefine/>
    <w:semiHidden/>
  </w:style>
  <w:style w:type="paragraph" w:styleId="TDC7">
    <w:name w:val="toc 7"/>
    <w:basedOn w:val="Normal"/>
    <w:next w:val="Normal"/>
    <w:autoRedefine/>
    <w:semiHidden/>
  </w:style>
  <w:style w:type="paragraph" w:styleId="TDC8">
    <w:name w:val="toc 8"/>
    <w:basedOn w:val="Normal"/>
    <w:next w:val="Normal"/>
    <w:autoRedefine/>
    <w:semiHidden/>
  </w:style>
  <w:style w:type="paragraph" w:styleId="TDC9">
    <w:name w:val="toc 9"/>
    <w:basedOn w:val="Normal"/>
    <w:next w:val="Normal"/>
    <w:autoRedefine/>
    <w:semiHidden/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tulodendice">
    <w:name w:val="index heading"/>
    <w:basedOn w:val="Normal"/>
    <w:next w:val="ndice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Descripcin">
    <w:name w:val="caption"/>
    <w:basedOn w:val="Normal"/>
    <w:next w:val="Normal"/>
    <w:qFormat/>
    <w:rsid w:val="00395C3F"/>
    <w:pPr>
      <w:spacing w:before="120" w:after="120"/>
    </w:pPr>
    <w:rPr>
      <w:bCs/>
      <w:sz w:val="22"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independiente">
    <w:name w:val="Body Text"/>
    <w:basedOn w:val="Normal"/>
    <w:pPr>
      <w:autoSpaceDE w:val="0"/>
      <w:autoSpaceDN w:val="0"/>
      <w:adjustRightInd w:val="0"/>
      <w:spacing w:before="120" w:after="120"/>
    </w:pPr>
    <w:rPr>
      <w:sz w:val="22"/>
      <w:lang w:val="es-MX"/>
    </w:rPr>
  </w:style>
  <w:style w:type="paragraph" w:styleId="Sangradetextonormal">
    <w:name w:val="Body Text Indent"/>
    <w:basedOn w:val="Normal"/>
    <w:pPr>
      <w:spacing w:line="360" w:lineRule="auto"/>
      <w:ind w:left="708"/>
    </w:pPr>
    <w:rPr>
      <w:sz w:val="22"/>
      <w:lang w:val="es-MX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paragraph" w:customStyle="1" w:styleId="HP-Versin">
    <w:name w:val="HP - Versión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EncabezadodePagDer">
    <w:name w:val="Encabezado de Pag. Der."/>
    <w:basedOn w:val="Normal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paragraph" w:customStyle="1" w:styleId="Ttulo1aSustituir">
    <w:name w:val="Título 1 a Sustituir"/>
    <w:basedOn w:val="Ttulo1"/>
    <w:rPr>
      <w:bCs/>
      <w:i/>
      <w:iCs/>
      <w:color w:val="0000FF"/>
    </w:rPr>
  </w:style>
  <w:style w:type="paragraph" w:customStyle="1" w:styleId="Ttulo2aSustituir">
    <w:name w:val="Título 2 a Sustituir"/>
    <w:basedOn w:val="Ttulo2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paragraph" w:customStyle="1" w:styleId="titulo1">
    <w:name w:val="titulo 1"/>
    <w:basedOn w:val="Normal"/>
    <w:link w:val="titulo1Car"/>
    <w:rPr>
      <w:b/>
    </w:rPr>
  </w:style>
  <w:style w:type="paragraph" w:customStyle="1" w:styleId="Ttulo2Ttulo2">
    <w:name w:val="Título 2Título 2"/>
    <w:basedOn w:val="Normal"/>
    <w:rPr>
      <w:b/>
    </w:rPr>
  </w:style>
  <w:style w:type="character" w:styleId="Refdecomentario">
    <w:name w:val="annotation reference"/>
    <w:semiHidden/>
    <w:rPr>
      <w:sz w:val="16"/>
      <w:szCs w:val="16"/>
    </w:rPr>
  </w:style>
  <w:style w:type="character" w:customStyle="1" w:styleId="CarCar1">
    <w:name w:val="Car Car1"/>
    <w:locked/>
    <w:rPr>
      <w:rFonts w:ascii="Arial" w:hAnsi="Arial" w:cs="Arial" w:hint="default"/>
      <w:b/>
      <w:bCs w:val="0"/>
      <w:sz w:val="26"/>
      <w:szCs w:val="26"/>
      <w:lang w:val="es-MX" w:eastAsia="es-ES" w:bidi="ar-SA"/>
    </w:rPr>
  </w:style>
  <w:style w:type="character" w:customStyle="1" w:styleId="CarCar">
    <w:name w:val="Car Car"/>
    <w:locked/>
    <w:rPr>
      <w:rFonts w:ascii="Arial" w:hAnsi="Arial" w:cs="Arial" w:hint="default"/>
      <w:b/>
      <w:bCs/>
      <w:iCs/>
      <w:sz w:val="24"/>
      <w:szCs w:val="28"/>
      <w:lang w:val="es-MX" w:eastAsia="es-ES" w:bidi="ar-SA"/>
    </w:rPr>
  </w:style>
  <w:style w:type="character" w:customStyle="1" w:styleId="HP-VersinCar">
    <w:name w:val="HP - Versión Car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character" w:customStyle="1" w:styleId="EncabezadodePagDerCar">
    <w:name w:val="Encabezado de Pag. Der. Car"/>
    <w:locked/>
    <w:rPr>
      <w:rFonts w:ascii="Arial" w:hAnsi="Arial" w:cs="Arial" w:hint="default"/>
      <w:sz w:val="24"/>
      <w:szCs w:val="24"/>
      <w:lang w:val="es-ES" w:eastAsia="es-ES" w:bidi="ar-SA"/>
    </w:rPr>
  </w:style>
  <w:style w:type="character" w:customStyle="1" w:styleId="Ttulo1aSustituirCar">
    <w:name w:val="Título 1 a Sustituir Car"/>
    <w:locked/>
    <w:rPr>
      <w:rFonts w:ascii="Arial" w:hAnsi="Arial" w:cs="Arial" w:hint="default"/>
      <w:b/>
      <w:bCs/>
      <w:i/>
      <w:iCs/>
      <w:color w:val="0000FF"/>
      <w:sz w:val="26"/>
      <w:szCs w:val="26"/>
      <w:lang w:val="es-MX" w:eastAsia="es-ES" w:bidi="ar-SA"/>
    </w:rPr>
  </w:style>
  <w:style w:type="character" w:customStyle="1" w:styleId="Ttulo2aSustituirCar">
    <w:name w:val="Título 2 a Sustituir Car"/>
    <w:locked/>
    <w:rPr>
      <w:rFonts w:ascii="Arial" w:hAnsi="Arial" w:cs="Arial" w:hint="default"/>
      <w:b/>
      <w:bCs/>
      <w:i/>
      <w:iCs/>
      <w:color w:val="0000FF"/>
      <w:sz w:val="24"/>
      <w:szCs w:val="28"/>
      <w:lang w:val="es-MX" w:eastAsia="es-ES" w:bidi="ar-SA"/>
    </w:rPr>
  </w:style>
  <w:style w:type="character" w:customStyle="1" w:styleId="HP-VersinCursivaAzul">
    <w:name w:val="HP - Versión Cursiva Azul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rPr>
      <w:i/>
      <w:iCs/>
      <w:color w:val="0000FF"/>
    </w:rPr>
  </w:style>
  <w:style w:type="character" w:customStyle="1" w:styleId="TextoTablaaSustituir">
    <w:name w:val="Texto Tabla a Sustituir"/>
    <w:rPr>
      <w:i/>
      <w:iCs/>
      <w:color w:val="0000FF"/>
      <w:sz w:val="22"/>
    </w:rPr>
  </w:style>
  <w:style w:type="paragraph" w:styleId="Textosinformato">
    <w:name w:val="Plain Text"/>
    <w:basedOn w:val="Normal"/>
    <w:rsid w:val="00574A2A"/>
    <w:rPr>
      <w:rFonts w:ascii="Courier New" w:hAnsi="Courier New"/>
      <w:sz w:val="20"/>
      <w:szCs w:val="20"/>
    </w:rPr>
  </w:style>
  <w:style w:type="character" w:styleId="Nmerodepgina">
    <w:name w:val="page number"/>
    <w:basedOn w:val="Fuentedeprrafopredeter"/>
    <w:rsid w:val="00F30579"/>
  </w:style>
  <w:style w:type="table" w:styleId="Tablaconcuadrcula">
    <w:name w:val="Table Grid"/>
    <w:basedOn w:val="Tablanormal"/>
    <w:uiPriority w:val="39"/>
    <w:rsid w:val="00E4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rsid w:val="00073EB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Arial">
    <w:name w:val="Normal + Arial"/>
    <w:basedOn w:val="Normal"/>
    <w:rsid w:val="002C0154"/>
    <w:pPr>
      <w:tabs>
        <w:tab w:val="left" w:pos="0"/>
        <w:tab w:val="left" w:pos="7920"/>
      </w:tabs>
      <w:jc w:val="center"/>
    </w:pPr>
    <w:rPr>
      <w:rFonts w:ascii="Humnst777 BT" w:hAnsi="Humnst777 BT"/>
      <w:b/>
      <w:lang w:val="es-MX" w:eastAsia="es-MX"/>
    </w:rPr>
  </w:style>
  <w:style w:type="character" w:customStyle="1" w:styleId="PiedepginaCar">
    <w:name w:val="Pie de página Car"/>
    <w:link w:val="Piedepgina"/>
    <w:uiPriority w:val="99"/>
    <w:rsid w:val="00441B52"/>
    <w:rPr>
      <w:rFonts w:ascii="Arial" w:hAnsi="Arial"/>
      <w:sz w:val="24"/>
      <w:szCs w:val="24"/>
      <w:lang w:val="es-ES" w:eastAsia="es-ES"/>
    </w:rPr>
  </w:style>
  <w:style w:type="character" w:customStyle="1" w:styleId="titulo1Car">
    <w:name w:val="titulo 1 Car"/>
    <w:basedOn w:val="Fuentedeprrafopredeter"/>
    <w:link w:val="titulo1"/>
    <w:rsid w:val="007A1D28"/>
    <w:rPr>
      <w:rFonts w:ascii="Arial" w:hAnsi="Arial"/>
      <w:b/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63685"/>
    <w:pPr>
      <w:keepLines/>
      <w:widowControl/>
      <w:numPr>
        <w:numId w:val="0"/>
      </w:numPr>
      <w:adjustRightInd/>
      <w:spacing w:before="480" w:line="276" w:lineRule="auto"/>
      <w:jc w:val="both"/>
      <w:outlineLvl w:val="9"/>
    </w:pPr>
    <w:rPr>
      <w:rFonts w:eastAsiaTheme="majorEastAsia" w:cstheme="majorBidi"/>
      <w:bCs/>
      <w:sz w:val="24"/>
      <w:szCs w:val="28"/>
      <w:lang w:val="en-US" w:eastAsia="ja-JP"/>
    </w:rPr>
  </w:style>
  <w:style w:type="paragraph" w:styleId="Prrafodelista">
    <w:name w:val="List Paragraph"/>
    <w:basedOn w:val="Normal"/>
    <w:uiPriority w:val="34"/>
    <w:qFormat/>
    <w:rsid w:val="00490541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717985"/>
    <w:rPr>
      <w:rFonts w:ascii="Arial" w:hAnsi="Arial"/>
      <w:sz w:val="24"/>
      <w:szCs w:val="24"/>
      <w:lang w:val="es-ES" w:eastAsia="es-ES"/>
    </w:rPr>
  </w:style>
  <w:style w:type="table" w:styleId="Tabladecuadrcula4-nfasis1">
    <w:name w:val="Grid Table 4 Accent 1"/>
    <w:basedOn w:val="Tablanormal"/>
    <w:uiPriority w:val="49"/>
    <w:rsid w:val="00D636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D6368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nfasis">
    <w:name w:val="Emphasis"/>
    <w:basedOn w:val="Fuentedeprrafopredeter"/>
    <w:qFormat/>
    <w:rsid w:val="009B44E8"/>
    <w:rPr>
      <w:i/>
      <w:iCs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21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package" Target="embeddings/Dibujo_de_Microsoft_Visio.vsdx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image" Target="media/image4.e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racticas%20Profesionales\plantillas\SiGob%20-%20Plantilla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DB6005773847BE991CA2BF23037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EE4C-6637-4C65-91EA-F5D3200153AC}"/>
      </w:docPartPr>
      <w:docPartBody>
        <w:p w:rsidR="00F707C5" w:rsidRDefault="0010794F" w:rsidP="0010794F">
          <w:pPr>
            <w:pStyle w:val="5FDB6005773847BE991CA2BF230378D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3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4F"/>
    <w:rsid w:val="000346B6"/>
    <w:rsid w:val="000368C5"/>
    <w:rsid w:val="00057695"/>
    <w:rsid w:val="0009699D"/>
    <w:rsid w:val="000E1374"/>
    <w:rsid w:val="000F0943"/>
    <w:rsid w:val="000F74DD"/>
    <w:rsid w:val="0010127C"/>
    <w:rsid w:val="00103C34"/>
    <w:rsid w:val="0010794F"/>
    <w:rsid w:val="00186D2E"/>
    <w:rsid w:val="001C240E"/>
    <w:rsid w:val="001E5171"/>
    <w:rsid w:val="00207B56"/>
    <w:rsid w:val="002A29D6"/>
    <w:rsid w:val="002C2A61"/>
    <w:rsid w:val="00335F5D"/>
    <w:rsid w:val="003F72F7"/>
    <w:rsid w:val="00452AD1"/>
    <w:rsid w:val="0049450B"/>
    <w:rsid w:val="004B2AD2"/>
    <w:rsid w:val="004E5BB3"/>
    <w:rsid w:val="00540FCB"/>
    <w:rsid w:val="0055212F"/>
    <w:rsid w:val="005728D5"/>
    <w:rsid w:val="005910D5"/>
    <w:rsid w:val="005E45CE"/>
    <w:rsid w:val="006176CA"/>
    <w:rsid w:val="00645061"/>
    <w:rsid w:val="006529BA"/>
    <w:rsid w:val="006A1958"/>
    <w:rsid w:val="00712EE5"/>
    <w:rsid w:val="007A34D3"/>
    <w:rsid w:val="007A675F"/>
    <w:rsid w:val="00822809"/>
    <w:rsid w:val="00864261"/>
    <w:rsid w:val="00874A2C"/>
    <w:rsid w:val="008B7D48"/>
    <w:rsid w:val="009B09D6"/>
    <w:rsid w:val="009F3EFF"/>
    <w:rsid w:val="00A17938"/>
    <w:rsid w:val="00A52B47"/>
    <w:rsid w:val="00A624B1"/>
    <w:rsid w:val="00A84106"/>
    <w:rsid w:val="00B11CEE"/>
    <w:rsid w:val="00B37442"/>
    <w:rsid w:val="00B60C46"/>
    <w:rsid w:val="00B74FC1"/>
    <w:rsid w:val="00BA753B"/>
    <w:rsid w:val="00BD6F4C"/>
    <w:rsid w:val="00CC5B84"/>
    <w:rsid w:val="00CD2B27"/>
    <w:rsid w:val="00CF2126"/>
    <w:rsid w:val="00D658FD"/>
    <w:rsid w:val="00D7382D"/>
    <w:rsid w:val="00D940FF"/>
    <w:rsid w:val="00DC40A2"/>
    <w:rsid w:val="00DC6553"/>
    <w:rsid w:val="00DF04A4"/>
    <w:rsid w:val="00E448AC"/>
    <w:rsid w:val="00E62425"/>
    <w:rsid w:val="00E71F3F"/>
    <w:rsid w:val="00E74BA3"/>
    <w:rsid w:val="00E97153"/>
    <w:rsid w:val="00EB4725"/>
    <w:rsid w:val="00F707C5"/>
    <w:rsid w:val="00F7647C"/>
    <w:rsid w:val="00FB1798"/>
    <w:rsid w:val="00FF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FDB6005773847BE991CA2BF230378D5">
    <w:name w:val="5FDB6005773847BE991CA2BF230378D5"/>
    <w:rsid w:val="00107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DE00F693BD114CAB3C7FDD506FB94E" ma:contentTypeVersion="6" ma:contentTypeDescription="Crear nuevo documento." ma:contentTypeScope="" ma:versionID="a360d3ac1a643f8b1b8d7008004594a2">
  <xsd:schema xmlns:xsd="http://www.w3.org/2001/XMLSchema" xmlns:xs="http://www.w3.org/2001/XMLSchema" xmlns:p="http://schemas.microsoft.com/office/2006/metadata/properties" xmlns:ns1="http://schemas.microsoft.com/sharepoint/v3" xmlns:ns2="942818cb-47c4-4939-9614-13b2eeebbba6" targetNamespace="http://schemas.microsoft.com/office/2006/metadata/properties" ma:root="true" ma:fieldsID="434f9e5d189132be57e249721897ab86" ns1:_="" ns2:_="">
    <xsd:import namespace="http://schemas.microsoft.com/sharepoint/v3"/>
    <xsd:import namespace="942818cb-47c4-4939-9614-13b2eeebbb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Enabl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Enabled" ma:index="11" ma:displayName="Activo" ma:description="" ma:hidden="true" ma:internalName="RoutingEnabl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818cb-47c4-4939-9614-13b2eeebbb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42818cb-47c4-4939-9614-13b2eeebbba6">ZTMTZRZYURRD-129-25</_dlc_DocId>
    <_dlc_DocIdUrl xmlns="942818cb-47c4-4939-9614-13b2eeebbba6">
      <Url>http://wsslrc-01/DMS/_layouts/15/DocIdRedir.aspx?ID=ZTMTZRZYURRD-129-25</Url>
      <Description>ZTMTZRZYURRD-129-25</Description>
    </_dlc_DocIdUrl>
    <RoutingEnabled xmlns="http://schemas.microsoft.com/sharepoint/v3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75DF7-2376-4146-9977-DA98AC8CC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2818cb-47c4-4939-9614-13b2eeebb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CAA71D-4CD1-451E-9C62-41CE0C06B6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D31A46-3293-4864-A040-E55BC63351CE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CB751F1-8E60-4F55-A9BC-209B84952BB2}">
  <ds:schemaRefs>
    <ds:schemaRef ds:uri="http://schemas.microsoft.com/office/2006/metadata/properties"/>
    <ds:schemaRef ds:uri="http://schemas.microsoft.com/office/infopath/2007/PartnerControls"/>
    <ds:schemaRef ds:uri="942818cb-47c4-4939-9614-13b2eeebbba6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8E2528B0-31C7-42A9-AF83-77174B202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SiGob - Plantilla Documento</Template>
  <TotalTime>34</TotalTime>
  <Pages>9</Pages>
  <Words>904</Words>
  <Characters>4976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DMS - Cliente - PRY - ID caso de uso - Caso de Uso</vt:lpstr>
      <vt:lpstr>DMS - Cliente - PRY - ID caso de uso - Caso de Uso</vt:lpstr>
    </vt:vector>
  </TitlesOfParts>
  <Company>II-TI / Upaep</Company>
  <LinksUpToDate>false</LinksUpToDate>
  <CharactersWithSpaces>5869</CharactersWithSpaces>
  <SharedDoc>false</SharedDoc>
  <HLinks>
    <vt:vector size="36" baseType="variant"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_Toc189297312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_Toc189297311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_Toc189297310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_Toc189297309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_Toc189297308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_Toc189297307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- Cliente - PRY - ID caso de uso - Caso de Uso</dc:title>
  <dc:subject/>
  <dc:creator>SiGob® | 2021</dc:creator>
  <cp:keywords/>
  <dc:description/>
  <cp:lastModifiedBy>acer</cp:lastModifiedBy>
  <cp:revision>19</cp:revision>
  <cp:lastPrinted>2007-11-14T03:04:00Z</cp:lastPrinted>
  <dcterms:created xsi:type="dcterms:W3CDTF">2021-09-24T00:51:00Z</dcterms:created>
  <dcterms:modified xsi:type="dcterms:W3CDTF">2021-09-30T19:34:00Z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0x0101000ADE00F693BD114CAB3C7FDD506FB94E</vt:lpwstr>
  </property>
  <property fmtid="{D5CDD505-2E9C-101B-9397-08002B2CF9AE}" pid="3" name="_dlc_DocIdItemGuid">
    <vt:lpwstr>d4074953-e86f-423c-bb87-79e02d069075</vt:lpwstr>
  </property>
</Properties>
</file>