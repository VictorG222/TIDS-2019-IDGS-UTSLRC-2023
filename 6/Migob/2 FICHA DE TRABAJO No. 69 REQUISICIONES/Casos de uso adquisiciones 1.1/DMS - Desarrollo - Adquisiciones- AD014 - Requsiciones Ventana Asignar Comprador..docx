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6A2B3914" w14:textId="77777777" w:rsidR="0041644F" w:rsidRDefault="0041644F" w:rsidP="0041644F">
      <w:pPr>
        <w:pStyle w:val="HP-TtulodelDocumento"/>
        <w:rPr>
          <w:bCs w:val="0"/>
          <w:color w:val="auto"/>
          <w:sz w:val="28"/>
          <w:szCs w:val="28"/>
        </w:rPr>
      </w:pPr>
      <w:r>
        <w:rPr>
          <w:bCs w:val="0"/>
          <w:color w:val="auto"/>
          <w:sz w:val="28"/>
          <w:szCs w:val="28"/>
        </w:rPr>
        <w:t>Módulo de Adquisiciones</w:t>
      </w:r>
    </w:p>
    <w:p w14:paraId="296D93AE" w14:textId="27E25296" w:rsidR="00490541" w:rsidRDefault="0001565E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AD014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694B32">
        <w:rPr>
          <w:b w:val="0"/>
          <w:color w:val="000000" w:themeColor="text1"/>
          <w:sz w:val="28"/>
          <w:szCs w:val="28"/>
        </w:rPr>
        <w:t>Requisiciones Ventana Asignar Comprador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28DCA070" w14:textId="635DA958" w:rsidR="009A7597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3886183" w:history="1">
            <w:r w:rsidR="009A7597" w:rsidRPr="00152C95">
              <w:rPr>
                <w:rStyle w:val="Hipervnculo"/>
                <w:rFonts w:cs="Arial"/>
                <w:noProof/>
              </w:rPr>
              <w:t>1.</w:t>
            </w:r>
            <w:r w:rsidR="009A75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A7597" w:rsidRPr="00152C95">
              <w:rPr>
                <w:rStyle w:val="Hipervnculo"/>
                <w:rFonts w:cs="Arial"/>
                <w:noProof/>
              </w:rPr>
              <w:t>Caso de Uso: Requisiciones ventana asignar comprador.</w:t>
            </w:r>
            <w:r w:rsidR="009A7597">
              <w:rPr>
                <w:noProof/>
                <w:webHidden/>
              </w:rPr>
              <w:tab/>
            </w:r>
            <w:r w:rsidR="009A7597">
              <w:rPr>
                <w:noProof/>
                <w:webHidden/>
              </w:rPr>
              <w:fldChar w:fldCharType="begin"/>
            </w:r>
            <w:r w:rsidR="009A7597">
              <w:rPr>
                <w:noProof/>
                <w:webHidden/>
              </w:rPr>
              <w:instrText xml:space="preserve"> PAGEREF _Toc83886183 \h </w:instrText>
            </w:r>
            <w:r w:rsidR="009A7597">
              <w:rPr>
                <w:noProof/>
                <w:webHidden/>
              </w:rPr>
            </w:r>
            <w:r w:rsidR="009A7597">
              <w:rPr>
                <w:noProof/>
                <w:webHidden/>
              </w:rPr>
              <w:fldChar w:fldCharType="separate"/>
            </w:r>
            <w:r w:rsidR="004235D9">
              <w:rPr>
                <w:noProof/>
                <w:webHidden/>
              </w:rPr>
              <w:t>3</w:t>
            </w:r>
            <w:r w:rsidR="009A7597">
              <w:rPr>
                <w:noProof/>
                <w:webHidden/>
              </w:rPr>
              <w:fldChar w:fldCharType="end"/>
            </w:r>
          </w:hyperlink>
        </w:p>
        <w:p w14:paraId="3303BB69" w14:textId="3D89DDFB" w:rsidR="009A7597" w:rsidRDefault="002A4A6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6184" w:history="1">
            <w:r w:rsidR="009A7597" w:rsidRPr="00152C95">
              <w:rPr>
                <w:rStyle w:val="Hipervnculo"/>
                <w:rFonts w:cs="Arial"/>
                <w:noProof/>
              </w:rPr>
              <w:t>2.</w:t>
            </w:r>
            <w:r w:rsidR="009A75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A7597" w:rsidRPr="00152C95">
              <w:rPr>
                <w:rStyle w:val="Hipervnculo"/>
                <w:rFonts w:cs="Arial"/>
                <w:noProof/>
              </w:rPr>
              <w:t>Descripción.</w:t>
            </w:r>
            <w:r w:rsidR="009A7597">
              <w:rPr>
                <w:noProof/>
                <w:webHidden/>
              </w:rPr>
              <w:tab/>
            </w:r>
            <w:r w:rsidR="009A7597">
              <w:rPr>
                <w:noProof/>
                <w:webHidden/>
              </w:rPr>
              <w:fldChar w:fldCharType="begin"/>
            </w:r>
            <w:r w:rsidR="009A7597">
              <w:rPr>
                <w:noProof/>
                <w:webHidden/>
              </w:rPr>
              <w:instrText xml:space="preserve"> PAGEREF _Toc83886184 \h </w:instrText>
            </w:r>
            <w:r w:rsidR="009A7597">
              <w:rPr>
                <w:noProof/>
                <w:webHidden/>
              </w:rPr>
            </w:r>
            <w:r w:rsidR="009A7597">
              <w:rPr>
                <w:noProof/>
                <w:webHidden/>
              </w:rPr>
              <w:fldChar w:fldCharType="separate"/>
            </w:r>
            <w:r w:rsidR="004235D9">
              <w:rPr>
                <w:noProof/>
                <w:webHidden/>
              </w:rPr>
              <w:t>3</w:t>
            </w:r>
            <w:r w:rsidR="009A7597">
              <w:rPr>
                <w:noProof/>
                <w:webHidden/>
              </w:rPr>
              <w:fldChar w:fldCharType="end"/>
            </w:r>
          </w:hyperlink>
        </w:p>
        <w:p w14:paraId="31397301" w14:textId="22CFF66B" w:rsidR="009A7597" w:rsidRDefault="002A4A6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6185" w:history="1">
            <w:r w:rsidR="009A7597" w:rsidRPr="00152C95">
              <w:rPr>
                <w:rStyle w:val="Hipervnculo"/>
                <w:rFonts w:cs="Arial"/>
                <w:b/>
                <w:noProof/>
              </w:rPr>
              <w:t>3.</w:t>
            </w:r>
            <w:r w:rsidR="009A75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A7597" w:rsidRPr="00152C95">
              <w:rPr>
                <w:rStyle w:val="Hipervnculo"/>
                <w:rFonts w:cs="Arial"/>
                <w:b/>
                <w:noProof/>
              </w:rPr>
              <w:t>Flujo normal.</w:t>
            </w:r>
            <w:bookmarkStart w:id="0" w:name="_GoBack"/>
            <w:bookmarkEnd w:id="0"/>
            <w:r w:rsidR="009A7597">
              <w:rPr>
                <w:noProof/>
                <w:webHidden/>
              </w:rPr>
              <w:tab/>
            </w:r>
            <w:r w:rsidR="009A7597">
              <w:rPr>
                <w:noProof/>
                <w:webHidden/>
              </w:rPr>
              <w:fldChar w:fldCharType="begin"/>
            </w:r>
            <w:r w:rsidR="009A7597">
              <w:rPr>
                <w:noProof/>
                <w:webHidden/>
              </w:rPr>
              <w:instrText xml:space="preserve"> PAGEREF _Toc83886185 \h </w:instrText>
            </w:r>
            <w:r w:rsidR="009A7597">
              <w:rPr>
                <w:noProof/>
                <w:webHidden/>
              </w:rPr>
            </w:r>
            <w:r w:rsidR="009A7597">
              <w:rPr>
                <w:noProof/>
                <w:webHidden/>
              </w:rPr>
              <w:fldChar w:fldCharType="separate"/>
            </w:r>
            <w:r w:rsidR="004235D9">
              <w:rPr>
                <w:noProof/>
                <w:webHidden/>
              </w:rPr>
              <w:t>4</w:t>
            </w:r>
            <w:r w:rsidR="009A7597">
              <w:rPr>
                <w:noProof/>
                <w:webHidden/>
              </w:rPr>
              <w:fldChar w:fldCharType="end"/>
            </w:r>
          </w:hyperlink>
        </w:p>
        <w:p w14:paraId="03FDA843" w14:textId="6E1B2042" w:rsidR="009A7597" w:rsidRDefault="002A4A6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6186" w:history="1">
            <w:r w:rsidR="009A7597" w:rsidRPr="00152C95">
              <w:rPr>
                <w:rStyle w:val="Hipervnculo"/>
                <w:rFonts w:cs="Arial"/>
                <w:b/>
                <w:noProof/>
              </w:rPr>
              <w:t>4.</w:t>
            </w:r>
            <w:r w:rsidR="009A75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A7597" w:rsidRPr="00152C95">
              <w:rPr>
                <w:rStyle w:val="Hipervnculo"/>
                <w:rFonts w:cs="Arial"/>
                <w:b/>
                <w:noProof/>
              </w:rPr>
              <w:t>Diagrama de Caso de Uso</w:t>
            </w:r>
            <w:r w:rsidR="009A7597">
              <w:rPr>
                <w:noProof/>
                <w:webHidden/>
              </w:rPr>
              <w:tab/>
            </w:r>
            <w:r w:rsidR="009A7597">
              <w:rPr>
                <w:noProof/>
                <w:webHidden/>
              </w:rPr>
              <w:fldChar w:fldCharType="begin"/>
            </w:r>
            <w:r w:rsidR="009A7597">
              <w:rPr>
                <w:noProof/>
                <w:webHidden/>
              </w:rPr>
              <w:instrText xml:space="preserve"> PAGEREF _Toc83886186 \h </w:instrText>
            </w:r>
            <w:r w:rsidR="009A7597">
              <w:rPr>
                <w:noProof/>
                <w:webHidden/>
              </w:rPr>
            </w:r>
            <w:r w:rsidR="009A7597">
              <w:rPr>
                <w:noProof/>
                <w:webHidden/>
              </w:rPr>
              <w:fldChar w:fldCharType="separate"/>
            </w:r>
            <w:r w:rsidR="004235D9">
              <w:rPr>
                <w:noProof/>
                <w:webHidden/>
              </w:rPr>
              <w:t>5</w:t>
            </w:r>
            <w:r w:rsidR="009A7597">
              <w:rPr>
                <w:noProof/>
                <w:webHidden/>
              </w:rPr>
              <w:fldChar w:fldCharType="end"/>
            </w:r>
          </w:hyperlink>
        </w:p>
        <w:p w14:paraId="352CBCFA" w14:textId="1ADE866F" w:rsidR="009A7597" w:rsidRDefault="002A4A6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6187" w:history="1">
            <w:r w:rsidR="009A7597" w:rsidRPr="00152C95">
              <w:rPr>
                <w:rStyle w:val="Hipervnculo"/>
                <w:rFonts w:cs="Arial"/>
                <w:b/>
                <w:noProof/>
              </w:rPr>
              <w:t>5.</w:t>
            </w:r>
            <w:r w:rsidR="009A75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A7597" w:rsidRPr="00152C95">
              <w:rPr>
                <w:rStyle w:val="Hipervnculo"/>
                <w:rFonts w:cs="Arial"/>
                <w:b/>
                <w:noProof/>
              </w:rPr>
              <w:t>Diccionario de datos.</w:t>
            </w:r>
            <w:r w:rsidR="009A7597">
              <w:rPr>
                <w:noProof/>
                <w:webHidden/>
              </w:rPr>
              <w:tab/>
            </w:r>
            <w:r w:rsidR="009A7597">
              <w:rPr>
                <w:noProof/>
                <w:webHidden/>
              </w:rPr>
              <w:fldChar w:fldCharType="begin"/>
            </w:r>
            <w:r w:rsidR="009A7597">
              <w:rPr>
                <w:noProof/>
                <w:webHidden/>
              </w:rPr>
              <w:instrText xml:space="preserve"> PAGEREF _Toc83886187 \h </w:instrText>
            </w:r>
            <w:r w:rsidR="009A7597">
              <w:rPr>
                <w:noProof/>
                <w:webHidden/>
              </w:rPr>
            </w:r>
            <w:r w:rsidR="009A7597">
              <w:rPr>
                <w:noProof/>
                <w:webHidden/>
              </w:rPr>
              <w:fldChar w:fldCharType="separate"/>
            </w:r>
            <w:r w:rsidR="004235D9">
              <w:rPr>
                <w:noProof/>
                <w:webHidden/>
              </w:rPr>
              <w:t>6</w:t>
            </w:r>
            <w:r w:rsidR="009A7597">
              <w:rPr>
                <w:noProof/>
                <w:webHidden/>
              </w:rPr>
              <w:fldChar w:fldCharType="end"/>
            </w:r>
          </w:hyperlink>
        </w:p>
        <w:p w14:paraId="105A83DC" w14:textId="41A40E0D" w:rsidR="009A7597" w:rsidRDefault="002A4A6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6188" w:history="1">
            <w:r w:rsidR="009A7597" w:rsidRPr="00152C95">
              <w:rPr>
                <w:rStyle w:val="Hipervnculo"/>
                <w:rFonts w:cs="Arial"/>
                <w:b/>
                <w:noProof/>
              </w:rPr>
              <w:t>6.</w:t>
            </w:r>
            <w:r w:rsidR="009A75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A7597" w:rsidRPr="00152C95">
              <w:rPr>
                <w:rStyle w:val="Hipervnculo"/>
                <w:rFonts w:cs="Arial"/>
                <w:b/>
                <w:noProof/>
              </w:rPr>
              <w:t>Anexos.</w:t>
            </w:r>
            <w:r w:rsidR="009A7597">
              <w:rPr>
                <w:noProof/>
                <w:webHidden/>
              </w:rPr>
              <w:tab/>
            </w:r>
            <w:r w:rsidR="009A7597">
              <w:rPr>
                <w:noProof/>
                <w:webHidden/>
              </w:rPr>
              <w:fldChar w:fldCharType="begin"/>
            </w:r>
            <w:r w:rsidR="009A7597">
              <w:rPr>
                <w:noProof/>
                <w:webHidden/>
              </w:rPr>
              <w:instrText xml:space="preserve"> PAGEREF _Toc83886188 \h </w:instrText>
            </w:r>
            <w:r w:rsidR="009A7597">
              <w:rPr>
                <w:noProof/>
                <w:webHidden/>
              </w:rPr>
            </w:r>
            <w:r w:rsidR="009A7597">
              <w:rPr>
                <w:noProof/>
                <w:webHidden/>
              </w:rPr>
              <w:fldChar w:fldCharType="separate"/>
            </w:r>
            <w:r w:rsidR="004235D9">
              <w:rPr>
                <w:noProof/>
                <w:webHidden/>
              </w:rPr>
              <w:t>9</w:t>
            </w:r>
            <w:r w:rsidR="009A7597">
              <w:rPr>
                <w:noProof/>
                <w:webHidden/>
              </w:rPr>
              <w:fldChar w:fldCharType="end"/>
            </w:r>
          </w:hyperlink>
        </w:p>
        <w:p w14:paraId="02AB4D39" w14:textId="2A0F527F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5B6630CD" w:rsidR="009B44E8" w:rsidRDefault="001F5E92" w:rsidP="00924C25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3886183"/>
      <w:r w:rsidRPr="001F5E92">
        <w:rPr>
          <w:rFonts w:cs="Arial"/>
        </w:rPr>
        <w:lastRenderedPageBreak/>
        <w:t xml:space="preserve">Caso de Uso: </w:t>
      </w:r>
      <w:r w:rsidR="007E4B47">
        <w:rPr>
          <w:rFonts w:cs="Arial"/>
        </w:rPr>
        <w:t>Requisiciones ventana asignar comprador</w:t>
      </w:r>
      <w:r w:rsidR="00615304">
        <w:rPr>
          <w:rFonts w:cs="Arial"/>
        </w:rPr>
        <w:t>.</w:t>
      </w:r>
      <w:bookmarkEnd w:id="1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Descripcin"/>
        <w:jc w:val="both"/>
        <w:rPr>
          <w:rStyle w:val="nfasis"/>
          <w:rFonts w:cs="Arial"/>
          <w:i w:val="0"/>
          <w:iCs w:val="0"/>
        </w:rPr>
      </w:pPr>
    </w:p>
    <w:p w14:paraId="124AAB39" w14:textId="3856156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2" w:name="_Toc83886184"/>
      <w:r>
        <w:rPr>
          <w:rFonts w:cs="Arial"/>
        </w:rPr>
        <w:t>Descripción.</w:t>
      </w:r>
      <w:bookmarkEnd w:id="2"/>
      <w:r w:rsidR="00500C3D">
        <w:rPr>
          <w:rFonts w:cs="Arial"/>
        </w:rPr>
        <w:t xml:space="preserve"> </w:t>
      </w:r>
    </w:p>
    <w:p w14:paraId="45461AE1" w14:textId="3E52954C" w:rsidR="00C3078A" w:rsidRDefault="00C3078A" w:rsidP="00C3078A">
      <w:pPr>
        <w:pStyle w:val="Descripcin"/>
        <w:ind w:left="360"/>
        <w:jc w:val="both"/>
        <w:rPr>
          <w:bCs w:val="0"/>
        </w:rPr>
      </w:pPr>
      <w:r w:rsidRPr="008D68E1">
        <w:rPr>
          <w:bCs w:val="0"/>
        </w:rPr>
        <w:t xml:space="preserve">Se describe el proceso de </w:t>
      </w:r>
      <w:r>
        <w:rPr>
          <w:bCs w:val="0"/>
        </w:rPr>
        <w:t xml:space="preserve">caso de </w:t>
      </w:r>
      <w:r w:rsidRPr="008D68E1">
        <w:rPr>
          <w:bCs w:val="0"/>
        </w:rPr>
        <w:t>uso en el apartado “</w:t>
      </w:r>
      <w:r>
        <w:rPr>
          <w:bCs w:val="0"/>
        </w:rPr>
        <w:t>Asignar comprador</w:t>
      </w:r>
      <w:r w:rsidRPr="008D68E1">
        <w:rPr>
          <w:bCs w:val="0"/>
        </w:rPr>
        <w:t>” dentro del módulo de “Adquisiciones”, así como los diferentes escenarios emergentes sobre el proceso.</w:t>
      </w:r>
    </w:p>
    <w:p w14:paraId="2134533F" w14:textId="378C2E1C" w:rsidR="00717985" w:rsidRDefault="00717985" w:rsidP="00615304">
      <w:pPr>
        <w:pStyle w:val="Descripcin"/>
        <w:ind w:left="360"/>
        <w:jc w:val="both"/>
        <w:rPr>
          <w:b/>
          <w:bCs w:val="0"/>
        </w:rPr>
      </w:pPr>
    </w:p>
    <w:p w14:paraId="17D1A7A4" w14:textId="77777777" w:rsidR="00C3078A" w:rsidRPr="00C3078A" w:rsidRDefault="00C3078A" w:rsidP="00C307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6"/>
        <w:gridCol w:w="6383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3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3341F85B" w:rsidR="00CD7EE7" w:rsidRPr="009B44E8" w:rsidRDefault="00C3078A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AD014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2895FFBA" w:rsidR="00AD1204" w:rsidRPr="00F476E5" w:rsidRDefault="00B96F7C" w:rsidP="007E4B47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9A7597">
              <w:rPr>
                <w:szCs w:val="28"/>
              </w:rPr>
              <w:t>1</w:t>
            </w:r>
            <w:r>
              <w:rPr>
                <w:szCs w:val="28"/>
              </w:rPr>
              <w:t xml:space="preserve"> (</w:t>
            </w:r>
            <w:r w:rsidR="009A7597">
              <w:rPr>
                <w:szCs w:val="28"/>
              </w:rPr>
              <w:t>29</w:t>
            </w:r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43A60ED2" w14:textId="2FDF5BC4" w:rsidR="00717985" w:rsidRPr="00297EFD" w:rsidRDefault="00C3078A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 w:rsidRPr="008D68E1">
              <w:rPr>
                <w:rFonts w:cs="Arial"/>
                <w:color w:val="000000" w:themeColor="text1"/>
                <w:lang w:val="es-MX"/>
              </w:rPr>
              <w:t>Poseer los permisos requeri</w:t>
            </w:r>
            <w:r>
              <w:rPr>
                <w:rFonts w:cs="Arial"/>
                <w:color w:val="000000" w:themeColor="text1"/>
                <w:lang w:val="es-MX"/>
              </w:rPr>
              <w:t>dos para la edición del apartado. Para la edición</w:t>
            </w:r>
            <w:r w:rsidRPr="008D68E1">
              <w:rPr>
                <w:rFonts w:cs="Arial"/>
                <w:color w:val="000000" w:themeColor="text1"/>
                <w:lang w:val="es-MX"/>
              </w:rPr>
              <w:t xml:space="preserve"> se requiere un reg</w:t>
            </w:r>
            <w:r>
              <w:rPr>
                <w:rFonts w:cs="Arial"/>
                <w:color w:val="000000" w:themeColor="text1"/>
                <w:lang w:val="es-MX"/>
              </w:rPr>
              <w:t>istro previo dentro del apartado de requisiciones</w:t>
            </w:r>
            <w:r w:rsidRPr="008D68E1">
              <w:rPr>
                <w:rFonts w:cs="Arial"/>
                <w:color w:val="000000" w:themeColor="text1"/>
                <w:lang w:val="es-MX"/>
              </w:rPr>
              <w:t>.</w:t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6D20B02C" w:rsidR="009B32ED" w:rsidRPr="00FF5CE7" w:rsidRDefault="00424990" w:rsidP="003B3942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Este apartado permite al actor hacer una selección del listado compradores a los cuales se les </w:t>
            </w:r>
            <w:r w:rsidR="003B3942">
              <w:rPr>
                <w:color w:val="000000" w:themeColor="text1"/>
                <w:szCs w:val="28"/>
              </w:rPr>
              <w:t>vinculara con la requisición seleccionada.</w:t>
            </w:r>
          </w:p>
        </w:tc>
      </w:tr>
      <w:tr w:rsidR="008759E2" w:rsidRPr="00211FC3" w14:paraId="2374E7D6" w14:textId="77777777" w:rsidTr="00AD19D4">
        <w:trPr>
          <w:trHeight w:val="554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72B9E980" w:rsidR="00F709FA" w:rsidRPr="00211FC3" w:rsidRDefault="009A7597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  <w:r>
              <w:rPr>
                <w:color w:val="000000" w:themeColor="text1"/>
                <w:sz w:val="20"/>
                <w:szCs w:val="22"/>
                <w:lang w:val="es-MX"/>
              </w:rPr>
              <w:t>N/A</w:t>
            </w:r>
          </w:p>
        </w:tc>
      </w:tr>
      <w:tr w:rsidR="008759E2" w:rsidRPr="00AD1204" w14:paraId="1B7DACC3" w14:textId="77777777" w:rsidTr="00AD19D4">
        <w:trPr>
          <w:trHeight w:val="265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6BCB8275" w:rsidR="00542CC3" w:rsidRPr="00E91C7F" w:rsidRDefault="003B3942" w:rsidP="00133911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365F91" w:themeColor="accent1" w:themeShade="BF"/>
                <w:szCs w:val="28"/>
              </w:rPr>
              <w:t>FICHA.TRABAJO.69.REQUISICIONES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42116B5D" w:rsidR="00DF11CC" w:rsidRPr="003A2325" w:rsidRDefault="00DF11CC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</w:p>
        </w:tc>
      </w:tr>
      <w:bookmarkEnd w:id="3"/>
    </w:tbl>
    <w:p w14:paraId="2837DF31" w14:textId="12FED9C6" w:rsidR="00395C3F" w:rsidRDefault="00395C3F" w:rsidP="00395C3F">
      <w:pPr>
        <w:pStyle w:val="Descripcin"/>
        <w:rPr>
          <w:rStyle w:val="nfasis"/>
          <w:i w:val="0"/>
          <w:iCs w:val="0"/>
        </w:rPr>
      </w:pPr>
    </w:p>
    <w:p w14:paraId="04742717" w14:textId="68DD0C49" w:rsidR="00DF11CC" w:rsidRDefault="00DF11CC">
      <w:pPr>
        <w:rPr>
          <w:rFonts w:cs="Arial"/>
          <w:b/>
          <w:sz w:val="26"/>
          <w:szCs w:val="26"/>
        </w:rPr>
      </w:pPr>
    </w:p>
    <w:p w14:paraId="2749167F" w14:textId="77777777" w:rsidR="000E6F5E" w:rsidRDefault="000E6F5E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5E85CBCC" w14:textId="00A72528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3886185"/>
      <w:r>
        <w:rPr>
          <w:rFonts w:cs="Arial"/>
          <w:b/>
          <w:sz w:val="26"/>
          <w:szCs w:val="26"/>
        </w:rPr>
        <w:lastRenderedPageBreak/>
        <w:t>Flujo normal.</w:t>
      </w:r>
      <w:bookmarkEnd w:id="4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7E06B094" w:rsidR="00D63685" w:rsidRDefault="00290AD5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599AF86A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34001D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40ACE279" w14:textId="6FD562D1" w:rsidR="003B3942" w:rsidRDefault="003B3942">
      <w:pPr>
        <w:rPr>
          <w:rFonts w:eastAsiaTheme="majorEastAsia" w:cstheme="majorBidi"/>
          <w:b/>
          <w:bCs/>
          <w:szCs w:val="28"/>
          <w:lang w:val="es-MX" w:eastAsia="ja-JP"/>
        </w:rPr>
      </w:pPr>
    </w:p>
    <w:p w14:paraId="2C4CE5C6" w14:textId="401D575A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1A38EE92" w14:textId="77777777" w:rsidR="003B3942" w:rsidRDefault="003B3942" w:rsidP="003B3942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4A39E660" w14:textId="262E0F2E" w:rsidR="003B3EFB" w:rsidRDefault="003B3942" w:rsidP="000E6F5E">
      <w:pPr>
        <w:rPr>
          <w:rFonts w:cs="Arial"/>
          <w:b/>
          <w:sz w:val="26"/>
          <w:szCs w:val="26"/>
          <w:highlight w:val="lightGray"/>
        </w:rPr>
      </w:pPr>
      <w:r w:rsidRPr="003B3942">
        <w:rPr>
          <w:lang w:val="es-MX" w:eastAsia="es-MX"/>
        </w:rPr>
        <w:t>Los campos obligatorios se describen en el diccionario de datos y estos no deben ser valores nulos.</w:t>
      </w:r>
    </w:p>
    <w:p w14:paraId="0BA00F13" w14:textId="77777777" w:rsidR="00310BA5" w:rsidRDefault="00310BA5" w:rsidP="00D63685">
      <w:pPr>
        <w:rPr>
          <w:rFonts w:cs="Arial"/>
          <w:b/>
          <w:sz w:val="26"/>
          <w:szCs w:val="26"/>
          <w:highlight w:val="lightGray"/>
        </w:rPr>
      </w:pPr>
    </w:p>
    <w:p w14:paraId="5EECD19E" w14:textId="56F8AE73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4AB944BA" w14:textId="77777777" w:rsidR="000E6F5E" w:rsidRDefault="000E6F5E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051BEC90" w14:textId="790833D4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3886186"/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5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0A92E511" w:rsidR="00E94708" w:rsidRDefault="008A60F3" w:rsidP="00490541">
      <w:r w:rsidRPr="008A60F3">
        <w:rPr>
          <w:rFonts w:ascii="Times New Roman" w:hAnsi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52B2A911" wp14:editId="39F58698">
            <wp:simplePos x="0" y="0"/>
            <wp:positionH relativeFrom="column">
              <wp:posOffset>296907</wp:posOffset>
            </wp:positionH>
            <wp:positionV relativeFrom="paragraph">
              <wp:posOffset>1177545</wp:posOffset>
            </wp:positionV>
            <wp:extent cx="5218611" cy="4337305"/>
            <wp:effectExtent l="0" t="0" r="1270" b="6350"/>
            <wp:wrapNone/>
            <wp:docPr id="10" name="Imagen 10" descr="C:\Users\acer\Desktop\Migob\2 FICHA DE TRABAJO No. 69 REQUISICIONES\formato caso de uso.drawio solo 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Desktop\Migob\2 FICHA DE TRABAJO No. 69 REQUISICIONES\formato caso de uso.drawio solo edit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1" t="7554" r="1525" b="12315"/>
                    <a:stretch/>
                  </pic:blipFill>
                  <pic:spPr bwMode="auto">
                    <a:xfrm>
                      <a:off x="0" y="0"/>
                      <a:ext cx="5222523" cy="434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439.5pt" o:ole="">
            <v:imagedata r:id="rId17" o:title=""/>
          </v:shape>
          <o:OLEObject Type="Embed" ProgID="Visio.Drawing.15" ShapeID="_x0000_i1025" DrawAspect="Content" ObjectID="_1694510420" r:id="rId18"/>
        </w:object>
      </w:r>
      <w:r w:rsidR="003A0A97" w:rsidRPr="003A0A9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312D33CB" w14:textId="5035AC3D" w:rsidR="00AA0F4B" w:rsidRDefault="008759E2" w:rsidP="00DA1A1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3886187"/>
      <w:r w:rsidRPr="0001565E">
        <w:rPr>
          <w:rFonts w:cs="Arial"/>
          <w:b/>
          <w:sz w:val="26"/>
          <w:szCs w:val="26"/>
        </w:rPr>
        <w:t xml:space="preserve">Diccionario </w:t>
      </w:r>
      <w:r w:rsidR="00D63685" w:rsidRPr="0001565E">
        <w:rPr>
          <w:rFonts w:cs="Arial"/>
          <w:b/>
          <w:sz w:val="26"/>
          <w:szCs w:val="26"/>
        </w:rPr>
        <w:t>de datos.</w:t>
      </w:r>
      <w:bookmarkEnd w:id="6"/>
    </w:p>
    <w:p w14:paraId="361D8A7C" w14:textId="77777777" w:rsidR="0001565E" w:rsidRPr="0001565E" w:rsidRDefault="0001565E" w:rsidP="0001565E">
      <w:pPr>
        <w:pStyle w:val="Prrafodelista"/>
        <w:ind w:left="360"/>
        <w:outlineLvl w:val="0"/>
        <w:rPr>
          <w:rFonts w:cs="Arial"/>
          <w:b/>
          <w:sz w:val="26"/>
          <w:szCs w:val="2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6324"/>
      </w:tblGrid>
      <w:tr w:rsidR="000E6F5E" w:rsidRPr="000E6F5E" w14:paraId="012EF989" w14:textId="77777777" w:rsidTr="000E6F5E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CD3337" w14:textId="77777777" w:rsidR="000E6F5E" w:rsidRPr="000E6F5E" w:rsidRDefault="000E6F5E" w:rsidP="000E6F5E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0E6F5E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 Tabla:</w:t>
            </w:r>
          </w:p>
        </w:tc>
        <w:tc>
          <w:tcPr>
            <w:tcW w:w="6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5329947" w14:textId="77777777" w:rsidR="000E6F5E" w:rsidRPr="000E6F5E" w:rsidRDefault="000E6F5E" w:rsidP="000E6F5E">
            <w:pPr>
              <w:rPr>
                <w:rFonts w:cs="Arial"/>
                <w:color w:val="000000"/>
                <w:lang w:val="es-MX" w:eastAsia="es-MX"/>
              </w:rPr>
            </w:pPr>
            <w:proofErr w:type="spellStart"/>
            <w:r w:rsidRPr="000E6F5E">
              <w:rPr>
                <w:rFonts w:cs="Arial"/>
                <w:color w:val="000000"/>
                <w:lang w:val="es-MX" w:eastAsia="es-MX"/>
              </w:rPr>
              <w:t>catalogo_requisiciones</w:t>
            </w:r>
            <w:proofErr w:type="spellEnd"/>
          </w:p>
        </w:tc>
      </w:tr>
      <w:tr w:rsidR="000E6F5E" w:rsidRPr="000E6F5E" w14:paraId="45504056" w14:textId="77777777" w:rsidTr="000E6F5E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7ADDA" w14:textId="77777777" w:rsidR="000E6F5E" w:rsidRPr="000E6F5E" w:rsidRDefault="000E6F5E" w:rsidP="000E6F5E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0E6F5E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Descripción:</w:t>
            </w:r>
          </w:p>
        </w:tc>
        <w:tc>
          <w:tcPr>
            <w:tcW w:w="6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74536B3" w14:textId="6B98B2E9" w:rsidR="000E6F5E" w:rsidRPr="000E6F5E" w:rsidRDefault="000E6F5E" w:rsidP="000E6F5E">
            <w:pPr>
              <w:rPr>
                <w:rFonts w:cs="Arial"/>
                <w:color w:val="000000"/>
                <w:lang w:val="es-MX" w:eastAsia="es-MX"/>
              </w:rPr>
            </w:pPr>
            <w:r w:rsidRPr="000E6F5E">
              <w:rPr>
                <w:rFonts w:cs="Arial"/>
                <w:color w:val="000000"/>
                <w:lang w:val="es-MX" w:eastAsia="es-MX"/>
              </w:rPr>
              <w:t>Ventana emergente empleada para asignarle el comprador a una requisición.</w:t>
            </w:r>
          </w:p>
        </w:tc>
      </w:tr>
    </w:tbl>
    <w:p w14:paraId="2F5ECFB7" w14:textId="77777777" w:rsidR="000E6F5E" w:rsidRDefault="000E6F5E">
      <w:pPr>
        <w:rPr>
          <w:rFonts w:cs="Arial"/>
          <w:b/>
          <w:sz w:val="26"/>
          <w:szCs w:val="26"/>
        </w:rPr>
      </w:pPr>
    </w:p>
    <w:p w14:paraId="6C220F0C" w14:textId="77777777" w:rsidR="00936FED" w:rsidRDefault="00936FED">
      <w:pPr>
        <w:rPr>
          <w:rFonts w:cs="Arial"/>
          <w:b/>
          <w:sz w:val="26"/>
          <w:szCs w:val="2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3"/>
        <w:gridCol w:w="992"/>
        <w:gridCol w:w="992"/>
        <w:gridCol w:w="992"/>
        <w:gridCol w:w="1134"/>
        <w:gridCol w:w="1134"/>
        <w:gridCol w:w="851"/>
        <w:gridCol w:w="1641"/>
      </w:tblGrid>
      <w:tr w:rsidR="004235D9" w:rsidRPr="00D25895" w14:paraId="72754736" w14:textId="77777777" w:rsidTr="004A47CF">
        <w:trPr>
          <w:trHeight w:val="312"/>
        </w:trPr>
        <w:tc>
          <w:tcPr>
            <w:tcW w:w="9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99AC3" w14:textId="77777777" w:rsidR="004235D9" w:rsidRPr="00D25895" w:rsidRDefault="004235D9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2FC5D" w14:textId="77777777" w:rsidR="004235D9" w:rsidRPr="00D25895" w:rsidRDefault="004235D9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8473D" w14:textId="77777777" w:rsidR="004235D9" w:rsidRPr="00D25895" w:rsidRDefault="004235D9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1C5A1" w14:textId="77777777" w:rsidR="004235D9" w:rsidRPr="00D25895" w:rsidRDefault="004235D9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77C7F" w14:textId="77777777" w:rsidR="004235D9" w:rsidRPr="00D25895" w:rsidRDefault="004235D9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FC0CB" w14:textId="77777777" w:rsidR="004235D9" w:rsidRPr="00D25895" w:rsidRDefault="004235D9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40F79" w14:textId="77777777" w:rsidR="004235D9" w:rsidRPr="00D25895" w:rsidRDefault="004235D9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6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28C19" w14:textId="77777777" w:rsidR="004235D9" w:rsidRPr="00D25895" w:rsidRDefault="004235D9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4235D9" w:rsidRPr="00D25895" w14:paraId="1F5E419E" w14:textId="77777777" w:rsidTr="004A47CF">
        <w:trPr>
          <w:trHeight w:val="312"/>
        </w:trPr>
        <w:tc>
          <w:tcPr>
            <w:tcW w:w="9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39E24C" w14:textId="77777777" w:rsidR="004235D9" w:rsidRPr="00D25895" w:rsidRDefault="004235D9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AB44DD" w14:textId="77777777" w:rsidR="004235D9" w:rsidRPr="00D25895" w:rsidRDefault="004235D9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7DC885" w14:textId="77777777" w:rsidR="004235D9" w:rsidRPr="00D25895" w:rsidRDefault="004235D9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82886F" w14:textId="77777777" w:rsidR="004235D9" w:rsidRPr="00D25895" w:rsidRDefault="004235D9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B8D64C" w14:textId="77777777" w:rsidR="004235D9" w:rsidRPr="00D25895" w:rsidRDefault="004235D9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228DB" w14:textId="77777777" w:rsidR="004235D9" w:rsidRPr="00D25895" w:rsidRDefault="004235D9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E62E27" w14:textId="77777777" w:rsidR="004235D9" w:rsidRPr="00D25895" w:rsidRDefault="004235D9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6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856AC8" w14:textId="77777777" w:rsidR="004235D9" w:rsidRPr="00D25895" w:rsidRDefault="004235D9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4235D9" w:rsidRPr="00D25895" w14:paraId="77C57709" w14:textId="77777777" w:rsidTr="004A47CF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7FE65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clave_requisicion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76B25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CharField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6270E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54243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C000D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AA1ED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PK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2EB92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41E26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 del modelo.</w:t>
            </w:r>
          </w:p>
        </w:tc>
      </w:tr>
      <w:tr w:rsidR="004235D9" w:rsidRPr="00D25895" w14:paraId="66E04657" w14:textId="77777777" w:rsidTr="004A47CF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48F4D" w14:textId="77777777" w:rsidR="004235D9" w:rsidRPr="00D25895" w:rsidRDefault="004235D9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entidad_municipal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A60B4" w14:textId="77777777" w:rsidR="004235D9" w:rsidRPr="00D25895" w:rsidRDefault="004235D9" w:rsidP="004A47CF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CAA3D" w14:textId="77777777" w:rsidR="004235D9" w:rsidRPr="00D25895" w:rsidRDefault="004235D9" w:rsidP="004A47CF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BBFA1" w14:textId="77777777" w:rsidR="004235D9" w:rsidRPr="00D25895" w:rsidRDefault="004235D9" w:rsidP="004A47CF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33252" w14:textId="77777777" w:rsidR="004235D9" w:rsidRPr="00D25895" w:rsidRDefault="004235D9" w:rsidP="004A47CF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E3B6B" w14:textId="77777777" w:rsidR="004235D9" w:rsidRPr="00D25895" w:rsidRDefault="004235D9" w:rsidP="004A47CF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A6A97" w14:textId="77777777" w:rsidR="004235D9" w:rsidRPr="00D25895" w:rsidRDefault="004235D9" w:rsidP="004A47CF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7D9ED" w14:textId="77777777" w:rsidR="004235D9" w:rsidRPr="00D25895" w:rsidRDefault="004235D9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Se identifica la entidad municipal correspondiente.</w:t>
            </w:r>
          </w:p>
        </w:tc>
      </w:tr>
      <w:tr w:rsidR="004235D9" w:rsidRPr="00D25895" w14:paraId="543F5E97" w14:textId="77777777" w:rsidTr="004A47CF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77184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autorizado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A9CBC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BoolField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BB295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EF99C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ABCB3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5EF80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11DE7C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124D8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Identificador para saber que la requisición ha sido aceptada</w:t>
            </w:r>
          </w:p>
        </w:tc>
      </w:tr>
      <w:tr w:rsidR="004235D9" w:rsidRPr="00D25895" w14:paraId="2D796340" w14:textId="77777777" w:rsidTr="004A47CF">
        <w:trPr>
          <w:trHeight w:val="31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CA4D1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rechazado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BB739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BoolField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0E29F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2AA3B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96350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3D1A6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EA220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E70C8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Identificador para saber que la requisición ha sido rechazada</w:t>
            </w:r>
          </w:p>
        </w:tc>
      </w:tr>
      <w:tr w:rsidR="004235D9" w:rsidRPr="00D25895" w14:paraId="2901A559" w14:textId="77777777" w:rsidTr="004A47CF">
        <w:trPr>
          <w:trHeight w:val="31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169BD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folio_requsicion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2492E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IntField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E5B87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A2096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0EC77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C6021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0B617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683F9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Folio de requisición</w:t>
            </w:r>
          </w:p>
        </w:tc>
      </w:tr>
      <w:tr w:rsidR="004235D9" w:rsidRPr="00D25895" w14:paraId="32C1E975" w14:textId="77777777" w:rsidTr="004A47CF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12285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folio_agrupador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62454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IntField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C8675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EE51D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83C43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CAF0E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48853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EA2A2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Folio agrupador</w:t>
            </w:r>
          </w:p>
        </w:tc>
      </w:tr>
      <w:tr w:rsidR="004235D9" w:rsidRPr="00D25895" w14:paraId="1F95DF80" w14:textId="77777777" w:rsidTr="004A47CF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607B7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tipo_operacion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2EBFE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45A6C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DB155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8EA64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4B001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1009D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15064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Tipo de operación</w:t>
            </w:r>
          </w:p>
        </w:tc>
      </w:tr>
      <w:tr w:rsidR="004235D9" w:rsidRPr="00D25895" w14:paraId="3AA8295C" w14:textId="77777777" w:rsidTr="004A47CF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BFCCD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requsicion_consolidada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E335F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57065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5A4F6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65C23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9A4B3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035C8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BE977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Folio de una Requisición Consolidada. Es aquella que agrupa 2 o más requisiciones individuales.</w:t>
            </w:r>
          </w:p>
        </w:tc>
      </w:tr>
      <w:tr w:rsidR="004235D9" w:rsidRPr="00D25895" w14:paraId="191ACA7C" w14:textId="77777777" w:rsidTr="004A47CF">
        <w:trPr>
          <w:trHeight w:val="31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791ED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fecha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61354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DateField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05C60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4A711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A08FF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805F7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99AB6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12AFD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Fecha</w:t>
            </w:r>
          </w:p>
        </w:tc>
      </w:tr>
      <w:tr w:rsidR="004235D9" w:rsidRPr="00D25895" w14:paraId="5AE2BBAC" w14:textId="77777777" w:rsidTr="004A47CF">
        <w:trPr>
          <w:trHeight w:val="31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6AEB9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elaboro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9B81D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90043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BC801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4BB02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731BD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BFCB9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B0F9B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Nombre de quien elaboro</w:t>
            </w:r>
          </w:p>
        </w:tc>
      </w:tr>
      <w:tr w:rsidR="004235D9" w:rsidRPr="00D25895" w14:paraId="29600E7A" w14:textId="77777777" w:rsidTr="004A47CF">
        <w:trPr>
          <w:trHeight w:val="31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693D2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solicitante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1AD10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92D7B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2AC77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F1079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7B120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2D0D2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1EAF9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Nombre de quien solicito</w:t>
            </w:r>
          </w:p>
        </w:tc>
      </w:tr>
      <w:tr w:rsidR="004235D9" w:rsidRPr="00D25895" w14:paraId="48ED3092" w14:textId="77777777" w:rsidTr="004A47CF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824C0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unidad_responsable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6D00F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8C862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C37E3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8C29A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E5E32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06C40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57CAF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Unidad responsable</w:t>
            </w:r>
          </w:p>
        </w:tc>
      </w:tr>
      <w:tr w:rsidR="004235D9" w:rsidRPr="00D25895" w14:paraId="2B39844E" w14:textId="77777777" w:rsidTr="004A47CF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D3990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lastRenderedPageBreak/>
              <w:t>prioridad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63210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Fore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B671A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ForeingKey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F41BD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9BBB7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31CF7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B267E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085CA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Nivel de prioridad</w:t>
            </w:r>
          </w:p>
        </w:tc>
      </w:tr>
      <w:tr w:rsidR="004235D9" w:rsidRPr="00D25895" w14:paraId="22B1A867" w14:textId="77777777" w:rsidTr="004A47CF">
        <w:trPr>
          <w:trHeight w:val="31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569B8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estado_vistobueno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59953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BoolField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7EB0E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1531F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EC0B4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3775C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6C036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8D5DF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Variable para llevar el control sobre si se requiere el visto bueno del tesorero.</w:t>
            </w:r>
          </w:p>
        </w:tc>
      </w:tr>
      <w:tr w:rsidR="004235D9" w:rsidRPr="00D25895" w14:paraId="6A64E848" w14:textId="77777777" w:rsidTr="004A47CF">
        <w:trPr>
          <w:trHeight w:val="31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62979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visto_buenodetesorero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1C752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DateField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86FC1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40638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F7AA5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0DFCA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605AC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True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487A6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Se va a manejar como un </w:t>
            </w: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check</w:t>
            </w:r>
            <w:proofErr w:type="spellEnd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para que el usuario indique si la requisición requiere el </w:t>
            </w: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VoBo</w:t>
            </w:r>
            <w:proofErr w:type="spellEnd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del Tesorero</w:t>
            </w:r>
          </w:p>
        </w:tc>
      </w:tr>
      <w:tr w:rsidR="004235D9" w:rsidRPr="00D25895" w14:paraId="39652AB6" w14:textId="77777777" w:rsidTr="004A47CF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01176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AA6A6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BoolField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7EC6B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5B4F6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C3761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5614C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29161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FF7E1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Estatus de la requisición</w:t>
            </w:r>
          </w:p>
        </w:tc>
      </w:tr>
      <w:tr w:rsidR="004235D9" w:rsidRPr="00D25895" w14:paraId="254A987E" w14:textId="77777777" w:rsidTr="004A47CF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455E4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folio_presupuestal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FFA80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9BEEA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DFC9D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0E934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F4563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5A41C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5820A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El número de afectación o movimiento presupuestal. Se dejara como Folio Presupuestal.</w:t>
            </w:r>
          </w:p>
        </w:tc>
      </w:tr>
      <w:tr w:rsidR="004235D9" w:rsidRPr="00D25895" w14:paraId="37F7F585" w14:textId="77777777" w:rsidTr="004A47CF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8F1F7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comprador_folio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7628D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CA28C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4C148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7BAA1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F734E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72F62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19759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En esta columna se va a poner el folio de la Orden de Compra que se haya generado una vez realizado el proceso. Es un dato de regreso.</w:t>
            </w:r>
          </w:p>
        </w:tc>
      </w:tr>
      <w:tr w:rsidR="004235D9" w:rsidRPr="00D25895" w14:paraId="75A013C3" w14:textId="77777777" w:rsidTr="004A47CF">
        <w:trPr>
          <w:trHeight w:val="31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2AE08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fecha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B4406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DateField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D48DC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0FFFB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914C7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EF2E8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9753D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37F87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Fecha de la </w:t>
            </w: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asignacion</w:t>
            </w:r>
            <w:proofErr w:type="spellEnd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de comprador</w:t>
            </w:r>
          </w:p>
        </w:tc>
      </w:tr>
      <w:tr w:rsidR="004235D9" w:rsidRPr="00D25895" w14:paraId="5BF9C095" w14:textId="77777777" w:rsidTr="004A47CF">
        <w:trPr>
          <w:trHeight w:val="31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3291C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comprador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CE804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DE148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85C80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17011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526A7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88C7D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27D9E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Nombre del comprador</w:t>
            </w:r>
          </w:p>
        </w:tc>
      </w:tr>
      <w:tr w:rsidR="004235D9" w:rsidRPr="00D25895" w14:paraId="6B6245FD" w14:textId="77777777" w:rsidTr="004A47CF">
        <w:trPr>
          <w:trHeight w:val="31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DF816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unidad_responsable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3234F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E53D6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2ECD2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3F0FA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0ABF7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21A63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B4B3E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Unidad responsable de la compra</w:t>
            </w:r>
          </w:p>
        </w:tc>
      </w:tr>
      <w:tr w:rsidR="004235D9" w:rsidRPr="00D25895" w14:paraId="2E113F99" w14:textId="77777777" w:rsidTr="004A47CF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3EB27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114E7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BC4AD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4E3C2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26B2F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6C9FB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F8F34" w14:textId="77777777" w:rsidR="004235D9" w:rsidRPr="00D25895" w:rsidRDefault="004235D9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5A2BE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Estatus asignado a la compra. Tres opciones: Asignado, desasignado y reasignado.</w:t>
            </w:r>
          </w:p>
        </w:tc>
      </w:tr>
    </w:tbl>
    <w:p w14:paraId="69D8048C" w14:textId="77777777" w:rsidR="004235D9" w:rsidRDefault="004235D9">
      <w:pPr>
        <w:rPr>
          <w:rFonts w:cs="Arial"/>
          <w:b/>
          <w:sz w:val="26"/>
          <w:szCs w:val="2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17"/>
        <w:gridCol w:w="2502"/>
      </w:tblGrid>
      <w:tr w:rsidR="004235D9" w:rsidRPr="00D25895" w14:paraId="6A74BD98" w14:textId="77777777" w:rsidTr="004A47CF">
        <w:trPr>
          <w:trHeight w:val="150"/>
        </w:trPr>
        <w:tc>
          <w:tcPr>
            <w:tcW w:w="6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CF01B" w14:textId="77777777" w:rsidR="004235D9" w:rsidRPr="00D25895" w:rsidRDefault="004235D9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lastRenderedPageBreak/>
              <w:t xml:space="preserve">Relaciones: </w:t>
            </w:r>
            <w:proofErr w:type="spellStart"/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entidad_municipal</w:t>
            </w:r>
            <w:proofErr w:type="spellEnd"/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, prioridad, comprador, estatus</w:t>
            </w:r>
          </w:p>
        </w:tc>
        <w:tc>
          <w:tcPr>
            <w:tcW w:w="2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3EA6A" w14:textId="77777777" w:rsidR="004235D9" w:rsidRPr="00D25895" w:rsidRDefault="004235D9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Campos Clave:</w:t>
            </w:r>
          </w:p>
        </w:tc>
      </w:tr>
      <w:tr w:rsidR="004235D9" w:rsidRPr="00D25895" w14:paraId="0D8A5950" w14:textId="77777777" w:rsidTr="004A47CF">
        <w:trPr>
          <w:trHeight w:val="68"/>
        </w:trPr>
        <w:tc>
          <w:tcPr>
            <w:tcW w:w="62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A6F4D" w14:textId="77777777" w:rsidR="004235D9" w:rsidRPr="00D25895" w:rsidRDefault="004235D9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clave_requisicion</w:t>
            </w:r>
            <w:proofErr w:type="spellEnd"/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C92D9" w14:textId="77777777" w:rsidR="004235D9" w:rsidRPr="00D25895" w:rsidRDefault="004235D9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</w:tr>
      <w:tr w:rsidR="004235D9" w:rsidRPr="00D25895" w14:paraId="6D4F6D64" w14:textId="77777777" w:rsidTr="004A47CF">
        <w:trPr>
          <w:trHeight w:val="48"/>
        </w:trPr>
        <w:tc>
          <w:tcPr>
            <w:tcW w:w="62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11AAC" w14:textId="77777777" w:rsidR="004235D9" w:rsidRPr="00D25895" w:rsidRDefault="004235D9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entidad_municipal</w:t>
            </w:r>
            <w:proofErr w:type="spellEnd"/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8EC56" w14:textId="77777777" w:rsidR="004235D9" w:rsidRPr="00D25895" w:rsidRDefault="004235D9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</w:tr>
      <w:tr w:rsidR="004235D9" w:rsidRPr="00D25895" w14:paraId="5526E11E" w14:textId="77777777" w:rsidTr="004A47CF">
        <w:trPr>
          <w:trHeight w:val="48"/>
        </w:trPr>
        <w:tc>
          <w:tcPr>
            <w:tcW w:w="62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4807A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prioridad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19891" w14:textId="77777777" w:rsidR="004235D9" w:rsidRPr="00D25895" w:rsidRDefault="004235D9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</w:tr>
      <w:tr w:rsidR="004235D9" w:rsidRPr="00D25895" w14:paraId="1B7C81F1" w14:textId="77777777" w:rsidTr="004A47CF">
        <w:trPr>
          <w:trHeight w:val="49"/>
        </w:trPr>
        <w:tc>
          <w:tcPr>
            <w:tcW w:w="62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7320F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comprador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85472" w14:textId="77777777" w:rsidR="004235D9" w:rsidRPr="00D25895" w:rsidRDefault="004235D9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</w:tr>
      <w:tr w:rsidR="004235D9" w:rsidRPr="00D25895" w14:paraId="18ED1581" w14:textId="77777777" w:rsidTr="004A47CF">
        <w:trPr>
          <w:trHeight w:val="68"/>
        </w:trPr>
        <w:tc>
          <w:tcPr>
            <w:tcW w:w="62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1BD04" w14:textId="77777777" w:rsidR="004235D9" w:rsidRPr="00D25895" w:rsidRDefault="004235D9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estatus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CFA59" w14:textId="77777777" w:rsidR="004235D9" w:rsidRPr="00D25895" w:rsidRDefault="004235D9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</w:tr>
    </w:tbl>
    <w:p w14:paraId="0F7E356C" w14:textId="4A48A7D7" w:rsidR="004235D9" w:rsidRDefault="004235D9">
      <w:pPr>
        <w:rPr>
          <w:rFonts w:cs="Arial"/>
          <w:b/>
          <w:sz w:val="26"/>
          <w:szCs w:val="26"/>
        </w:rPr>
      </w:pPr>
    </w:p>
    <w:p w14:paraId="69F7633A" w14:textId="1F335630" w:rsidR="000E6F5E" w:rsidRDefault="000E6F5E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2456F0C7" w14:textId="77777777" w:rsidR="00EB48B0" w:rsidRDefault="00EB48B0">
      <w:pPr>
        <w:rPr>
          <w:rFonts w:cs="Arial"/>
          <w:b/>
          <w:sz w:val="26"/>
          <w:szCs w:val="26"/>
        </w:rPr>
      </w:pPr>
    </w:p>
    <w:p w14:paraId="6AAFDADF" w14:textId="44180EAA" w:rsidR="00A7413E" w:rsidRDefault="00AA0F4B" w:rsidP="00A7413E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7" w:name="_Toc83886188"/>
      <w:r>
        <w:rPr>
          <w:rFonts w:cs="Arial"/>
          <w:b/>
          <w:sz w:val="26"/>
          <w:szCs w:val="26"/>
        </w:rPr>
        <w:t>Anexos.</w:t>
      </w:r>
      <w:bookmarkEnd w:id="7"/>
    </w:p>
    <w:p w14:paraId="0D90530F" w14:textId="379116C7" w:rsidR="00EB48B0" w:rsidRPr="00936FED" w:rsidRDefault="00AA0F4B" w:rsidP="00936FED">
      <w:pPr>
        <w:jc w:val="both"/>
        <w:rPr>
          <w:rFonts w:cs="Arial"/>
          <w:lang w:val="es-MX" w:eastAsia="en-US"/>
        </w:rPr>
      </w:pPr>
      <w:r>
        <w:rPr>
          <w:rFonts w:cs="Arial"/>
          <w:b/>
          <w:sz w:val="26"/>
          <w:szCs w:val="26"/>
        </w:rPr>
        <w:br/>
      </w:r>
      <w:r w:rsidR="00C03235" w:rsidRPr="00936FED">
        <w:rPr>
          <w:rFonts w:cs="Arial"/>
          <w:noProof/>
          <w:lang w:val="es-MX" w:eastAsia="es-MX"/>
        </w:rPr>
        <w:drawing>
          <wp:inline distT="0" distB="0" distL="0" distR="0" wp14:anchorId="27327FDA" wp14:editId="3C1014AD">
            <wp:extent cx="5549265" cy="75129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75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A3D6" w14:textId="1CE5287F" w:rsidR="00C03235" w:rsidRPr="00936FED" w:rsidRDefault="00C03235" w:rsidP="00936FED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  <w:r w:rsidRPr="00936FED">
        <w:rPr>
          <w:rFonts w:cs="Arial"/>
          <w:lang w:val="es-MX" w:eastAsia="en-US"/>
        </w:rPr>
        <w:t xml:space="preserve">Partiendo del </w:t>
      </w:r>
      <w:proofErr w:type="spellStart"/>
      <w:r w:rsidRPr="00936FED">
        <w:rPr>
          <w:rFonts w:cs="Arial"/>
          <w:lang w:val="es-MX" w:eastAsia="en-US"/>
        </w:rPr>
        <w:t>grid</w:t>
      </w:r>
      <w:proofErr w:type="spellEnd"/>
      <w:r w:rsidRPr="00936FED">
        <w:rPr>
          <w:rFonts w:cs="Arial"/>
          <w:lang w:val="es-MX" w:eastAsia="en-US"/>
        </w:rPr>
        <w:t xml:space="preserve"> de Requisiciones, se deberá seleccionar la requisición y dar </w:t>
      </w:r>
      <w:proofErr w:type="spellStart"/>
      <w:r w:rsidRPr="00936FED">
        <w:rPr>
          <w:rFonts w:cs="Arial"/>
          <w:lang w:val="es-MX" w:eastAsia="en-US"/>
        </w:rPr>
        <w:t>click</w:t>
      </w:r>
      <w:proofErr w:type="spellEnd"/>
      <w:r w:rsidRPr="00936FED">
        <w:rPr>
          <w:rFonts w:cs="Arial"/>
          <w:lang w:val="es-MX" w:eastAsia="en-US"/>
        </w:rPr>
        <w:t xml:space="preserve"> en “Asignar</w:t>
      </w:r>
      <w:r w:rsidR="00936FED">
        <w:rPr>
          <w:rFonts w:cs="Arial"/>
          <w:lang w:val="es-MX" w:eastAsia="en-US"/>
        </w:rPr>
        <w:t xml:space="preserve"> </w:t>
      </w:r>
      <w:r w:rsidRPr="00936FED">
        <w:rPr>
          <w:rFonts w:cs="Arial"/>
          <w:lang w:val="es-MX" w:eastAsia="en-US"/>
        </w:rPr>
        <w:t>Comprador”, debiendo aparecer algo como la siguiente pantalla:</w:t>
      </w:r>
    </w:p>
    <w:p w14:paraId="558A5289" w14:textId="3A9A029C" w:rsidR="00C03235" w:rsidRPr="00936FED" w:rsidRDefault="00C03235" w:rsidP="00936FED">
      <w:pPr>
        <w:jc w:val="both"/>
        <w:rPr>
          <w:rFonts w:cs="Arial"/>
          <w:lang w:val="es-MX" w:eastAsia="en-US"/>
        </w:rPr>
      </w:pPr>
      <w:r w:rsidRPr="00936FED">
        <w:rPr>
          <w:rFonts w:cs="Arial"/>
          <w:noProof/>
          <w:lang w:val="es-MX" w:eastAsia="es-MX"/>
        </w:rPr>
        <w:drawing>
          <wp:inline distT="0" distB="0" distL="0" distR="0" wp14:anchorId="028B6518" wp14:editId="73AEE2DE">
            <wp:extent cx="3347085" cy="2307590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F3B7" w14:textId="77777777" w:rsidR="00C03235" w:rsidRPr="00936FED" w:rsidRDefault="00C03235" w:rsidP="00936FED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  <w:r w:rsidRPr="00936FED">
        <w:rPr>
          <w:rFonts w:cs="Arial"/>
          <w:lang w:val="es-MX" w:eastAsia="en-US"/>
        </w:rPr>
        <w:t xml:space="preserve">En el </w:t>
      </w:r>
      <w:proofErr w:type="spellStart"/>
      <w:r w:rsidRPr="00936FED">
        <w:rPr>
          <w:rFonts w:cs="Arial"/>
          <w:lang w:val="es-MX" w:eastAsia="en-US"/>
        </w:rPr>
        <w:t>grid</w:t>
      </w:r>
      <w:proofErr w:type="spellEnd"/>
      <w:r w:rsidRPr="00936FED">
        <w:rPr>
          <w:rFonts w:cs="Arial"/>
          <w:lang w:val="es-MX" w:eastAsia="en-US"/>
        </w:rPr>
        <w:t xml:space="preserve"> de Requisiciones deberá aparecer el comprador con estatus Asignado o Reasignado.</w:t>
      </w:r>
    </w:p>
    <w:p w14:paraId="37916B63" w14:textId="77777777" w:rsidR="00936FED" w:rsidRDefault="00936FED" w:rsidP="00936FED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</w:p>
    <w:p w14:paraId="5348C347" w14:textId="60B91617" w:rsidR="00C03235" w:rsidRPr="00936FED" w:rsidRDefault="00C03235" w:rsidP="00936FED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  <w:r w:rsidRPr="00936FED">
        <w:rPr>
          <w:rFonts w:cs="Arial"/>
          <w:lang w:val="es-MX" w:eastAsia="en-US"/>
        </w:rPr>
        <w:t>Para esta funcionalidad se va a requerir de un Catálogo de Asignación, va a ser fijo o interno con las siguientes opciones:</w:t>
      </w:r>
    </w:p>
    <w:p w14:paraId="29784FD7" w14:textId="70051ED1" w:rsidR="00C03235" w:rsidRPr="00936FED" w:rsidRDefault="00C03235" w:rsidP="00936FED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  <w:r w:rsidRPr="00936FED">
        <w:rPr>
          <w:rFonts w:cs="Arial"/>
          <w:lang w:val="es-MX" w:eastAsia="en-US"/>
        </w:rPr>
        <w:t>Asignado</w:t>
      </w:r>
    </w:p>
    <w:p w14:paraId="079BA4CE" w14:textId="0F5EB249" w:rsidR="00C03235" w:rsidRPr="00936FED" w:rsidRDefault="00C03235" w:rsidP="00936FED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  <w:r w:rsidRPr="00936FED">
        <w:rPr>
          <w:rFonts w:cs="Arial"/>
          <w:lang w:val="es-MX" w:eastAsia="en-US"/>
        </w:rPr>
        <w:t>Desasignado</w:t>
      </w:r>
    </w:p>
    <w:p w14:paraId="4162EA2C" w14:textId="00ABF3E5" w:rsidR="00C03235" w:rsidRPr="00936FED" w:rsidRDefault="00C03235" w:rsidP="00936FED">
      <w:pPr>
        <w:pStyle w:val="Prrafodelista"/>
        <w:numPr>
          <w:ilvl w:val="0"/>
          <w:numId w:val="33"/>
        </w:numPr>
        <w:jc w:val="both"/>
        <w:rPr>
          <w:rFonts w:cs="Arial"/>
          <w:lang w:val="es-MX" w:eastAsia="en-US"/>
        </w:rPr>
      </w:pPr>
      <w:r w:rsidRPr="00936FED">
        <w:rPr>
          <w:rFonts w:cs="Arial"/>
          <w:lang w:val="es-MX" w:eastAsia="en-US"/>
        </w:rPr>
        <w:t>Reasignado</w:t>
      </w:r>
    </w:p>
    <w:p w14:paraId="02F15B14" w14:textId="7D50DB55" w:rsidR="00C03235" w:rsidRPr="00936FED" w:rsidRDefault="00C03235" w:rsidP="00936FED">
      <w:pPr>
        <w:jc w:val="both"/>
        <w:rPr>
          <w:rFonts w:cs="Arial"/>
          <w:lang w:val="es-MX" w:eastAsia="en-US"/>
        </w:rPr>
      </w:pPr>
      <w:r w:rsidRPr="00936FED">
        <w:rPr>
          <w:rFonts w:cs="Arial"/>
          <w:lang w:val="es-MX" w:eastAsia="en-US"/>
        </w:rPr>
        <w:t>Puede ser que a un comprador se le desasigne una requisición y se reasigne a otro comprador.</w:t>
      </w:r>
    </w:p>
    <w:sectPr w:rsidR="00C03235" w:rsidRPr="00936FED" w:rsidSect="00562F83">
      <w:footerReference w:type="default" r:id="rId21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7E4D6" w14:textId="77777777" w:rsidR="002A4A6A" w:rsidRDefault="002A4A6A">
      <w:r>
        <w:separator/>
      </w:r>
    </w:p>
  </w:endnote>
  <w:endnote w:type="continuationSeparator" w:id="0">
    <w:p w14:paraId="6C0D7D4E" w14:textId="77777777" w:rsidR="002A4A6A" w:rsidRDefault="002A4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F11CC" w:rsidRPr="00E445D3" w:rsidRDefault="00DF11CC">
    <w:pPr>
      <w:pStyle w:val="Piedepgina"/>
      <w:rPr>
        <w:rFonts w:ascii="Humnst777 BT" w:hAnsi="Humnst777 BT"/>
        <w:sz w:val="2"/>
      </w:rPr>
    </w:pPr>
  </w:p>
  <w:p w14:paraId="296D943D" w14:textId="77777777" w:rsidR="00DF11CC" w:rsidRPr="00073EBE" w:rsidRDefault="00DF11C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F11C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F11C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F11CC" w:rsidRDefault="00DF11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F11C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F11CC" w:rsidRDefault="00DF11CC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proofErr w:type="spellStart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</w:t>
              </w:r>
              <w:proofErr w:type="spellEnd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4FC2E788" w:rsidR="00DF11CC" w:rsidRDefault="00DF11C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4235D9">
            <w:rPr>
              <w:noProof/>
              <w:color w:val="FFFFFF" w:themeColor="background1"/>
            </w:rPr>
            <w:t>9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F11CC" w:rsidRDefault="00DF11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9E128" w14:textId="77777777" w:rsidR="002A4A6A" w:rsidRDefault="002A4A6A">
      <w:r>
        <w:separator/>
      </w:r>
    </w:p>
  </w:footnote>
  <w:footnote w:type="continuationSeparator" w:id="0">
    <w:p w14:paraId="307BA859" w14:textId="77777777" w:rsidR="002A4A6A" w:rsidRDefault="002A4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F11C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F11CC" w:rsidRPr="00465F7B" w:rsidRDefault="00DF11C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F11CC" w:rsidRPr="00B66E5C" w:rsidRDefault="00DF11C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F11CC" w:rsidRPr="000453CE" w:rsidRDefault="00DF11C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11C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F11CC" w:rsidRPr="007A1D28" w:rsidRDefault="00DF11C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F11CC" w:rsidRPr="00CC0DB4" w:rsidRDefault="00DF11C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F11CC" w:rsidRDefault="00DF11C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F11CC" w:rsidRDefault="00DF11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F11C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F11CC" w:rsidRDefault="00DF11C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F11CC" w:rsidRDefault="00DF11C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</w:tr>
    <w:tr w:rsidR="00DF11C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F11CC" w:rsidRDefault="00DF11C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F11CC" w:rsidRDefault="00DF11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0F7B279F"/>
    <w:multiLevelType w:val="hybridMultilevel"/>
    <w:tmpl w:val="002864CE"/>
    <w:lvl w:ilvl="0" w:tplc="F3B640D8">
      <w:numFmt w:val="bullet"/>
      <w:lvlText w:val=""/>
      <w:lvlJc w:val="left"/>
      <w:pPr>
        <w:ind w:left="720" w:hanging="360"/>
      </w:pPr>
      <w:rPr>
        <w:rFonts w:ascii="CIDFont+F3" w:eastAsia="CIDFont+F3" w:hAnsi="CIDFont+F2" w:cs="CIDFont+F3" w:hint="eastAsi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5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7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B278A"/>
    <w:multiLevelType w:val="hybridMultilevel"/>
    <w:tmpl w:val="47A4BB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5911629"/>
    <w:multiLevelType w:val="hybridMultilevel"/>
    <w:tmpl w:val="9AD2EB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15"/>
  </w:num>
  <w:num w:numId="8">
    <w:abstractNumId w:val="13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0"/>
  </w:num>
  <w:num w:numId="22">
    <w:abstractNumId w:val="20"/>
  </w:num>
  <w:num w:numId="23">
    <w:abstractNumId w:val="5"/>
  </w:num>
  <w:num w:numId="24">
    <w:abstractNumId w:val="3"/>
  </w:num>
  <w:num w:numId="25">
    <w:abstractNumId w:val="8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14"/>
  </w:num>
  <w:num w:numId="29">
    <w:abstractNumId w:val="6"/>
  </w:num>
  <w:num w:numId="30">
    <w:abstractNumId w:val="19"/>
  </w:num>
  <w:num w:numId="31">
    <w:abstractNumId w:val="16"/>
  </w:num>
  <w:num w:numId="32">
    <w:abstractNumId w:val="1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565E"/>
    <w:rsid w:val="00017F93"/>
    <w:rsid w:val="0003192A"/>
    <w:rsid w:val="0003267B"/>
    <w:rsid w:val="000424B3"/>
    <w:rsid w:val="00044C83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1856"/>
    <w:rsid w:val="00073EBE"/>
    <w:rsid w:val="00075CB8"/>
    <w:rsid w:val="0008016B"/>
    <w:rsid w:val="00080390"/>
    <w:rsid w:val="00090FB0"/>
    <w:rsid w:val="00094752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E0CE2"/>
    <w:rsid w:val="000E6F5E"/>
    <w:rsid w:val="000F6627"/>
    <w:rsid w:val="000F6903"/>
    <w:rsid w:val="000F6F59"/>
    <w:rsid w:val="001020E1"/>
    <w:rsid w:val="0010266A"/>
    <w:rsid w:val="00103D59"/>
    <w:rsid w:val="00111B97"/>
    <w:rsid w:val="00112388"/>
    <w:rsid w:val="0011301C"/>
    <w:rsid w:val="00120D6B"/>
    <w:rsid w:val="00122372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93178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0617D"/>
    <w:rsid w:val="00206BE9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6524"/>
    <w:rsid w:val="002674D1"/>
    <w:rsid w:val="00280637"/>
    <w:rsid w:val="00285E13"/>
    <w:rsid w:val="00290AD5"/>
    <w:rsid w:val="002924F5"/>
    <w:rsid w:val="00293F4A"/>
    <w:rsid w:val="00295FD7"/>
    <w:rsid w:val="00297EFD"/>
    <w:rsid w:val="002A4A6A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31E1"/>
    <w:rsid w:val="003040F9"/>
    <w:rsid w:val="00304E46"/>
    <w:rsid w:val="003068DD"/>
    <w:rsid w:val="00310BA5"/>
    <w:rsid w:val="0031674F"/>
    <w:rsid w:val="00321A4C"/>
    <w:rsid w:val="0032224D"/>
    <w:rsid w:val="00322962"/>
    <w:rsid w:val="003249FF"/>
    <w:rsid w:val="00330195"/>
    <w:rsid w:val="00331D94"/>
    <w:rsid w:val="00337DEF"/>
    <w:rsid w:val="0034001D"/>
    <w:rsid w:val="003467BF"/>
    <w:rsid w:val="00353756"/>
    <w:rsid w:val="00360F45"/>
    <w:rsid w:val="00362393"/>
    <w:rsid w:val="00363725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0A97"/>
    <w:rsid w:val="003A1F9B"/>
    <w:rsid w:val="003A2325"/>
    <w:rsid w:val="003A583E"/>
    <w:rsid w:val="003B18BB"/>
    <w:rsid w:val="003B3942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D66BE"/>
    <w:rsid w:val="003E4818"/>
    <w:rsid w:val="003E5DC8"/>
    <w:rsid w:val="003F7E6A"/>
    <w:rsid w:val="00402E85"/>
    <w:rsid w:val="00403098"/>
    <w:rsid w:val="004043E5"/>
    <w:rsid w:val="0041565B"/>
    <w:rsid w:val="0041644F"/>
    <w:rsid w:val="0042129A"/>
    <w:rsid w:val="0042155E"/>
    <w:rsid w:val="004235D9"/>
    <w:rsid w:val="00424990"/>
    <w:rsid w:val="00424A6F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34B8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930EC"/>
    <w:rsid w:val="004B3D7A"/>
    <w:rsid w:val="004C2A7A"/>
    <w:rsid w:val="004D348C"/>
    <w:rsid w:val="004D3A26"/>
    <w:rsid w:val="004D4235"/>
    <w:rsid w:val="004D688E"/>
    <w:rsid w:val="004D7392"/>
    <w:rsid w:val="004F4285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A138A"/>
    <w:rsid w:val="005B0BB1"/>
    <w:rsid w:val="005B3722"/>
    <w:rsid w:val="005B634B"/>
    <w:rsid w:val="005B6DA2"/>
    <w:rsid w:val="005C47A8"/>
    <w:rsid w:val="005D488E"/>
    <w:rsid w:val="005D6515"/>
    <w:rsid w:val="005D6876"/>
    <w:rsid w:val="005E318B"/>
    <w:rsid w:val="005E3476"/>
    <w:rsid w:val="005E6CD9"/>
    <w:rsid w:val="005F4827"/>
    <w:rsid w:val="0060736D"/>
    <w:rsid w:val="00611E9F"/>
    <w:rsid w:val="00613051"/>
    <w:rsid w:val="00615304"/>
    <w:rsid w:val="00617A24"/>
    <w:rsid w:val="0062466E"/>
    <w:rsid w:val="00631364"/>
    <w:rsid w:val="00632CA6"/>
    <w:rsid w:val="00633144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87910"/>
    <w:rsid w:val="006911B1"/>
    <w:rsid w:val="006919E9"/>
    <w:rsid w:val="00694B32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193D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2450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5CA"/>
    <w:rsid w:val="007C7BFD"/>
    <w:rsid w:val="007D17C3"/>
    <w:rsid w:val="007D38BD"/>
    <w:rsid w:val="007E1225"/>
    <w:rsid w:val="007E4B47"/>
    <w:rsid w:val="007E5032"/>
    <w:rsid w:val="007E71D3"/>
    <w:rsid w:val="007F5A19"/>
    <w:rsid w:val="007F7B03"/>
    <w:rsid w:val="00804D72"/>
    <w:rsid w:val="0080605A"/>
    <w:rsid w:val="008233BA"/>
    <w:rsid w:val="008276CB"/>
    <w:rsid w:val="008276E8"/>
    <w:rsid w:val="0083072C"/>
    <w:rsid w:val="00831414"/>
    <w:rsid w:val="00833F65"/>
    <w:rsid w:val="00834CFD"/>
    <w:rsid w:val="0083542F"/>
    <w:rsid w:val="0084121F"/>
    <w:rsid w:val="008448ED"/>
    <w:rsid w:val="00845D74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013"/>
    <w:rsid w:val="008816AD"/>
    <w:rsid w:val="00884F47"/>
    <w:rsid w:val="00886966"/>
    <w:rsid w:val="00894A83"/>
    <w:rsid w:val="00896172"/>
    <w:rsid w:val="00897F8A"/>
    <w:rsid w:val="008A05CA"/>
    <w:rsid w:val="008A60F3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4C25"/>
    <w:rsid w:val="0092788C"/>
    <w:rsid w:val="009316E3"/>
    <w:rsid w:val="00936CFC"/>
    <w:rsid w:val="00936FED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A7597"/>
    <w:rsid w:val="009B0D31"/>
    <w:rsid w:val="009B32ED"/>
    <w:rsid w:val="009B44E8"/>
    <w:rsid w:val="009C4905"/>
    <w:rsid w:val="009C7113"/>
    <w:rsid w:val="009D3C1D"/>
    <w:rsid w:val="009D5C49"/>
    <w:rsid w:val="009D6A8A"/>
    <w:rsid w:val="009E14B0"/>
    <w:rsid w:val="009F0A28"/>
    <w:rsid w:val="009F0F50"/>
    <w:rsid w:val="009F1072"/>
    <w:rsid w:val="009F4A2A"/>
    <w:rsid w:val="009F56BE"/>
    <w:rsid w:val="009F6363"/>
    <w:rsid w:val="00A01509"/>
    <w:rsid w:val="00A079E7"/>
    <w:rsid w:val="00A13F90"/>
    <w:rsid w:val="00A158E9"/>
    <w:rsid w:val="00A30BCE"/>
    <w:rsid w:val="00A372B3"/>
    <w:rsid w:val="00A47579"/>
    <w:rsid w:val="00A50069"/>
    <w:rsid w:val="00A54BC7"/>
    <w:rsid w:val="00A54E7F"/>
    <w:rsid w:val="00A567D9"/>
    <w:rsid w:val="00A570BC"/>
    <w:rsid w:val="00A62952"/>
    <w:rsid w:val="00A67526"/>
    <w:rsid w:val="00A7250E"/>
    <w:rsid w:val="00A73901"/>
    <w:rsid w:val="00A7413E"/>
    <w:rsid w:val="00A74A17"/>
    <w:rsid w:val="00A750BE"/>
    <w:rsid w:val="00A80D7E"/>
    <w:rsid w:val="00A80F6C"/>
    <w:rsid w:val="00A82672"/>
    <w:rsid w:val="00A8530C"/>
    <w:rsid w:val="00A8774A"/>
    <w:rsid w:val="00AA0735"/>
    <w:rsid w:val="00AA0F4B"/>
    <w:rsid w:val="00AA24D3"/>
    <w:rsid w:val="00AA6FD6"/>
    <w:rsid w:val="00AB0E3A"/>
    <w:rsid w:val="00AB2C55"/>
    <w:rsid w:val="00AB33FA"/>
    <w:rsid w:val="00AC020C"/>
    <w:rsid w:val="00AC0D72"/>
    <w:rsid w:val="00AC2D21"/>
    <w:rsid w:val="00AD0798"/>
    <w:rsid w:val="00AD0F74"/>
    <w:rsid w:val="00AD1204"/>
    <w:rsid w:val="00AD19D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674AA"/>
    <w:rsid w:val="00B73D3F"/>
    <w:rsid w:val="00B7739C"/>
    <w:rsid w:val="00B9042B"/>
    <w:rsid w:val="00B90954"/>
    <w:rsid w:val="00B91199"/>
    <w:rsid w:val="00B932FE"/>
    <w:rsid w:val="00B95C94"/>
    <w:rsid w:val="00B96B8A"/>
    <w:rsid w:val="00B96F7C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03235"/>
    <w:rsid w:val="00C10396"/>
    <w:rsid w:val="00C10B43"/>
    <w:rsid w:val="00C267B6"/>
    <w:rsid w:val="00C26A6A"/>
    <w:rsid w:val="00C3078A"/>
    <w:rsid w:val="00C33838"/>
    <w:rsid w:val="00C357CE"/>
    <w:rsid w:val="00C369A2"/>
    <w:rsid w:val="00C415C5"/>
    <w:rsid w:val="00C420BB"/>
    <w:rsid w:val="00C46498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766B7"/>
    <w:rsid w:val="00C8659C"/>
    <w:rsid w:val="00CA009B"/>
    <w:rsid w:val="00CA223D"/>
    <w:rsid w:val="00CA2399"/>
    <w:rsid w:val="00CA2451"/>
    <w:rsid w:val="00CA6308"/>
    <w:rsid w:val="00CB14FD"/>
    <w:rsid w:val="00CB2497"/>
    <w:rsid w:val="00CB6EE8"/>
    <w:rsid w:val="00CC00F8"/>
    <w:rsid w:val="00CC0C73"/>
    <w:rsid w:val="00CC0DB4"/>
    <w:rsid w:val="00CC2265"/>
    <w:rsid w:val="00CC73CC"/>
    <w:rsid w:val="00CC7BC2"/>
    <w:rsid w:val="00CD06F5"/>
    <w:rsid w:val="00CD492A"/>
    <w:rsid w:val="00CD7648"/>
    <w:rsid w:val="00CD7EE7"/>
    <w:rsid w:val="00CE1E82"/>
    <w:rsid w:val="00CF27A2"/>
    <w:rsid w:val="00CF4926"/>
    <w:rsid w:val="00CF6866"/>
    <w:rsid w:val="00CF6CF0"/>
    <w:rsid w:val="00D11E68"/>
    <w:rsid w:val="00D14B0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44936"/>
    <w:rsid w:val="00D5161A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281F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DE5891"/>
    <w:rsid w:val="00DF11CC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2773"/>
    <w:rsid w:val="00EA3649"/>
    <w:rsid w:val="00EA5344"/>
    <w:rsid w:val="00EB3696"/>
    <w:rsid w:val="00EB48B0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5C30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44EC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C1CA9"/>
    <w:rsid w:val="00FC55F6"/>
    <w:rsid w:val="00FC5A27"/>
    <w:rsid w:val="00FD2785"/>
    <w:rsid w:val="00FD3E8B"/>
    <w:rsid w:val="00FD689A"/>
    <w:rsid w:val="00FD6FCC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368C5"/>
    <w:rsid w:val="00057695"/>
    <w:rsid w:val="000E1374"/>
    <w:rsid w:val="000F0943"/>
    <w:rsid w:val="000F74DD"/>
    <w:rsid w:val="0010127C"/>
    <w:rsid w:val="00103C34"/>
    <w:rsid w:val="0010794F"/>
    <w:rsid w:val="00186D2E"/>
    <w:rsid w:val="001C240E"/>
    <w:rsid w:val="001E5171"/>
    <w:rsid w:val="00207B56"/>
    <w:rsid w:val="002C2A61"/>
    <w:rsid w:val="003101F2"/>
    <w:rsid w:val="00335F5D"/>
    <w:rsid w:val="003F72F7"/>
    <w:rsid w:val="00452AD1"/>
    <w:rsid w:val="0049450B"/>
    <w:rsid w:val="004B2AD2"/>
    <w:rsid w:val="004E5BB3"/>
    <w:rsid w:val="00540FCB"/>
    <w:rsid w:val="0055212F"/>
    <w:rsid w:val="005728D5"/>
    <w:rsid w:val="005910D5"/>
    <w:rsid w:val="005E45CE"/>
    <w:rsid w:val="006176CA"/>
    <w:rsid w:val="00645061"/>
    <w:rsid w:val="006529BA"/>
    <w:rsid w:val="006A1958"/>
    <w:rsid w:val="007A34D3"/>
    <w:rsid w:val="007A675F"/>
    <w:rsid w:val="00822809"/>
    <w:rsid w:val="00864261"/>
    <w:rsid w:val="00874A2C"/>
    <w:rsid w:val="00881F04"/>
    <w:rsid w:val="008B7D48"/>
    <w:rsid w:val="008C29CE"/>
    <w:rsid w:val="009B09D6"/>
    <w:rsid w:val="009F3EFF"/>
    <w:rsid w:val="00A17938"/>
    <w:rsid w:val="00A52B47"/>
    <w:rsid w:val="00A624B1"/>
    <w:rsid w:val="00A84106"/>
    <w:rsid w:val="00B11CEE"/>
    <w:rsid w:val="00B37442"/>
    <w:rsid w:val="00B74FC1"/>
    <w:rsid w:val="00B962CA"/>
    <w:rsid w:val="00BA753B"/>
    <w:rsid w:val="00BD6F4C"/>
    <w:rsid w:val="00BE4FA7"/>
    <w:rsid w:val="00CD2B27"/>
    <w:rsid w:val="00CF44CC"/>
    <w:rsid w:val="00D05133"/>
    <w:rsid w:val="00D658FD"/>
    <w:rsid w:val="00D940FF"/>
    <w:rsid w:val="00DC40A2"/>
    <w:rsid w:val="00DC6553"/>
    <w:rsid w:val="00DF04A4"/>
    <w:rsid w:val="00E448AC"/>
    <w:rsid w:val="00E62425"/>
    <w:rsid w:val="00E74BA3"/>
    <w:rsid w:val="00E97153"/>
    <w:rsid w:val="00EB4725"/>
    <w:rsid w:val="00F707C5"/>
    <w:rsid w:val="00FB1798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C1414D3-9A72-4DEB-BEC4-649B9BBAF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27</TotalTime>
  <Pages>9</Pages>
  <Words>810</Words>
  <Characters>4458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5258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15</cp:revision>
  <cp:lastPrinted>2007-11-14T03:04:00Z</cp:lastPrinted>
  <dcterms:created xsi:type="dcterms:W3CDTF">2021-09-24T00:51:00Z</dcterms:created>
  <dcterms:modified xsi:type="dcterms:W3CDTF">2021-09-30T19:34:00Z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