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CC95C56" w14:textId="77777777" w:rsidR="008215B0" w:rsidRDefault="008215B0" w:rsidP="008215B0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0F45F707" w:rsidR="00490541" w:rsidRDefault="00511B13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</w:t>
      </w:r>
      <w:r w:rsidR="00515786">
        <w:rPr>
          <w:b w:val="0"/>
          <w:color w:val="000000" w:themeColor="text1"/>
          <w:sz w:val="28"/>
          <w:szCs w:val="28"/>
        </w:rPr>
        <w:t>00</w:t>
      </w:r>
      <w:r>
        <w:rPr>
          <w:b w:val="0"/>
          <w:color w:val="000000" w:themeColor="text1"/>
          <w:sz w:val="28"/>
          <w:szCs w:val="28"/>
        </w:rPr>
        <w:t>11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Pestaña anexos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59E12810" w14:textId="0B1B9237" w:rsidR="009D3A45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885163" w:history="1">
            <w:r w:rsidR="009D3A45" w:rsidRPr="00DE7853">
              <w:rPr>
                <w:rStyle w:val="Hipervnculo"/>
                <w:rFonts w:cs="Arial"/>
                <w:noProof/>
              </w:rPr>
              <w:t>1.</w:t>
            </w:r>
            <w:r w:rsidR="009D3A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D3A45" w:rsidRPr="00DE7853">
              <w:rPr>
                <w:rStyle w:val="Hipervnculo"/>
                <w:rFonts w:cs="Arial"/>
                <w:noProof/>
              </w:rPr>
              <w:t>Caso de Uso: Pestaña anexos.</w:t>
            </w:r>
            <w:r w:rsidR="009D3A45">
              <w:rPr>
                <w:noProof/>
                <w:webHidden/>
              </w:rPr>
              <w:tab/>
            </w:r>
            <w:r w:rsidR="009D3A45">
              <w:rPr>
                <w:noProof/>
                <w:webHidden/>
              </w:rPr>
              <w:fldChar w:fldCharType="begin"/>
            </w:r>
            <w:r w:rsidR="009D3A45">
              <w:rPr>
                <w:noProof/>
                <w:webHidden/>
              </w:rPr>
              <w:instrText xml:space="preserve"> PAGEREF _Toc83885163 \h </w:instrText>
            </w:r>
            <w:r w:rsidR="009D3A45">
              <w:rPr>
                <w:noProof/>
                <w:webHidden/>
              </w:rPr>
            </w:r>
            <w:r w:rsidR="009D3A45">
              <w:rPr>
                <w:noProof/>
                <w:webHidden/>
              </w:rPr>
              <w:fldChar w:fldCharType="separate"/>
            </w:r>
            <w:r w:rsidR="00DB5315">
              <w:rPr>
                <w:noProof/>
                <w:webHidden/>
              </w:rPr>
              <w:t>3</w:t>
            </w:r>
            <w:r w:rsidR="009D3A45">
              <w:rPr>
                <w:noProof/>
                <w:webHidden/>
              </w:rPr>
              <w:fldChar w:fldCharType="end"/>
            </w:r>
          </w:hyperlink>
        </w:p>
        <w:p w14:paraId="2DCAD045" w14:textId="3C06A73C" w:rsidR="009D3A45" w:rsidRDefault="009F61A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5164" w:history="1">
            <w:r w:rsidR="009D3A45" w:rsidRPr="00DE7853">
              <w:rPr>
                <w:rStyle w:val="Hipervnculo"/>
                <w:rFonts w:cs="Arial"/>
                <w:noProof/>
              </w:rPr>
              <w:t>2.</w:t>
            </w:r>
            <w:r w:rsidR="009D3A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D3A45" w:rsidRPr="00DE7853">
              <w:rPr>
                <w:rStyle w:val="Hipervnculo"/>
                <w:rFonts w:cs="Arial"/>
                <w:noProof/>
              </w:rPr>
              <w:t>Descripción.</w:t>
            </w:r>
            <w:r w:rsidR="009D3A45">
              <w:rPr>
                <w:noProof/>
                <w:webHidden/>
              </w:rPr>
              <w:tab/>
            </w:r>
            <w:r w:rsidR="009D3A45">
              <w:rPr>
                <w:noProof/>
                <w:webHidden/>
              </w:rPr>
              <w:fldChar w:fldCharType="begin"/>
            </w:r>
            <w:r w:rsidR="009D3A45">
              <w:rPr>
                <w:noProof/>
                <w:webHidden/>
              </w:rPr>
              <w:instrText xml:space="preserve"> PAGEREF _Toc83885164 \h </w:instrText>
            </w:r>
            <w:r w:rsidR="009D3A45">
              <w:rPr>
                <w:noProof/>
                <w:webHidden/>
              </w:rPr>
            </w:r>
            <w:r w:rsidR="009D3A45">
              <w:rPr>
                <w:noProof/>
                <w:webHidden/>
              </w:rPr>
              <w:fldChar w:fldCharType="separate"/>
            </w:r>
            <w:r w:rsidR="00DB5315">
              <w:rPr>
                <w:noProof/>
                <w:webHidden/>
              </w:rPr>
              <w:t>3</w:t>
            </w:r>
            <w:r w:rsidR="009D3A45">
              <w:rPr>
                <w:noProof/>
                <w:webHidden/>
              </w:rPr>
              <w:fldChar w:fldCharType="end"/>
            </w:r>
          </w:hyperlink>
        </w:p>
        <w:p w14:paraId="58A4B477" w14:textId="538F954D" w:rsidR="009D3A45" w:rsidRDefault="009F61A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5165" w:history="1">
            <w:r w:rsidR="009D3A45" w:rsidRPr="00DE7853">
              <w:rPr>
                <w:rStyle w:val="Hipervnculo"/>
                <w:rFonts w:cs="Arial"/>
                <w:b/>
                <w:noProof/>
              </w:rPr>
              <w:t>3.</w:t>
            </w:r>
            <w:r w:rsidR="009D3A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D3A45" w:rsidRPr="00DE7853">
              <w:rPr>
                <w:rStyle w:val="Hipervnculo"/>
                <w:rFonts w:cs="Arial"/>
                <w:b/>
                <w:noProof/>
              </w:rPr>
              <w:t>Flujo normal.</w:t>
            </w:r>
            <w:r w:rsidR="009D3A45">
              <w:rPr>
                <w:noProof/>
                <w:webHidden/>
              </w:rPr>
              <w:tab/>
            </w:r>
            <w:r w:rsidR="009D3A45">
              <w:rPr>
                <w:noProof/>
                <w:webHidden/>
              </w:rPr>
              <w:fldChar w:fldCharType="begin"/>
            </w:r>
            <w:r w:rsidR="009D3A45">
              <w:rPr>
                <w:noProof/>
                <w:webHidden/>
              </w:rPr>
              <w:instrText xml:space="preserve"> PAGEREF _Toc83885165 \h </w:instrText>
            </w:r>
            <w:r w:rsidR="009D3A45">
              <w:rPr>
                <w:noProof/>
                <w:webHidden/>
              </w:rPr>
            </w:r>
            <w:r w:rsidR="009D3A45">
              <w:rPr>
                <w:noProof/>
                <w:webHidden/>
              </w:rPr>
              <w:fldChar w:fldCharType="separate"/>
            </w:r>
            <w:r w:rsidR="00DB5315">
              <w:rPr>
                <w:noProof/>
                <w:webHidden/>
              </w:rPr>
              <w:t>4</w:t>
            </w:r>
            <w:r w:rsidR="009D3A45">
              <w:rPr>
                <w:noProof/>
                <w:webHidden/>
              </w:rPr>
              <w:fldChar w:fldCharType="end"/>
            </w:r>
          </w:hyperlink>
        </w:p>
        <w:p w14:paraId="41AC2B6C" w14:textId="2CEE746B" w:rsidR="009D3A45" w:rsidRDefault="009F61A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5166" w:history="1">
            <w:r w:rsidR="009D3A45" w:rsidRPr="00DE7853">
              <w:rPr>
                <w:rStyle w:val="Hipervnculo"/>
                <w:rFonts w:cs="Arial"/>
                <w:b/>
                <w:noProof/>
              </w:rPr>
              <w:t>4.</w:t>
            </w:r>
            <w:r w:rsidR="009D3A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D3A45" w:rsidRPr="00DE7853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9D3A45">
              <w:rPr>
                <w:noProof/>
                <w:webHidden/>
              </w:rPr>
              <w:tab/>
            </w:r>
            <w:r w:rsidR="009D3A45">
              <w:rPr>
                <w:noProof/>
                <w:webHidden/>
              </w:rPr>
              <w:fldChar w:fldCharType="begin"/>
            </w:r>
            <w:r w:rsidR="009D3A45">
              <w:rPr>
                <w:noProof/>
                <w:webHidden/>
              </w:rPr>
              <w:instrText xml:space="preserve"> PAGEREF _Toc83885166 \h </w:instrText>
            </w:r>
            <w:r w:rsidR="009D3A45">
              <w:rPr>
                <w:noProof/>
                <w:webHidden/>
              </w:rPr>
            </w:r>
            <w:r w:rsidR="009D3A45">
              <w:rPr>
                <w:noProof/>
                <w:webHidden/>
              </w:rPr>
              <w:fldChar w:fldCharType="separate"/>
            </w:r>
            <w:r w:rsidR="00DB5315">
              <w:rPr>
                <w:noProof/>
                <w:webHidden/>
              </w:rPr>
              <w:t>5</w:t>
            </w:r>
            <w:r w:rsidR="009D3A45">
              <w:rPr>
                <w:noProof/>
                <w:webHidden/>
              </w:rPr>
              <w:fldChar w:fldCharType="end"/>
            </w:r>
          </w:hyperlink>
        </w:p>
        <w:p w14:paraId="050AA12F" w14:textId="14290BCE" w:rsidR="009D3A45" w:rsidRDefault="009F61A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5167" w:history="1">
            <w:r w:rsidR="009D3A45" w:rsidRPr="00DE7853">
              <w:rPr>
                <w:rStyle w:val="Hipervnculo"/>
                <w:rFonts w:cs="Arial"/>
                <w:b/>
                <w:noProof/>
              </w:rPr>
              <w:t>5.</w:t>
            </w:r>
            <w:r w:rsidR="009D3A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D3A45" w:rsidRPr="00DE7853">
              <w:rPr>
                <w:rStyle w:val="Hipervnculo"/>
                <w:rFonts w:cs="Arial"/>
                <w:b/>
                <w:noProof/>
              </w:rPr>
              <w:t>Diccionario de datos.</w:t>
            </w:r>
            <w:bookmarkStart w:id="0" w:name="_GoBack"/>
            <w:bookmarkEnd w:id="0"/>
            <w:r w:rsidR="009D3A45">
              <w:rPr>
                <w:noProof/>
                <w:webHidden/>
              </w:rPr>
              <w:tab/>
            </w:r>
            <w:r w:rsidR="009D3A45">
              <w:rPr>
                <w:noProof/>
                <w:webHidden/>
              </w:rPr>
              <w:fldChar w:fldCharType="begin"/>
            </w:r>
            <w:r w:rsidR="009D3A45">
              <w:rPr>
                <w:noProof/>
                <w:webHidden/>
              </w:rPr>
              <w:instrText xml:space="preserve"> PAGEREF _Toc83885167 \h </w:instrText>
            </w:r>
            <w:r w:rsidR="009D3A45">
              <w:rPr>
                <w:noProof/>
                <w:webHidden/>
              </w:rPr>
            </w:r>
            <w:r w:rsidR="009D3A45">
              <w:rPr>
                <w:noProof/>
                <w:webHidden/>
              </w:rPr>
              <w:fldChar w:fldCharType="separate"/>
            </w:r>
            <w:r w:rsidR="00DB5315">
              <w:rPr>
                <w:noProof/>
                <w:webHidden/>
              </w:rPr>
              <w:t>6</w:t>
            </w:r>
            <w:r w:rsidR="009D3A45">
              <w:rPr>
                <w:noProof/>
                <w:webHidden/>
              </w:rPr>
              <w:fldChar w:fldCharType="end"/>
            </w:r>
          </w:hyperlink>
        </w:p>
        <w:p w14:paraId="03D63E7A" w14:textId="50A8CBE2" w:rsidR="009D3A45" w:rsidRDefault="009F61A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5168" w:history="1">
            <w:r w:rsidR="009D3A45" w:rsidRPr="00DE7853">
              <w:rPr>
                <w:rStyle w:val="Hipervnculo"/>
                <w:rFonts w:cs="Arial"/>
                <w:b/>
                <w:noProof/>
              </w:rPr>
              <w:t>6.</w:t>
            </w:r>
            <w:r w:rsidR="009D3A4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D3A45" w:rsidRPr="00DE7853">
              <w:rPr>
                <w:rStyle w:val="Hipervnculo"/>
                <w:rFonts w:cs="Arial"/>
                <w:b/>
                <w:noProof/>
              </w:rPr>
              <w:t>Anexos.</w:t>
            </w:r>
            <w:r w:rsidR="009D3A45">
              <w:rPr>
                <w:noProof/>
                <w:webHidden/>
              </w:rPr>
              <w:tab/>
            </w:r>
            <w:r w:rsidR="009D3A45">
              <w:rPr>
                <w:noProof/>
                <w:webHidden/>
              </w:rPr>
              <w:fldChar w:fldCharType="begin"/>
            </w:r>
            <w:r w:rsidR="009D3A45">
              <w:rPr>
                <w:noProof/>
                <w:webHidden/>
              </w:rPr>
              <w:instrText xml:space="preserve"> PAGEREF _Toc83885168 \h </w:instrText>
            </w:r>
            <w:r w:rsidR="009D3A45">
              <w:rPr>
                <w:noProof/>
                <w:webHidden/>
              </w:rPr>
            </w:r>
            <w:r w:rsidR="009D3A45">
              <w:rPr>
                <w:noProof/>
                <w:webHidden/>
              </w:rPr>
              <w:fldChar w:fldCharType="separate"/>
            </w:r>
            <w:r w:rsidR="00DB5315">
              <w:rPr>
                <w:noProof/>
                <w:webHidden/>
              </w:rPr>
              <w:t>8</w:t>
            </w:r>
            <w:r w:rsidR="009D3A45">
              <w:rPr>
                <w:noProof/>
                <w:webHidden/>
              </w:rPr>
              <w:fldChar w:fldCharType="end"/>
            </w:r>
          </w:hyperlink>
        </w:p>
        <w:p w14:paraId="02AB4D39" w14:textId="6881E2A8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73D5A444" w:rsidR="009B44E8" w:rsidRDefault="00511B13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885163"/>
      <w:r>
        <w:rPr>
          <w:rFonts w:cs="Arial"/>
        </w:rPr>
        <w:lastRenderedPageBreak/>
        <w:t>Caso de Uso: Pestaña anexos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885164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2134533F" w14:textId="3C4F6D77" w:rsidR="00717985" w:rsidRPr="006108F7" w:rsidRDefault="00D424D2" w:rsidP="006108F7">
      <w:pPr>
        <w:pStyle w:val="Descripcin"/>
        <w:ind w:left="360"/>
        <w:jc w:val="both"/>
        <w:rPr>
          <w:bCs w:val="0"/>
        </w:rPr>
      </w:pPr>
      <w:r>
        <w:rPr>
          <w:bCs w:val="0"/>
        </w:rPr>
        <w:t>Se describe el proceso de caso de uso en la pestaña de requisiciones “Anexos” dentro del módulo de “Adquisiciones”, así como los diferentes escenarios emergentes sobre el proceso.</w:t>
      </w:r>
    </w:p>
    <w:p w14:paraId="49629BBE" w14:textId="77777777" w:rsidR="00D424D2" w:rsidRPr="00D424D2" w:rsidRDefault="00D424D2" w:rsidP="00D424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383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2EFE5F87" w:rsidR="00CD7EE7" w:rsidRPr="009B44E8" w:rsidRDefault="00511B13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>
              <w:rPr>
                <w:b/>
              </w:rPr>
              <w:t>11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58999168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6108F7">
              <w:rPr>
                <w:szCs w:val="28"/>
              </w:rPr>
              <w:t>1</w:t>
            </w:r>
            <w:r>
              <w:rPr>
                <w:szCs w:val="28"/>
              </w:rPr>
              <w:t xml:space="preserve"> (</w:t>
            </w:r>
            <w:r w:rsidR="006108F7">
              <w:rPr>
                <w:szCs w:val="28"/>
              </w:rPr>
              <w:t>29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43A60ED2" w14:textId="06975CC5" w:rsidR="00717985" w:rsidRPr="00297EFD" w:rsidRDefault="007D717A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 la pestaña. Para la edición se requiere un registro previo dentro del apartado de requisiciones.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38541606" w:rsidR="009B32ED" w:rsidRPr="00FF5CE7" w:rsidRDefault="00517F84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Este apartado permite al actor hacer una selección de anexos</w:t>
            </w:r>
            <w:r w:rsidRPr="009B2262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de la </w:t>
            </w:r>
            <w:r w:rsidRPr="009B2262">
              <w:rPr>
                <w:color w:val="000000" w:themeColor="text1"/>
                <w:szCs w:val="28"/>
              </w:rPr>
              <w:t>Requisición, para poder seleccionar los rubros que correspondan.</w:t>
            </w:r>
          </w:p>
        </w:tc>
      </w:tr>
      <w:tr w:rsidR="008759E2" w:rsidRPr="00211FC3" w14:paraId="2374E7D6" w14:textId="77777777" w:rsidTr="00AD19D4">
        <w:trPr>
          <w:trHeight w:val="554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AD19D4">
        <w:trPr>
          <w:trHeight w:val="265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1D807738" w:rsidR="00542CC3" w:rsidRPr="00E91C7F" w:rsidRDefault="00F606AD" w:rsidP="00133911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1A5B4E33" w:rsidR="00DF11CC" w:rsidRPr="003A2325" w:rsidRDefault="00DF11CC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6593754E" w14:textId="77777777" w:rsidR="006108F7" w:rsidRDefault="006108F7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5E85CBCC" w14:textId="10E2BDAE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885165"/>
      <w:r>
        <w:rPr>
          <w:rFonts w:cs="Arial"/>
          <w:b/>
          <w:sz w:val="26"/>
          <w:szCs w:val="26"/>
        </w:rPr>
        <w:lastRenderedPageBreak/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096C7428" w14:textId="06AC5F81" w:rsidR="00DB1846" w:rsidRDefault="00DB1846">
      <w:pPr>
        <w:rPr>
          <w:rFonts w:eastAsiaTheme="majorEastAsia" w:cstheme="majorBidi"/>
          <w:b/>
          <w:bCs/>
          <w:szCs w:val="28"/>
          <w:lang w:val="es-MX" w:eastAsia="ja-JP"/>
        </w:rPr>
      </w:pPr>
    </w:p>
    <w:p w14:paraId="2C4CE5C6" w14:textId="3CD318D5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1979B53B" w:rsidR="00AA24D3" w:rsidRPr="006108F7" w:rsidRDefault="00AA24D3" w:rsidP="006108F7">
      <w:pPr>
        <w:jc w:val="both"/>
        <w:rPr>
          <w:rFonts w:cs="Arial"/>
          <w:lang w:val="es-MX" w:eastAsia="ja-JP"/>
        </w:rPr>
      </w:pPr>
    </w:p>
    <w:p w14:paraId="7AF61104" w14:textId="77777777" w:rsidR="00E73CD2" w:rsidRPr="006108F7" w:rsidRDefault="00E73CD2" w:rsidP="006108F7">
      <w:pPr>
        <w:jc w:val="both"/>
        <w:rPr>
          <w:rFonts w:cs="Arial"/>
          <w:color w:val="000000"/>
          <w:lang w:val="es-MX" w:eastAsia="es-MX"/>
        </w:rPr>
      </w:pPr>
      <w:r w:rsidRPr="006108F7">
        <w:rPr>
          <w:rFonts w:cs="Arial"/>
          <w:color w:val="000000"/>
          <w:lang w:val="es-MX" w:eastAsia="es-MX"/>
        </w:rPr>
        <w:t>Los campos obligatorios se describen en el diccionario de datos y estos no deben ser valores nulos.</w:t>
      </w:r>
    </w:p>
    <w:p w14:paraId="5BB968B4" w14:textId="51CB857F" w:rsidR="00E73CD2" w:rsidRPr="006108F7" w:rsidRDefault="00E73CD2" w:rsidP="006108F7">
      <w:pPr>
        <w:jc w:val="both"/>
        <w:rPr>
          <w:rFonts w:cs="Arial"/>
          <w:lang w:val="es-MX" w:eastAsia="ja-JP"/>
        </w:rPr>
      </w:pPr>
    </w:p>
    <w:p w14:paraId="7BD7D3EB" w14:textId="4466F6BC" w:rsidR="00AB2D12" w:rsidRPr="006108F7" w:rsidRDefault="00AB2D12" w:rsidP="006108F7">
      <w:pPr>
        <w:jc w:val="both"/>
        <w:rPr>
          <w:rFonts w:cs="Arial"/>
          <w:lang w:val="es-MX" w:eastAsia="en-US"/>
        </w:rPr>
      </w:pPr>
      <w:r w:rsidRPr="006108F7">
        <w:rPr>
          <w:rFonts w:cs="Arial"/>
          <w:lang w:val="es-MX" w:eastAsia="en-US"/>
        </w:rPr>
        <w:t xml:space="preserve">En la pestaña </w:t>
      </w:r>
      <w:r w:rsidR="006108F7">
        <w:rPr>
          <w:rFonts w:cs="Arial"/>
          <w:lang w:val="es-MX" w:eastAsia="en-US"/>
        </w:rPr>
        <w:t>“Anexos” se</w:t>
      </w:r>
      <w:r w:rsidRPr="006108F7">
        <w:rPr>
          <w:rFonts w:cs="Arial"/>
          <w:lang w:val="es-MX" w:eastAsia="en-US"/>
        </w:rPr>
        <w:t xml:space="preserve"> </w:t>
      </w:r>
      <w:r w:rsidR="006108F7" w:rsidRPr="006108F7">
        <w:rPr>
          <w:rFonts w:cs="Arial"/>
          <w:lang w:val="es-MX" w:eastAsia="en-US"/>
        </w:rPr>
        <w:t>considerar</w:t>
      </w:r>
      <w:r w:rsidR="006108F7">
        <w:rPr>
          <w:rFonts w:cs="Arial"/>
          <w:lang w:val="es-MX" w:eastAsia="en-US"/>
        </w:rPr>
        <w:t>á</w:t>
      </w:r>
      <w:r w:rsidRPr="006108F7">
        <w:rPr>
          <w:rFonts w:cs="Arial"/>
          <w:lang w:val="es-MX" w:eastAsia="en-US"/>
        </w:rPr>
        <w:t xml:space="preserve"> los renglones de la imagen anterior. Los dos primeros</w:t>
      </w:r>
      <w:r w:rsidR="006108F7">
        <w:rPr>
          <w:rFonts w:cs="Arial"/>
          <w:lang w:val="es-MX" w:eastAsia="en-US"/>
        </w:rPr>
        <w:t xml:space="preserve"> </w:t>
      </w:r>
      <w:r w:rsidRPr="006108F7">
        <w:rPr>
          <w:rFonts w:cs="Arial"/>
          <w:lang w:val="es-MX" w:eastAsia="en-US"/>
        </w:rPr>
        <w:t>renglones serán fijos y, poder agregar “n” renglones según lo requiera el cliente.</w:t>
      </w: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611DE67E" w14:textId="77777777" w:rsidR="00927C3B" w:rsidRDefault="00927C3B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51BEC90" w14:textId="2F86CAC6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885166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19309750" w14:textId="3CE8B197" w:rsidR="00A73901" w:rsidRPr="00DB1846" w:rsidRDefault="00EE7FE9">
      <w:r w:rsidRPr="00EE7FE9">
        <w:rPr>
          <w:rFonts w:cs="Arial"/>
          <w:b/>
          <w:noProof/>
          <w:sz w:val="26"/>
          <w:szCs w:val="26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07EF8EBC" wp14:editId="69AA6146">
            <wp:simplePos x="0" y="0"/>
            <wp:positionH relativeFrom="column">
              <wp:posOffset>411208</wp:posOffset>
            </wp:positionH>
            <wp:positionV relativeFrom="paragraph">
              <wp:posOffset>1229818</wp:posOffset>
            </wp:positionV>
            <wp:extent cx="5115651" cy="4290859"/>
            <wp:effectExtent l="0" t="0" r="8890" b="0"/>
            <wp:wrapNone/>
            <wp:docPr id="3" name="Imagen 3" descr="C:\Users\acer\Desktop\Migob\2 FICHA DE TRABAJO No. 69 REQUISICIONES\formato caso de uso.drawio editar y agre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Migob\2 FICHA DE TRABAJO No. 69 REQUISICIONES\formato caso de uso.drawio editar y agreg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" t="6866" r="1524" b="12511"/>
                    <a:stretch/>
                  </pic:blipFill>
                  <pic:spPr bwMode="auto">
                    <a:xfrm>
                      <a:off x="0" y="0"/>
                      <a:ext cx="5118529" cy="429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5pt;height:439.7pt" o:ole="">
            <v:imagedata r:id="rId17" o:title=""/>
          </v:shape>
          <o:OLEObject Type="Embed" ProgID="Visio.Drawing.15" ShapeID="_x0000_i1025" DrawAspect="Content" ObjectID="_1694511213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73901"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885167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7"/>
        <w:gridCol w:w="6332"/>
      </w:tblGrid>
      <w:tr w:rsidR="00927C3B" w:rsidRPr="00927C3B" w14:paraId="23CDF7B5" w14:textId="77777777" w:rsidTr="00927C3B">
        <w:trPr>
          <w:trHeight w:val="300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0F931" w14:textId="77777777" w:rsidR="00927C3B" w:rsidRPr="00927C3B" w:rsidRDefault="00927C3B" w:rsidP="00927C3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27C3B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6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4B4B69A" w14:textId="77777777" w:rsidR="00927C3B" w:rsidRPr="00927C3B" w:rsidRDefault="00927C3B" w:rsidP="00927C3B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927C3B">
              <w:rPr>
                <w:rFonts w:cs="Arial"/>
                <w:color w:val="000000"/>
                <w:lang w:val="es-MX" w:eastAsia="es-MX"/>
              </w:rPr>
              <w:t>requisiciones_pestañas</w:t>
            </w:r>
            <w:proofErr w:type="spellEnd"/>
          </w:p>
        </w:tc>
      </w:tr>
      <w:tr w:rsidR="00927C3B" w:rsidRPr="00927C3B" w14:paraId="312F8830" w14:textId="77777777" w:rsidTr="00927C3B">
        <w:trPr>
          <w:trHeight w:val="300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4925A" w14:textId="77777777" w:rsidR="00927C3B" w:rsidRPr="00927C3B" w:rsidRDefault="00927C3B" w:rsidP="00927C3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927C3B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6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78F57FE" w14:textId="39F47C87" w:rsidR="00927C3B" w:rsidRPr="00927C3B" w:rsidRDefault="00927C3B" w:rsidP="00927C3B">
            <w:pPr>
              <w:rPr>
                <w:rFonts w:cs="Arial"/>
                <w:color w:val="000000"/>
                <w:lang w:val="es-MX" w:eastAsia="es-MX"/>
              </w:rPr>
            </w:pPr>
            <w:r w:rsidRPr="00927C3B">
              <w:rPr>
                <w:rFonts w:cs="Arial"/>
                <w:color w:val="000000"/>
                <w:lang w:val="es-MX" w:eastAsia="es-MX"/>
              </w:rPr>
              <w:t>Pestaña anexos en el módulo de requisiciones.</w:t>
            </w:r>
          </w:p>
        </w:tc>
      </w:tr>
    </w:tbl>
    <w:p w14:paraId="5CB7FBA0" w14:textId="776C91BF" w:rsidR="00AA0F4B" w:rsidRPr="00927C3B" w:rsidRDefault="00AA0F4B" w:rsidP="00A7413E">
      <w:pPr>
        <w:outlineLvl w:val="0"/>
        <w:rPr>
          <w:rFonts w:cs="Arial"/>
          <w:b/>
          <w:sz w:val="26"/>
          <w:szCs w:val="26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43"/>
        <w:gridCol w:w="993"/>
        <w:gridCol w:w="992"/>
        <w:gridCol w:w="992"/>
        <w:gridCol w:w="851"/>
        <w:gridCol w:w="850"/>
        <w:gridCol w:w="1788"/>
      </w:tblGrid>
      <w:tr w:rsidR="00DB5315" w14:paraId="656B77B3" w14:textId="77777777" w:rsidTr="00DB5315">
        <w:trPr>
          <w:trHeight w:val="312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FDD19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1CAFD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553FB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398A0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3272B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C2459C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532DC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CFCCF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DB5315" w14:paraId="422784E7" w14:textId="77777777" w:rsidTr="00DB5315">
        <w:trPr>
          <w:trHeight w:val="312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BFA72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E140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51511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5E539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9074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D7654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333A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7398C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DB5315" w14:paraId="31D7B0B1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271FB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clave_pestañas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7B586B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BB720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CF2B9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865D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85F05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22232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66E123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 del modelo.</w:t>
            </w:r>
          </w:p>
        </w:tc>
      </w:tr>
      <w:tr w:rsidR="00DB5315" w14:paraId="367AF11C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239E3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clave_requsicion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938D28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9B339D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17E015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FC5B80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EF71E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B2DE3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CC3E34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identifica la requisición correspondiente.</w:t>
            </w:r>
          </w:p>
        </w:tc>
      </w:tr>
      <w:tr w:rsidR="00DB5315" w14:paraId="140759B5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09D0F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61E3E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3098A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1C4E1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4ACC19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4A531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1EE90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E9F921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identifica la entidad municipal correspondiente.</w:t>
            </w:r>
          </w:p>
        </w:tc>
      </w:tr>
      <w:tr w:rsidR="00DB5315" w14:paraId="3EE06A5B" w14:textId="77777777" w:rsidTr="00DB5315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92BD3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cog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32AE5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F18D19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EE64D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5F94D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9FD4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C75640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4C903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El COG de las claves presupuestales que tiene autorizada la UR del usuario que realiza la Requisición.</w:t>
            </w:r>
          </w:p>
        </w:tc>
      </w:tr>
      <w:tr w:rsidR="00DB5315" w14:paraId="31EC08DF" w14:textId="77777777" w:rsidTr="00DB5315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CFEF9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E6F1A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8E75A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0364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2FC9D8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5F1AD8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58CD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49BD33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Unidad responsable</w:t>
            </w:r>
          </w:p>
        </w:tc>
      </w:tr>
      <w:tr w:rsidR="00DB5315" w14:paraId="68E54814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D2775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fuente_financiamiento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7F822E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B1EDE8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0DD42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35101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7C190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897E6A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C37ED3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Fuente responsable</w:t>
            </w:r>
          </w:p>
        </w:tc>
      </w:tr>
      <w:tr w:rsidR="00DB5315" w14:paraId="7B3F4EF0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0B28E4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programa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C95CF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BFE05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CB4C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0CBAD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29653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DA5FA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527A8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Programa</w:t>
            </w:r>
          </w:p>
        </w:tc>
      </w:tr>
      <w:tr w:rsidR="00DB5315" w14:paraId="61C6178E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45794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proyecto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60B57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1F4565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5E42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F3378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664102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8CF55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6AF0B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Proyecto</w:t>
            </w:r>
          </w:p>
        </w:tc>
      </w:tr>
      <w:tr w:rsidR="00DB5315" w14:paraId="6FCDE91E" w14:textId="77777777" w:rsidTr="00DB5315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28545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garantia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F6403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EC868D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2C9A8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2F043A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C208E0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DB511E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C3BA47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garantía.</w:t>
            </w:r>
          </w:p>
        </w:tc>
      </w:tr>
      <w:tr w:rsidR="00DB5315" w14:paraId="3E97A093" w14:textId="77777777" w:rsidTr="00DB5315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750DFF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servicio_postventa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A6DCCF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71BDA0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848774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D4F4D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7EE81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B580D0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1B7D02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servicio Post-venta.</w:t>
            </w:r>
          </w:p>
        </w:tc>
      </w:tr>
      <w:tr w:rsidR="00DB5315" w14:paraId="283ED666" w14:textId="77777777" w:rsidTr="00DB5315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801FD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soporte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137E8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7A6F77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12D3D6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AE02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014078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308D8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472AB9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soporte.</w:t>
            </w:r>
          </w:p>
        </w:tc>
      </w:tr>
      <w:tr w:rsidR="00DB5315" w14:paraId="03B4D888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3BCB5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capacitacion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5B2154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1A687D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73624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4B56E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11934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09B02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7781A2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capacitación.</w:t>
            </w:r>
          </w:p>
        </w:tc>
      </w:tr>
      <w:tr w:rsidR="00DB5315" w14:paraId="6B16570C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3811E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instalacion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D4B92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921AA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7D59E3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E3F38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C1472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92FBB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98FC5D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instalación.</w:t>
            </w:r>
          </w:p>
        </w:tc>
      </w:tr>
      <w:tr w:rsidR="00DB5315" w14:paraId="3BBB5DE7" w14:textId="77777777" w:rsidTr="00DB5315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64A57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lastRenderedPageBreak/>
              <w:t>otros_criterios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EC380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EBB73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39FC39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8E018F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DE7F52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76BB8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7C404B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 de texto para señalar el otro criterio con el cual la requisición cuenta.</w:t>
            </w:r>
          </w:p>
        </w:tc>
      </w:tr>
      <w:tr w:rsidR="00DB5315" w14:paraId="47E099AE" w14:textId="77777777" w:rsidTr="00DB5315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E4CE6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texto_otroscriterios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A8CF33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21A17B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3CD03D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0D84D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EB773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C09436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2C8DD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Campo de texto para indicar cuál es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otro criterio con el cual la requisición cuenta.</w:t>
            </w:r>
          </w:p>
        </w:tc>
      </w:tr>
      <w:tr w:rsidR="00DB5315" w14:paraId="35220F91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4886C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ficha_tecnica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A25367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666ACA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B8F18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D38AE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841E17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8318A6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555171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ficha técnica.</w:t>
            </w:r>
          </w:p>
        </w:tc>
      </w:tr>
      <w:tr w:rsidR="00DB5315" w14:paraId="477D57E9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BEFA6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documento_fichatecnica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59DD1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42960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42889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63CF62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7C49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E5EA1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104AF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ficha técnica.</w:t>
            </w:r>
          </w:p>
        </w:tc>
      </w:tr>
      <w:tr w:rsidR="00DB5315" w14:paraId="4B85FE06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A2512C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carta_descriptiva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0E26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CB101E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36224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E7774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97FA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3BDDB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74243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carta descriptiva.</w:t>
            </w:r>
          </w:p>
        </w:tc>
      </w:tr>
      <w:tr w:rsidR="00DB5315" w14:paraId="74F117A4" w14:textId="77777777" w:rsidTr="00DB5315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6F056B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documento_cartadescriptiva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FC086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9A8D3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CE7FD1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0A549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CBCCA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35C3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6553F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carta descriptiva</w:t>
            </w:r>
          </w:p>
        </w:tc>
      </w:tr>
      <w:tr w:rsidR="00DB5315" w14:paraId="1C5A68F0" w14:textId="77777777" w:rsidTr="00DB5315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4F2E6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otros_anexos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7595E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7C2FA2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3C3470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B49DAD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11F2C1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AA817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F22E5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otros anexos.</w:t>
            </w:r>
          </w:p>
        </w:tc>
      </w:tr>
      <w:tr w:rsidR="00DB5315" w14:paraId="6877C48F" w14:textId="77777777" w:rsidTr="00DB5315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87193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documento_otrosanexos1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A074E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E716E5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64E0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CE9C4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30E203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B76D1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9EEB7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otros anexos. Campo 1</w:t>
            </w:r>
          </w:p>
        </w:tc>
      </w:tr>
      <w:tr w:rsidR="00DB5315" w14:paraId="36243EE7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BC993C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documento_otrosanexos2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4F733B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046F81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36963B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E44A0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B9D3F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C3BBF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D01A1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otros anexos. Campo 2</w:t>
            </w:r>
          </w:p>
        </w:tc>
      </w:tr>
      <w:tr w:rsidR="00DB5315" w14:paraId="74A89CA3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8DED59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documento_otrosanexos3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74979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A6E25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D023FB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14A46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B2B7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0FF58A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B592B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otros anexos. Campo 3</w:t>
            </w:r>
          </w:p>
        </w:tc>
      </w:tr>
      <w:tr w:rsidR="00DB5315" w14:paraId="05000C28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E0723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texto_justificacion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48F2C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E5736E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8A4B42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75E609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6D6E9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F9B35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A2360A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Esta pestaña es un recuadro de texto libre.</w:t>
            </w:r>
          </w:p>
        </w:tc>
      </w:tr>
      <w:tr w:rsidR="00DB5315" w14:paraId="6C0A3620" w14:textId="77777777" w:rsidTr="00DB5315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F0AEF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texto_observaciones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359B4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51101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A1932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57817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6CFDE5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55177A" w14:textId="77777777" w:rsidR="00DB5315" w:rsidRDefault="00DB5315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7282A1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Esta pestaña es un recuadro de texto libre.</w:t>
            </w:r>
          </w:p>
        </w:tc>
      </w:tr>
    </w:tbl>
    <w:p w14:paraId="516820C8" w14:textId="77777777" w:rsidR="009D3A45" w:rsidRDefault="009D3A45" w:rsidP="00AA0F4B">
      <w:pPr>
        <w:rPr>
          <w:rFonts w:cs="Arial"/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  <w:gridCol w:w="4471"/>
      </w:tblGrid>
      <w:tr w:rsidR="00DB5315" w14:paraId="5049370D" w14:textId="77777777" w:rsidTr="00DB5315">
        <w:trPr>
          <w:trHeight w:val="17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4694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Relaciones: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clave_requsicion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694DA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</w:tr>
      <w:tr w:rsidR="00DB5315" w14:paraId="2F8A801D" w14:textId="77777777" w:rsidTr="00DB5315">
        <w:trPr>
          <w:trHeight w:val="97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1CEFB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clave_requisicion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E442E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  <w:tr w:rsidR="00DB5315" w14:paraId="488B5534" w14:textId="77777777" w:rsidTr="00DB5315">
        <w:trPr>
          <w:trHeight w:val="5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1A57C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674CB" w14:textId="77777777" w:rsidR="00DB5315" w:rsidRDefault="00DB5315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</w:tbl>
    <w:p w14:paraId="312D33CB" w14:textId="3AB51EB7" w:rsidR="00AA0F4B" w:rsidRDefault="00AA0F4B" w:rsidP="00AA0F4B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6AAFDADF" w14:textId="06175CD4" w:rsidR="00A7413E" w:rsidRDefault="00AA0F4B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3885168"/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4950DEA6" w14:textId="77777777" w:rsidR="00511B13" w:rsidRDefault="00511B13" w:rsidP="00511B13">
      <w:pPr>
        <w:pStyle w:val="Prrafodelista"/>
        <w:ind w:left="360"/>
        <w:outlineLvl w:val="0"/>
        <w:rPr>
          <w:rFonts w:cs="Arial"/>
          <w:b/>
          <w:sz w:val="26"/>
          <w:szCs w:val="26"/>
        </w:rPr>
      </w:pPr>
    </w:p>
    <w:p w14:paraId="42CC7135" w14:textId="77777777" w:rsidR="00511B13" w:rsidRDefault="00511B13" w:rsidP="00A80D7E">
      <w:pPr>
        <w:rPr>
          <w:lang w:val="es-MX" w:eastAsia="en-US"/>
        </w:rPr>
      </w:pPr>
      <w:bookmarkStart w:id="8" w:name="_Toc82510010"/>
      <w:r>
        <w:rPr>
          <w:lang w:val="es-MX" w:eastAsia="en-US"/>
        </w:rPr>
        <w:t>Se presenta el planteamiento del diseño del caso de uso en cuestión</w:t>
      </w:r>
      <w:bookmarkEnd w:id="8"/>
      <w:r>
        <w:rPr>
          <w:lang w:val="es-MX" w:eastAsia="en-US"/>
        </w:rPr>
        <w:t>.</w:t>
      </w:r>
    </w:p>
    <w:p w14:paraId="4528A2D3" w14:textId="5DC756E5" w:rsidR="00AA0F4B" w:rsidRPr="00AA0F4B" w:rsidRDefault="00AA0F4B" w:rsidP="00A80D7E">
      <w:pPr>
        <w:rPr>
          <w:lang w:val="es-MX" w:eastAsia="en-US"/>
        </w:rPr>
      </w:pPr>
      <w:r>
        <w:rPr>
          <w:lang w:val="es-MX" w:eastAsia="en-US"/>
        </w:rPr>
        <w:br/>
      </w:r>
      <w:r w:rsidR="00EE7FE9" w:rsidRPr="00EE7FE9">
        <w:rPr>
          <w:noProof/>
          <w:lang w:val="es-MX" w:eastAsia="es-MX"/>
        </w:rPr>
        <w:drawing>
          <wp:inline distT="0" distB="0" distL="0" distR="0" wp14:anchorId="28AF0C8E" wp14:editId="13E1F02B">
            <wp:extent cx="4441190" cy="19215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F4B" w:rsidRPr="00AA0F4B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B50E7" w14:textId="77777777" w:rsidR="009F61A2" w:rsidRDefault="009F61A2">
      <w:r>
        <w:separator/>
      </w:r>
    </w:p>
  </w:endnote>
  <w:endnote w:type="continuationSeparator" w:id="0">
    <w:p w14:paraId="567BED06" w14:textId="77777777" w:rsidR="009F61A2" w:rsidRDefault="009F6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55D4BD92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B5315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E93A8" w14:textId="77777777" w:rsidR="009F61A2" w:rsidRDefault="009F61A2">
      <w:r>
        <w:separator/>
      </w:r>
    </w:p>
  </w:footnote>
  <w:footnote w:type="continuationSeparator" w:id="0">
    <w:p w14:paraId="2ED11C35" w14:textId="77777777" w:rsidR="009F61A2" w:rsidRDefault="009F6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D7D9F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1746A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1B13"/>
    <w:rsid w:val="00513526"/>
    <w:rsid w:val="00513E8F"/>
    <w:rsid w:val="0051515A"/>
    <w:rsid w:val="00515786"/>
    <w:rsid w:val="00515B07"/>
    <w:rsid w:val="00515BE2"/>
    <w:rsid w:val="0051741F"/>
    <w:rsid w:val="00517F84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08F7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6EFF"/>
    <w:rsid w:val="00667385"/>
    <w:rsid w:val="00671AD6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06BA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D717A"/>
    <w:rsid w:val="007E1225"/>
    <w:rsid w:val="007E451F"/>
    <w:rsid w:val="007E5032"/>
    <w:rsid w:val="007E71D3"/>
    <w:rsid w:val="007F5A19"/>
    <w:rsid w:val="007F7B03"/>
    <w:rsid w:val="00804D72"/>
    <w:rsid w:val="0080605A"/>
    <w:rsid w:val="008215B0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27C3B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3A45"/>
    <w:rsid w:val="009D5C49"/>
    <w:rsid w:val="009D6A8A"/>
    <w:rsid w:val="009E14B0"/>
    <w:rsid w:val="009F0A28"/>
    <w:rsid w:val="009F0F50"/>
    <w:rsid w:val="009F1072"/>
    <w:rsid w:val="009F4A2A"/>
    <w:rsid w:val="009F56BE"/>
    <w:rsid w:val="009F61A2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77048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2D12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AF0EA5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3103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1560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3780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24D2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1846"/>
    <w:rsid w:val="00DB2B3D"/>
    <w:rsid w:val="00DB5315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73CD2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EE7FE9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54E46"/>
    <w:rsid w:val="00F606AD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478D9"/>
    <w:rsid w:val="00186D2E"/>
    <w:rsid w:val="001C240E"/>
    <w:rsid w:val="001E5171"/>
    <w:rsid w:val="00207B56"/>
    <w:rsid w:val="00236882"/>
    <w:rsid w:val="002C2A61"/>
    <w:rsid w:val="00335F5D"/>
    <w:rsid w:val="003F30B2"/>
    <w:rsid w:val="003F72F7"/>
    <w:rsid w:val="00452AD1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A34D3"/>
    <w:rsid w:val="007A675F"/>
    <w:rsid w:val="00822809"/>
    <w:rsid w:val="00864261"/>
    <w:rsid w:val="00874A2C"/>
    <w:rsid w:val="008B4F9C"/>
    <w:rsid w:val="008B7D48"/>
    <w:rsid w:val="008F3FA7"/>
    <w:rsid w:val="009B09D6"/>
    <w:rsid w:val="009B5B3A"/>
    <w:rsid w:val="009F3EFF"/>
    <w:rsid w:val="00A17938"/>
    <w:rsid w:val="00A52B47"/>
    <w:rsid w:val="00A624B1"/>
    <w:rsid w:val="00A84106"/>
    <w:rsid w:val="00B11CEE"/>
    <w:rsid w:val="00B37442"/>
    <w:rsid w:val="00B74FC1"/>
    <w:rsid w:val="00BA753B"/>
    <w:rsid w:val="00BD6F4C"/>
    <w:rsid w:val="00BF21B3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EC4320"/>
    <w:rsid w:val="00F707C5"/>
    <w:rsid w:val="00FA5ECF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F977542-6967-49AA-8327-C09C0DF0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39</TotalTime>
  <Pages>8</Pages>
  <Words>805</Words>
  <Characters>4432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5227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18</cp:revision>
  <cp:lastPrinted>2007-11-14T03:04:00Z</cp:lastPrinted>
  <dcterms:created xsi:type="dcterms:W3CDTF">2021-09-24T00:51:00Z</dcterms:created>
  <dcterms:modified xsi:type="dcterms:W3CDTF">2021-09-30T19:47:00Z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