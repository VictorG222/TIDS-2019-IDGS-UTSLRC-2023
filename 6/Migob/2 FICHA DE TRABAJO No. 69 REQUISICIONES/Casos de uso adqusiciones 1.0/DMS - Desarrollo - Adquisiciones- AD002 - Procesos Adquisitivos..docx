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0284E5FC" w14:textId="77777777" w:rsidR="00983D73" w:rsidRDefault="00983D73" w:rsidP="00983D73">
      <w:pPr>
        <w:pStyle w:val="HP-TtulodelDocumento"/>
        <w:rPr>
          <w:bCs w:val="0"/>
          <w:color w:val="auto"/>
          <w:sz w:val="28"/>
          <w:szCs w:val="28"/>
        </w:rPr>
      </w:pPr>
      <w:r>
        <w:rPr>
          <w:bCs w:val="0"/>
          <w:color w:val="auto"/>
          <w:sz w:val="28"/>
          <w:szCs w:val="28"/>
        </w:rPr>
        <w:t>Módulo de Adquisiciones</w:t>
      </w:r>
    </w:p>
    <w:p w14:paraId="296D93AE" w14:textId="4938C55C" w:rsidR="00490541" w:rsidRDefault="00C76326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AD</w:t>
      </w:r>
      <w:r w:rsidR="00515786">
        <w:rPr>
          <w:b w:val="0"/>
          <w:color w:val="000000" w:themeColor="text1"/>
          <w:sz w:val="28"/>
          <w:szCs w:val="28"/>
        </w:rPr>
        <w:t>00</w:t>
      </w:r>
      <w:r w:rsidR="000C2372">
        <w:rPr>
          <w:b w:val="0"/>
          <w:color w:val="000000" w:themeColor="text1"/>
          <w:sz w:val="28"/>
          <w:szCs w:val="28"/>
        </w:rPr>
        <w:t>2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 w:rsidR="000C2372" w:rsidRPr="000C2372">
        <w:rPr>
          <w:b w:val="0"/>
          <w:color w:val="000000" w:themeColor="text1"/>
          <w:sz w:val="28"/>
          <w:szCs w:val="28"/>
        </w:rPr>
        <w:t>Procesos Adquisitivo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403452E7" w14:textId="5F465A3B" w:rsidR="006478A1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bookmarkStart w:id="0" w:name="_GoBack"/>
          <w:bookmarkEnd w:id="0"/>
          <w:r w:rsidR="006478A1" w:rsidRPr="00F8763B">
            <w:rPr>
              <w:rStyle w:val="Hipervnculo"/>
              <w:noProof/>
            </w:rPr>
            <w:fldChar w:fldCharType="begin"/>
          </w:r>
          <w:r w:rsidR="006478A1" w:rsidRPr="00F8763B">
            <w:rPr>
              <w:rStyle w:val="Hipervnculo"/>
              <w:noProof/>
            </w:rPr>
            <w:instrText xml:space="preserve"> </w:instrText>
          </w:r>
          <w:r w:rsidR="006478A1">
            <w:rPr>
              <w:noProof/>
            </w:rPr>
            <w:instrText>HYPERLINK \l "_Toc83735349"</w:instrText>
          </w:r>
          <w:r w:rsidR="006478A1" w:rsidRPr="00F8763B">
            <w:rPr>
              <w:rStyle w:val="Hipervnculo"/>
              <w:noProof/>
            </w:rPr>
            <w:instrText xml:space="preserve"> </w:instrText>
          </w:r>
          <w:r w:rsidR="006478A1" w:rsidRPr="00F8763B">
            <w:rPr>
              <w:rStyle w:val="Hipervnculo"/>
              <w:noProof/>
            </w:rPr>
          </w:r>
          <w:r w:rsidR="006478A1" w:rsidRPr="00F8763B">
            <w:rPr>
              <w:rStyle w:val="Hipervnculo"/>
              <w:noProof/>
            </w:rPr>
            <w:fldChar w:fldCharType="separate"/>
          </w:r>
          <w:r w:rsidR="006478A1" w:rsidRPr="00F8763B">
            <w:rPr>
              <w:rStyle w:val="Hipervnculo"/>
              <w:rFonts w:cs="Arial"/>
              <w:noProof/>
            </w:rPr>
            <w:t>1.</w:t>
          </w:r>
          <w:r w:rsidR="006478A1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  <w:tab/>
          </w:r>
          <w:r w:rsidR="006478A1" w:rsidRPr="00F8763B">
            <w:rPr>
              <w:rStyle w:val="Hipervnculo"/>
              <w:rFonts w:cs="Arial"/>
              <w:noProof/>
            </w:rPr>
            <w:t>Caso de Uso: Procesos Adquisitivos.</w:t>
          </w:r>
          <w:r w:rsidR="006478A1">
            <w:rPr>
              <w:noProof/>
              <w:webHidden/>
            </w:rPr>
            <w:tab/>
          </w:r>
          <w:r w:rsidR="006478A1">
            <w:rPr>
              <w:noProof/>
              <w:webHidden/>
            </w:rPr>
            <w:fldChar w:fldCharType="begin"/>
          </w:r>
          <w:r w:rsidR="006478A1">
            <w:rPr>
              <w:noProof/>
              <w:webHidden/>
            </w:rPr>
            <w:instrText xml:space="preserve"> PAGEREF _Toc83735349 \h </w:instrText>
          </w:r>
          <w:r w:rsidR="006478A1">
            <w:rPr>
              <w:noProof/>
              <w:webHidden/>
            </w:rPr>
          </w:r>
          <w:r w:rsidR="006478A1">
            <w:rPr>
              <w:noProof/>
              <w:webHidden/>
            </w:rPr>
            <w:fldChar w:fldCharType="separate"/>
          </w:r>
          <w:r w:rsidR="006478A1">
            <w:rPr>
              <w:noProof/>
              <w:webHidden/>
            </w:rPr>
            <w:t>3</w:t>
          </w:r>
          <w:r w:rsidR="006478A1">
            <w:rPr>
              <w:noProof/>
              <w:webHidden/>
            </w:rPr>
            <w:fldChar w:fldCharType="end"/>
          </w:r>
          <w:r w:rsidR="006478A1" w:rsidRPr="00F8763B">
            <w:rPr>
              <w:rStyle w:val="Hipervnculo"/>
              <w:noProof/>
            </w:rPr>
            <w:fldChar w:fldCharType="end"/>
          </w:r>
        </w:p>
        <w:p w14:paraId="325D3984" w14:textId="1F2E2323" w:rsidR="006478A1" w:rsidRDefault="006478A1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50" w:history="1">
            <w:r w:rsidRPr="00F8763B">
              <w:rPr>
                <w:rStyle w:val="Hipervnculo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F8763B">
              <w:rPr>
                <w:rStyle w:val="Hipervnculo"/>
                <w:rFonts w:cs="Arial"/>
                <w:noProof/>
              </w:rPr>
              <w:t>Descripción.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44F60" w14:textId="0A2CDE69" w:rsidR="006478A1" w:rsidRDefault="006478A1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51" w:history="1">
            <w:r w:rsidRPr="00F8763B">
              <w:rPr>
                <w:rStyle w:val="Hipervnculo"/>
                <w:rFonts w:cs="Arial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F8763B">
              <w:rPr>
                <w:rStyle w:val="Hipervnculo"/>
                <w:rFonts w:cs="Arial"/>
                <w:b/>
                <w:noProof/>
              </w:rPr>
              <w:t>Flujo normal.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5E839" w14:textId="05513B72" w:rsidR="006478A1" w:rsidRDefault="006478A1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52" w:history="1">
            <w:r w:rsidRPr="00F8763B">
              <w:rPr>
                <w:rStyle w:val="Hipervnculo"/>
                <w:rFonts w:cs="Arial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F8763B">
              <w:rPr>
                <w:rStyle w:val="Hipervnculo"/>
                <w:rFonts w:cs="Arial"/>
                <w:b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A9E17" w14:textId="7BC349E0" w:rsidR="006478A1" w:rsidRDefault="006478A1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53" w:history="1">
            <w:r w:rsidRPr="00F8763B">
              <w:rPr>
                <w:rStyle w:val="Hipervnculo"/>
                <w:rFonts w:cs="Arial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F8763B">
              <w:rPr>
                <w:rStyle w:val="Hipervnculo"/>
                <w:rFonts w:cs="Arial"/>
                <w:b/>
                <w:noProof/>
              </w:rPr>
              <w:t>Diccionario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F817E" w14:textId="740DA66F" w:rsidR="006478A1" w:rsidRDefault="006478A1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54" w:history="1">
            <w:r w:rsidRPr="00F8763B">
              <w:rPr>
                <w:rStyle w:val="Hipervnculo"/>
                <w:rFonts w:cs="Arial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F8763B">
              <w:rPr>
                <w:rStyle w:val="Hipervnculo"/>
                <w:rFonts w:cs="Arial"/>
                <w:b/>
                <w:noProof/>
              </w:rPr>
              <w:t>Anexos.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B4D39" w14:textId="7305CA71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19A5445F" w:rsidR="009B44E8" w:rsidRDefault="001F5E92" w:rsidP="000C2372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3735349"/>
      <w:r w:rsidRPr="001F5E92">
        <w:rPr>
          <w:rFonts w:cs="Arial"/>
        </w:rPr>
        <w:lastRenderedPageBreak/>
        <w:t xml:space="preserve">Caso de Uso: </w:t>
      </w:r>
      <w:r w:rsidR="000C2372" w:rsidRPr="000C2372">
        <w:rPr>
          <w:rFonts w:cs="Arial"/>
        </w:rPr>
        <w:t>Procesos Adquisitivos</w:t>
      </w:r>
      <w:r w:rsidR="00615304">
        <w:rPr>
          <w:rFonts w:cs="Arial"/>
        </w:rPr>
        <w:t>.</w:t>
      </w:r>
      <w:bookmarkEnd w:id="1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Descripcin"/>
        <w:jc w:val="both"/>
        <w:rPr>
          <w:rStyle w:val="nfasis"/>
          <w:rFonts w:cs="Arial"/>
          <w:i w:val="0"/>
          <w:iCs w:val="0"/>
        </w:rPr>
      </w:pPr>
    </w:p>
    <w:p w14:paraId="124AAB39" w14:textId="38561567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2" w:name="_Toc83735350"/>
      <w:r>
        <w:rPr>
          <w:rFonts w:cs="Arial"/>
        </w:rPr>
        <w:t>Descripción.</w:t>
      </w:r>
      <w:bookmarkEnd w:id="2"/>
      <w:r w:rsidR="00500C3D">
        <w:rPr>
          <w:rFonts w:cs="Arial"/>
        </w:rPr>
        <w:t xml:space="preserve"> </w:t>
      </w:r>
    </w:p>
    <w:p w14:paraId="45CFBE5C" w14:textId="1EAC3CCA" w:rsidR="00C76326" w:rsidRDefault="00C76326" w:rsidP="00C76326">
      <w:pPr>
        <w:pStyle w:val="Descripcin"/>
        <w:ind w:left="360"/>
        <w:jc w:val="both"/>
        <w:rPr>
          <w:bCs w:val="0"/>
        </w:rPr>
      </w:pPr>
      <w:r w:rsidRPr="008D68E1">
        <w:rPr>
          <w:bCs w:val="0"/>
        </w:rPr>
        <w:t xml:space="preserve">Se describe el proceso de </w:t>
      </w:r>
      <w:r>
        <w:rPr>
          <w:bCs w:val="0"/>
        </w:rPr>
        <w:t xml:space="preserve">caso de </w:t>
      </w:r>
      <w:r w:rsidRPr="008D68E1">
        <w:rPr>
          <w:bCs w:val="0"/>
        </w:rPr>
        <w:t>uso en el apartado “</w:t>
      </w:r>
      <w:r>
        <w:rPr>
          <w:bCs w:val="0"/>
        </w:rPr>
        <w:t>Procesos adquisitivos</w:t>
      </w:r>
      <w:r w:rsidRPr="008D68E1">
        <w:rPr>
          <w:bCs w:val="0"/>
        </w:rPr>
        <w:t>” dentro del módulo de “Adquisiciones”, así como los diferentes escenarios emergentes sobre el proceso.</w:t>
      </w:r>
    </w:p>
    <w:p w14:paraId="2134533F" w14:textId="26C3E687" w:rsidR="00717985" w:rsidRPr="00615304" w:rsidRDefault="00717985" w:rsidP="00615304">
      <w:pPr>
        <w:pStyle w:val="Descripcin"/>
        <w:ind w:left="360"/>
        <w:jc w:val="both"/>
        <w:rPr>
          <w:b/>
          <w:bCs w:val="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1"/>
        <w:gridCol w:w="6368"/>
      </w:tblGrid>
      <w:tr w:rsidR="00717985" w:rsidRPr="00AD1204" w14:paraId="5778EB59" w14:textId="77777777" w:rsidTr="00572E06">
        <w:tc>
          <w:tcPr>
            <w:tcW w:w="872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3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572E06">
        <w:tc>
          <w:tcPr>
            <w:tcW w:w="8729" w:type="dxa"/>
            <w:gridSpan w:val="2"/>
            <w:vAlign w:val="center"/>
          </w:tcPr>
          <w:p w14:paraId="5946C3B6" w14:textId="55F3CC95" w:rsidR="00CD7EE7" w:rsidRPr="009B44E8" w:rsidRDefault="00C76326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AD</w:t>
            </w:r>
            <w:r w:rsidR="00B73D3F">
              <w:rPr>
                <w:b/>
              </w:rPr>
              <w:t>00</w:t>
            </w:r>
            <w:r>
              <w:rPr>
                <w:b/>
              </w:rPr>
              <w:t>2</w:t>
            </w:r>
          </w:p>
        </w:tc>
      </w:tr>
      <w:tr w:rsidR="00AD1204" w:rsidRPr="00AD1204" w14:paraId="761F26C0" w14:textId="77777777" w:rsidTr="00572E06">
        <w:tc>
          <w:tcPr>
            <w:tcW w:w="2361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368" w:type="dxa"/>
          </w:tcPr>
          <w:p w14:paraId="208DAC7E" w14:textId="13E24FEB" w:rsidR="00AD1204" w:rsidRPr="00F476E5" w:rsidRDefault="00B96F7C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</w:t>
            </w:r>
            <w:r w:rsidR="00C76326">
              <w:rPr>
                <w:szCs w:val="28"/>
              </w:rPr>
              <w:t>0</w:t>
            </w:r>
            <w:r>
              <w:rPr>
                <w:szCs w:val="28"/>
              </w:rPr>
              <w:t xml:space="preserve"> (</w:t>
            </w:r>
            <w:r w:rsidR="00C76326">
              <w:rPr>
                <w:szCs w:val="28"/>
              </w:rPr>
              <w:t>28</w:t>
            </w:r>
            <w:r w:rsidR="00E5312B" w:rsidRPr="00B73D3F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572E06">
        <w:tc>
          <w:tcPr>
            <w:tcW w:w="2361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368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572E06">
        <w:tc>
          <w:tcPr>
            <w:tcW w:w="2361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368" w:type="dxa"/>
          </w:tcPr>
          <w:p w14:paraId="43A60ED2" w14:textId="54DE8FD7" w:rsidR="00717985" w:rsidRPr="00297EFD" w:rsidRDefault="00C76326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 w:rsidRPr="008D68E1">
              <w:rPr>
                <w:rFonts w:cs="Arial"/>
                <w:color w:val="000000" w:themeColor="text1"/>
                <w:lang w:val="es-MX"/>
              </w:rPr>
              <w:t>Poseer los permisos requeridos para la edición del catálogo. Para la edición y eliminación se requiere un registro previo dentro del apartado.</w:t>
            </w:r>
          </w:p>
        </w:tc>
      </w:tr>
      <w:tr w:rsidR="00AD1204" w:rsidRPr="00AD1204" w14:paraId="6C03FB31" w14:textId="77777777" w:rsidTr="00572E06">
        <w:tc>
          <w:tcPr>
            <w:tcW w:w="2361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368" w:type="dxa"/>
          </w:tcPr>
          <w:p w14:paraId="303B3F9B" w14:textId="28452AD7" w:rsidR="009B32ED" w:rsidRPr="00FF5CE7" w:rsidRDefault="00C76326" w:rsidP="00C7632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Este apartado permite </w:t>
            </w:r>
            <w:r w:rsidRPr="00C76326">
              <w:rPr>
                <w:color w:val="000000" w:themeColor="text1"/>
                <w:szCs w:val="28"/>
              </w:rPr>
              <w:t>que cada cliente genere el alta de los diferentes procesos adquisitivos y</w:t>
            </w:r>
            <w:r w:rsidR="00572E06">
              <w:rPr>
                <w:color w:val="000000" w:themeColor="text1"/>
                <w:szCs w:val="28"/>
              </w:rPr>
              <w:t xml:space="preserve"> </w:t>
            </w:r>
            <w:r w:rsidRPr="00C76326">
              <w:rPr>
                <w:color w:val="000000" w:themeColor="text1"/>
                <w:szCs w:val="28"/>
              </w:rPr>
              <w:t>los montos que consideran para cada proceso</w:t>
            </w:r>
            <w:r w:rsidR="00572E06">
              <w:rPr>
                <w:color w:val="000000" w:themeColor="text1"/>
                <w:szCs w:val="28"/>
              </w:rPr>
              <w:t>.</w:t>
            </w:r>
          </w:p>
        </w:tc>
      </w:tr>
      <w:tr w:rsidR="008759E2" w:rsidRPr="00211FC3" w14:paraId="2374E7D6" w14:textId="77777777" w:rsidTr="00572E06">
        <w:trPr>
          <w:trHeight w:val="554"/>
        </w:trPr>
        <w:tc>
          <w:tcPr>
            <w:tcW w:w="2361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368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572E06" w:rsidRPr="00AD1204" w14:paraId="1B7DACC3" w14:textId="77777777" w:rsidTr="00572E06">
        <w:trPr>
          <w:trHeight w:val="265"/>
        </w:trPr>
        <w:tc>
          <w:tcPr>
            <w:tcW w:w="2361" w:type="dxa"/>
            <w:shd w:val="clear" w:color="auto" w:fill="365F91" w:themeFill="accent1" w:themeFillShade="BF"/>
          </w:tcPr>
          <w:p w14:paraId="4A0051B2" w14:textId="0C3C0CA2" w:rsidR="00572E06" w:rsidRDefault="00572E06" w:rsidP="00572E06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368" w:type="dxa"/>
          </w:tcPr>
          <w:p w14:paraId="094AF3F5" w14:textId="04C3455D" w:rsidR="00572E06" w:rsidRPr="00E91C7F" w:rsidRDefault="00572E06" w:rsidP="00572E06">
            <w:pPr>
              <w:rPr>
                <w:color w:val="365F91" w:themeColor="accent1" w:themeShade="BF"/>
                <w:szCs w:val="28"/>
              </w:rPr>
            </w:pPr>
            <w:r w:rsidRPr="00504ECE">
              <w:rPr>
                <w:color w:val="365F91" w:themeColor="accent1" w:themeShade="BF"/>
                <w:szCs w:val="28"/>
              </w:rPr>
              <w:t>FICHA.TRABAJO.69.REQUISICIONES</w:t>
            </w:r>
          </w:p>
        </w:tc>
      </w:tr>
      <w:tr w:rsidR="00572E06" w:rsidRPr="00AD1204" w14:paraId="11C7EFBF" w14:textId="77777777" w:rsidTr="00572E06">
        <w:tc>
          <w:tcPr>
            <w:tcW w:w="8729" w:type="dxa"/>
            <w:gridSpan w:val="2"/>
            <w:shd w:val="clear" w:color="auto" w:fill="365F91" w:themeFill="accent1" w:themeFillShade="BF"/>
          </w:tcPr>
          <w:p w14:paraId="548BC9C2" w14:textId="1338CBF9" w:rsidR="00572E06" w:rsidRPr="00A570BC" w:rsidRDefault="00572E06" w:rsidP="00572E06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572E06" w:rsidRPr="00AD1204" w14:paraId="41B62075" w14:textId="77777777" w:rsidTr="00572E06">
        <w:tc>
          <w:tcPr>
            <w:tcW w:w="8729" w:type="dxa"/>
            <w:gridSpan w:val="2"/>
            <w:shd w:val="clear" w:color="auto" w:fill="auto"/>
          </w:tcPr>
          <w:p w14:paraId="6B62A08D" w14:textId="201626A4" w:rsidR="00572E06" w:rsidRPr="003A2325" w:rsidRDefault="00572E06" w:rsidP="00572E06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</w:p>
        </w:tc>
      </w:tr>
      <w:bookmarkEnd w:id="3"/>
    </w:tbl>
    <w:p w14:paraId="2837DF31" w14:textId="12FED9C6" w:rsidR="00395C3F" w:rsidRDefault="00395C3F" w:rsidP="00395C3F">
      <w:pPr>
        <w:pStyle w:val="Descripcin"/>
        <w:rPr>
          <w:rStyle w:val="nfasis"/>
          <w:i w:val="0"/>
          <w:iCs w:val="0"/>
        </w:rPr>
      </w:pPr>
    </w:p>
    <w:p w14:paraId="04742717" w14:textId="2448E487" w:rsidR="00DF11CC" w:rsidRDefault="00DF11CC">
      <w:pPr>
        <w:rPr>
          <w:rFonts w:cs="Arial"/>
          <w:b/>
          <w:sz w:val="26"/>
          <w:szCs w:val="26"/>
        </w:rPr>
      </w:pPr>
    </w:p>
    <w:p w14:paraId="5E85CBCC" w14:textId="69F8D038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3735351"/>
      <w:r>
        <w:rPr>
          <w:rFonts w:cs="Arial"/>
          <w:b/>
          <w:sz w:val="26"/>
          <w:szCs w:val="26"/>
        </w:rPr>
        <w:t>Flujo normal.</w:t>
      </w:r>
      <w:bookmarkEnd w:id="4"/>
    </w:p>
    <w:p w14:paraId="53035421" w14:textId="120F5EC8" w:rsidR="00395C3F" w:rsidRPr="00395C3F" w:rsidRDefault="00395C3F" w:rsidP="00395C3F">
      <w:pPr>
        <w:pStyle w:val="Descripcin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175487D5" w:rsidR="00D63685" w:rsidRDefault="00572E06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al catálogo</w:t>
            </w:r>
            <w:r w:rsidR="00290AD5">
              <w:rPr>
                <w:rFonts w:cs="Arial"/>
              </w:rPr>
              <w:t>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286097C3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A04085">
              <w:rPr>
                <w:rFonts w:cs="Arial"/>
                <w:bCs w:val="0"/>
              </w:rPr>
              <w:t>5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3BD3B835" w14:textId="77777777" w:rsidR="00A04085" w:rsidRDefault="00A04085" w:rsidP="00A04085">
      <w:pPr>
        <w:pStyle w:val="TtuloTDC"/>
        <w:rPr>
          <w:lang w:val="es-MX"/>
        </w:rPr>
      </w:pPr>
    </w:p>
    <w:p w14:paraId="194F1052" w14:textId="77777777" w:rsidR="00A04085" w:rsidRDefault="00A04085">
      <w:pPr>
        <w:rPr>
          <w:rFonts w:eastAsiaTheme="majorEastAsia" w:cstheme="majorBidi"/>
          <w:b/>
          <w:bCs/>
          <w:szCs w:val="28"/>
          <w:lang w:val="es-MX" w:eastAsia="ja-JP"/>
        </w:rPr>
      </w:pPr>
      <w:r>
        <w:rPr>
          <w:lang w:val="es-MX"/>
        </w:rPr>
        <w:br w:type="page"/>
      </w:r>
    </w:p>
    <w:p w14:paraId="2C4CE5C6" w14:textId="444EACFC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lastRenderedPageBreak/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190165E8" w14:textId="07C83948" w:rsidR="00572E06" w:rsidRPr="00504ECE" w:rsidRDefault="00572E06" w:rsidP="00572E06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  <w:r w:rsidRPr="00504ECE">
        <w:rPr>
          <w:rFonts w:ascii="Calibri" w:hAnsi="Calibri" w:cs="Calibri"/>
          <w:color w:val="000000"/>
          <w:sz w:val="22"/>
          <w:szCs w:val="22"/>
          <w:lang w:val="es-MX" w:eastAsia="es-MX"/>
        </w:rPr>
        <w:t>Los campos obligatorios se describen en el diccionario de datos y estos no deben ser valores nulos.</w:t>
      </w:r>
    </w:p>
    <w:p w14:paraId="11AFBCA3" w14:textId="78921064" w:rsidR="00395C3F" w:rsidRPr="00572E06" w:rsidRDefault="00395C3F" w:rsidP="00D63685">
      <w:pPr>
        <w:rPr>
          <w:rFonts w:cs="Arial"/>
          <w:b/>
          <w:sz w:val="26"/>
          <w:szCs w:val="26"/>
          <w:highlight w:val="lightGray"/>
          <w:lang w:val="es-MX"/>
        </w:rPr>
      </w:pPr>
    </w:p>
    <w:p w14:paraId="453B7A6B" w14:textId="175258D1" w:rsidR="003B3EFB" w:rsidRDefault="00572E06" w:rsidP="00D63685">
      <w:pPr>
        <w:rPr>
          <w:rFonts w:cs="Arial"/>
          <w:b/>
          <w:sz w:val="26"/>
          <w:szCs w:val="26"/>
          <w:highlight w:val="lightGray"/>
        </w:rPr>
      </w:pPr>
      <w:r>
        <w:rPr>
          <w:rFonts w:ascii="CIDFont+F2" w:hAnsi="CIDFont+F2" w:cs="CIDFont+F2"/>
          <w:sz w:val="22"/>
          <w:szCs w:val="22"/>
          <w:lang w:val="es-MX" w:eastAsia="en-US"/>
        </w:rPr>
        <w:t>Se deberá llevar bitácora de los montos por año.</w:t>
      </w:r>
    </w:p>
    <w:p w14:paraId="5EECD19E" w14:textId="17413707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051BEC90" w14:textId="56EB1394" w:rsidR="00BD02E7" w:rsidRPr="00D63685" w:rsidRDefault="00BD02E7" w:rsidP="00D63685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3735352"/>
      <w:r w:rsidRPr="00D63685">
        <w:rPr>
          <w:rFonts w:cs="Arial"/>
          <w:b/>
          <w:sz w:val="26"/>
          <w:szCs w:val="26"/>
        </w:rPr>
        <w:t>Diagrama de Caso de Uso</w:t>
      </w:r>
      <w:bookmarkEnd w:id="5"/>
    </w:p>
    <w:p w14:paraId="296D93FE" w14:textId="735B16C8" w:rsidR="00490541" w:rsidRDefault="00490541" w:rsidP="00490541">
      <w:pPr>
        <w:rPr>
          <w:rFonts w:cs="Arial"/>
          <w:lang w:val="es-MX"/>
        </w:rPr>
      </w:pPr>
    </w:p>
    <w:p w14:paraId="19309750" w14:textId="495FF237" w:rsidR="00A73901" w:rsidRPr="00A04085" w:rsidRDefault="005C59D8">
      <w:r w:rsidRPr="005C59D8">
        <w:rPr>
          <w:rFonts w:cs="Arial"/>
          <w:b/>
          <w:noProof/>
          <w:sz w:val="26"/>
          <w:szCs w:val="26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236A0DE1" wp14:editId="6E9B33BF">
            <wp:simplePos x="0" y="0"/>
            <wp:positionH relativeFrom="column">
              <wp:posOffset>283845</wp:posOffset>
            </wp:positionH>
            <wp:positionV relativeFrom="paragraph">
              <wp:posOffset>1162305</wp:posOffset>
            </wp:positionV>
            <wp:extent cx="5204460" cy="4324729"/>
            <wp:effectExtent l="0" t="0" r="0" b="0"/>
            <wp:wrapNone/>
            <wp:docPr id="2" name="Imagen 2" descr="C:\Users\acer\Desktop\Migob\2 FICHA DE TRABAJO No. 69 REQUISICIONES\formato caso de uso.drawio editar y agre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Migob\2 FICHA DE TRABAJO No. 69 REQUISICIONES\formato caso de uso.drawio editar y agreg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1" t="7277" r="1270" b="12393"/>
                    <a:stretch/>
                  </pic:blipFill>
                  <pic:spPr bwMode="auto">
                    <a:xfrm>
                      <a:off x="0" y="0"/>
                      <a:ext cx="5210522" cy="432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439.8pt" o:ole="">
            <v:imagedata r:id="rId17" o:title=""/>
          </v:shape>
          <o:OLEObject Type="Embed" ProgID="Visio.Drawing.15" ShapeID="_x0000_i1025" DrawAspect="Content" ObjectID="_1694348089" r:id="rId18"/>
        </w:object>
      </w:r>
      <w:r w:rsidR="003A0A97" w:rsidRPr="003A0A97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73901"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3735353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6"/>
    </w:p>
    <w:p w14:paraId="63265426" w14:textId="135270A4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5"/>
        <w:gridCol w:w="765"/>
        <w:gridCol w:w="698"/>
        <w:gridCol w:w="1103"/>
        <w:gridCol w:w="965"/>
        <w:gridCol w:w="653"/>
        <w:gridCol w:w="647"/>
        <w:gridCol w:w="2423"/>
      </w:tblGrid>
      <w:tr w:rsidR="005C59D8" w:rsidRPr="005C59D8" w14:paraId="6B1B574E" w14:textId="77777777" w:rsidTr="005C59D8">
        <w:trPr>
          <w:trHeight w:val="300"/>
        </w:trPr>
        <w:tc>
          <w:tcPr>
            <w:tcW w:w="13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2FC793" w14:textId="77777777" w:rsidR="005C59D8" w:rsidRPr="005C59D8" w:rsidRDefault="005C59D8" w:rsidP="005C59D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5C59D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 Tabla:</w:t>
            </w:r>
          </w:p>
        </w:tc>
        <w:tc>
          <w:tcPr>
            <w:tcW w:w="362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0807AD" w14:textId="77777777" w:rsidR="005C59D8" w:rsidRPr="005C59D8" w:rsidRDefault="005C59D8" w:rsidP="005C59D8">
            <w:pPr>
              <w:rPr>
                <w:rFonts w:cs="Arial"/>
                <w:color w:val="000000"/>
                <w:lang w:val="es-MX" w:eastAsia="es-MX"/>
              </w:rPr>
            </w:pPr>
            <w:proofErr w:type="spellStart"/>
            <w:r w:rsidRPr="005C59D8">
              <w:rPr>
                <w:rFonts w:cs="Arial"/>
                <w:color w:val="000000"/>
                <w:lang w:val="es-MX" w:eastAsia="es-MX"/>
              </w:rPr>
              <w:t>catalogo_procesosadquisitivos</w:t>
            </w:r>
            <w:proofErr w:type="spellEnd"/>
          </w:p>
        </w:tc>
      </w:tr>
      <w:tr w:rsidR="005C59D8" w:rsidRPr="005C59D8" w14:paraId="50F5B31D" w14:textId="77777777" w:rsidTr="005C59D8">
        <w:trPr>
          <w:trHeight w:val="300"/>
        </w:trPr>
        <w:tc>
          <w:tcPr>
            <w:tcW w:w="13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F134EA" w14:textId="77777777" w:rsidR="005C59D8" w:rsidRPr="005C59D8" w:rsidRDefault="005C59D8" w:rsidP="005C59D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5C59D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Descripción:</w:t>
            </w:r>
          </w:p>
        </w:tc>
        <w:tc>
          <w:tcPr>
            <w:tcW w:w="362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7A5F0" w14:textId="77777777" w:rsidR="005C59D8" w:rsidRPr="005C59D8" w:rsidRDefault="005C59D8" w:rsidP="005C59D8">
            <w:pPr>
              <w:rPr>
                <w:rFonts w:cs="Arial"/>
                <w:color w:val="000000"/>
                <w:lang w:val="es-MX" w:eastAsia="es-MX"/>
              </w:rPr>
            </w:pPr>
            <w:r w:rsidRPr="005C59D8">
              <w:rPr>
                <w:rFonts w:cs="Arial"/>
                <w:color w:val="000000"/>
                <w:lang w:val="es-MX" w:eastAsia="es-MX"/>
              </w:rPr>
              <w:t>Catálogo de procesos adquisitivos en el módulo de adquisiciones</w:t>
            </w:r>
          </w:p>
        </w:tc>
      </w:tr>
      <w:tr w:rsidR="005C59D8" w:rsidRPr="005C59D8" w14:paraId="222FA7AB" w14:textId="77777777" w:rsidTr="005C59D8">
        <w:trPr>
          <w:trHeight w:val="288"/>
        </w:trPr>
        <w:tc>
          <w:tcPr>
            <w:tcW w:w="8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551F2" w14:textId="77777777" w:rsidR="005C59D8" w:rsidRPr="005C59D8" w:rsidRDefault="005C59D8" w:rsidP="005C59D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5C59D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2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5BF22" w14:textId="77777777" w:rsidR="005C59D8" w:rsidRPr="005C59D8" w:rsidRDefault="005C59D8" w:rsidP="005C59D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5C59D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2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2258A" w14:textId="77777777" w:rsidR="005C59D8" w:rsidRPr="005C59D8" w:rsidRDefault="005C59D8" w:rsidP="005C59D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5C59D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6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6DCB9" w14:textId="77777777" w:rsidR="005C59D8" w:rsidRPr="005C59D8" w:rsidRDefault="005C59D8" w:rsidP="005C59D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5C59D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59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E8AE3" w14:textId="77777777" w:rsidR="005C59D8" w:rsidRPr="005C59D8" w:rsidRDefault="005C59D8" w:rsidP="005C59D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5C59D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2EC98" w14:textId="77777777" w:rsidR="005C59D8" w:rsidRPr="005C59D8" w:rsidRDefault="005C59D8" w:rsidP="005C59D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5C59D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36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8406" w14:textId="77777777" w:rsidR="005C59D8" w:rsidRPr="005C59D8" w:rsidRDefault="005C59D8" w:rsidP="005C59D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5C59D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16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496F3" w14:textId="77777777" w:rsidR="005C59D8" w:rsidRPr="005C59D8" w:rsidRDefault="005C59D8" w:rsidP="005C59D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5C59D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5C59D8" w:rsidRPr="005C59D8" w14:paraId="6466F981" w14:textId="77777777" w:rsidTr="005C59D8">
        <w:trPr>
          <w:trHeight w:val="288"/>
        </w:trPr>
        <w:tc>
          <w:tcPr>
            <w:tcW w:w="8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0183A" w14:textId="77777777" w:rsidR="005C59D8" w:rsidRPr="005C59D8" w:rsidRDefault="005C59D8" w:rsidP="005C59D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E1906" w14:textId="77777777" w:rsidR="005C59D8" w:rsidRPr="005C59D8" w:rsidRDefault="005C59D8" w:rsidP="005C59D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2DE9C" w14:textId="77777777" w:rsidR="005C59D8" w:rsidRPr="005C59D8" w:rsidRDefault="005C59D8" w:rsidP="005C59D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2E1EF" w14:textId="77777777" w:rsidR="005C59D8" w:rsidRPr="005C59D8" w:rsidRDefault="005C59D8" w:rsidP="005C59D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270CE" w14:textId="77777777" w:rsidR="005C59D8" w:rsidRPr="005C59D8" w:rsidRDefault="005C59D8" w:rsidP="005C59D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E66A7" w14:textId="77777777" w:rsidR="005C59D8" w:rsidRPr="005C59D8" w:rsidRDefault="005C59D8" w:rsidP="005C59D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5C59D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3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4EA03" w14:textId="77777777" w:rsidR="005C59D8" w:rsidRPr="005C59D8" w:rsidRDefault="005C59D8" w:rsidP="005C59D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6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24AA9" w14:textId="77777777" w:rsidR="005C59D8" w:rsidRPr="005C59D8" w:rsidRDefault="005C59D8" w:rsidP="005C59D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5C59D8" w:rsidRPr="005C59D8" w14:paraId="3DB3B177" w14:textId="77777777" w:rsidTr="005C59D8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EA7F9" w14:textId="77777777" w:rsidR="005C59D8" w:rsidRPr="005C59D8" w:rsidRDefault="005C59D8" w:rsidP="005C59D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clave_procesosadqusitivos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EDAB0" w14:textId="77777777" w:rsidR="005C59D8" w:rsidRPr="005C59D8" w:rsidRDefault="005C59D8" w:rsidP="005C59D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CharField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88CF8" w14:textId="77777777" w:rsidR="005C59D8" w:rsidRPr="005C59D8" w:rsidRDefault="005C59D8" w:rsidP="005C59D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50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4E9AD" w14:textId="77777777" w:rsidR="005C59D8" w:rsidRPr="005C59D8" w:rsidRDefault="005C59D8" w:rsidP="005C59D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554C3" w14:textId="77777777" w:rsidR="005C59D8" w:rsidRPr="005C59D8" w:rsidRDefault="005C59D8" w:rsidP="005C59D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17830" w14:textId="77777777" w:rsidR="005C59D8" w:rsidRPr="005C59D8" w:rsidRDefault="005C59D8" w:rsidP="005C59D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PK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C7786" w14:textId="77777777" w:rsidR="005C59D8" w:rsidRPr="005C59D8" w:rsidRDefault="005C59D8" w:rsidP="005C59D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1F7FF" w14:textId="77777777" w:rsidR="005C59D8" w:rsidRPr="005C59D8" w:rsidRDefault="005C59D8" w:rsidP="005C59D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 del modelo.</w:t>
            </w:r>
          </w:p>
        </w:tc>
      </w:tr>
      <w:tr w:rsidR="005C59D8" w:rsidRPr="005C59D8" w14:paraId="59CDCB91" w14:textId="77777777" w:rsidTr="005C59D8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C09E3" w14:textId="77777777" w:rsidR="005C59D8" w:rsidRPr="005C59D8" w:rsidRDefault="005C59D8" w:rsidP="005C59D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concepto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17D7" w14:textId="77777777" w:rsidR="005C59D8" w:rsidRPr="005C59D8" w:rsidRDefault="005C59D8" w:rsidP="005C59D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36CCC" w14:textId="77777777" w:rsidR="005C59D8" w:rsidRPr="005C59D8" w:rsidRDefault="005C59D8" w:rsidP="005C59D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191D9" w14:textId="77777777" w:rsidR="005C59D8" w:rsidRPr="005C59D8" w:rsidRDefault="005C59D8" w:rsidP="005C59D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4ED1A" w14:textId="77777777" w:rsidR="005C59D8" w:rsidRPr="005C59D8" w:rsidRDefault="005C59D8" w:rsidP="005C59D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8CBEB" w14:textId="77777777" w:rsidR="005C59D8" w:rsidRPr="005C59D8" w:rsidRDefault="005C59D8" w:rsidP="005C59D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3EF87" w14:textId="77777777" w:rsidR="005C59D8" w:rsidRPr="005C59D8" w:rsidRDefault="005C59D8" w:rsidP="005C59D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9033C" w14:textId="77777777" w:rsidR="005C59D8" w:rsidRPr="005C59D8" w:rsidRDefault="005C59D8" w:rsidP="005C59D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Checkbox</w:t>
            </w:r>
            <w:proofErr w:type="spellEnd"/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causa IVA.</w:t>
            </w:r>
          </w:p>
        </w:tc>
      </w:tr>
      <w:tr w:rsidR="005C59D8" w:rsidRPr="005C59D8" w14:paraId="34123DAA" w14:textId="77777777" w:rsidTr="005C59D8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77169" w14:textId="77777777" w:rsidR="005C59D8" w:rsidRPr="005C59D8" w:rsidRDefault="005C59D8" w:rsidP="005C59D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de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6AD07" w14:textId="77777777" w:rsidR="005C59D8" w:rsidRPr="005C59D8" w:rsidRDefault="005C59D8" w:rsidP="005C59D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89DE4" w14:textId="77777777" w:rsidR="005C59D8" w:rsidRPr="005C59D8" w:rsidRDefault="005C59D8" w:rsidP="005C59D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DFE16" w14:textId="77777777" w:rsidR="005C59D8" w:rsidRPr="005C59D8" w:rsidRDefault="005C59D8" w:rsidP="005C59D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45B1" w14:textId="77777777" w:rsidR="005C59D8" w:rsidRPr="005C59D8" w:rsidRDefault="005C59D8" w:rsidP="005C59D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37DE1" w14:textId="77777777" w:rsidR="005C59D8" w:rsidRPr="005C59D8" w:rsidRDefault="005C59D8" w:rsidP="005C59D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0EDD6" w14:textId="77777777" w:rsidR="005C59D8" w:rsidRPr="005C59D8" w:rsidRDefault="005C59D8" w:rsidP="005C59D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1276C" w14:textId="77777777" w:rsidR="005C59D8" w:rsidRPr="005C59D8" w:rsidRDefault="005C59D8" w:rsidP="005C59D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Checkbox</w:t>
            </w:r>
            <w:proofErr w:type="spellEnd"/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Plan Anual de Compras.</w:t>
            </w:r>
          </w:p>
        </w:tc>
      </w:tr>
      <w:tr w:rsidR="005C59D8" w:rsidRPr="005C59D8" w14:paraId="5DE446CE" w14:textId="77777777" w:rsidTr="005C59D8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47E05" w14:textId="77777777" w:rsidR="005C59D8" w:rsidRPr="005C59D8" w:rsidRDefault="005C59D8" w:rsidP="005C59D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hastar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68CD" w14:textId="77777777" w:rsidR="005C59D8" w:rsidRPr="005C59D8" w:rsidRDefault="005C59D8" w:rsidP="005C59D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831EE" w14:textId="77777777" w:rsidR="005C59D8" w:rsidRPr="005C59D8" w:rsidRDefault="005C59D8" w:rsidP="005C59D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02672" w14:textId="77777777" w:rsidR="005C59D8" w:rsidRPr="005C59D8" w:rsidRDefault="005C59D8" w:rsidP="005C59D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F929E" w14:textId="77777777" w:rsidR="005C59D8" w:rsidRPr="005C59D8" w:rsidRDefault="005C59D8" w:rsidP="005C59D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8A1DF" w14:textId="77777777" w:rsidR="005C59D8" w:rsidRPr="005C59D8" w:rsidRDefault="005C59D8" w:rsidP="005C59D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6C61F" w14:textId="77777777" w:rsidR="005C59D8" w:rsidRPr="005C59D8" w:rsidRDefault="005C59D8" w:rsidP="005C59D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B727F" w14:textId="77777777" w:rsidR="005C59D8" w:rsidRPr="005C59D8" w:rsidRDefault="005C59D8" w:rsidP="005C59D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Checkbox</w:t>
            </w:r>
            <w:proofErr w:type="spellEnd"/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Verificar Existencia.</w:t>
            </w:r>
          </w:p>
        </w:tc>
      </w:tr>
      <w:tr w:rsidR="005C59D8" w:rsidRPr="005C59D8" w14:paraId="21BADB38" w14:textId="77777777" w:rsidTr="005C59D8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D306B" w14:textId="77777777" w:rsidR="005C59D8" w:rsidRPr="005C59D8" w:rsidRDefault="005C59D8" w:rsidP="005C59D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entidad_municipal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73BB4" w14:textId="77777777" w:rsidR="005C59D8" w:rsidRPr="005C59D8" w:rsidRDefault="005C59D8" w:rsidP="005C59D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Fore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A697D" w14:textId="77777777" w:rsidR="005C59D8" w:rsidRPr="005C59D8" w:rsidRDefault="005C59D8" w:rsidP="005C59D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ForeingKey</w:t>
            </w:r>
            <w:proofErr w:type="spellEnd"/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DDF6A" w14:textId="77777777" w:rsidR="005C59D8" w:rsidRPr="005C59D8" w:rsidRDefault="005C59D8" w:rsidP="005C59D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0BADB" w14:textId="77777777" w:rsidR="005C59D8" w:rsidRPr="005C59D8" w:rsidRDefault="005C59D8" w:rsidP="005C59D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D12C3" w14:textId="77777777" w:rsidR="005C59D8" w:rsidRPr="005C59D8" w:rsidRDefault="005C59D8" w:rsidP="005C59D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FK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5AD50" w14:textId="77777777" w:rsidR="005C59D8" w:rsidRPr="005C59D8" w:rsidRDefault="005C59D8" w:rsidP="005C59D8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6B42C" w14:textId="77777777" w:rsidR="005C59D8" w:rsidRPr="005C59D8" w:rsidRDefault="005C59D8" w:rsidP="005C59D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fk</w:t>
            </w:r>
            <w:proofErr w:type="spellEnd"/>
            <w:r w:rsidRPr="005C59D8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 para llamar a la entidad municipal asociada</w:t>
            </w:r>
          </w:p>
        </w:tc>
      </w:tr>
      <w:tr w:rsidR="005C59D8" w:rsidRPr="005C59D8" w14:paraId="347086EF" w14:textId="77777777" w:rsidTr="005C59D8">
        <w:trPr>
          <w:trHeight w:val="288"/>
        </w:trPr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C804" w14:textId="77777777" w:rsidR="005C59D8" w:rsidRPr="005C59D8" w:rsidRDefault="005C59D8" w:rsidP="005C59D8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FEAB" w14:textId="77777777" w:rsidR="005C59D8" w:rsidRPr="005C59D8" w:rsidRDefault="005C59D8" w:rsidP="005C59D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CF53" w14:textId="77777777" w:rsidR="005C59D8" w:rsidRPr="005C59D8" w:rsidRDefault="005C59D8" w:rsidP="005C59D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5788" w14:textId="77777777" w:rsidR="005C59D8" w:rsidRPr="005C59D8" w:rsidRDefault="005C59D8" w:rsidP="005C59D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AE9D" w14:textId="77777777" w:rsidR="005C59D8" w:rsidRPr="005C59D8" w:rsidRDefault="005C59D8" w:rsidP="005C59D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64F9" w14:textId="77777777" w:rsidR="005C59D8" w:rsidRPr="005C59D8" w:rsidRDefault="005C59D8" w:rsidP="005C59D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772E" w14:textId="77777777" w:rsidR="005C59D8" w:rsidRPr="005C59D8" w:rsidRDefault="005C59D8" w:rsidP="005C59D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E792" w14:textId="77777777" w:rsidR="005C59D8" w:rsidRPr="005C59D8" w:rsidRDefault="005C59D8" w:rsidP="005C59D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5C59D8" w:rsidRPr="005C59D8" w14:paraId="3CD54E1A" w14:textId="77777777" w:rsidTr="005C59D8">
        <w:trPr>
          <w:trHeight w:val="456"/>
        </w:trPr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54FD2" w14:textId="77777777" w:rsidR="005C59D8" w:rsidRPr="005C59D8" w:rsidRDefault="005C59D8" w:rsidP="005C59D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5C59D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Relaciones: </w:t>
            </w:r>
            <w:proofErr w:type="spellStart"/>
            <w:r w:rsidRPr="005C59D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entidad_municipal</w:t>
            </w:r>
            <w:proofErr w:type="spellEnd"/>
          </w:p>
        </w:tc>
        <w:tc>
          <w:tcPr>
            <w:tcW w:w="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412B0" w14:textId="77777777" w:rsidR="005C59D8" w:rsidRPr="005C59D8" w:rsidRDefault="005C59D8" w:rsidP="005C59D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5C59D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Campos Clave: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DD40" w14:textId="77777777" w:rsidR="005C59D8" w:rsidRPr="005C59D8" w:rsidRDefault="005C59D8" w:rsidP="005C59D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CF11" w14:textId="77777777" w:rsidR="005C59D8" w:rsidRPr="005C59D8" w:rsidRDefault="005C59D8" w:rsidP="005C59D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B1D1" w14:textId="77777777" w:rsidR="005C59D8" w:rsidRPr="005C59D8" w:rsidRDefault="005C59D8" w:rsidP="005C59D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7552" w14:textId="77777777" w:rsidR="005C59D8" w:rsidRPr="005C59D8" w:rsidRDefault="005C59D8" w:rsidP="005C59D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8ED3" w14:textId="77777777" w:rsidR="005C59D8" w:rsidRPr="005C59D8" w:rsidRDefault="005C59D8" w:rsidP="005C59D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0BCC" w14:textId="77777777" w:rsidR="005C59D8" w:rsidRPr="005C59D8" w:rsidRDefault="005C59D8" w:rsidP="005C59D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5C59D8" w:rsidRPr="005C59D8" w14:paraId="15F6524C" w14:textId="77777777" w:rsidTr="005C59D8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20FBD" w14:textId="77777777" w:rsidR="005C59D8" w:rsidRPr="005C59D8" w:rsidRDefault="005C59D8" w:rsidP="005C59D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5C59D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clave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2ACC3" w14:textId="77777777" w:rsidR="005C59D8" w:rsidRPr="005C59D8" w:rsidRDefault="005C59D8" w:rsidP="005C59D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5C59D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8C48" w14:textId="77777777" w:rsidR="005C59D8" w:rsidRPr="005C59D8" w:rsidRDefault="005C59D8" w:rsidP="005C59D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7F05" w14:textId="77777777" w:rsidR="005C59D8" w:rsidRPr="005C59D8" w:rsidRDefault="005C59D8" w:rsidP="005C59D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CCFD" w14:textId="77777777" w:rsidR="005C59D8" w:rsidRPr="005C59D8" w:rsidRDefault="005C59D8" w:rsidP="005C59D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EE83" w14:textId="77777777" w:rsidR="005C59D8" w:rsidRPr="005C59D8" w:rsidRDefault="005C59D8" w:rsidP="005C59D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E0F2" w14:textId="77777777" w:rsidR="005C59D8" w:rsidRPr="005C59D8" w:rsidRDefault="005C59D8" w:rsidP="005C59D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7716" w14:textId="77777777" w:rsidR="005C59D8" w:rsidRPr="005C59D8" w:rsidRDefault="005C59D8" w:rsidP="005C59D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5C59D8" w:rsidRPr="005C59D8" w14:paraId="3A402073" w14:textId="77777777" w:rsidTr="005C59D8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FF624" w14:textId="77777777" w:rsidR="005C59D8" w:rsidRPr="005C59D8" w:rsidRDefault="005C59D8" w:rsidP="005C59D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5C59D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entidad_municipal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29653" w14:textId="77777777" w:rsidR="005C59D8" w:rsidRPr="005C59D8" w:rsidRDefault="005C59D8" w:rsidP="005C59D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5C59D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C06D" w14:textId="77777777" w:rsidR="005C59D8" w:rsidRPr="005C59D8" w:rsidRDefault="005C59D8" w:rsidP="005C59D8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BDA02" w14:textId="77777777" w:rsidR="005C59D8" w:rsidRPr="005C59D8" w:rsidRDefault="005C59D8" w:rsidP="005C59D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5259" w14:textId="77777777" w:rsidR="005C59D8" w:rsidRPr="005C59D8" w:rsidRDefault="005C59D8" w:rsidP="005C59D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EF15" w14:textId="77777777" w:rsidR="005C59D8" w:rsidRPr="005C59D8" w:rsidRDefault="005C59D8" w:rsidP="005C59D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CECC" w14:textId="77777777" w:rsidR="005C59D8" w:rsidRPr="005C59D8" w:rsidRDefault="005C59D8" w:rsidP="005C59D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3D9B" w14:textId="77777777" w:rsidR="005C59D8" w:rsidRPr="005C59D8" w:rsidRDefault="005C59D8" w:rsidP="005C59D8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</w:tbl>
    <w:p w14:paraId="5CB7FBA0" w14:textId="776C91BF" w:rsidR="00AA0F4B" w:rsidRDefault="00AA0F4B" w:rsidP="00A7413E">
      <w:pPr>
        <w:outlineLvl w:val="0"/>
        <w:rPr>
          <w:rFonts w:cs="Arial"/>
          <w:b/>
          <w:sz w:val="26"/>
          <w:szCs w:val="26"/>
        </w:rPr>
      </w:pPr>
    </w:p>
    <w:p w14:paraId="312D33CB" w14:textId="1C48A523" w:rsidR="00AA0F4B" w:rsidRDefault="00AA0F4B" w:rsidP="00AA0F4B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6AAFDADF" w14:textId="350D77AF" w:rsidR="00A7413E" w:rsidRDefault="00AA0F4B" w:rsidP="00A7413E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7" w:name="_Toc83735354"/>
      <w:r>
        <w:rPr>
          <w:rFonts w:cs="Arial"/>
          <w:b/>
          <w:sz w:val="26"/>
          <w:szCs w:val="26"/>
        </w:rPr>
        <w:lastRenderedPageBreak/>
        <w:t>Anexos.</w:t>
      </w:r>
      <w:bookmarkEnd w:id="7"/>
    </w:p>
    <w:p w14:paraId="254B942C" w14:textId="77777777" w:rsidR="00D560EB" w:rsidRDefault="00D560EB" w:rsidP="00A80D7E">
      <w:pPr>
        <w:rPr>
          <w:lang w:val="es-MX" w:eastAsia="en-US"/>
        </w:rPr>
      </w:pPr>
    </w:p>
    <w:p w14:paraId="4528A2D3" w14:textId="0E5DD8BB" w:rsidR="00AA0F4B" w:rsidRPr="00AA0F4B" w:rsidRDefault="00D560EB" w:rsidP="00A80D7E">
      <w:pPr>
        <w:rPr>
          <w:lang w:val="es-MX" w:eastAsia="en-US"/>
        </w:rPr>
      </w:pPr>
      <w:bookmarkStart w:id="8" w:name="_Toc82510010"/>
      <w:r>
        <w:rPr>
          <w:lang w:val="es-MX" w:eastAsia="en-US"/>
        </w:rPr>
        <w:t>Se presenta el planteamiento del diseño del caso de uso en cuestión</w:t>
      </w:r>
      <w:bookmarkEnd w:id="8"/>
      <w:r>
        <w:rPr>
          <w:lang w:val="es-MX" w:eastAsia="en-US"/>
        </w:rPr>
        <w:t>.</w:t>
      </w:r>
      <w:r w:rsidR="00AA0F4B">
        <w:rPr>
          <w:lang w:val="es-MX" w:eastAsia="en-US"/>
        </w:rPr>
        <w:br/>
      </w:r>
      <w:r w:rsidR="005C59D8" w:rsidRPr="005C59D8">
        <w:rPr>
          <w:noProof/>
          <w:lang w:val="es-MX" w:eastAsia="es-MX"/>
        </w:rPr>
        <w:drawing>
          <wp:inline distT="0" distB="0" distL="0" distR="0" wp14:anchorId="7F712A7C" wp14:editId="1C373E4D">
            <wp:extent cx="3467100" cy="1447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F4B" w:rsidRPr="00AA0F4B" w:rsidSect="00562F83">
      <w:footerReference w:type="default" r:id="rId20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A9D80B" w14:textId="77777777" w:rsidR="00385141" w:rsidRDefault="00385141">
      <w:r>
        <w:separator/>
      </w:r>
    </w:p>
  </w:endnote>
  <w:endnote w:type="continuationSeparator" w:id="0">
    <w:p w14:paraId="32688690" w14:textId="77777777" w:rsidR="00385141" w:rsidRDefault="00385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F11CC" w:rsidRPr="00E445D3" w:rsidRDefault="00DF11CC">
    <w:pPr>
      <w:pStyle w:val="Piedepgina"/>
      <w:rPr>
        <w:rFonts w:ascii="Humnst777 BT" w:hAnsi="Humnst777 BT"/>
        <w:sz w:val="2"/>
      </w:rPr>
    </w:pPr>
  </w:p>
  <w:p w14:paraId="296D943D" w14:textId="77777777" w:rsidR="00DF11CC" w:rsidRPr="00073EBE" w:rsidRDefault="00DF11CC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F11CC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F11CC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F11CC" w:rsidRDefault="00DF11C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F11CC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F11CC" w:rsidRDefault="00DF11CC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SiGob® | 20</w:t>
              </w:r>
              <w:r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2562489F" w:rsidR="00DF11CC" w:rsidRDefault="00DF11C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6478A1">
            <w:rPr>
              <w:noProof/>
              <w:color w:val="FFFFFF" w:themeColor="background1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F11CC" w:rsidRDefault="00DF11C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19EC30" w14:textId="77777777" w:rsidR="00385141" w:rsidRDefault="00385141">
      <w:r>
        <w:separator/>
      </w:r>
    </w:p>
  </w:footnote>
  <w:footnote w:type="continuationSeparator" w:id="0">
    <w:p w14:paraId="4E4101D0" w14:textId="77777777" w:rsidR="00385141" w:rsidRDefault="00385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F11CC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F11CC" w:rsidRPr="00465F7B" w:rsidRDefault="00DF11CC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F11CC" w:rsidRPr="00B66E5C" w:rsidRDefault="00DF11CC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F11CC" w:rsidRPr="000453CE" w:rsidRDefault="00DF11CC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11CC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F11CC" w:rsidRPr="007A1D28" w:rsidRDefault="00DF11CC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F11CC" w:rsidRPr="00CC0DB4" w:rsidRDefault="00DF11CC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F11CC" w:rsidRDefault="00DF11CC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F11CC" w:rsidRDefault="00DF11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F11CC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F11CC" w:rsidRDefault="00DF11CC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F11CC" w:rsidRDefault="00DF11CC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</w:tr>
    <w:tr w:rsidR="00DF11CC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F11CC" w:rsidRDefault="00DF11CC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F11CC" w:rsidRDefault="00DF11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13500"/>
    <w:rsid w:val="00013827"/>
    <w:rsid w:val="000138EB"/>
    <w:rsid w:val="00017F49"/>
    <w:rsid w:val="00017F93"/>
    <w:rsid w:val="0003192A"/>
    <w:rsid w:val="0003267B"/>
    <w:rsid w:val="00044C83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1856"/>
    <w:rsid w:val="00073EBE"/>
    <w:rsid w:val="00075CB8"/>
    <w:rsid w:val="0008016B"/>
    <w:rsid w:val="00080390"/>
    <w:rsid w:val="00090FB0"/>
    <w:rsid w:val="00094752"/>
    <w:rsid w:val="000948F0"/>
    <w:rsid w:val="00094BAE"/>
    <w:rsid w:val="00096FA6"/>
    <w:rsid w:val="000A1E72"/>
    <w:rsid w:val="000A404C"/>
    <w:rsid w:val="000A4558"/>
    <w:rsid w:val="000A6169"/>
    <w:rsid w:val="000C2372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663"/>
    <w:rsid w:val="00193178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0617D"/>
    <w:rsid w:val="00206BE9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0AD5"/>
    <w:rsid w:val="002924F5"/>
    <w:rsid w:val="00293F4A"/>
    <w:rsid w:val="00295FD7"/>
    <w:rsid w:val="00297EFD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31E1"/>
    <w:rsid w:val="003040F9"/>
    <w:rsid w:val="00304E46"/>
    <w:rsid w:val="003068DD"/>
    <w:rsid w:val="00310BA5"/>
    <w:rsid w:val="0031674F"/>
    <w:rsid w:val="00321A4C"/>
    <w:rsid w:val="0032224D"/>
    <w:rsid w:val="00322962"/>
    <w:rsid w:val="003249FF"/>
    <w:rsid w:val="00330195"/>
    <w:rsid w:val="00331D94"/>
    <w:rsid w:val="00337DEF"/>
    <w:rsid w:val="0034001D"/>
    <w:rsid w:val="003467BF"/>
    <w:rsid w:val="00353756"/>
    <w:rsid w:val="00360F45"/>
    <w:rsid w:val="00362393"/>
    <w:rsid w:val="00363725"/>
    <w:rsid w:val="0036511B"/>
    <w:rsid w:val="00373BAE"/>
    <w:rsid w:val="00385141"/>
    <w:rsid w:val="00385FB4"/>
    <w:rsid w:val="003929D4"/>
    <w:rsid w:val="0039457F"/>
    <w:rsid w:val="00394676"/>
    <w:rsid w:val="00395C3F"/>
    <w:rsid w:val="00396444"/>
    <w:rsid w:val="00397B4D"/>
    <w:rsid w:val="003A0A97"/>
    <w:rsid w:val="003A1F9B"/>
    <w:rsid w:val="003A2325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D66BE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A6F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34B8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930EC"/>
    <w:rsid w:val="004B1991"/>
    <w:rsid w:val="004B3D7A"/>
    <w:rsid w:val="004C2A7A"/>
    <w:rsid w:val="004D348C"/>
    <w:rsid w:val="004D3A26"/>
    <w:rsid w:val="004D4235"/>
    <w:rsid w:val="004D688E"/>
    <w:rsid w:val="004D7392"/>
    <w:rsid w:val="004E1354"/>
    <w:rsid w:val="004F4285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2E06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34B"/>
    <w:rsid w:val="005B6DA2"/>
    <w:rsid w:val="005C47A8"/>
    <w:rsid w:val="005C59D8"/>
    <w:rsid w:val="005D488E"/>
    <w:rsid w:val="005D6515"/>
    <w:rsid w:val="005D6876"/>
    <w:rsid w:val="005E318B"/>
    <w:rsid w:val="005E3476"/>
    <w:rsid w:val="005E6CD9"/>
    <w:rsid w:val="005F4827"/>
    <w:rsid w:val="0060736D"/>
    <w:rsid w:val="00611E9F"/>
    <w:rsid w:val="00613051"/>
    <w:rsid w:val="00615304"/>
    <w:rsid w:val="00617A24"/>
    <w:rsid w:val="0062466E"/>
    <w:rsid w:val="00631364"/>
    <w:rsid w:val="00632CA6"/>
    <w:rsid w:val="00633144"/>
    <w:rsid w:val="006335BB"/>
    <w:rsid w:val="0063531E"/>
    <w:rsid w:val="00635FDC"/>
    <w:rsid w:val="006365A7"/>
    <w:rsid w:val="00644E9B"/>
    <w:rsid w:val="006458C8"/>
    <w:rsid w:val="006473D6"/>
    <w:rsid w:val="006478A1"/>
    <w:rsid w:val="00651D68"/>
    <w:rsid w:val="00652E54"/>
    <w:rsid w:val="00653C36"/>
    <w:rsid w:val="006631F6"/>
    <w:rsid w:val="00664599"/>
    <w:rsid w:val="0066611A"/>
    <w:rsid w:val="00666ABD"/>
    <w:rsid w:val="00667385"/>
    <w:rsid w:val="006747C6"/>
    <w:rsid w:val="00685843"/>
    <w:rsid w:val="0068663C"/>
    <w:rsid w:val="00687910"/>
    <w:rsid w:val="006911B1"/>
    <w:rsid w:val="006919E9"/>
    <w:rsid w:val="00694FAF"/>
    <w:rsid w:val="0069516E"/>
    <w:rsid w:val="00697839"/>
    <w:rsid w:val="006A13A4"/>
    <w:rsid w:val="006A7359"/>
    <w:rsid w:val="006B0DC8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193D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2450"/>
    <w:rsid w:val="0077423E"/>
    <w:rsid w:val="00776E71"/>
    <w:rsid w:val="00790BC4"/>
    <w:rsid w:val="00792FBB"/>
    <w:rsid w:val="007977F5"/>
    <w:rsid w:val="007A1D28"/>
    <w:rsid w:val="007A342B"/>
    <w:rsid w:val="007B0261"/>
    <w:rsid w:val="007B0AC8"/>
    <w:rsid w:val="007B4737"/>
    <w:rsid w:val="007C077F"/>
    <w:rsid w:val="007C2A07"/>
    <w:rsid w:val="007C38B9"/>
    <w:rsid w:val="007C75CA"/>
    <w:rsid w:val="007C7BFD"/>
    <w:rsid w:val="007D17C3"/>
    <w:rsid w:val="007D38BD"/>
    <w:rsid w:val="007E1225"/>
    <w:rsid w:val="007E5032"/>
    <w:rsid w:val="007E71D3"/>
    <w:rsid w:val="007F51A1"/>
    <w:rsid w:val="007F5A19"/>
    <w:rsid w:val="007F7B03"/>
    <w:rsid w:val="00804D72"/>
    <w:rsid w:val="0080605A"/>
    <w:rsid w:val="008233BA"/>
    <w:rsid w:val="008276CB"/>
    <w:rsid w:val="008276E8"/>
    <w:rsid w:val="0083072C"/>
    <w:rsid w:val="00831414"/>
    <w:rsid w:val="00833F65"/>
    <w:rsid w:val="00834CFD"/>
    <w:rsid w:val="0083542F"/>
    <w:rsid w:val="0084121F"/>
    <w:rsid w:val="008448ED"/>
    <w:rsid w:val="00845D74"/>
    <w:rsid w:val="008474E9"/>
    <w:rsid w:val="00847BAD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013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4C25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3D73"/>
    <w:rsid w:val="0098477F"/>
    <w:rsid w:val="009A2DB5"/>
    <w:rsid w:val="009A5AF4"/>
    <w:rsid w:val="009B0D31"/>
    <w:rsid w:val="009B32ED"/>
    <w:rsid w:val="009B44E8"/>
    <w:rsid w:val="009C4905"/>
    <w:rsid w:val="009C7113"/>
    <w:rsid w:val="009D5C49"/>
    <w:rsid w:val="009D6A8A"/>
    <w:rsid w:val="009E14B0"/>
    <w:rsid w:val="009F0A28"/>
    <w:rsid w:val="009F0F50"/>
    <w:rsid w:val="009F1072"/>
    <w:rsid w:val="009F4A2A"/>
    <w:rsid w:val="009F56BE"/>
    <w:rsid w:val="009F6363"/>
    <w:rsid w:val="00A01509"/>
    <w:rsid w:val="00A04085"/>
    <w:rsid w:val="00A079E7"/>
    <w:rsid w:val="00A13F90"/>
    <w:rsid w:val="00A158E9"/>
    <w:rsid w:val="00A30BCE"/>
    <w:rsid w:val="00A372B3"/>
    <w:rsid w:val="00A47579"/>
    <w:rsid w:val="00A50069"/>
    <w:rsid w:val="00A54BC7"/>
    <w:rsid w:val="00A54E7F"/>
    <w:rsid w:val="00A567D9"/>
    <w:rsid w:val="00A570BC"/>
    <w:rsid w:val="00A62952"/>
    <w:rsid w:val="00A67526"/>
    <w:rsid w:val="00A7250E"/>
    <w:rsid w:val="00A73901"/>
    <w:rsid w:val="00A7413E"/>
    <w:rsid w:val="00A74A17"/>
    <w:rsid w:val="00A750BE"/>
    <w:rsid w:val="00A80D7E"/>
    <w:rsid w:val="00A80F6C"/>
    <w:rsid w:val="00A82672"/>
    <w:rsid w:val="00A8530C"/>
    <w:rsid w:val="00A8774A"/>
    <w:rsid w:val="00AA0735"/>
    <w:rsid w:val="00AA0F4B"/>
    <w:rsid w:val="00AA24D3"/>
    <w:rsid w:val="00AA6FD6"/>
    <w:rsid w:val="00AB0E3A"/>
    <w:rsid w:val="00AB33FA"/>
    <w:rsid w:val="00AC020C"/>
    <w:rsid w:val="00AC0D72"/>
    <w:rsid w:val="00AC2D21"/>
    <w:rsid w:val="00AD0798"/>
    <w:rsid w:val="00AD0F74"/>
    <w:rsid w:val="00AD1204"/>
    <w:rsid w:val="00AD19D4"/>
    <w:rsid w:val="00AD3937"/>
    <w:rsid w:val="00AD4FFE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674AA"/>
    <w:rsid w:val="00B73D3F"/>
    <w:rsid w:val="00B7739C"/>
    <w:rsid w:val="00B9042B"/>
    <w:rsid w:val="00B90954"/>
    <w:rsid w:val="00B91199"/>
    <w:rsid w:val="00B932FE"/>
    <w:rsid w:val="00B95C94"/>
    <w:rsid w:val="00B96B8A"/>
    <w:rsid w:val="00B96F7C"/>
    <w:rsid w:val="00BA111B"/>
    <w:rsid w:val="00BA5249"/>
    <w:rsid w:val="00BA6B6D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3838"/>
    <w:rsid w:val="00C357CE"/>
    <w:rsid w:val="00C369A2"/>
    <w:rsid w:val="00C415C5"/>
    <w:rsid w:val="00C420BB"/>
    <w:rsid w:val="00C46498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76326"/>
    <w:rsid w:val="00C766B7"/>
    <w:rsid w:val="00C8659C"/>
    <w:rsid w:val="00CA009B"/>
    <w:rsid w:val="00CA223D"/>
    <w:rsid w:val="00CA2399"/>
    <w:rsid w:val="00CA2451"/>
    <w:rsid w:val="00CA6308"/>
    <w:rsid w:val="00CB14FD"/>
    <w:rsid w:val="00CB2497"/>
    <w:rsid w:val="00CB6EE8"/>
    <w:rsid w:val="00CC00F8"/>
    <w:rsid w:val="00CC0C73"/>
    <w:rsid w:val="00CC0DB4"/>
    <w:rsid w:val="00CC2265"/>
    <w:rsid w:val="00CC2C03"/>
    <w:rsid w:val="00CC73CC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4B02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44936"/>
    <w:rsid w:val="00D5161A"/>
    <w:rsid w:val="00D560EB"/>
    <w:rsid w:val="00D62833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281F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DE5891"/>
    <w:rsid w:val="00DF11CC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353FF"/>
    <w:rsid w:val="00E445D3"/>
    <w:rsid w:val="00E47279"/>
    <w:rsid w:val="00E47EBC"/>
    <w:rsid w:val="00E5312B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708"/>
    <w:rsid w:val="00EA2773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5C30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84D3D"/>
    <w:rsid w:val="00F912F5"/>
    <w:rsid w:val="00F95C39"/>
    <w:rsid w:val="00FA3C70"/>
    <w:rsid w:val="00FB1412"/>
    <w:rsid w:val="00FB3108"/>
    <w:rsid w:val="00FB79CD"/>
    <w:rsid w:val="00FC1CA9"/>
    <w:rsid w:val="00FC55F6"/>
    <w:rsid w:val="00FC5A27"/>
    <w:rsid w:val="00FD2785"/>
    <w:rsid w:val="00FD3E8B"/>
    <w:rsid w:val="00FD689A"/>
    <w:rsid w:val="00FD6FCC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1696"/>
    <w:rsid w:val="000346B6"/>
    <w:rsid w:val="000368C5"/>
    <w:rsid w:val="00057695"/>
    <w:rsid w:val="000E1374"/>
    <w:rsid w:val="000F0943"/>
    <w:rsid w:val="000F74DD"/>
    <w:rsid w:val="0010127C"/>
    <w:rsid w:val="00103C34"/>
    <w:rsid w:val="0010794F"/>
    <w:rsid w:val="00186D2E"/>
    <w:rsid w:val="001C240E"/>
    <w:rsid w:val="001E5171"/>
    <w:rsid w:val="00207B56"/>
    <w:rsid w:val="002C2A61"/>
    <w:rsid w:val="00335F5D"/>
    <w:rsid w:val="003F72F7"/>
    <w:rsid w:val="00452AD1"/>
    <w:rsid w:val="0049450B"/>
    <w:rsid w:val="004B2AD2"/>
    <w:rsid w:val="004E5BB3"/>
    <w:rsid w:val="00540FCB"/>
    <w:rsid w:val="0055212F"/>
    <w:rsid w:val="005728D5"/>
    <w:rsid w:val="00581ADC"/>
    <w:rsid w:val="005910D5"/>
    <w:rsid w:val="005C0704"/>
    <w:rsid w:val="005E45CE"/>
    <w:rsid w:val="006176CA"/>
    <w:rsid w:val="00645061"/>
    <w:rsid w:val="006529BA"/>
    <w:rsid w:val="006A1958"/>
    <w:rsid w:val="006E76C0"/>
    <w:rsid w:val="00742976"/>
    <w:rsid w:val="007A34D3"/>
    <w:rsid w:val="007A675F"/>
    <w:rsid w:val="00822809"/>
    <w:rsid w:val="00864261"/>
    <w:rsid w:val="00874A2C"/>
    <w:rsid w:val="008B7D48"/>
    <w:rsid w:val="009B09D6"/>
    <w:rsid w:val="009F3EFF"/>
    <w:rsid w:val="00A17938"/>
    <w:rsid w:val="00A52B47"/>
    <w:rsid w:val="00A624B1"/>
    <w:rsid w:val="00A84106"/>
    <w:rsid w:val="00B11CEE"/>
    <w:rsid w:val="00B37442"/>
    <w:rsid w:val="00B74FC1"/>
    <w:rsid w:val="00BA753B"/>
    <w:rsid w:val="00BD6F4C"/>
    <w:rsid w:val="00CD2B27"/>
    <w:rsid w:val="00D658FD"/>
    <w:rsid w:val="00D940FF"/>
    <w:rsid w:val="00DC40A2"/>
    <w:rsid w:val="00DC6553"/>
    <w:rsid w:val="00DF04A4"/>
    <w:rsid w:val="00E448AC"/>
    <w:rsid w:val="00E62425"/>
    <w:rsid w:val="00E74BA3"/>
    <w:rsid w:val="00E76B37"/>
    <w:rsid w:val="00E97153"/>
    <w:rsid w:val="00EB4725"/>
    <w:rsid w:val="00F707C5"/>
    <w:rsid w:val="00FB1798"/>
    <w:rsid w:val="00FE4A7F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C5FB964-3627-4ED3-BB04-4BF2D70AA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16</TotalTime>
  <Pages>6</Pages>
  <Words>413</Words>
  <Characters>2276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2684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14</cp:revision>
  <cp:lastPrinted>2007-11-14T03:04:00Z</cp:lastPrinted>
  <dcterms:created xsi:type="dcterms:W3CDTF">2021-09-24T00:51:00Z</dcterms:created>
  <dcterms:modified xsi:type="dcterms:W3CDTF">2021-09-28T22:28:00Z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