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6EAB5B8F" w14:textId="77777777" w:rsidR="00806362" w:rsidRDefault="00806362" w:rsidP="00806362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2082ACF6" w:rsidR="00490541" w:rsidRDefault="00702B72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</w:t>
      </w:r>
      <w:r w:rsidR="00515786">
        <w:rPr>
          <w:b w:val="0"/>
          <w:color w:val="000000" w:themeColor="text1"/>
          <w:sz w:val="28"/>
          <w:szCs w:val="28"/>
        </w:rPr>
        <w:t>00</w:t>
      </w:r>
      <w:r>
        <w:rPr>
          <w:b w:val="0"/>
          <w:color w:val="000000" w:themeColor="text1"/>
          <w:sz w:val="28"/>
          <w:szCs w:val="28"/>
        </w:rPr>
        <w:t>5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070FBE">
        <w:rPr>
          <w:rFonts w:ascii="Calibri" w:hAnsi="Calibri" w:cs="Calibri"/>
          <w:color w:val="222222"/>
          <w:shd w:val="clear" w:color="auto" w:fill="FFFFFF"/>
        </w:rPr>
        <w:t>Catalogo tipo de operación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7CEE844E" w14:textId="5A2FE9FC" w:rsidR="00CA5FFE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bookmarkStart w:id="0" w:name="_GoBack"/>
          <w:bookmarkEnd w:id="0"/>
          <w:r w:rsidR="00CA5FFE" w:rsidRPr="00A93733">
            <w:rPr>
              <w:rStyle w:val="Hipervnculo"/>
              <w:noProof/>
            </w:rPr>
            <w:fldChar w:fldCharType="begin"/>
          </w:r>
          <w:r w:rsidR="00CA5FFE" w:rsidRPr="00A93733">
            <w:rPr>
              <w:rStyle w:val="Hipervnculo"/>
              <w:noProof/>
            </w:rPr>
            <w:instrText xml:space="preserve"> </w:instrText>
          </w:r>
          <w:r w:rsidR="00CA5FFE">
            <w:rPr>
              <w:noProof/>
            </w:rPr>
            <w:instrText>HYPERLINK \l "_Toc83735423"</w:instrText>
          </w:r>
          <w:r w:rsidR="00CA5FFE" w:rsidRPr="00A93733">
            <w:rPr>
              <w:rStyle w:val="Hipervnculo"/>
              <w:noProof/>
            </w:rPr>
            <w:instrText xml:space="preserve"> </w:instrText>
          </w:r>
          <w:r w:rsidR="00CA5FFE" w:rsidRPr="00A93733">
            <w:rPr>
              <w:rStyle w:val="Hipervnculo"/>
              <w:noProof/>
            </w:rPr>
          </w:r>
          <w:r w:rsidR="00CA5FFE" w:rsidRPr="00A93733">
            <w:rPr>
              <w:rStyle w:val="Hipervnculo"/>
              <w:noProof/>
            </w:rPr>
            <w:fldChar w:fldCharType="separate"/>
          </w:r>
          <w:r w:rsidR="00CA5FFE" w:rsidRPr="00A93733">
            <w:rPr>
              <w:rStyle w:val="Hipervnculo"/>
              <w:rFonts w:cs="Arial"/>
              <w:noProof/>
            </w:rPr>
            <w:t>1.</w:t>
          </w:r>
          <w:r w:rsidR="00CA5FFE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  <w:tab/>
          </w:r>
          <w:r w:rsidR="00CA5FFE" w:rsidRPr="00A93733">
            <w:rPr>
              <w:rStyle w:val="Hipervnculo"/>
              <w:rFonts w:cs="Arial"/>
              <w:noProof/>
            </w:rPr>
            <w:t>Caso de Uso: Catálogo Tipo de Operación.</w:t>
          </w:r>
          <w:r w:rsidR="00CA5FFE">
            <w:rPr>
              <w:noProof/>
              <w:webHidden/>
            </w:rPr>
            <w:tab/>
          </w:r>
          <w:r w:rsidR="00CA5FFE">
            <w:rPr>
              <w:noProof/>
              <w:webHidden/>
            </w:rPr>
            <w:fldChar w:fldCharType="begin"/>
          </w:r>
          <w:r w:rsidR="00CA5FFE">
            <w:rPr>
              <w:noProof/>
              <w:webHidden/>
            </w:rPr>
            <w:instrText xml:space="preserve"> PAGEREF _Toc83735423 \h </w:instrText>
          </w:r>
          <w:r w:rsidR="00CA5FFE">
            <w:rPr>
              <w:noProof/>
              <w:webHidden/>
            </w:rPr>
          </w:r>
          <w:r w:rsidR="00CA5FFE">
            <w:rPr>
              <w:noProof/>
              <w:webHidden/>
            </w:rPr>
            <w:fldChar w:fldCharType="separate"/>
          </w:r>
          <w:r w:rsidR="00CA5FFE">
            <w:rPr>
              <w:noProof/>
              <w:webHidden/>
            </w:rPr>
            <w:t>3</w:t>
          </w:r>
          <w:r w:rsidR="00CA5FFE">
            <w:rPr>
              <w:noProof/>
              <w:webHidden/>
            </w:rPr>
            <w:fldChar w:fldCharType="end"/>
          </w:r>
          <w:r w:rsidR="00CA5FFE" w:rsidRPr="00A93733">
            <w:rPr>
              <w:rStyle w:val="Hipervnculo"/>
              <w:noProof/>
            </w:rPr>
            <w:fldChar w:fldCharType="end"/>
          </w:r>
        </w:p>
        <w:p w14:paraId="655699BF" w14:textId="0BB80629" w:rsidR="00CA5FFE" w:rsidRDefault="00CA5FF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424" w:history="1">
            <w:r w:rsidRPr="00A93733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A93733">
              <w:rPr>
                <w:rStyle w:val="Hipervnculo"/>
                <w:rFonts w:cs="Arial"/>
                <w:noProof/>
              </w:rPr>
              <w:t>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52681" w14:textId="62742434" w:rsidR="00CA5FFE" w:rsidRDefault="00CA5FF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425" w:history="1">
            <w:r w:rsidRPr="00A93733">
              <w:rPr>
                <w:rStyle w:val="Hipervnculo"/>
                <w:rFonts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A93733">
              <w:rPr>
                <w:rStyle w:val="Hipervnculo"/>
                <w:rFonts w:cs="Arial"/>
                <w:b/>
                <w:noProof/>
              </w:rPr>
              <w:t>Flujo normal.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2EED7" w14:textId="4A9EBFD6" w:rsidR="00CA5FFE" w:rsidRDefault="00CA5FF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426" w:history="1">
            <w:r w:rsidRPr="00A93733">
              <w:rPr>
                <w:rStyle w:val="Hipervnculo"/>
                <w:rFonts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A93733">
              <w:rPr>
                <w:rStyle w:val="Hipervnculo"/>
                <w:rFonts w:cs="Arial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8EFD" w14:textId="6EA0AE3F" w:rsidR="00CA5FFE" w:rsidRDefault="00CA5FF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427" w:history="1">
            <w:r w:rsidRPr="00A93733">
              <w:rPr>
                <w:rStyle w:val="Hipervnculo"/>
                <w:rFonts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A93733">
              <w:rPr>
                <w:rStyle w:val="Hipervnculo"/>
                <w:rFonts w:cs="Arial"/>
                <w:b/>
                <w:noProof/>
              </w:rPr>
              <w:t>Diccionario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4D39" w14:textId="69DDCC2B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71A11294" w:rsidR="009B44E8" w:rsidRDefault="001F5E92" w:rsidP="00702B72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735423"/>
      <w:r w:rsidRPr="001F5E92">
        <w:rPr>
          <w:rFonts w:cs="Arial"/>
        </w:rPr>
        <w:lastRenderedPageBreak/>
        <w:t xml:space="preserve">Caso de Uso: </w:t>
      </w:r>
      <w:r w:rsidR="00702B72" w:rsidRPr="00702B72">
        <w:rPr>
          <w:rFonts w:cs="Arial"/>
        </w:rPr>
        <w:t>Catálogo Tipo de Operación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18D797F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3735424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1B7ACFC9" w14:textId="5EC87884" w:rsidR="009B7B5D" w:rsidRPr="009B7B5D" w:rsidRDefault="009B7B5D" w:rsidP="009B7B5D">
      <w:pPr>
        <w:pStyle w:val="Descripcin"/>
        <w:ind w:left="360"/>
        <w:jc w:val="both"/>
        <w:rPr>
          <w:bCs w:val="0"/>
        </w:rPr>
      </w:pPr>
      <w:r>
        <w:rPr>
          <w:bCs w:val="0"/>
        </w:rPr>
        <w:t>Se describe el proceso de caso de uso en el catálogo “Tipo de operación” dentro del módulo de “Adquisiciones”, así como los diferentes escenarios emergentes sobre el proceso.</w:t>
      </w:r>
    </w:p>
    <w:p w14:paraId="2134533F" w14:textId="433451EC" w:rsidR="00717985" w:rsidRPr="00615304" w:rsidRDefault="00717985" w:rsidP="00615304">
      <w:pPr>
        <w:pStyle w:val="Descripcin"/>
        <w:ind w:left="360"/>
        <w:jc w:val="both"/>
        <w:rPr>
          <w:b/>
          <w:bCs w:val="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383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1E1741BF" w:rsidR="00CD7EE7" w:rsidRPr="009B44E8" w:rsidRDefault="00A55FED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</w:t>
            </w:r>
            <w:r w:rsidR="00B73D3F">
              <w:rPr>
                <w:b/>
              </w:rPr>
              <w:t>00</w:t>
            </w:r>
            <w:r>
              <w:rPr>
                <w:b/>
              </w:rPr>
              <w:t>5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7116DD6C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070FBE">
              <w:rPr>
                <w:szCs w:val="28"/>
              </w:rPr>
              <w:t>0</w:t>
            </w:r>
            <w:r>
              <w:rPr>
                <w:szCs w:val="28"/>
              </w:rPr>
              <w:t xml:space="preserve"> (</w:t>
            </w:r>
            <w:r w:rsidR="00070FBE">
              <w:rPr>
                <w:szCs w:val="28"/>
              </w:rPr>
              <w:t>28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43A60ED2" w14:textId="3DB98B8C" w:rsidR="00717985" w:rsidRPr="00297EFD" w:rsidRDefault="009B7B5D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del catálogo. Para la edición se requiere un registro previo dentro del apartado.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235074C0" w:rsidR="009B32ED" w:rsidRPr="00FF5CE7" w:rsidRDefault="009B7B5D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Este apartado permite al actor hacer una selección del listado de con</w:t>
            </w:r>
            <w:r w:rsidR="00534B18">
              <w:rPr>
                <w:color w:val="000000" w:themeColor="text1"/>
                <w:szCs w:val="28"/>
              </w:rPr>
              <w:t>ceptos referentes al tipo de operación</w:t>
            </w:r>
            <w:r>
              <w:rPr>
                <w:color w:val="000000" w:themeColor="text1"/>
                <w:szCs w:val="28"/>
              </w:rPr>
              <w:t xml:space="preserve"> de la requisición.</w:t>
            </w:r>
          </w:p>
        </w:tc>
      </w:tr>
      <w:tr w:rsidR="008759E2" w:rsidRPr="00211FC3" w14:paraId="2374E7D6" w14:textId="77777777" w:rsidTr="00AD19D4">
        <w:trPr>
          <w:trHeight w:val="554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AD19D4">
        <w:trPr>
          <w:trHeight w:val="265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4FA8A9DD" w:rsidR="00542CC3" w:rsidRPr="00E91C7F" w:rsidRDefault="00534B18" w:rsidP="00133911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313ACE9D" w:rsidR="00DF11CC" w:rsidRPr="003A2325" w:rsidRDefault="00DF11CC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04742717" w14:textId="30ED9EA2" w:rsidR="00DF11CC" w:rsidRDefault="00DF11CC">
      <w:pPr>
        <w:rPr>
          <w:rFonts w:cs="Arial"/>
          <w:b/>
          <w:sz w:val="26"/>
          <w:szCs w:val="26"/>
        </w:rPr>
      </w:pPr>
    </w:p>
    <w:p w14:paraId="5E85CBCC" w14:textId="2C4C415C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735425"/>
      <w:r>
        <w:rPr>
          <w:rFonts w:cs="Arial"/>
          <w:b/>
          <w:sz w:val="26"/>
          <w:szCs w:val="26"/>
        </w:rPr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6A92E83D" w:rsidR="00D63685" w:rsidRDefault="00F62430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</w:t>
            </w:r>
            <w:r w:rsidR="00290AD5">
              <w:rPr>
                <w:rFonts w:cs="Arial"/>
              </w:rPr>
              <w:t>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4C229879" w14:textId="77777777" w:rsidR="00E71D44" w:rsidRDefault="00E71D44" w:rsidP="00E71D44">
      <w:pPr>
        <w:pStyle w:val="TtuloTDC"/>
        <w:ind w:left="405"/>
        <w:rPr>
          <w:lang w:val="es-MX"/>
        </w:rPr>
      </w:pPr>
    </w:p>
    <w:p w14:paraId="49C1F741" w14:textId="77777777" w:rsidR="00E71D44" w:rsidRDefault="00E71D44">
      <w:pPr>
        <w:rPr>
          <w:rFonts w:eastAsiaTheme="majorEastAsia" w:cstheme="majorBidi"/>
          <w:b/>
          <w:bCs/>
          <w:szCs w:val="28"/>
          <w:lang w:val="es-MX" w:eastAsia="ja-JP"/>
        </w:rPr>
      </w:pPr>
      <w:r>
        <w:rPr>
          <w:lang w:val="es-MX"/>
        </w:rPr>
        <w:br w:type="page"/>
      </w:r>
    </w:p>
    <w:p w14:paraId="2C4CE5C6" w14:textId="66403F1C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414E4889" w14:textId="4891A258" w:rsidR="00310BA5" w:rsidRDefault="00275C6E" w:rsidP="00D63685">
      <w:pPr>
        <w:rPr>
          <w:rFonts w:cs="Arial"/>
          <w:b/>
          <w:sz w:val="26"/>
          <w:szCs w:val="26"/>
          <w:highlight w:val="lightGray"/>
        </w:rPr>
      </w:pPr>
      <w:r>
        <w:rPr>
          <w:rFonts w:ascii="Calibri" w:hAnsi="Calibri" w:cs="Calibri"/>
          <w:color w:val="000000"/>
          <w:sz w:val="22"/>
          <w:szCs w:val="22"/>
          <w:lang w:val="es-MX" w:eastAsia="es-MX"/>
        </w:rPr>
        <w:t>Los campos obligatorios se describen en el diccionario de datos y estos no deben ser valores nulos.</w:t>
      </w:r>
    </w:p>
    <w:p w14:paraId="5EECD19E" w14:textId="56F8AE73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5DB56C78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735426"/>
      <w:r w:rsidRPr="00D63685">
        <w:rPr>
          <w:rFonts w:cs="Arial"/>
          <w:b/>
          <w:sz w:val="26"/>
          <w:szCs w:val="26"/>
        </w:rPr>
        <w:t>Diagrama de Caso de Uso</w:t>
      </w:r>
      <w:bookmarkEnd w:id="5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2D8886BB" w:rsidR="00E94708" w:rsidRDefault="00501D55" w:rsidP="00490541">
      <w:r w:rsidRPr="00501D55">
        <w:rPr>
          <w:rFonts w:cs="Arial"/>
          <w:b/>
          <w:noProof/>
          <w:sz w:val="26"/>
          <w:szCs w:val="26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279EE05" wp14:editId="6D364517">
            <wp:simplePos x="0" y="0"/>
            <wp:positionH relativeFrom="column">
              <wp:posOffset>324121</wp:posOffset>
            </wp:positionH>
            <wp:positionV relativeFrom="paragraph">
              <wp:posOffset>1209530</wp:posOffset>
            </wp:positionV>
            <wp:extent cx="5164727" cy="4278597"/>
            <wp:effectExtent l="0" t="0" r="0" b="8255"/>
            <wp:wrapNone/>
            <wp:docPr id="2" name="Imagen 2" descr="C:\Users\acer\Desktop\Migob\2 FICHA DE TRABAJO No. 69 REQUISICIONES\formato caso de uso.drawio editar y agre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Migob\2 FICHA DE TRABAJO No. 69 REQUISICIONES\formato caso de uso.drawio editar y agreg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" t="7650" r="1716" b="12310"/>
                    <a:stretch/>
                  </pic:blipFill>
                  <pic:spPr bwMode="auto">
                    <a:xfrm>
                      <a:off x="0" y="0"/>
                      <a:ext cx="5171022" cy="428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348162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72792B8C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25226447" w:rsidR="006470A8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735427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61FB0B49" w14:textId="77777777" w:rsidR="006470A8" w:rsidRDefault="006470A8">
      <w:pPr>
        <w:rPr>
          <w:rFonts w:cs="Arial"/>
          <w:b/>
          <w:sz w:val="26"/>
          <w:szCs w:val="2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2"/>
        <w:gridCol w:w="918"/>
        <w:gridCol w:w="779"/>
        <w:gridCol w:w="1385"/>
        <w:gridCol w:w="1194"/>
        <w:gridCol w:w="780"/>
        <w:gridCol w:w="770"/>
        <w:gridCol w:w="1321"/>
      </w:tblGrid>
      <w:tr w:rsidR="006470A8" w:rsidRPr="006470A8" w14:paraId="1E81801A" w14:textId="77777777" w:rsidTr="006470A8">
        <w:trPr>
          <w:trHeight w:val="300"/>
        </w:trPr>
        <w:tc>
          <w:tcPr>
            <w:tcW w:w="13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A0737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470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EF37FFA" w14:textId="77777777" w:rsidR="006470A8" w:rsidRPr="006470A8" w:rsidRDefault="006470A8" w:rsidP="006470A8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6470A8">
              <w:rPr>
                <w:rFonts w:cs="Arial"/>
                <w:color w:val="000000"/>
                <w:lang w:val="es-MX" w:eastAsia="es-MX"/>
              </w:rPr>
              <w:t>catalogo_tipooperación</w:t>
            </w:r>
            <w:proofErr w:type="spellEnd"/>
          </w:p>
        </w:tc>
      </w:tr>
      <w:tr w:rsidR="006470A8" w:rsidRPr="006470A8" w14:paraId="74D7878F" w14:textId="77777777" w:rsidTr="006470A8">
        <w:trPr>
          <w:trHeight w:val="300"/>
        </w:trPr>
        <w:tc>
          <w:tcPr>
            <w:tcW w:w="13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C1699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470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59BCB6A" w14:textId="77777777" w:rsidR="006470A8" w:rsidRPr="006470A8" w:rsidRDefault="006470A8" w:rsidP="006470A8">
            <w:pPr>
              <w:rPr>
                <w:rFonts w:cs="Arial"/>
                <w:color w:val="000000"/>
                <w:lang w:val="es-MX" w:eastAsia="es-MX"/>
              </w:rPr>
            </w:pPr>
            <w:r w:rsidRPr="006470A8">
              <w:rPr>
                <w:rFonts w:cs="Arial"/>
                <w:color w:val="000000"/>
                <w:lang w:val="es-MX" w:eastAsia="es-MX"/>
              </w:rPr>
              <w:t>Catálogo de Tipo de Operación en el módulo de adquisiciones</w:t>
            </w:r>
          </w:p>
        </w:tc>
      </w:tr>
      <w:tr w:rsidR="006470A8" w:rsidRPr="006470A8" w14:paraId="1DE21125" w14:textId="77777777" w:rsidTr="006470A8">
        <w:trPr>
          <w:trHeight w:val="288"/>
        </w:trPr>
        <w:tc>
          <w:tcPr>
            <w:tcW w:w="8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6214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470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2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46C0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470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2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F10B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470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93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FCCD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470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8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71B17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470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1A4C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470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4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8A063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470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8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DA71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470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6470A8" w:rsidRPr="006470A8" w14:paraId="43396F33" w14:textId="77777777" w:rsidTr="006470A8">
        <w:trPr>
          <w:trHeight w:val="288"/>
        </w:trPr>
        <w:tc>
          <w:tcPr>
            <w:tcW w:w="8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88818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9B76B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E4E46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3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DBB6E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8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C494B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4B664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470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4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BC46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8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87C4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6470A8" w:rsidRPr="006470A8" w14:paraId="78835096" w14:textId="77777777" w:rsidTr="006470A8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E141" w14:textId="77777777" w:rsidR="006470A8" w:rsidRPr="006470A8" w:rsidRDefault="006470A8" w:rsidP="006470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clave_tipodeoperacion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3966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CharField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0680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50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2D80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488A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A317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PK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4B60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06730" w14:textId="77777777" w:rsidR="006470A8" w:rsidRPr="006470A8" w:rsidRDefault="006470A8" w:rsidP="006470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 del modelo.</w:t>
            </w:r>
          </w:p>
        </w:tc>
      </w:tr>
      <w:tr w:rsidR="006470A8" w:rsidRPr="006470A8" w14:paraId="14D3ACF4" w14:textId="77777777" w:rsidTr="006470A8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77484" w14:textId="77777777" w:rsidR="006470A8" w:rsidRPr="006470A8" w:rsidRDefault="006470A8" w:rsidP="006470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bienes_almacenables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C6B0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C4CDE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AF19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332BE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62A3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E939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1F9AA" w14:textId="77777777" w:rsidR="006470A8" w:rsidRPr="006470A8" w:rsidRDefault="006470A8" w:rsidP="006470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Garantia</w:t>
            </w:r>
            <w:proofErr w:type="spellEnd"/>
          </w:p>
        </w:tc>
      </w:tr>
      <w:tr w:rsidR="006470A8" w:rsidRPr="006470A8" w14:paraId="342B7497" w14:textId="77777777" w:rsidTr="006470A8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B6FA" w14:textId="77777777" w:rsidR="006470A8" w:rsidRPr="006470A8" w:rsidRDefault="006470A8" w:rsidP="006470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bienes_noalmacenable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E6059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13C4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3374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9654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B5F0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B779C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8ECE" w14:textId="77777777" w:rsidR="006470A8" w:rsidRPr="006470A8" w:rsidRDefault="006470A8" w:rsidP="006470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Servicio Postventa</w:t>
            </w:r>
          </w:p>
        </w:tc>
      </w:tr>
      <w:tr w:rsidR="006470A8" w:rsidRPr="006470A8" w14:paraId="55CAAFC4" w14:textId="77777777" w:rsidTr="006470A8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9316" w14:textId="77777777" w:rsidR="006470A8" w:rsidRPr="006470A8" w:rsidRDefault="006470A8" w:rsidP="006470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servicios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5861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A7395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ECA7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8E1E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11BB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4FE16" w14:textId="77777777" w:rsidR="006470A8" w:rsidRPr="006470A8" w:rsidRDefault="006470A8" w:rsidP="006470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472F3" w14:textId="77777777" w:rsidR="006470A8" w:rsidRPr="006470A8" w:rsidRDefault="006470A8" w:rsidP="006470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470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Soporte</w:t>
            </w:r>
          </w:p>
        </w:tc>
      </w:tr>
      <w:tr w:rsidR="006470A8" w:rsidRPr="006470A8" w14:paraId="3E24BBC9" w14:textId="77777777" w:rsidTr="006470A8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C3B9" w14:textId="77777777" w:rsidR="006470A8" w:rsidRPr="006470A8" w:rsidRDefault="006470A8" w:rsidP="006470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8206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F6A6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094E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EEB8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EC93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942D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54D8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6470A8" w:rsidRPr="006470A8" w14:paraId="210C82B3" w14:textId="77777777" w:rsidTr="006470A8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D547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D4AB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6FBA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F09D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79CB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5AE2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4694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5144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6470A8" w:rsidRPr="006470A8" w14:paraId="6DE16EF5" w14:textId="77777777" w:rsidTr="006470A8">
        <w:trPr>
          <w:trHeight w:val="456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ED1E2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470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Relaciones: </w:t>
            </w: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6C889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470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E5F2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34E7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6067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2B21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776A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02F6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6470A8" w:rsidRPr="006470A8" w14:paraId="7B569789" w14:textId="77777777" w:rsidTr="006470A8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A93CD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6470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clave_tipodeoperacion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27C5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470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73A2" w14:textId="77777777" w:rsidR="006470A8" w:rsidRPr="006470A8" w:rsidRDefault="006470A8" w:rsidP="006470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B0C4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41C4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F211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4560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4D7D" w14:textId="77777777" w:rsidR="006470A8" w:rsidRPr="006470A8" w:rsidRDefault="006470A8" w:rsidP="006470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</w:tbl>
    <w:p w14:paraId="4528A2D3" w14:textId="42BE9963" w:rsidR="00AA0F4B" w:rsidRPr="00F62430" w:rsidRDefault="00AA0F4B" w:rsidP="00A80D7E">
      <w:pPr>
        <w:rPr>
          <w:rFonts w:cs="Arial"/>
          <w:b/>
          <w:sz w:val="26"/>
          <w:szCs w:val="26"/>
        </w:rPr>
      </w:pPr>
    </w:p>
    <w:sectPr w:rsidR="00AA0F4B" w:rsidRPr="00F62430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AFE7D" w14:textId="77777777" w:rsidR="005A7EB9" w:rsidRDefault="005A7EB9">
      <w:r>
        <w:separator/>
      </w:r>
    </w:p>
  </w:endnote>
  <w:endnote w:type="continuationSeparator" w:id="0">
    <w:p w14:paraId="413C0771" w14:textId="77777777" w:rsidR="005A7EB9" w:rsidRDefault="005A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466CB572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CA5FFE"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6D8ED" w14:textId="77777777" w:rsidR="005A7EB9" w:rsidRDefault="005A7EB9">
      <w:r>
        <w:separator/>
      </w:r>
    </w:p>
  </w:footnote>
  <w:footnote w:type="continuationSeparator" w:id="0">
    <w:p w14:paraId="6C3947F9" w14:textId="77777777" w:rsidR="005A7EB9" w:rsidRDefault="005A7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0FBE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1C24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75C6E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C6C01"/>
    <w:rsid w:val="004D348C"/>
    <w:rsid w:val="004D3A26"/>
    <w:rsid w:val="004D4235"/>
    <w:rsid w:val="004D688E"/>
    <w:rsid w:val="004D7392"/>
    <w:rsid w:val="004F4285"/>
    <w:rsid w:val="004F480A"/>
    <w:rsid w:val="00500C3D"/>
    <w:rsid w:val="00501D55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34B18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A7EB9"/>
    <w:rsid w:val="005B0BB1"/>
    <w:rsid w:val="005B3722"/>
    <w:rsid w:val="005B634B"/>
    <w:rsid w:val="005B6DA2"/>
    <w:rsid w:val="005C47A8"/>
    <w:rsid w:val="005D0243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470A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2B72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06362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B7B5D"/>
    <w:rsid w:val="009C4905"/>
    <w:rsid w:val="009C7113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5FED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0CC2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5FFE"/>
    <w:rsid w:val="00CA6308"/>
    <w:rsid w:val="00CB14FD"/>
    <w:rsid w:val="00CB2497"/>
    <w:rsid w:val="00CB6EE8"/>
    <w:rsid w:val="00CC00F8"/>
    <w:rsid w:val="00CC0C73"/>
    <w:rsid w:val="00CC0DB4"/>
    <w:rsid w:val="00CC2265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1D44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2430"/>
    <w:rsid w:val="00F6351F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64C58"/>
    <w:rsid w:val="00186D2E"/>
    <w:rsid w:val="001C240E"/>
    <w:rsid w:val="001E5171"/>
    <w:rsid w:val="00207B56"/>
    <w:rsid w:val="002C2A61"/>
    <w:rsid w:val="00335F5D"/>
    <w:rsid w:val="003F72F7"/>
    <w:rsid w:val="00452AD1"/>
    <w:rsid w:val="0049450B"/>
    <w:rsid w:val="004B2AD2"/>
    <w:rsid w:val="004E5BB3"/>
    <w:rsid w:val="00540FCB"/>
    <w:rsid w:val="0055212F"/>
    <w:rsid w:val="005728D5"/>
    <w:rsid w:val="005910D5"/>
    <w:rsid w:val="005C0500"/>
    <w:rsid w:val="005D342B"/>
    <w:rsid w:val="005E45CE"/>
    <w:rsid w:val="006176CA"/>
    <w:rsid w:val="00645061"/>
    <w:rsid w:val="006529BA"/>
    <w:rsid w:val="006A1958"/>
    <w:rsid w:val="007A34D3"/>
    <w:rsid w:val="007A675F"/>
    <w:rsid w:val="00822809"/>
    <w:rsid w:val="00864261"/>
    <w:rsid w:val="00874A2C"/>
    <w:rsid w:val="008B7D48"/>
    <w:rsid w:val="00935B6D"/>
    <w:rsid w:val="009B09D6"/>
    <w:rsid w:val="009F3EFF"/>
    <w:rsid w:val="00A17938"/>
    <w:rsid w:val="00A52B47"/>
    <w:rsid w:val="00A624B1"/>
    <w:rsid w:val="00A84106"/>
    <w:rsid w:val="00B11CEE"/>
    <w:rsid w:val="00B37442"/>
    <w:rsid w:val="00B74FC1"/>
    <w:rsid w:val="00BA753B"/>
    <w:rsid w:val="00BD6F4C"/>
    <w:rsid w:val="00CD205E"/>
    <w:rsid w:val="00CD2B27"/>
    <w:rsid w:val="00D658FD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F5224A"/>
    <w:rsid w:val="00F707C5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1CF5EA4-4D4B-4DE9-B817-48757FD8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38</TotalTime>
  <Pages>5</Pages>
  <Words>354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2302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11</cp:revision>
  <cp:lastPrinted>2007-11-14T03:04:00Z</cp:lastPrinted>
  <dcterms:created xsi:type="dcterms:W3CDTF">2021-09-24T00:51:00Z</dcterms:created>
  <dcterms:modified xsi:type="dcterms:W3CDTF">2021-09-28T22:30:00Z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