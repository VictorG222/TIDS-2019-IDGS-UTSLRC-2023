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3A88F626" w14:textId="77777777" w:rsidR="00F732AA" w:rsidRDefault="00F732AA" w:rsidP="00F732AA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22A3049E" w:rsidR="00490541" w:rsidRPr="00EC6FC9" w:rsidRDefault="00EC6FC9" w:rsidP="00490541">
      <w:pPr>
        <w:pStyle w:val="HP-TtulodelDocumento"/>
        <w:rPr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AD004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Catalogo criterios de requisición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1FEC043D" w14:textId="5CB02E9E" w:rsidR="00FA72A4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bookmarkStart w:id="0" w:name="_GoBack"/>
          <w:bookmarkEnd w:id="0"/>
          <w:r w:rsidR="00FA72A4" w:rsidRPr="005A5292">
            <w:rPr>
              <w:rStyle w:val="Hipervnculo"/>
              <w:noProof/>
            </w:rPr>
            <w:fldChar w:fldCharType="begin"/>
          </w:r>
          <w:r w:rsidR="00FA72A4" w:rsidRPr="005A5292">
            <w:rPr>
              <w:rStyle w:val="Hipervnculo"/>
              <w:noProof/>
            </w:rPr>
            <w:instrText xml:space="preserve"> </w:instrText>
          </w:r>
          <w:r w:rsidR="00FA72A4">
            <w:rPr>
              <w:noProof/>
            </w:rPr>
            <w:instrText>HYPERLINK \l "_Toc83735317"</w:instrText>
          </w:r>
          <w:r w:rsidR="00FA72A4" w:rsidRPr="005A5292">
            <w:rPr>
              <w:rStyle w:val="Hipervnculo"/>
              <w:noProof/>
            </w:rPr>
            <w:instrText xml:space="preserve"> </w:instrText>
          </w:r>
          <w:r w:rsidR="00FA72A4" w:rsidRPr="005A5292">
            <w:rPr>
              <w:rStyle w:val="Hipervnculo"/>
              <w:noProof/>
            </w:rPr>
          </w:r>
          <w:r w:rsidR="00FA72A4" w:rsidRPr="005A5292">
            <w:rPr>
              <w:rStyle w:val="Hipervnculo"/>
              <w:noProof/>
            </w:rPr>
            <w:fldChar w:fldCharType="separate"/>
          </w:r>
          <w:r w:rsidR="00FA72A4" w:rsidRPr="005A5292">
            <w:rPr>
              <w:rStyle w:val="Hipervnculo"/>
              <w:rFonts w:cs="Arial"/>
              <w:noProof/>
            </w:rPr>
            <w:t>1.</w:t>
          </w:r>
          <w:r w:rsidR="00FA72A4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  <w:tab/>
          </w:r>
          <w:r w:rsidR="00FA72A4" w:rsidRPr="005A5292">
            <w:rPr>
              <w:rStyle w:val="Hipervnculo"/>
              <w:rFonts w:cs="Arial"/>
              <w:noProof/>
            </w:rPr>
            <w:t>Caso de Uso: Catalogo criterios de requisición.</w:t>
          </w:r>
          <w:r w:rsidR="00FA72A4">
            <w:rPr>
              <w:noProof/>
              <w:webHidden/>
            </w:rPr>
            <w:tab/>
          </w:r>
          <w:r w:rsidR="00FA72A4">
            <w:rPr>
              <w:noProof/>
              <w:webHidden/>
            </w:rPr>
            <w:fldChar w:fldCharType="begin"/>
          </w:r>
          <w:r w:rsidR="00FA72A4">
            <w:rPr>
              <w:noProof/>
              <w:webHidden/>
            </w:rPr>
            <w:instrText xml:space="preserve"> PAGEREF _Toc83735317 \h </w:instrText>
          </w:r>
          <w:r w:rsidR="00FA72A4">
            <w:rPr>
              <w:noProof/>
              <w:webHidden/>
            </w:rPr>
          </w:r>
          <w:r w:rsidR="00FA72A4">
            <w:rPr>
              <w:noProof/>
              <w:webHidden/>
            </w:rPr>
            <w:fldChar w:fldCharType="separate"/>
          </w:r>
          <w:r w:rsidR="00FA72A4">
            <w:rPr>
              <w:noProof/>
              <w:webHidden/>
            </w:rPr>
            <w:t>3</w:t>
          </w:r>
          <w:r w:rsidR="00FA72A4">
            <w:rPr>
              <w:noProof/>
              <w:webHidden/>
            </w:rPr>
            <w:fldChar w:fldCharType="end"/>
          </w:r>
          <w:r w:rsidR="00FA72A4" w:rsidRPr="005A5292">
            <w:rPr>
              <w:rStyle w:val="Hipervnculo"/>
              <w:noProof/>
            </w:rPr>
            <w:fldChar w:fldCharType="end"/>
          </w:r>
        </w:p>
        <w:p w14:paraId="3C6B6B2E" w14:textId="421D7F36" w:rsidR="00FA72A4" w:rsidRDefault="00FA72A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18" w:history="1">
            <w:r w:rsidRPr="005A5292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5A5292">
              <w:rPr>
                <w:rStyle w:val="Hipervnculo"/>
                <w:rFonts w:cs="Arial"/>
                <w:noProof/>
              </w:rPr>
              <w:t>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A770" w14:textId="2EFFE9E1" w:rsidR="00FA72A4" w:rsidRDefault="00FA72A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19" w:history="1">
            <w:r w:rsidRPr="005A5292">
              <w:rPr>
                <w:rStyle w:val="Hipervnculo"/>
                <w:rFonts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5A5292">
              <w:rPr>
                <w:rStyle w:val="Hipervnculo"/>
                <w:rFonts w:cs="Arial"/>
                <w:b/>
                <w:noProof/>
              </w:rPr>
              <w:t>Flujo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6AD2" w14:textId="40A2757E" w:rsidR="00FA72A4" w:rsidRDefault="00FA72A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20" w:history="1">
            <w:r w:rsidRPr="005A5292">
              <w:rPr>
                <w:rStyle w:val="Hipervnculo"/>
                <w:rFonts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5A5292">
              <w:rPr>
                <w:rStyle w:val="Hipervnculo"/>
                <w:rFonts w:cs="Arial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F34C" w14:textId="0BD853D9" w:rsidR="00FA72A4" w:rsidRDefault="00FA72A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21" w:history="1">
            <w:r w:rsidRPr="005A5292">
              <w:rPr>
                <w:rStyle w:val="Hipervnculo"/>
                <w:rFonts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5A5292">
              <w:rPr>
                <w:rStyle w:val="Hipervnculo"/>
                <w:rFonts w:cs="Arial"/>
                <w:b/>
                <w:noProof/>
              </w:rPr>
              <w:t>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91F0" w14:textId="63CFFB23" w:rsidR="00FA72A4" w:rsidRDefault="00FA72A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22" w:history="1">
            <w:r w:rsidRPr="005A5292">
              <w:rPr>
                <w:rStyle w:val="Hipervnculo"/>
                <w:rFonts w:cs="Arial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5A5292">
              <w:rPr>
                <w:rStyle w:val="Hipervnculo"/>
                <w:rFonts w:cs="Arial"/>
                <w:b/>
                <w:noProof/>
              </w:rPr>
              <w:t>Anexos.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D39" w14:textId="1FC6926C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4A441BA9" w:rsidR="009B44E8" w:rsidRDefault="001F5E92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35317"/>
      <w:r w:rsidRPr="001F5E92">
        <w:rPr>
          <w:rFonts w:cs="Arial"/>
        </w:rPr>
        <w:lastRenderedPageBreak/>
        <w:t xml:space="preserve">Caso de Uso: </w:t>
      </w:r>
      <w:r w:rsidR="00EC6FC9">
        <w:rPr>
          <w:rFonts w:cs="Arial"/>
        </w:rPr>
        <w:t>Catalogo criterios de requisición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735318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26A900AD" w14:textId="370B65EA" w:rsidR="009B2262" w:rsidRDefault="009B2262" w:rsidP="009B2262">
      <w:pPr>
        <w:pStyle w:val="Descripcin"/>
        <w:ind w:left="360"/>
        <w:jc w:val="both"/>
        <w:rPr>
          <w:bCs w:val="0"/>
        </w:rPr>
      </w:pPr>
      <w:r w:rsidRPr="008D68E1">
        <w:rPr>
          <w:bCs w:val="0"/>
        </w:rPr>
        <w:t xml:space="preserve">Se describe el proceso de </w:t>
      </w:r>
      <w:r>
        <w:rPr>
          <w:bCs w:val="0"/>
        </w:rPr>
        <w:t>caso de uso en la pestaña</w:t>
      </w:r>
      <w:r w:rsidRPr="008D68E1">
        <w:rPr>
          <w:bCs w:val="0"/>
        </w:rPr>
        <w:t xml:space="preserve"> “</w:t>
      </w:r>
      <w:r>
        <w:rPr>
          <w:bCs w:val="0"/>
        </w:rPr>
        <w:t>Criterios de requisición</w:t>
      </w:r>
      <w:r w:rsidRPr="008D68E1">
        <w:rPr>
          <w:bCs w:val="0"/>
        </w:rPr>
        <w:t>” dentro del módulo de “Adquisiciones”, así como los diferentes escenarios emergentes sobre el proceso.</w:t>
      </w:r>
    </w:p>
    <w:p w14:paraId="2134533F" w14:textId="3019AC50" w:rsidR="00717985" w:rsidRPr="00615304" w:rsidRDefault="00717985" w:rsidP="00615304">
      <w:pPr>
        <w:pStyle w:val="Descripcin"/>
        <w:ind w:left="360"/>
        <w:jc w:val="both"/>
        <w:rPr>
          <w:b/>
          <w:bCs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1"/>
        <w:gridCol w:w="6368"/>
      </w:tblGrid>
      <w:tr w:rsidR="00717985" w:rsidRPr="00AD1204" w14:paraId="5778EB59" w14:textId="77777777" w:rsidTr="009B2262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9B2262">
        <w:tc>
          <w:tcPr>
            <w:tcW w:w="8729" w:type="dxa"/>
            <w:gridSpan w:val="2"/>
            <w:vAlign w:val="center"/>
          </w:tcPr>
          <w:p w14:paraId="5946C3B6" w14:textId="33FFB547" w:rsidR="00CD7EE7" w:rsidRPr="009B44E8" w:rsidRDefault="00D952EB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>
              <w:rPr>
                <w:b/>
              </w:rPr>
              <w:t>4</w:t>
            </w:r>
          </w:p>
        </w:tc>
      </w:tr>
      <w:tr w:rsidR="00AD1204" w:rsidRPr="00AD1204" w14:paraId="761F26C0" w14:textId="77777777" w:rsidTr="009B2262">
        <w:tc>
          <w:tcPr>
            <w:tcW w:w="2361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68" w:type="dxa"/>
          </w:tcPr>
          <w:p w14:paraId="208DAC7E" w14:textId="3D6744FD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D952EB">
              <w:rPr>
                <w:szCs w:val="28"/>
              </w:rPr>
              <w:t>0</w:t>
            </w:r>
            <w:r>
              <w:rPr>
                <w:szCs w:val="28"/>
              </w:rPr>
              <w:t xml:space="preserve"> (</w:t>
            </w:r>
            <w:r w:rsidR="00D952EB">
              <w:rPr>
                <w:szCs w:val="28"/>
              </w:rPr>
              <w:t>28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9B2262">
        <w:tc>
          <w:tcPr>
            <w:tcW w:w="2361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68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9B2262">
        <w:tc>
          <w:tcPr>
            <w:tcW w:w="2361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68" w:type="dxa"/>
          </w:tcPr>
          <w:p w14:paraId="43A60ED2" w14:textId="5E0DCFEB" w:rsidR="00717985" w:rsidRPr="00297EFD" w:rsidRDefault="00C27D6E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8D68E1">
              <w:rPr>
                <w:rFonts w:cs="Arial"/>
                <w:color w:val="000000" w:themeColor="text1"/>
                <w:lang w:val="es-MX"/>
              </w:rPr>
              <w:t>Poseer los permisos requeri</w:t>
            </w:r>
            <w:r>
              <w:rPr>
                <w:rFonts w:cs="Arial"/>
                <w:color w:val="000000" w:themeColor="text1"/>
                <w:lang w:val="es-MX"/>
              </w:rPr>
              <w:t>dos para la creación y edición de requisiciones. Para la edición</w:t>
            </w:r>
            <w:r w:rsidRPr="008D68E1">
              <w:rPr>
                <w:rFonts w:cs="Arial"/>
                <w:color w:val="000000" w:themeColor="text1"/>
                <w:lang w:val="es-MX"/>
              </w:rPr>
              <w:t xml:space="preserve"> se requiere un registro previo dentro del apartado.</w:t>
            </w:r>
          </w:p>
        </w:tc>
      </w:tr>
      <w:tr w:rsidR="00AD1204" w:rsidRPr="00AD1204" w14:paraId="6C03FB31" w14:textId="77777777" w:rsidTr="009B2262">
        <w:tc>
          <w:tcPr>
            <w:tcW w:w="2361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68" w:type="dxa"/>
          </w:tcPr>
          <w:p w14:paraId="303B3F9B" w14:textId="3129C1D5" w:rsidR="009B2262" w:rsidRPr="00FF5CE7" w:rsidRDefault="009B2262" w:rsidP="009B2262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permite al actor hacer una selección del</w:t>
            </w:r>
            <w:r w:rsidRPr="009B2262">
              <w:rPr>
                <w:color w:val="000000" w:themeColor="text1"/>
                <w:szCs w:val="28"/>
              </w:rPr>
              <w:t xml:space="preserve"> listado de conceptos que se dieron de alta en el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9B2262">
              <w:rPr>
                <w:color w:val="000000" w:themeColor="text1"/>
                <w:szCs w:val="28"/>
              </w:rPr>
              <w:t>Catálogo de Criterios de Requisición, para poder seleccionar los rubros que correspondan.</w:t>
            </w:r>
          </w:p>
        </w:tc>
      </w:tr>
      <w:tr w:rsidR="008759E2" w:rsidRPr="00211FC3" w14:paraId="2374E7D6" w14:textId="77777777" w:rsidTr="009B2262">
        <w:trPr>
          <w:trHeight w:val="554"/>
        </w:trPr>
        <w:tc>
          <w:tcPr>
            <w:tcW w:w="2361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68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9B2262" w:rsidRPr="00AD1204" w14:paraId="1B7DACC3" w14:textId="77777777" w:rsidTr="009B2262">
        <w:trPr>
          <w:trHeight w:val="265"/>
        </w:trPr>
        <w:tc>
          <w:tcPr>
            <w:tcW w:w="2361" w:type="dxa"/>
            <w:shd w:val="clear" w:color="auto" w:fill="365F91" w:themeFill="accent1" w:themeFillShade="BF"/>
          </w:tcPr>
          <w:p w14:paraId="4A0051B2" w14:textId="0C3C0CA2" w:rsidR="009B2262" w:rsidRDefault="009B2262" w:rsidP="009B2262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68" w:type="dxa"/>
          </w:tcPr>
          <w:p w14:paraId="094AF3F5" w14:textId="6F5E80BD" w:rsidR="009B2262" w:rsidRPr="00E91C7F" w:rsidRDefault="009B2262" w:rsidP="009B2262">
            <w:pPr>
              <w:rPr>
                <w:color w:val="365F91" w:themeColor="accent1" w:themeShade="BF"/>
                <w:szCs w:val="28"/>
              </w:rPr>
            </w:pPr>
            <w:r w:rsidRPr="00504ECE"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9B2262" w:rsidRPr="00AD1204" w14:paraId="11C7EFBF" w14:textId="77777777" w:rsidTr="009B2262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9B2262" w:rsidRPr="00A570BC" w:rsidRDefault="009B2262" w:rsidP="009B2262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9B2262" w:rsidRPr="00AD1204" w14:paraId="41B62075" w14:textId="77777777" w:rsidTr="009B2262">
        <w:tc>
          <w:tcPr>
            <w:tcW w:w="8729" w:type="dxa"/>
            <w:gridSpan w:val="2"/>
            <w:shd w:val="clear" w:color="auto" w:fill="auto"/>
          </w:tcPr>
          <w:p w14:paraId="0FDAFE26" w14:textId="77777777" w:rsidR="00901E96" w:rsidRDefault="00901E96" w:rsidP="00901E96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En la pestaña de “Criterios”, deberá aparecer el listado de conceptos que se dieron de alta en el</w:t>
            </w:r>
          </w:p>
          <w:p w14:paraId="6B62A08D" w14:textId="5F54AAD4" w:rsidR="009B2262" w:rsidRPr="003A2325" w:rsidRDefault="00901E96" w:rsidP="00901E96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Catálogo de Criterios de Requisición, para poder seleccionar los rubros que correspondan.</w:t>
            </w:r>
          </w:p>
        </w:tc>
      </w:tr>
      <w:bookmarkEnd w:id="3"/>
    </w:tbl>
    <w:p w14:paraId="04742717" w14:textId="5431C1C0" w:rsidR="00DF11CC" w:rsidRDefault="00DF11CC">
      <w:pPr>
        <w:rPr>
          <w:rFonts w:cs="Arial"/>
          <w:b/>
          <w:sz w:val="26"/>
          <w:szCs w:val="26"/>
        </w:rPr>
      </w:pPr>
    </w:p>
    <w:p w14:paraId="5E85CBCC" w14:textId="2C4C415C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35319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049B7DE8" w14:textId="77777777" w:rsidR="00627EFD" w:rsidRDefault="00627EFD" w:rsidP="00627EFD">
      <w:pPr>
        <w:pStyle w:val="TtuloTDC"/>
        <w:ind w:left="405"/>
        <w:rPr>
          <w:lang w:val="es-MX"/>
        </w:rPr>
      </w:pPr>
    </w:p>
    <w:p w14:paraId="3558EE2A" w14:textId="77777777" w:rsidR="00627EFD" w:rsidRDefault="00627EFD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5C39ED7E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6C21E036" w14:textId="7902CB06" w:rsidR="006D151F" w:rsidRDefault="006D151F" w:rsidP="00D63685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 w:rsidRPr="00504ECE">
        <w:rPr>
          <w:rFonts w:ascii="Calibri" w:hAnsi="Calibri" w:cs="Calibri"/>
          <w:color w:val="000000"/>
          <w:sz w:val="22"/>
          <w:szCs w:val="22"/>
          <w:lang w:val="es-MX" w:eastAsia="es-MX"/>
        </w:rPr>
        <w:t>Los campos obligatorios se describen en el diccionario de datos y estos no deben ser valores nulos.</w:t>
      </w:r>
    </w:p>
    <w:p w14:paraId="0B268830" w14:textId="77777777" w:rsidR="006D151F" w:rsidRDefault="006D151F" w:rsidP="006D151F">
      <w:pPr>
        <w:autoSpaceDE w:val="0"/>
        <w:autoSpaceDN w:val="0"/>
        <w:adjustRightInd w:val="0"/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>En la pestaña de “Criterios”, deberá aparecer el listado de conceptos que se dieron de alta en el</w:t>
      </w:r>
    </w:p>
    <w:p w14:paraId="5A848963" w14:textId="60434BDD" w:rsidR="006D151F" w:rsidRPr="006D151F" w:rsidRDefault="006D151F" w:rsidP="006D151F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>Catálogo de Criterios de Requisición, para poder seleccionar los rubros que correspondan.</w:t>
      </w:r>
    </w:p>
    <w:p w14:paraId="36437C5D" w14:textId="4B8DB8ED" w:rsidR="006D151F" w:rsidRDefault="006D151F">
      <w:pPr>
        <w:rPr>
          <w:rFonts w:cs="Arial"/>
          <w:b/>
          <w:sz w:val="26"/>
          <w:szCs w:val="26"/>
        </w:rPr>
      </w:pPr>
    </w:p>
    <w:p w14:paraId="051BEC90" w14:textId="6BD71B69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35320"/>
      <w:r w:rsidRPr="00D63685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19309750" w14:textId="4D73800B" w:rsidR="00A73901" w:rsidRPr="00627EFD" w:rsidRDefault="00901E96">
      <w:r w:rsidRPr="00901E96">
        <w:rPr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A19D3DA" wp14:editId="44F36735">
            <wp:simplePos x="0" y="0"/>
            <wp:positionH relativeFrom="column">
              <wp:posOffset>367665</wp:posOffset>
            </wp:positionH>
            <wp:positionV relativeFrom="paragraph">
              <wp:posOffset>1198109</wp:posOffset>
            </wp:positionV>
            <wp:extent cx="5143500" cy="4311785"/>
            <wp:effectExtent l="0" t="0" r="0" b="0"/>
            <wp:wrapNone/>
            <wp:docPr id="4" name="Imagen 4" descr="C:\Users\acer\Desktop\Migob\2 FICHA DE TRABAJO No. 69 REQUISICIONES\formato caso de uso.drawio solo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Migob\2 FICHA DE TRABAJO No. 69 REQUISICIONES\formato caso de uso.drawio solo edi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" t="7003" r="1682" b="11843"/>
                    <a:stretch/>
                  </pic:blipFill>
                  <pic:spPr bwMode="auto">
                    <a:xfrm>
                      <a:off x="0" y="0"/>
                      <a:ext cx="5143946" cy="43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348058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01E96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73901"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35321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7FD03343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2"/>
        <w:gridCol w:w="736"/>
        <w:gridCol w:w="734"/>
        <w:gridCol w:w="1058"/>
        <w:gridCol w:w="927"/>
        <w:gridCol w:w="629"/>
        <w:gridCol w:w="623"/>
        <w:gridCol w:w="2570"/>
      </w:tblGrid>
      <w:tr w:rsidR="00627EFD" w:rsidRPr="00627EFD" w14:paraId="7ADFD6A3" w14:textId="77777777" w:rsidTr="00627EFD">
        <w:trPr>
          <w:trHeight w:val="300"/>
        </w:trPr>
        <w:tc>
          <w:tcPr>
            <w:tcW w:w="1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A9988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61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6C0BB58" w14:textId="77777777" w:rsidR="00627EFD" w:rsidRPr="00627EFD" w:rsidRDefault="00627EFD" w:rsidP="00627EFD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627EFD">
              <w:rPr>
                <w:rFonts w:cs="Arial"/>
                <w:color w:val="000000"/>
                <w:lang w:val="es-MX" w:eastAsia="es-MX"/>
              </w:rPr>
              <w:t>catalogo_criteriosrequisicion</w:t>
            </w:r>
            <w:proofErr w:type="spellEnd"/>
          </w:p>
        </w:tc>
      </w:tr>
      <w:tr w:rsidR="00627EFD" w:rsidRPr="00627EFD" w14:paraId="1DA2B300" w14:textId="77777777" w:rsidTr="00627EFD">
        <w:trPr>
          <w:trHeight w:val="300"/>
        </w:trPr>
        <w:tc>
          <w:tcPr>
            <w:tcW w:w="1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A29D7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61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A641C68" w14:textId="77777777" w:rsidR="00627EFD" w:rsidRPr="00627EFD" w:rsidRDefault="00627EFD" w:rsidP="00627EFD">
            <w:pPr>
              <w:rPr>
                <w:rFonts w:cs="Arial"/>
                <w:color w:val="000000"/>
                <w:lang w:val="es-MX" w:eastAsia="es-MX"/>
              </w:rPr>
            </w:pPr>
            <w:r w:rsidRPr="00627EFD">
              <w:rPr>
                <w:rFonts w:cs="Arial"/>
                <w:color w:val="000000"/>
                <w:lang w:val="es-MX" w:eastAsia="es-MX"/>
              </w:rPr>
              <w:t>Catálogo de Criterios de Requisición en el módulo de adquisiciones</w:t>
            </w:r>
          </w:p>
        </w:tc>
      </w:tr>
      <w:tr w:rsidR="00627EFD" w:rsidRPr="00627EFD" w14:paraId="3B798E0C" w14:textId="77777777" w:rsidTr="00627EFD">
        <w:trPr>
          <w:trHeight w:val="288"/>
        </w:trPr>
        <w:tc>
          <w:tcPr>
            <w:tcW w:w="8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CC16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2D9A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3CF8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6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CFA1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5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5604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9B1D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3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8233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7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B020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627EFD" w:rsidRPr="00627EFD" w14:paraId="5E9EFF24" w14:textId="77777777" w:rsidTr="00627EFD">
        <w:trPr>
          <w:trHeight w:val="288"/>
        </w:trPr>
        <w:tc>
          <w:tcPr>
            <w:tcW w:w="8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B34B5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1CF21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41AD9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6EC66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7B862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4B57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C03DF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D75D9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627EFD" w:rsidRPr="00627EFD" w14:paraId="347F2355" w14:textId="77777777" w:rsidTr="00627EFD">
        <w:trPr>
          <w:trHeight w:val="288"/>
        </w:trPr>
        <w:tc>
          <w:tcPr>
            <w:tcW w:w="8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E4D8" w14:textId="77777777" w:rsidR="00627EFD" w:rsidRPr="00627EFD" w:rsidRDefault="00627EFD" w:rsidP="00627EF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clave_criteriosderequsicion</w:t>
            </w:r>
            <w:proofErr w:type="spellEnd"/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E101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8F20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751A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1BF2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E0EA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4E38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92B0" w14:textId="77777777" w:rsidR="00627EFD" w:rsidRPr="00627EFD" w:rsidRDefault="00627EFD" w:rsidP="00627EF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627EFD" w:rsidRPr="00627EFD" w14:paraId="16879E4E" w14:textId="77777777" w:rsidTr="00627EFD">
        <w:trPr>
          <w:trHeight w:val="288"/>
        </w:trPr>
        <w:tc>
          <w:tcPr>
            <w:tcW w:w="8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B52F7" w14:textId="77777777" w:rsidR="00627EFD" w:rsidRPr="00627EFD" w:rsidRDefault="00627EFD" w:rsidP="00627EF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garantia</w:t>
            </w:r>
            <w:proofErr w:type="spellEnd"/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9476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5EB0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36E75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8D9F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BDD7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B9F9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4945" w14:textId="77777777" w:rsidR="00627EFD" w:rsidRPr="00627EFD" w:rsidRDefault="00627EFD" w:rsidP="00627EF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Garantia</w:t>
            </w:r>
            <w:proofErr w:type="spellEnd"/>
          </w:p>
        </w:tc>
      </w:tr>
      <w:tr w:rsidR="00627EFD" w:rsidRPr="00627EFD" w14:paraId="0010CD84" w14:textId="77777777" w:rsidTr="00627EFD">
        <w:trPr>
          <w:trHeight w:val="288"/>
        </w:trPr>
        <w:tc>
          <w:tcPr>
            <w:tcW w:w="8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DFB0" w14:textId="77777777" w:rsidR="00627EFD" w:rsidRPr="00627EFD" w:rsidRDefault="00627EFD" w:rsidP="00627EF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servicio_postventa</w:t>
            </w:r>
            <w:proofErr w:type="spellEnd"/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5C79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596A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E79C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3D0A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7BA8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9965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AED5" w14:textId="77777777" w:rsidR="00627EFD" w:rsidRPr="00627EFD" w:rsidRDefault="00627EFD" w:rsidP="00627EF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Servicio Postventa</w:t>
            </w:r>
          </w:p>
        </w:tc>
      </w:tr>
      <w:tr w:rsidR="00627EFD" w:rsidRPr="00627EFD" w14:paraId="11EAC8C8" w14:textId="77777777" w:rsidTr="00627EFD">
        <w:trPr>
          <w:trHeight w:val="288"/>
        </w:trPr>
        <w:tc>
          <w:tcPr>
            <w:tcW w:w="8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F3E8" w14:textId="77777777" w:rsidR="00627EFD" w:rsidRPr="00627EFD" w:rsidRDefault="00627EFD" w:rsidP="00627EF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soporte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D28A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D5A4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E8CA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8318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1759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6CD2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BD08" w14:textId="77777777" w:rsidR="00627EFD" w:rsidRPr="00627EFD" w:rsidRDefault="00627EFD" w:rsidP="00627EF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Soporte</w:t>
            </w:r>
          </w:p>
        </w:tc>
      </w:tr>
      <w:tr w:rsidR="00627EFD" w:rsidRPr="00627EFD" w14:paraId="46A75EC1" w14:textId="77777777" w:rsidTr="00627EFD">
        <w:trPr>
          <w:trHeight w:val="288"/>
        </w:trPr>
        <w:tc>
          <w:tcPr>
            <w:tcW w:w="8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5135" w14:textId="77777777" w:rsidR="00627EFD" w:rsidRPr="00627EFD" w:rsidRDefault="00627EFD" w:rsidP="00627EF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capacitacion</w:t>
            </w:r>
            <w:proofErr w:type="spellEnd"/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5311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93E9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184D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26D4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5939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C11D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5479" w14:textId="77777777" w:rsidR="00627EFD" w:rsidRPr="00627EFD" w:rsidRDefault="00627EFD" w:rsidP="00627EF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Capacitacion</w:t>
            </w:r>
            <w:proofErr w:type="spellEnd"/>
          </w:p>
        </w:tc>
      </w:tr>
      <w:tr w:rsidR="00627EFD" w:rsidRPr="00627EFD" w14:paraId="1EE99DA2" w14:textId="77777777" w:rsidTr="00627EFD">
        <w:trPr>
          <w:trHeight w:val="288"/>
        </w:trPr>
        <w:tc>
          <w:tcPr>
            <w:tcW w:w="8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DFD1" w14:textId="77777777" w:rsidR="00627EFD" w:rsidRPr="00627EFD" w:rsidRDefault="00627EFD" w:rsidP="00627EF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instalacion</w:t>
            </w:r>
            <w:proofErr w:type="spellEnd"/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1643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F12A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B684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D320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3F0E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BA0E" w14:textId="77777777" w:rsidR="00627EFD" w:rsidRPr="00627EFD" w:rsidRDefault="00627EFD" w:rsidP="00627EFD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66E1" w14:textId="77777777" w:rsidR="00627EFD" w:rsidRPr="00627EFD" w:rsidRDefault="00627EFD" w:rsidP="00627EFD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627EFD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Instalacion</w:t>
            </w:r>
            <w:proofErr w:type="spellEnd"/>
          </w:p>
        </w:tc>
      </w:tr>
      <w:tr w:rsidR="00627EFD" w:rsidRPr="00627EFD" w14:paraId="299C97DC" w14:textId="77777777" w:rsidTr="00627EFD">
        <w:trPr>
          <w:trHeight w:val="288"/>
        </w:trPr>
        <w:tc>
          <w:tcPr>
            <w:tcW w:w="8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05CE" w14:textId="77777777" w:rsidR="00627EFD" w:rsidRPr="00627EFD" w:rsidRDefault="00627EFD" w:rsidP="00627EFD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27EF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5AEB" w14:textId="77777777" w:rsidR="00627EFD" w:rsidRPr="00627EFD" w:rsidRDefault="00627EFD" w:rsidP="00627EFD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27EF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Fore</w:t>
            </w:r>
            <w:proofErr w:type="spellEnd"/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D439" w14:textId="77777777" w:rsidR="00627EFD" w:rsidRPr="00627EFD" w:rsidRDefault="00627EFD" w:rsidP="00627EFD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27EF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ForeingKey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59EF" w14:textId="77777777" w:rsidR="00627EFD" w:rsidRPr="00627EFD" w:rsidRDefault="00627EFD" w:rsidP="00627EFD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27EF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undefined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0DC0" w14:textId="77777777" w:rsidR="00627EFD" w:rsidRPr="00627EFD" w:rsidRDefault="00627EFD" w:rsidP="00627EFD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27EF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undefined</w:t>
            </w:r>
            <w:proofErr w:type="spellEnd"/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561E" w14:textId="77777777" w:rsidR="00627EFD" w:rsidRPr="00627EFD" w:rsidRDefault="00627EFD" w:rsidP="00627EFD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27EF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FK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8ECB" w14:textId="77777777" w:rsidR="00627EFD" w:rsidRPr="00627EFD" w:rsidRDefault="00627EFD" w:rsidP="00627EFD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27EF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False</w:t>
            </w:r>
          </w:p>
        </w:tc>
        <w:tc>
          <w:tcPr>
            <w:tcW w:w="1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F00A" w14:textId="77777777" w:rsidR="00627EFD" w:rsidRPr="00627EFD" w:rsidRDefault="00627EFD" w:rsidP="00627EFD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627EF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fk</w:t>
            </w:r>
            <w:proofErr w:type="spellEnd"/>
            <w:r w:rsidRPr="00627EF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para llamar a la entidad municipal asociada</w:t>
            </w:r>
          </w:p>
        </w:tc>
      </w:tr>
      <w:tr w:rsidR="00627EFD" w:rsidRPr="00627EFD" w14:paraId="450E6832" w14:textId="77777777" w:rsidTr="00627EFD">
        <w:trPr>
          <w:trHeight w:val="288"/>
        </w:trPr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9FCC" w14:textId="77777777" w:rsidR="00627EFD" w:rsidRPr="00627EFD" w:rsidRDefault="00627EFD" w:rsidP="00627EFD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3CE3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99F8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A033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ADF4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32EC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53F1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ED9D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627EFD" w:rsidRPr="00627EFD" w14:paraId="2BF3EACA" w14:textId="77777777" w:rsidTr="00627EFD">
        <w:trPr>
          <w:trHeight w:val="456"/>
        </w:trPr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0D92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  <w:proofErr w:type="spellStart"/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577D9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A98F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91BD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E1BD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06F2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5259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F168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627EFD" w:rsidRPr="00627EFD" w14:paraId="5342670E" w14:textId="77777777" w:rsidTr="00627EFD">
        <w:trPr>
          <w:trHeight w:val="288"/>
        </w:trPr>
        <w:tc>
          <w:tcPr>
            <w:tcW w:w="8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31037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D6BD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D272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4BAF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6478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3F03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33D3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0868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627EFD" w:rsidRPr="00627EFD" w14:paraId="7682CEFC" w14:textId="77777777" w:rsidTr="00627EFD">
        <w:trPr>
          <w:trHeight w:val="288"/>
        </w:trPr>
        <w:tc>
          <w:tcPr>
            <w:tcW w:w="8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865CB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5F130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27EF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B37A" w14:textId="77777777" w:rsidR="00627EFD" w:rsidRPr="00627EFD" w:rsidRDefault="00627EFD" w:rsidP="00627EF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1E85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ADEE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6697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949B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F1ED" w14:textId="77777777" w:rsidR="00627EFD" w:rsidRPr="00627EFD" w:rsidRDefault="00627EFD" w:rsidP="00627EFD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</w:tbl>
    <w:p w14:paraId="714B81BB" w14:textId="20CE6CFF" w:rsidR="00627EFD" w:rsidRDefault="00627EFD" w:rsidP="00A7413E">
      <w:pPr>
        <w:outlineLvl w:val="0"/>
        <w:rPr>
          <w:rFonts w:cs="Arial"/>
          <w:b/>
          <w:sz w:val="26"/>
          <w:szCs w:val="26"/>
        </w:rPr>
      </w:pPr>
    </w:p>
    <w:p w14:paraId="4FE76703" w14:textId="68C92296" w:rsidR="00627EFD" w:rsidRDefault="00627EFD" w:rsidP="00627EFD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6AAFDADF" w14:textId="350D77AF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3735322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167917C2" w14:textId="77777777" w:rsidR="00EC6FC9" w:rsidRDefault="00EC6FC9" w:rsidP="00A80D7E">
      <w:pPr>
        <w:rPr>
          <w:lang w:val="es-MX" w:eastAsia="en-US"/>
        </w:rPr>
      </w:pPr>
    </w:p>
    <w:p w14:paraId="4528A2D3" w14:textId="6745017D" w:rsidR="00AA0F4B" w:rsidRDefault="00EC6FC9" w:rsidP="00A80D7E">
      <w:pPr>
        <w:rPr>
          <w:lang w:val="es-MX" w:eastAsia="en-US"/>
        </w:rPr>
      </w:pPr>
      <w:bookmarkStart w:id="8" w:name="_Toc82510010"/>
      <w:r>
        <w:rPr>
          <w:lang w:val="es-MX" w:eastAsia="en-US"/>
        </w:rPr>
        <w:t>Se presenta el planteamiento del diseño del caso de uso en cuestión</w:t>
      </w:r>
      <w:bookmarkEnd w:id="8"/>
      <w:r>
        <w:rPr>
          <w:lang w:val="es-MX" w:eastAsia="en-US"/>
        </w:rPr>
        <w:t>.</w:t>
      </w:r>
      <w:r w:rsidR="00AA0F4B">
        <w:rPr>
          <w:lang w:val="es-MX" w:eastAsia="en-US"/>
        </w:rPr>
        <w:br/>
      </w:r>
    </w:p>
    <w:p w14:paraId="5D5708CD" w14:textId="34A5E44B" w:rsidR="00901E96" w:rsidRPr="00AA0F4B" w:rsidRDefault="00901E96" w:rsidP="00A80D7E">
      <w:pPr>
        <w:rPr>
          <w:lang w:val="es-MX" w:eastAsia="en-US"/>
        </w:rPr>
      </w:pPr>
      <w:r>
        <w:rPr>
          <w:noProof/>
          <w:lang w:val="es-MX" w:eastAsia="es-MX"/>
        </w:rPr>
        <w:drawing>
          <wp:inline distT="0" distB="0" distL="0" distR="0" wp14:anchorId="5B33EDC8" wp14:editId="7235F801">
            <wp:extent cx="4591050" cy="1962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E96" w:rsidRPr="00AA0F4B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FFACB" w14:textId="77777777" w:rsidR="0086271A" w:rsidRDefault="0086271A">
      <w:r>
        <w:separator/>
      </w:r>
    </w:p>
  </w:endnote>
  <w:endnote w:type="continuationSeparator" w:id="0">
    <w:p w14:paraId="33625055" w14:textId="77777777" w:rsidR="0086271A" w:rsidRDefault="0086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7E2253D6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A72A4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892AD" w14:textId="77777777" w:rsidR="0086271A" w:rsidRDefault="0086271A">
      <w:r>
        <w:separator/>
      </w:r>
    </w:p>
  </w:footnote>
  <w:footnote w:type="continuationSeparator" w:id="0">
    <w:p w14:paraId="24BC7A1C" w14:textId="77777777" w:rsidR="0086271A" w:rsidRDefault="00862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71EE2E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lang w:val="es-ES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1659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27EFD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766BB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151F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2F7E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271A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1E96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2262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36D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27D6E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2C4A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52EB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C6FC9"/>
    <w:rsid w:val="00ED060B"/>
    <w:rsid w:val="00ED36D6"/>
    <w:rsid w:val="00ED6BB0"/>
    <w:rsid w:val="00ED7CB4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732AA"/>
    <w:rsid w:val="00F84D3D"/>
    <w:rsid w:val="00F912F5"/>
    <w:rsid w:val="00F95C39"/>
    <w:rsid w:val="00FA3C70"/>
    <w:rsid w:val="00FA72A4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5271A"/>
    <w:rsid w:val="00186D2E"/>
    <w:rsid w:val="001C240E"/>
    <w:rsid w:val="001E5171"/>
    <w:rsid w:val="00207B56"/>
    <w:rsid w:val="002C2A61"/>
    <w:rsid w:val="00335F5D"/>
    <w:rsid w:val="00355DDC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64AB6"/>
    <w:rsid w:val="006A1958"/>
    <w:rsid w:val="007A34D3"/>
    <w:rsid w:val="007A675F"/>
    <w:rsid w:val="00822809"/>
    <w:rsid w:val="00864261"/>
    <w:rsid w:val="00874A2C"/>
    <w:rsid w:val="008B7D48"/>
    <w:rsid w:val="009B09D6"/>
    <w:rsid w:val="009F3EFF"/>
    <w:rsid w:val="00A17938"/>
    <w:rsid w:val="00A52B47"/>
    <w:rsid w:val="00A624B1"/>
    <w:rsid w:val="00A84106"/>
    <w:rsid w:val="00AF5CDE"/>
    <w:rsid w:val="00B11CEE"/>
    <w:rsid w:val="00B37442"/>
    <w:rsid w:val="00B74FC1"/>
    <w:rsid w:val="00BA753B"/>
    <w:rsid w:val="00BD6F4C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60D98"/>
    <w:rsid w:val="00F707C5"/>
    <w:rsid w:val="00FB1798"/>
    <w:rsid w:val="00FF0DDC"/>
    <w:rsid w:val="00F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CE2BEDC-196A-4FBE-A53A-C615F5BC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42</TotalTime>
  <Pages>6</Pages>
  <Words>484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3145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10</cp:revision>
  <cp:lastPrinted>2007-11-14T03:04:00Z</cp:lastPrinted>
  <dcterms:created xsi:type="dcterms:W3CDTF">2021-09-24T00:51:00Z</dcterms:created>
  <dcterms:modified xsi:type="dcterms:W3CDTF">2021-09-28T22:28:00Z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