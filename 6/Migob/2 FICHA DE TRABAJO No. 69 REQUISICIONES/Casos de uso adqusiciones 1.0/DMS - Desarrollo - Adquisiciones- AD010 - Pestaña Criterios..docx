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434F7DB3" w14:textId="77777777" w:rsidR="008E3C98" w:rsidRDefault="008E3C98" w:rsidP="008E3C98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40AD4C6" w:rsidR="00490541" w:rsidRDefault="00D739B0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AD010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criterios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E7A3121" w14:textId="1C402F19" w:rsidR="00E72DF6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E72DF6" w:rsidRPr="00C64199">
            <w:rPr>
              <w:rStyle w:val="Hipervnculo"/>
              <w:noProof/>
            </w:rPr>
            <w:fldChar w:fldCharType="begin"/>
          </w:r>
          <w:r w:rsidR="00E72DF6" w:rsidRPr="00C64199">
            <w:rPr>
              <w:rStyle w:val="Hipervnculo"/>
              <w:noProof/>
            </w:rPr>
            <w:instrText xml:space="preserve"> </w:instrText>
          </w:r>
          <w:r w:rsidR="00E72DF6">
            <w:rPr>
              <w:noProof/>
            </w:rPr>
            <w:instrText>HYPERLINK \l "_Toc83735391"</w:instrText>
          </w:r>
          <w:r w:rsidR="00E72DF6" w:rsidRPr="00C64199">
            <w:rPr>
              <w:rStyle w:val="Hipervnculo"/>
              <w:noProof/>
            </w:rPr>
            <w:instrText xml:space="preserve"> </w:instrText>
          </w:r>
          <w:r w:rsidR="00E72DF6" w:rsidRPr="00C64199">
            <w:rPr>
              <w:rStyle w:val="Hipervnculo"/>
              <w:noProof/>
            </w:rPr>
          </w:r>
          <w:r w:rsidR="00E72DF6" w:rsidRPr="00C64199">
            <w:rPr>
              <w:rStyle w:val="Hipervnculo"/>
              <w:noProof/>
            </w:rPr>
            <w:fldChar w:fldCharType="separate"/>
          </w:r>
          <w:r w:rsidR="00E72DF6" w:rsidRPr="00C64199">
            <w:rPr>
              <w:rStyle w:val="Hipervnculo"/>
              <w:rFonts w:cs="Arial"/>
              <w:noProof/>
            </w:rPr>
            <w:t>1.</w:t>
          </w:r>
          <w:r w:rsidR="00E72DF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E72DF6" w:rsidRPr="00C64199">
            <w:rPr>
              <w:rStyle w:val="Hipervnculo"/>
              <w:rFonts w:cs="Arial"/>
              <w:noProof/>
            </w:rPr>
            <w:t>Caso de Uso: Pestaña criterios.</w:t>
          </w:r>
          <w:r w:rsidR="00E72DF6">
            <w:rPr>
              <w:noProof/>
              <w:webHidden/>
            </w:rPr>
            <w:tab/>
          </w:r>
          <w:r w:rsidR="00E72DF6">
            <w:rPr>
              <w:noProof/>
              <w:webHidden/>
            </w:rPr>
            <w:fldChar w:fldCharType="begin"/>
          </w:r>
          <w:r w:rsidR="00E72DF6">
            <w:rPr>
              <w:noProof/>
              <w:webHidden/>
            </w:rPr>
            <w:instrText xml:space="preserve"> PAGEREF _Toc83735391 \h </w:instrText>
          </w:r>
          <w:r w:rsidR="00E72DF6">
            <w:rPr>
              <w:noProof/>
              <w:webHidden/>
            </w:rPr>
          </w:r>
          <w:r w:rsidR="00E72DF6">
            <w:rPr>
              <w:noProof/>
              <w:webHidden/>
            </w:rPr>
            <w:fldChar w:fldCharType="separate"/>
          </w:r>
          <w:r w:rsidR="00E72DF6">
            <w:rPr>
              <w:noProof/>
              <w:webHidden/>
            </w:rPr>
            <w:t>3</w:t>
          </w:r>
          <w:r w:rsidR="00E72DF6">
            <w:rPr>
              <w:noProof/>
              <w:webHidden/>
            </w:rPr>
            <w:fldChar w:fldCharType="end"/>
          </w:r>
          <w:r w:rsidR="00E72DF6" w:rsidRPr="00C64199">
            <w:rPr>
              <w:rStyle w:val="Hipervnculo"/>
              <w:noProof/>
            </w:rPr>
            <w:fldChar w:fldCharType="end"/>
          </w:r>
        </w:p>
        <w:p w14:paraId="50BB8977" w14:textId="6E97CE3C" w:rsidR="00E72DF6" w:rsidRDefault="00E72DF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2" w:history="1">
            <w:r w:rsidRPr="00C64199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C64199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8933" w14:textId="10EFEAED" w:rsidR="00E72DF6" w:rsidRDefault="00E72DF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3" w:history="1">
            <w:r w:rsidRPr="00C64199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C64199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43BE" w14:textId="7AFC6084" w:rsidR="00E72DF6" w:rsidRDefault="00E72DF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4" w:history="1">
            <w:r w:rsidRPr="00C64199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C64199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9E2D" w14:textId="01D0E913" w:rsidR="00E72DF6" w:rsidRDefault="00E72DF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5" w:history="1">
            <w:r w:rsidRPr="00C64199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C64199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E922" w14:textId="173A86A6" w:rsidR="00E72DF6" w:rsidRDefault="00E72DF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6" w:history="1">
            <w:r w:rsidRPr="00C64199">
              <w:rPr>
                <w:rStyle w:val="Hipervnculo"/>
                <w:rFonts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C64199">
              <w:rPr>
                <w:rStyle w:val="Hipervnculo"/>
                <w:rFonts w:cs="Arial"/>
                <w:b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324F1234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2370A2E" w:rsidR="009B44E8" w:rsidRDefault="001F5E92" w:rsidP="00FF078C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91"/>
      <w:r w:rsidRPr="001F5E92">
        <w:rPr>
          <w:rFonts w:cs="Arial"/>
        </w:rPr>
        <w:lastRenderedPageBreak/>
        <w:t xml:space="preserve">Caso de Uso: </w:t>
      </w:r>
      <w:r w:rsidR="00FF078C" w:rsidRPr="00FF078C">
        <w:rPr>
          <w:rFonts w:cs="Arial"/>
        </w:rPr>
        <w:t>Pestaña criterios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92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54492508" w14:textId="2A245FFF" w:rsidR="00DD7263" w:rsidRPr="00F73623" w:rsidRDefault="00DD7263" w:rsidP="00DD7263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“Criterios” dentro del módulo de “Adquisiciones”, así como los diferentes escenarios emergentes sobre el proceso.</w:t>
      </w:r>
    </w:p>
    <w:p w14:paraId="2134533F" w14:textId="2B651EFF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FF6F51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FF6F51">
        <w:tc>
          <w:tcPr>
            <w:tcW w:w="8729" w:type="dxa"/>
            <w:gridSpan w:val="2"/>
            <w:vAlign w:val="center"/>
          </w:tcPr>
          <w:p w14:paraId="5946C3B6" w14:textId="4655A355" w:rsidR="00CD7EE7" w:rsidRPr="009B44E8" w:rsidRDefault="00D739B0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AD010</w:t>
            </w:r>
          </w:p>
        </w:tc>
      </w:tr>
      <w:tr w:rsidR="00AD1204" w:rsidRPr="00AD1204" w14:paraId="761F26C0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78F53134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D739B0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D739B0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0BB36970" w:rsidR="00804D72" w:rsidRPr="00023BDF" w:rsidRDefault="00023BDF" w:rsidP="00667385">
            <w:pPr>
              <w:rPr>
                <w:szCs w:val="28"/>
              </w:rPr>
            </w:pPr>
            <w:r w:rsidRPr="00023BDF">
              <w:rPr>
                <w:szCs w:val="28"/>
              </w:rPr>
              <w:t>N/A</w:t>
            </w:r>
          </w:p>
        </w:tc>
      </w:tr>
      <w:tr w:rsidR="00023BDF" w:rsidRPr="00AD1204" w14:paraId="54935BEA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023BDF" w:rsidRPr="00AD1204" w:rsidRDefault="00023BDF" w:rsidP="00023BDF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2FDD5305" w:rsidR="00023BDF" w:rsidRPr="00297EFD" w:rsidRDefault="00023BDF" w:rsidP="00023BDF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023BDF" w:rsidRPr="00AD1204" w14:paraId="6C03FB31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023BDF" w:rsidRPr="00AD1204" w:rsidRDefault="00023BDF" w:rsidP="00023BDF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5CDD027D" w:rsidR="00023BDF" w:rsidRPr="00FF5CE7" w:rsidRDefault="00830F96" w:rsidP="00023BDF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al actor hacer una selección de </w:t>
            </w:r>
            <w:proofErr w:type="spellStart"/>
            <w:r>
              <w:rPr>
                <w:color w:val="000000" w:themeColor="text1"/>
                <w:szCs w:val="28"/>
              </w:rPr>
              <w:t>criteros</w:t>
            </w:r>
            <w:proofErr w:type="spellEnd"/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Requisición, para poder seleccionar los rubros que correspondan.</w:t>
            </w:r>
          </w:p>
        </w:tc>
      </w:tr>
      <w:tr w:rsidR="00023BDF" w:rsidRPr="00211FC3" w14:paraId="2374E7D6" w14:textId="77777777" w:rsidTr="00FF6F51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023BDF" w:rsidRDefault="00023BDF" w:rsidP="00023BDF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023BDF" w:rsidRPr="00211FC3" w:rsidRDefault="00023BDF" w:rsidP="00023BDF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023BDF" w:rsidRPr="00AD1204" w14:paraId="1B7DACC3" w14:textId="77777777" w:rsidTr="00FF6F51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023BDF" w:rsidRDefault="00023BDF" w:rsidP="00023BDF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0B9FFCC2" w:rsidR="00023BDF" w:rsidRPr="00E91C7F" w:rsidRDefault="00023BDF" w:rsidP="00023BDF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023BDF" w:rsidRPr="00AD1204" w14:paraId="11C7EFBF" w14:textId="77777777" w:rsidTr="00FF6F51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023BDF" w:rsidRPr="00A570BC" w:rsidRDefault="00023BDF" w:rsidP="00023BDF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023BDF" w:rsidRPr="00AD1204" w14:paraId="41B62075" w14:textId="77777777" w:rsidTr="00FF6F51">
        <w:tc>
          <w:tcPr>
            <w:tcW w:w="8729" w:type="dxa"/>
            <w:gridSpan w:val="2"/>
            <w:shd w:val="clear" w:color="auto" w:fill="auto"/>
          </w:tcPr>
          <w:p w14:paraId="6B62A08D" w14:textId="27433E6C" w:rsidR="00023BDF" w:rsidRPr="003A2325" w:rsidRDefault="00023BDF" w:rsidP="00023BDF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4E540565" w:rsidR="00DF11CC" w:rsidRDefault="00DF11CC">
      <w:pPr>
        <w:rPr>
          <w:rFonts w:cs="Arial"/>
          <w:b/>
          <w:sz w:val="26"/>
          <w:szCs w:val="26"/>
        </w:rPr>
      </w:pPr>
    </w:p>
    <w:p w14:paraId="5E85CBCC" w14:textId="576FD9BA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93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1D64CD8A" w14:textId="77777777" w:rsidR="00023BDF" w:rsidRDefault="00023BDF" w:rsidP="00023BDF">
      <w:pPr>
        <w:pStyle w:val="TtuloTDC"/>
        <w:ind w:left="405"/>
        <w:rPr>
          <w:lang w:val="es-MX"/>
        </w:rPr>
      </w:pPr>
    </w:p>
    <w:p w14:paraId="5CD50818" w14:textId="77777777" w:rsidR="00023BDF" w:rsidRDefault="00023BDF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3F2DD870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2776143E" w14:textId="77777777" w:rsidR="00F469ED" w:rsidRDefault="00F469ED" w:rsidP="00F469ED">
      <w:pPr>
        <w:pStyle w:val="Prrafodelista"/>
        <w:ind w:left="360"/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BEF8D8A" w14:textId="348D8BAA" w:rsidR="00FF078C" w:rsidRDefault="00F469ED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023BDF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3533C2B7" w14:textId="77777777" w:rsidR="00023BDF" w:rsidRDefault="00023BDF">
      <w:pPr>
        <w:rPr>
          <w:rFonts w:cs="Arial"/>
          <w:b/>
          <w:sz w:val="26"/>
          <w:szCs w:val="26"/>
        </w:rPr>
      </w:pPr>
    </w:p>
    <w:p w14:paraId="051BEC90" w14:textId="58A0A8C6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94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6BE45A0B" w:rsidR="00E94708" w:rsidRDefault="005465BD" w:rsidP="00490541">
      <w:r w:rsidRPr="005465BD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4666955" wp14:editId="0BDB6F14">
            <wp:simplePos x="0" y="0"/>
            <wp:positionH relativeFrom="column">
              <wp:posOffset>242479</wp:posOffset>
            </wp:positionH>
            <wp:positionV relativeFrom="paragraph">
              <wp:posOffset>1169009</wp:posOffset>
            </wp:positionV>
            <wp:extent cx="5219065" cy="4319042"/>
            <wp:effectExtent l="0" t="0" r="635" b="5715"/>
            <wp:wrapNone/>
            <wp:docPr id="3" name="Imagen 3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7651" r="1623" b="12804"/>
                    <a:stretch/>
                  </pic:blipFill>
                  <pic:spPr bwMode="auto">
                    <a:xfrm>
                      <a:off x="0" y="0"/>
                      <a:ext cx="5220980" cy="43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130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6BBDD013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95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674"/>
        <w:gridCol w:w="579"/>
        <w:gridCol w:w="963"/>
        <w:gridCol w:w="845"/>
        <w:gridCol w:w="357"/>
        <w:gridCol w:w="573"/>
        <w:gridCol w:w="3746"/>
      </w:tblGrid>
      <w:tr w:rsidR="005465BD" w:rsidRPr="005465BD" w14:paraId="0CACD485" w14:textId="77777777" w:rsidTr="005465BD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AFDEF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6C6D60" w14:textId="77777777" w:rsidR="005465BD" w:rsidRPr="005465BD" w:rsidRDefault="005465BD" w:rsidP="005465BD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5465BD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5465BD" w:rsidRPr="005465BD" w14:paraId="21945CEF" w14:textId="77777777" w:rsidTr="005465BD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1A138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72D650" w14:textId="7D4DDB07" w:rsidR="005465BD" w:rsidRPr="005465BD" w:rsidRDefault="005465BD" w:rsidP="005465BD">
            <w:pPr>
              <w:rPr>
                <w:rFonts w:cs="Arial"/>
                <w:color w:val="000000"/>
                <w:lang w:val="es-MX" w:eastAsia="es-MX"/>
              </w:rPr>
            </w:pPr>
            <w:r w:rsidRPr="005465BD">
              <w:rPr>
                <w:rFonts w:cs="Arial"/>
                <w:color w:val="000000"/>
                <w:lang w:val="es-MX" w:eastAsia="es-MX"/>
              </w:rPr>
              <w:t xml:space="preserve">Pestaña criterios en el </w:t>
            </w:r>
            <w:r w:rsidR="00023BDF" w:rsidRPr="005465BD">
              <w:rPr>
                <w:rFonts w:cs="Arial"/>
                <w:color w:val="000000"/>
                <w:lang w:val="es-MX" w:eastAsia="es-MX"/>
              </w:rPr>
              <w:t>módulo</w:t>
            </w:r>
            <w:r w:rsidRPr="005465BD">
              <w:rPr>
                <w:rFonts w:cs="Arial"/>
                <w:color w:val="000000"/>
                <w:lang w:val="es-MX" w:eastAsia="es-MX"/>
              </w:rPr>
              <w:t xml:space="preserve"> de </w:t>
            </w:r>
            <w:r w:rsidR="00023BDF" w:rsidRPr="005465BD">
              <w:rPr>
                <w:rFonts w:cs="Arial"/>
                <w:color w:val="000000"/>
                <w:lang w:val="es-MX" w:eastAsia="es-MX"/>
              </w:rPr>
              <w:t>requisiciones</w:t>
            </w:r>
            <w:r w:rsidRPr="005465BD">
              <w:rPr>
                <w:rFonts w:cs="Arial"/>
                <w:color w:val="000000"/>
                <w:lang w:val="es-MX" w:eastAsia="es-MX"/>
              </w:rPr>
              <w:t>.</w:t>
            </w:r>
          </w:p>
        </w:tc>
      </w:tr>
      <w:tr w:rsidR="005465BD" w:rsidRPr="005465BD" w14:paraId="6629F144" w14:textId="77777777" w:rsidTr="005465BD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F432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04EC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94A6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5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5FA6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4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37C0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9AEC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53F2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22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450E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5465BD" w:rsidRPr="005465BD" w14:paraId="041EF4E5" w14:textId="77777777" w:rsidTr="005465BD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ACF8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9C2E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74BD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634F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8FB6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13ED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970FF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B0E3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5465BD" w:rsidRPr="005465BD" w14:paraId="48B3D565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B58E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E38D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5F55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01D0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82C6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A34C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6B62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6119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5465BD" w:rsidRPr="005465BD" w14:paraId="2B5FA1C9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7150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garantia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D9EF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97CB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04C9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7C26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6B49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B32E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8F28" w14:textId="334BEFEA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el criterio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garantía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</w:tr>
      <w:tr w:rsidR="005465BD" w:rsidRPr="005465BD" w14:paraId="6A75BE35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74F6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servicio_postventa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CC26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8BEB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A677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F2E1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ECD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48E1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A160" w14:textId="0F82AE96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el criterio servicio Post-venta.</w:t>
            </w:r>
          </w:p>
        </w:tc>
      </w:tr>
      <w:tr w:rsidR="005465BD" w:rsidRPr="005465BD" w14:paraId="12DC7D5B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EB78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soporte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29DE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0A3B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5872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CD2E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274B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29F6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814E" w14:textId="621192DC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el criterio soporte.</w:t>
            </w:r>
          </w:p>
        </w:tc>
      </w:tr>
      <w:tr w:rsidR="005465BD" w:rsidRPr="005465BD" w14:paraId="01BC941A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D4D1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capacitacion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17B7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8D63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FADD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B956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1C45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38A3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C08D" w14:textId="27B456CC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el criterio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capacitación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</w:tr>
      <w:tr w:rsidR="005465BD" w:rsidRPr="005465BD" w14:paraId="7CBA70C3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69BC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instalacion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254B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907B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7740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D7C5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94C7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8C01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E9FC" w14:textId="7D826E7D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el criterio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instalación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</w:tr>
      <w:tr w:rsidR="005465BD" w:rsidRPr="005465BD" w14:paraId="14960D66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1BD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otros_criterios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8DBD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80B2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223A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E4C3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D093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09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2736" w14:textId="446F9D83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Campo de texto para señalar el otro criterio con el cual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cuenta.</w:t>
            </w:r>
          </w:p>
        </w:tc>
      </w:tr>
      <w:tr w:rsidR="005465BD" w:rsidRPr="005465BD" w14:paraId="5283263F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C02B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texto_otroscriterios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21B7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3921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840C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B120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00A1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D875" w14:textId="77777777" w:rsidR="005465BD" w:rsidRPr="005465BD" w:rsidRDefault="005465BD" w:rsidP="005465B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F4A4" w14:textId="454428D6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Campo de texto para indicar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cuál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es </w:t>
            </w: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</w:t>
            </w:r>
            <w:proofErr w:type="spellEnd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otro criterio con el cual la </w:t>
            </w:r>
            <w:r w:rsidR="00023BDF"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cuenta.</w:t>
            </w:r>
          </w:p>
        </w:tc>
      </w:tr>
      <w:tr w:rsidR="005465BD" w:rsidRPr="005465BD" w14:paraId="765E2FC0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23AB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165D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ACF3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C4D6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286D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9989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28F5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3983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465BD" w:rsidRPr="005465BD" w14:paraId="494BD154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DECD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104D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2BCC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F212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88E2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391E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06D9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693A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465BD" w:rsidRPr="005465BD" w14:paraId="65D56203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55B5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0AEC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D779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31B2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5381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4D8A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5A29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A520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465BD" w:rsidRPr="005465BD" w14:paraId="7E8BD04A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FF6E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FFD9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D5FD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208E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B2AB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FDC0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6800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89C9" w14:textId="77777777" w:rsidR="005465BD" w:rsidRPr="005465BD" w:rsidRDefault="005465BD" w:rsidP="005465BD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465BD" w:rsidRPr="005465BD" w14:paraId="765FFD6A" w14:textId="77777777" w:rsidTr="005465BD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92C7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CBB6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E2C6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C814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94BD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899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396E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E40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465BD" w:rsidRPr="005465BD" w14:paraId="6BAD6B4C" w14:textId="77777777" w:rsidTr="005465BD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C890" w14:textId="77777777" w:rsidR="005465BD" w:rsidRPr="005465BD" w:rsidRDefault="005465BD" w:rsidP="005465B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465B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1C4C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465B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5D3C" w14:textId="77777777" w:rsidR="005465BD" w:rsidRPr="005465BD" w:rsidRDefault="005465BD" w:rsidP="005465B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A788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D2FE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1CC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8971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EB9" w14:textId="77777777" w:rsidR="005465BD" w:rsidRPr="005465BD" w:rsidRDefault="005465BD" w:rsidP="005465B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312D33CB" w14:textId="1C48A523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350D77AF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96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63EBF651" w14:textId="77777777" w:rsidR="00D739B0" w:rsidRDefault="00D739B0" w:rsidP="00A80D7E">
      <w:pPr>
        <w:rPr>
          <w:lang w:val="es-MX" w:eastAsia="en-US"/>
        </w:rPr>
      </w:pPr>
    </w:p>
    <w:p w14:paraId="4528A2D3" w14:textId="3CE1030B" w:rsidR="00AA0F4B" w:rsidRDefault="00D739B0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  <w:r w:rsidR="00AA0F4B">
        <w:rPr>
          <w:lang w:val="es-MX" w:eastAsia="en-US"/>
        </w:rPr>
        <w:br/>
      </w:r>
      <w:r w:rsidR="005465BD" w:rsidRPr="005465BD">
        <w:rPr>
          <w:noProof/>
          <w:lang w:val="es-MX" w:eastAsia="es-MX"/>
        </w:rPr>
        <w:drawing>
          <wp:inline distT="0" distB="0" distL="0" distR="0" wp14:anchorId="3F444984" wp14:editId="4C7FBB20">
            <wp:extent cx="3679190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A1C7" w14:textId="77777777" w:rsidR="005465BD" w:rsidRDefault="005465BD" w:rsidP="005465BD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En la pestaña de “Criterios”, deberá aparecer el listado de conceptos que se dieron de alta en el</w:t>
      </w:r>
    </w:p>
    <w:p w14:paraId="1F3E7E90" w14:textId="2ACF2071" w:rsidR="005465BD" w:rsidRPr="00AA0F4B" w:rsidRDefault="005465BD" w:rsidP="005465BD">
      <w:pPr>
        <w:rPr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Catálogo de Criterios de Requisición, para poder seleccionar los rubros que correspondan.</w:t>
      </w:r>
    </w:p>
    <w:sectPr w:rsidR="005465BD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CDDB7" w14:textId="77777777" w:rsidR="00E8406D" w:rsidRDefault="00E8406D">
      <w:r>
        <w:separator/>
      </w:r>
    </w:p>
  </w:endnote>
  <w:endnote w:type="continuationSeparator" w:id="0">
    <w:p w14:paraId="419DCD2B" w14:textId="77777777" w:rsidR="00E8406D" w:rsidRDefault="00E8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F11A374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72DF6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1E587" w14:textId="77777777" w:rsidR="00E8406D" w:rsidRDefault="00E8406D">
      <w:r>
        <w:separator/>
      </w:r>
    </w:p>
  </w:footnote>
  <w:footnote w:type="continuationSeparator" w:id="0">
    <w:p w14:paraId="3DE1095E" w14:textId="77777777" w:rsidR="00E8406D" w:rsidRDefault="00E84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23BDF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251A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465BD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262B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0F96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0EF1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C98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09C5"/>
    <w:rsid w:val="009E14B0"/>
    <w:rsid w:val="009F0A28"/>
    <w:rsid w:val="009F0F50"/>
    <w:rsid w:val="009F1072"/>
    <w:rsid w:val="009F4A2A"/>
    <w:rsid w:val="009F56BE"/>
    <w:rsid w:val="009F6363"/>
    <w:rsid w:val="00A011A5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39B0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D7263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72DF6"/>
    <w:rsid w:val="00E80C83"/>
    <w:rsid w:val="00E80F41"/>
    <w:rsid w:val="00E81453"/>
    <w:rsid w:val="00E8406D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69ED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C6C8A"/>
    <w:rsid w:val="00FD2785"/>
    <w:rsid w:val="00FD3E8B"/>
    <w:rsid w:val="00FD689A"/>
    <w:rsid w:val="00FD6FCC"/>
    <w:rsid w:val="00FE324F"/>
    <w:rsid w:val="00FE5BA4"/>
    <w:rsid w:val="00FF078C"/>
    <w:rsid w:val="00FF5CE7"/>
    <w:rsid w:val="00FF5EC7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6394B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62FA6"/>
    <w:rsid w:val="009B09D6"/>
    <w:rsid w:val="009F3EFF"/>
    <w:rsid w:val="00A17938"/>
    <w:rsid w:val="00A52B47"/>
    <w:rsid w:val="00A624B1"/>
    <w:rsid w:val="00A84106"/>
    <w:rsid w:val="00AF083D"/>
    <w:rsid w:val="00B11CEE"/>
    <w:rsid w:val="00B37442"/>
    <w:rsid w:val="00B74FC1"/>
    <w:rsid w:val="00BA753B"/>
    <w:rsid w:val="00BD6F4C"/>
    <w:rsid w:val="00CD2B27"/>
    <w:rsid w:val="00D44602"/>
    <w:rsid w:val="00D658FD"/>
    <w:rsid w:val="00D940FF"/>
    <w:rsid w:val="00DC40A2"/>
    <w:rsid w:val="00DC6553"/>
    <w:rsid w:val="00DD7EDA"/>
    <w:rsid w:val="00DF04A4"/>
    <w:rsid w:val="00E2372B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DFB3873-0615-45DB-B537-465782F5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34</TotalTime>
  <Pages>6</Pages>
  <Words>520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3378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14</cp:revision>
  <cp:lastPrinted>2007-11-14T03:04:00Z</cp:lastPrinted>
  <dcterms:created xsi:type="dcterms:W3CDTF">2021-09-24T00:51:00Z</dcterms:created>
  <dcterms:modified xsi:type="dcterms:W3CDTF">2021-09-28T22:29:00Z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