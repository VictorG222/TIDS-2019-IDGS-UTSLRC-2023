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36EA3862" w14:textId="77777777" w:rsidR="00EF708E" w:rsidRDefault="00EF708E" w:rsidP="00EF708E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37B395FB" w:rsidR="00490541" w:rsidRDefault="002C3866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924C25">
        <w:rPr>
          <w:b w:val="0"/>
          <w:color w:val="000000" w:themeColor="text1"/>
          <w:sz w:val="28"/>
          <w:szCs w:val="28"/>
        </w:rPr>
        <w:t>6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Pr="002C3866">
        <w:rPr>
          <w:b w:val="0"/>
          <w:color w:val="000000" w:themeColor="text1"/>
          <w:sz w:val="28"/>
          <w:szCs w:val="28"/>
        </w:rPr>
        <w:t>Catálogo Prioridad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21F56DE7" w14:textId="535A9729" w:rsidR="000A3B02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bookmarkStart w:id="0" w:name="_GoBack"/>
          <w:bookmarkEnd w:id="0"/>
          <w:r w:rsidR="000A3B02" w:rsidRPr="00E04BBE">
            <w:rPr>
              <w:rStyle w:val="Hipervnculo"/>
              <w:noProof/>
            </w:rPr>
            <w:fldChar w:fldCharType="begin"/>
          </w:r>
          <w:r w:rsidR="000A3B02" w:rsidRPr="00E04BBE">
            <w:rPr>
              <w:rStyle w:val="Hipervnculo"/>
              <w:noProof/>
            </w:rPr>
            <w:instrText xml:space="preserve"> </w:instrText>
          </w:r>
          <w:r w:rsidR="000A3B02">
            <w:rPr>
              <w:noProof/>
            </w:rPr>
            <w:instrText>HYPERLINK \l "_Toc83735415"</w:instrText>
          </w:r>
          <w:r w:rsidR="000A3B02" w:rsidRPr="00E04BBE">
            <w:rPr>
              <w:rStyle w:val="Hipervnculo"/>
              <w:noProof/>
            </w:rPr>
            <w:instrText xml:space="preserve"> </w:instrText>
          </w:r>
          <w:r w:rsidR="000A3B02" w:rsidRPr="00E04BBE">
            <w:rPr>
              <w:rStyle w:val="Hipervnculo"/>
              <w:noProof/>
            </w:rPr>
          </w:r>
          <w:r w:rsidR="000A3B02" w:rsidRPr="00E04BBE">
            <w:rPr>
              <w:rStyle w:val="Hipervnculo"/>
              <w:noProof/>
            </w:rPr>
            <w:fldChar w:fldCharType="separate"/>
          </w:r>
          <w:r w:rsidR="000A3B02" w:rsidRPr="00E04BBE">
            <w:rPr>
              <w:rStyle w:val="Hipervnculo"/>
              <w:rFonts w:cs="Arial"/>
              <w:noProof/>
            </w:rPr>
            <w:t>1.</w:t>
          </w:r>
          <w:r w:rsidR="000A3B02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  <w:tab/>
          </w:r>
          <w:r w:rsidR="000A3B02" w:rsidRPr="00E04BBE">
            <w:rPr>
              <w:rStyle w:val="Hipervnculo"/>
              <w:rFonts w:cs="Arial"/>
              <w:noProof/>
            </w:rPr>
            <w:t>Caso de Uso: Catálogo Prioridad.</w:t>
          </w:r>
          <w:r w:rsidR="000A3B02">
            <w:rPr>
              <w:noProof/>
              <w:webHidden/>
            </w:rPr>
            <w:tab/>
          </w:r>
          <w:r w:rsidR="000A3B02">
            <w:rPr>
              <w:noProof/>
              <w:webHidden/>
            </w:rPr>
            <w:fldChar w:fldCharType="begin"/>
          </w:r>
          <w:r w:rsidR="000A3B02">
            <w:rPr>
              <w:noProof/>
              <w:webHidden/>
            </w:rPr>
            <w:instrText xml:space="preserve"> PAGEREF _Toc83735415 \h </w:instrText>
          </w:r>
          <w:r w:rsidR="000A3B02">
            <w:rPr>
              <w:noProof/>
              <w:webHidden/>
            </w:rPr>
          </w:r>
          <w:r w:rsidR="000A3B02">
            <w:rPr>
              <w:noProof/>
              <w:webHidden/>
            </w:rPr>
            <w:fldChar w:fldCharType="separate"/>
          </w:r>
          <w:r w:rsidR="000A3B02">
            <w:rPr>
              <w:noProof/>
              <w:webHidden/>
            </w:rPr>
            <w:t>3</w:t>
          </w:r>
          <w:r w:rsidR="000A3B02">
            <w:rPr>
              <w:noProof/>
              <w:webHidden/>
            </w:rPr>
            <w:fldChar w:fldCharType="end"/>
          </w:r>
          <w:r w:rsidR="000A3B02" w:rsidRPr="00E04BBE">
            <w:rPr>
              <w:rStyle w:val="Hipervnculo"/>
              <w:noProof/>
            </w:rPr>
            <w:fldChar w:fldCharType="end"/>
          </w:r>
        </w:p>
        <w:p w14:paraId="5F85F841" w14:textId="6013072F" w:rsidR="000A3B02" w:rsidRDefault="000A3B0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416" w:history="1">
            <w:r w:rsidRPr="00E04BBE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04BBE">
              <w:rPr>
                <w:rStyle w:val="Hipervnculo"/>
                <w:rFonts w:cs="Arial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1BE70" w14:textId="0FC3A261" w:rsidR="000A3B02" w:rsidRDefault="000A3B0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417" w:history="1">
            <w:r w:rsidRPr="00E04BBE">
              <w:rPr>
                <w:rStyle w:val="Hipervnculo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04BBE">
              <w:rPr>
                <w:rStyle w:val="Hipervnculo"/>
                <w:rFonts w:cs="Arial"/>
                <w:b/>
                <w:noProof/>
              </w:rPr>
              <w:t>Flujo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ACF3" w14:textId="3F546280" w:rsidR="000A3B02" w:rsidRDefault="000A3B0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418" w:history="1">
            <w:r w:rsidRPr="00E04BBE">
              <w:rPr>
                <w:rStyle w:val="Hipervnculo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04BBE">
              <w:rPr>
                <w:rStyle w:val="Hipervnculo"/>
                <w:rFonts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AD16" w14:textId="1B996F5C" w:rsidR="000A3B02" w:rsidRDefault="000A3B0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419" w:history="1">
            <w:r w:rsidRPr="00E04BBE">
              <w:rPr>
                <w:rStyle w:val="Hipervnculo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04BBE">
              <w:rPr>
                <w:rStyle w:val="Hipervnculo"/>
                <w:rFonts w:cs="Arial"/>
                <w:b/>
                <w:noProof/>
              </w:rPr>
              <w:t>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D39" w14:textId="44C057CF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25340FCF" w:rsidR="009B44E8" w:rsidRDefault="002C3866" w:rsidP="002C3866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415"/>
      <w:r>
        <w:rPr>
          <w:rFonts w:cs="Arial"/>
        </w:rPr>
        <w:lastRenderedPageBreak/>
        <w:t xml:space="preserve">Caso de Uso: </w:t>
      </w:r>
      <w:r w:rsidRPr="002C3866">
        <w:rPr>
          <w:rFonts w:cs="Arial"/>
        </w:rPr>
        <w:t>Catálogo Prioridad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735416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53E49F46" w14:textId="46C25328" w:rsidR="00163325" w:rsidRDefault="00163325" w:rsidP="00163325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el catálogo “Prioridad” dentro del módulo de “Adquisiciones”, así como los diferentes escenarios emergentes sobre el proceso.</w:t>
      </w:r>
    </w:p>
    <w:p w14:paraId="2134533F" w14:textId="499F3CC5" w:rsidR="00717985" w:rsidRDefault="00717985" w:rsidP="00615304">
      <w:pPr>
        <w:pStyle w:val="Descripcin"/>
        <w:ind w:left="360"/>
        <w:jc w:val="both"/>
        <w:rPr>
          <w:b/>
          <w:bCs w:val="0"/>
        </w:rPr>
      </w:pPr>
    </w:p>
    <w:p w14:paraId="7CEB3BE3" w14:textId="77777777" w:rsidR="00163325" w:rsidRPr="00163325" w:rsidRDefault="00163325" w:rsidP="001633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01B580F6" w:rsidR="00CD7EE7" w:rsidRPr="009B44E8" w:rsidRDefault="00163325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>
              <w:rPr>
                <w:b/>
              </w:rPr>
              <w:t>6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1857DA07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163325">
              <w:rPr>
                <w:szCs w:val="28"/>
              </w:rPr>
              <w:t>0</w:t>
            </w:r>
            <w:r>
              <w:rPr>
                <w:szCs w:val="28"/>
              </w:rPr>
              <w:t xml:space="preserve"> (</w:t>
            </w:r>
            <w:r w:rsidR="00163325">
              <w:rPr>
                <w:szCs w:val="28"/>
              </w:rPr>
              <w:t>28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3A60ED2" w14:textId="5A04DDA7" w:rsidR="00717985" w:rsidRPr="00297EFD" w:rsidRDefault="00163325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 Para la edición y eliminación se requiere un registro previo dentro del apartado.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56C6DBD6" w:rsidR="009B32ED" w:rsidRPr="00FF5CE7" w:rsidRDefault="000A7D1A" w:rsidP="000A7D1A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permite al actor hacer una selección del listado de conceptos referentes a la prioridad de la requisición.</w:t>
            </w:r>
          </w:p>
        </w:tc>
      </w:tr>
      <w:tr w:rsidR="008759E2" w:rsidRPr="00211FC3" w14:paraId="2374E7D6" w14:textId="77777777" w:rsidTr="00AD19D4">
        <w:trPr>
          <w:trHeight w:val="554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AD19D4">
        <w:trPr>
          <w:trHeight w:val="265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54C4603B" w:rsidR="00542CC3" w:rsidRPr="00E91C7F" w:rsidRDefault="00863FDC" w:rsidP="00133911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4842C7E7" w:rsidR="00DF11CC" w:rsidRPr="003A2325" w:rsidRDefault="00DF11C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04742717" w14:textId="62D6D715" w:rsidR="00DF11CC" w:rsidRDefault="00DF11CC">
      <w:pPr>
        <w:rPr>
          <w:rFonts w:cs="Arial"/>
          <w:b/>
          <w:sz w:val="26"/>
          <w:szCs w:val="26"/>
        </w:rPr>
      </w:pPr>
    </w:p>
    <w:p w14:paraId="5E85CBCC" w14:textId="2C4C415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35417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78DA04F0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92561E">
              <w:rPr>
                <w:rFonts w:cs="Arial"/>
                <w:bCs w:val="0"/>
              </w:rPr>
              <w:t>5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1331DE72" w14:textId="77777777" w:rsidR="00863FDC" w:rsidRDefault="00863FDC" w:rsidP="00863FDC">
      <w:pPr>
        <w:pStyle w:val="TtuloTDC"/>
        <w:ind w:left="405"/>
        <w:rPr>
          <w:lang w:val="es-MX"/>
        </w:rPr>
      </w:pPr>
    </w:p>
    <w:p w14:paraId="66170E7D" w14:textId="77777777" w:rsidR="00863FDC" w:rsidRDefault="00863FDC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7B2F7136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53F79D7B" w14:textId="69D2212D" w:rsidR="00163325" w:rsidRPr="00F17BA7" w:rsidRDefault="00163325" w:rsidP="00D63685">
      <w:pPr>
        <w:rPr>
          <w:rFonts w:cs="Arial"/>
          <w:b/>
          <w:sz w:val="26"/>
          <w:szCs w:val="26"/>
          <w:highlight w:val="lightGray"/>
          <w:lang w:val="es-MX"/>
        </w:rPr>
      </w:pP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t>Los campos obligatorios se describen en el diccionario de datos y estos no deben ser valores nulos.</w:t>
      </w:r>
    </w:p>
    <w:p w14:paraId="072E84EA" w14:textId="77777777" w:rsidR="00163325" w:rsidRDefault="00163325" w:rsidP="00163325">
      <w:pPr>
        <w:autoSpaceDE w:val="0"/>
        <w:autoSpaceDN w:val="0"/>
        <w:adjustRightInd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>Este catálogo es fijo y tendrá las siguientes opciones:</w:t>
      </w:r>
    </w:p>
    <w:p w14:paraId="1EADA980" w14:textId="44550086" w:rsidR="00163325" w:rsidRPr="00163325" w:rsidRDefault="00163325" w:rsidP="00163325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ascii="CIDFont+F2" w:hAnsi="CIDFont+F2" w:cs="CIDFont+F2"/>
          <w:sz w:val="22"/>
          <w:szCs w:val="22"/>
          <w:lang w:val="es-MX" w:eastAsia="en-US"/>
        </w:rPr>
      </w:pPr>
      <w:r w:rsidRPr="00163325">
        <w:rPr>
          <w:rFonts w:ascii="CIDFont+F2" w:hAnsi="CIDFont+F2" w:cs="CIDFont+F2"/>
          <w:sz w:val="22"/>
          <w:szCs w:val="22"/>
          <w:lang w:val="es-MX" w:eastAsia="en-US"/>
        </w:rPr>
        <w:t>Alta</w:t>
      </w:r>
    </w:p>
    <w:p w14:paraId="074C5896" w14:textId="774B00BC" w:rsidR="00163325" w:rsidRPr="00163325" w:rsidRDefault="00163325" w:rsidP="00163325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ascii="CIDFont+F2" w:hAnsi="CIDFont+F2" w:cs="CIDFont+F2"/>
          <w:sz w:val="22"/>
          <w:szCs w:val="22"/>
          <w:lang w:val="es-MX" w:eastAsia="en-US"/>
        </w:rPr>
      </w:pPr>
      <w:r w:rsidRPr="00163325">
        <w:rPr>
          <w:rFonts w:ascii="CIDFont+F2" w:hAnsi="CIDFont+F2" w:cs="CIDFont+F2"/>
          <w:sz w:val="22"/>
          <w:szCs w:val="22"/>
          <w:lang w:val="es-MX" w:eastAsia="en-US"/>
        </w:rPr>
        <w:t>Media</w:t>
      </w:r>
    </w:p>
    <w:p w14:paraId="76A6F9D3" w14:textId="4810BBCB" w:rsidR="00163325" w:rsidRPr="00163325" w:rsidRDefault="00163325" w:rsidP="00163325">
      <w:pPr>
        <w:pStyle w:val="Prrafodelista"/>
        <w:numPr>
          <w:ilvl w:val="0"/>
          <w:numId w:val="36"/>
        </w:numPr>
        <w:rPr>
          <w:rFonts w:cs="Arial"/>
          <w:b/>
          <w:sz w:val="26"/>
          <w:szCs w:val="26"/>
        </w:rPr>
      </w:pPr>
      <w:r w:rsidRPr="00163325">
        <w:rPr>
          <w:rFonts w:ascii="CIDFont+F2" w:hAnsi="CIDFont+F2" w:cs="CIDFont+F2"/>
          <w:sz w:val="22"/>
          <w:szCs w:val="22"/>
          <w:lang w:val="es-MX" w:eastAsia="en-US"/>
        </w:rPr>
        <w:t>Baja</w:t>
      </w:r>
    </w:p>
    <w:p w14:paraId="296D93FE" w14:textId="4C0DAF8B" w:rsidR="00490541" w:rsidRPr="00F17BA7" w:rsidRDefault="00BD02E7" w:rsidP="00490541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35418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19309750" w14:textId="28A9E378" w:rsidR="00A73901" w:rsidRPr="00F17BA7" w:rsidRDefault="00863FDC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3921C18" wp14:editId="294D211B">
            <wp:simplePos x="0" y="0"/>
            <wp:positionH relativeFrom="column">
              <wp:posOffset>276225</wp:posOffset>
            </wp:positionH>
            <wp:positionV relativeFrom="paragraph">
              <wp:posOffset>1181100</wp:posOffset>
            </wp:positionV>
            <wp:extent cx="5259705" cy="4343400"/>
            <wp:effectExtent l="0" t="0" r="0" b="0"/>
            <wp:wrapNone/>
            <wp:docPr id="4" name="Imagen 4" descr="C:\Users\acer\Desktop\Migob\2 FICHA DE TRABAJO No. 69 REQUISICIONES\formato caso de uso.drawio solo edit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:\Users\acer\Desktop\Migob\2 FICHA DE TRABAJO No. 69 REQUISICIONES\formato caso de uso.drawio solo edita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" t="7415" r="1408" b="12531"/>
                    <a:stretch/>
                  </pic:blipFill>
                  <pic:spPr bwMode="auto">
                    <a:xfrm>
                      <a:off x="0" y="0"/>
                      <a:ext cx="525970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348154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5CB7FBA0" w14:textId="12231DD1" w:rsidR="00AA0F4B" w:rsidRPr="00B07D34" w:rsidRDefault="008759E2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419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4528A2D3" w14:textId="26275D8B" w:rsidR="00AA0F4B" w:rsidRDefault="00AA0F4B" w:rsidP="00A80D7E">
      <w:pPr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5"/>
        <w:gridCol w:w="822"/>
        <w:gridCol w:w="700"/>
        <w:gridCol w:w="1189"/>
        <w:gridCol w:w="1039"/>
        <w:gridCol w:w="700"/>
        <w:gridCol w:w="692"/>
        <w:gridCol w:w="2412"/>
      </w:tblGrid>
      <w:tr w:rsidR="00946825" w:rsidRPr="00946825" w14:paraId="6FF95B0A" w14:textId="77777777" w:rsidTr="00946825">
        <w:trPr>
          <w:trHeight w:val="28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5F58A" w14:textId="77777777" w:rsidR="00946825" w:rsidRPr="00946825" w:rsidRDefault="00946825" w:rsidP="009468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94682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Catálogo Prioridad</w:t>
            </w:r>
          </w:p>
        </w:tc>
      </w:tr>
      <w:tr w:rsidR="00946825" w:rsidRPr="00946825" w14:paraId="2491440A" w14:textId="77777777" w:rsidTr="00946825">
        <w:trPr>
          <w:trHeight w:val="300"/>
        </w:trPr>
        <w:tc>
          <w:tcPr>
            <w:tcW w:w="18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67968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17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0C5E79" w14:textId="77777777" w:rsidR="00946825" w:rsidRPr="00946825" w:rsidRDefault="00946825" w:rsidP="00946825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946825">
              <w:rPr>
                <w:rFonts w:cs="Arial"/>
                <w:color w:val="000000"/>
                <w:lang w:val="es-MX" w:eastAsia="es-MX"/>
              </w:rPr>
              <w:t>catalogo_prioridad</w:t>
            </w:r>
            <w:proofErr w:type="spellEnd"/>
          </w:p>
        </w:tc>
      </w:tr>
      <w:tr w:rsidR="00946825" w:rsidRPr="00946825" w14:paraId="3DC97166" w14:textId="77777777" w:rsidTr="00946825">
        <w:trPr>
          <w:trHeight w:val="300"/>
        </w:trPr>
        <w:tc>
          <w:tcPr>
            <w:tcW w:w="18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C05AD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17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0A2BA14" w14:textId="77777777" w:rsidR="00946825" w:rsidRPr="00946825" w:rsidRDefault="00946825" w:rsidP="00946825">
            <w:pPr>
              <w:rPr>
                <w:rFonts w:cs="Arial"/>
                <w:color w:val="000000"/>
                <w:lang w:val="es-MX" w:eastAsia="es-MX"/>
              </w:rPr>
            </w:pPr>
            <w:r w:rsidRPr="00946825">
              <w:rPr>
                <w:rFonts w:cs="Arial"/>
                <w:color w:val="000000"/>
                <w:lang w:val="es-MX" w:eastAsia="es-MX"/>
              </w:rPr>
              <w:t>Catálogo de Prioridad en el módulo de adquisiciones</w:t>
            </w:r>
          </w:p>
        </w:tc>
      </w:tr>
      <w:tr w:rsidR="00946825" w:rsidRPr="00946825" w14:paraId="21AC80F3" w14:textId="77777777" w:rsidTr="00946825">
        <w:trPr>
          <w:trHeight w:val="288"/>
        </w:trPr>
        <w:tc>
          <w:tcPr>
            <w:tcW w:w="10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319D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4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C52E4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33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BC3D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6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279B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4F08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CB0F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E088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33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9255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946825" w:rsidRPr="00946825" w14:paraId="1FC830A4" w14:textId="77777777" w:rsidTr="00946825">
        <w:trPr>
          <w:trHeight w:val="288"/>
        </w:trPr>
        <w:tc>
          <w:tcPr>
            <w:tcW w:w="10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BBB59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F33B4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F494B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BB855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78E8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48EE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C9478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8C0C5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46825" w:rsidRPr="00946825" w14:paraId="4C6D1FCE" w14:textId="77777777" w:rsidTr="00946825">
        <w:trPr>
          <w:trHeight w:val="288"/>
        </w:trPr>
        <w:tc>
          <w:tcPr>
            <w:tcW w:w="10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CCB5" w14:textId="77777777" w:rsidR="00946825" w:rsidRPr="00946825" w:rsidRDefault="00946825" w:rsidP="00946825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clave_prioridad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2063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2745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4978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84C5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F3CEE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3541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BA55" w14:textId="77777777" w:rsidR="00946825" w:rsidRPr="00946825" w:rsidRDefault="00946825" w:rsidP="00946825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946825" w:rsidRPr="00946825" w14:paraId="75090E2C" w14:textId="77777777" w:rsidTr="00946825">
        <w:trPr>
          <w:trHeight w:val="288"/>
        </w:trPr>
        <w:tc>
          <w:tcPr>
            <w:tcW w:w="10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F2E9" w14:textId="77777777" w:rsidR="00946825" w:rsidRPr="00946825" w:rsidRDefault="00946825" w:rsidP="00946825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alta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9CA7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7B81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A642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F3C3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831B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7681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0894" w14:textId="77777777" w:rsidR="00946825" w:rsidRPr="00946825" w:rsidRDefault="00946825" w:rsidP="00946825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Prioridad de la </w:t>
            </w: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adquisicion</w:t>
            </w:r>
            <w:proofErr w:type="spellEnd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de nivel alta</w:t>
            </w:r>
          </w:p>
        </w:tc>
      </w:tr>
      <w:tr w:rsidR="00946825" w:rsidRPr="00946825" w14:paraId="5F76A787" w14:textId="77777777" w:rsidTr="00946825">
        <w:trPr>
          <w:trHeight w:val="288"/>
        </w:trPr>
        <w:tc>
          <w:tcPr>
            <w:tcW w:w="10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AA36" w14:textId="77777777" w:rsidR="00946825" w:rsidRPr="00946825" w:rsidRDefault="00946825" w:rsidP="00946825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media 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E01D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942D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3B71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47A0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9C6B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7FCD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BA787" w14:textId="77777777" w:rsidR="00946825" w:rsidRPr="00946825" w:rsidRDefault="00946825" w:rsidP="00946825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Prioridad de la </w:t>
            </w: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adquisicion</w:t>
            </w:r>
            <w:proofErr w:type="spellEnd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de nivel media</w:t>
            </w:r>
          </w:p>
        </w:tc>
      </w:tr>
      <w:tr w:rsidR="00946825" w:rsidRPr="00946825" w14:paraId="4133AB05" w14:textId="77777777" w:rsidTr="00946825">
        <w:trPr>
          <w:trHeight w:val="288"/>
        </w:trPr>
        <w:tc>
          <w:tcPr>
            <w:tcW w:w="10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DCCD" w14:textId="77777777" w:rsidR="00946825" w:rsidRPr="00946825" w:rsidRDefault="00946825" w:rsidP="00946825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baja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A0DB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B91E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7949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A0A3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731F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20F0" w14:textId="77777777" w:rsidR="00946825" w:rsidRPr="00946825" w:rsidRDefault="00946825" w:rsidP="00946825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6543" w14:textId="77777777" w:rsidR="00946825" w:rsidRPr="00946825" w:rsidRDefault="00946825" w:rsidP="00946825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Prioridad de la </w:t>
            </w: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adquisicion</w:t>
            </w:r>
            <w:proofErr w:type="spellEnd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de nivel baja</w:t>
            </w:r>
          </w:p>
        </w:tc>
      </w:tr>
      <w:tr w:rsidR="00946825" w:rsidRPr="00946825" w14:paraId="4DB253F9" w14:textId="77777777" w:rsidTr="00946825">
        <w:trPr>
          <w:trHeight w:val="288"/>
        </w:trPr>
        <w:tc>
          <w:tcPr>
            <w:tcW w:w="10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C1B8" w14:textId="77777777" w:rsidR="00946825" w:rsidRPr="00946825" w:rsidRDefault="00946825" w:rsidP="00946825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A70E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9DA0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DF49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DD65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387E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1A96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93AE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946825" w:rsidRPr="00946825" w14:paraId="678C4A8C" w14:textId="77777777" w:rsidTr="00946825">
        <w:trPr>
          <w:trHeight w:val="288"/>
        </w:trPr>
        <w:tc>
          <w:tcPr>
            <w:tcW w:w="10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6886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BA32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B7A8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50F2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0E22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0D5D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688D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B2CD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946825" w:rsidRPr="00946825" w14:paraId="5A58CFBC" w14:textId="77777777" w:rsidTr="00946825">
        <w:trPr>
          <w:trHeight w:val="288"/>
        </w:trPr>
        <w:tc>
          <w:tcPr>
            <w:tcW w:w="10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C23E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6EC9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D994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E453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0AA9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CC4F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E783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6D52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946825" w:rsidRPr="00946825" w14:paraId="12F00644" w14:textId="77777777" w:rsidTr="00946825">
        <w:trPr>
          <w:trHeight w:val="456"/>
        </w:trPr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63D2F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FE68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9673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9C3D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8E33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23A8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9170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525F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946825" w:rsidRPr="00946825" w14:paraId="44A15EFA" w14:textId="77777777" w:rsidTr="00946825">
        <w:trPr>
          <w:trHeight w:val="288"/>
        </w:trPr>
        <w:tc>
          <w:tcPr>
            <w:tcW w:w="10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2D01" w14:textId="77777777" w:rsidR="00946825" w:rsidRPr="00946825" w:rsidRDefault="00946825" w:rsidP="00946825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4682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clave_prioridad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5215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4682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DDDA" w14:textId="77777777" w:rsidR="00946825" w:rsidRPr="00946825" w:rsidRDefault="00946825" w:rsidP="0094682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AF16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D65B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2219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E608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AFA7" w14:textId="77777777" w:rsidR="00946825" w:rsidRPr="00946825" w:rsidRDefault="00946825" w:rsidP="00946825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</w:tbl>
    <w:p w14:paraId="4F3C6CB2" w14:textId="77777777" w:rsidR="00946825" w:rsidRPr="00B557D7" w:rsidRDefault="00946825" w:rsidP="00A80D7E">
      <w:pPr>
        <w:rPr>
          <w:rFonts w:cs="Arial"/>
          <w:b/>
          <w:sz w:val="26"/>
          <w:szCs w:val="26"/>
        </w:rPr>
      </w:pPr>
    </w:p>
    <w:sectPr w:rsidR="00946825" w:rsidRPr="00B557D7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F7FA5" w14:textId="77777777" w:rsidR="00E94126" w:rsidRDefault="00E94126">
      <w:r>
        <w:separator/>
      </w:r>
    </w:p>
  </w:endnote>
  <w:endnote w:type="continuationSeparator" w:id="0">
    <w:p w14:paraId="40542FC6" w14:textId="77777777" w:rsidR="00E94126" w:rsidRDefault="00E9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3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4504FFFF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0A3B02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A294B" w14:textId="77777777" w:rsidR="00E94126" w:rsidRDefault="00E94126">
      <w:r>
        <w:separator/>
      </w:r>
    </w:p>
  </w:footnote>
  <w:footnote w:type="continuationSeparator" w:id="0">
    <w:p w14:paraId="618777D5" w14:textId="77777777" w:rsidR="00E94126" w:rsidRDefault="00E94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3ED7"/>
    <w:multiLevelType w:val="hybridMultilevel"/>
    <w:tmpl w:val="934EAC0C"/>
    <w:lvl w:ilvl="0" w:tplc="D5220ED6">
      <w:numFmt w:val="bullet"/>
      <w:lvlText w:val=""/>
      <w:lvlJc w:val="left"/>
      <w:pPr>
        <w:ind w:left="720" w:hanging="360"/>
      </w:pPr>
      <w:rPr>
        <w:rFonts w:ascii="CIDFont+F3" w:eastAsia="CIDFont+F3" w:hAnsi="CIDFont+F2" w:cs="CIDFont+F3" w:hint="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2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531DCA"/>
    <w:multiLevelType w:val="hybridMultilevel"/>
    <w:tmpl w:val="24B46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6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8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B81A90"/>
    <w:multiLevelType w:val="hybridMultilevel"/>
    <w:tmpl w:val="575E208C"/>
    <w:lvl w:ilvl="0" w:tplc="D5220ED6">
      <w:numFmt w:val="bullet"/>
      <w:lvlText w:val=""/>
      <w:lvlJc w:val="left"/>
      <w:pPr>
        <w:ind w:left="1440" w:hanging="360"/>
      </w:pPr>
      <w:rPr>
        <w:rFonts w:ascii="CIDFont+F3" w:eastAsia="CIDFont+F3" w:hAnsi="CIDFont+F2" w:cs="CIDFont+F3" w:hint="eastAsia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D32446"/>
    <w:multiLevelType w:val="hybridMultilevel"/>
    <w:tmpl w:val="76F6551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665CCC"/>
    <w:multiLevelType w:val="hybridMultilevel"/>
    <w:tmpl w:val="AFEEE0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772387"/>
    <w:multiLevelType w:val="hybridMultilevel"/>
    <w:tmpl w:val="D9D2E38E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18"/>
  </w:num>
  <w:num w:numId="8">
    <w:abstractNumId w:val="16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9"/>
  </w:num>
  <w:num w:numId="18">
    <w:abstractNumId w:val="19"/>
  </w:num>
  <w:num w:numId="19">
    <w:abstractNumId w:val="19"/>
  </w:num>
  <w:num w:numId="20">
    <w:abstractNumId w:val="19"/>
  </w:num>
  <w:num w:numId="21">
    <w:abstractNumId w:val="14"/>
  </w:num>
  <w:num w:numId="22">
    <w:abstractNumId w:val="23"/>
  </w:num>
  <w:num w:numId="23">
    <w:abstractNumId w:val="6"/>
  </w:num>
  <w:num w:numId="24">
    <w:abstractNumId w:val="3"/>
  </w:num>
  <w:num w:numId="25">
    <w:abstractNumId w:val="11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7"/>
  </w:num>
  <w:num w:numId="29">
    <w:abstractNumId w:val="7"/>
  </w:num>
  <w:num w:numId="30">
    <w:abstractNumId w:val="22"/>
  </w:num>
  <w:num w:numId="31">
    <w:abstractNumId w:val="4"/>
  </w:num>
  <w:num w:numId="32">
    <w:abstractNumId w:val="0"/>
  </w:num>
  <w:num w:numId="33">
    <w:abstractNumId w:val="9"/>
  </w:num>
  <w:num w:numId="34">
    <w:abstractNumId w:val="10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3B02"/>
    <w:rsid w:val="000A404C"/>
    <w:rsid w:val="000A4558"/>
    <w:rsid w:val="000A6169"/>
    <w:rsid w:val="000A7D1A"/>
    <w:rsid w:val="000C774D"/>
    <w:rsid w:val="000D2DDC"/>
    <w:rsid w:val="000D3EE6"/>
    <w:rsid w:val="000E0CE2"/>
    <w:rsid w:val="000E6694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325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3866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3FDC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5DA9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561E"/>
    <w:rsid w:val="0092788C"/>
    <w:rsid w:val="009316E3"/>
    <w:rsid w:val="00936CFC"/>
    <w:rsid w:val="009374F4"/>
    <w:rsid w:val="009415FB"/>
    <w:rsid w:val="00946825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43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3C56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07D3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557D7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54C6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5523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126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EF708E"/>
    <w:rsid w:val="00F00833"/>
    <w:rsid w:val="00F01904"/>
    <w:rsid w:val="00F031B2"/>
    <w:rsid w:val="00F067C0"/>
    <w:rsid w:val="00F1043F"/>
    <w:rsid w:val="00F17BA7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3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C2A61"/>
    <w:rsid w:val="00335F5D"/>
    <w:rsid w:val="003F5EE4"/>
    <w:rsid w:val="003F72F7"/>
    <w:rsid w:val="00403214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B7D48"/>
    <w:rsid w:val="009B09D6"/>
    <w:rsid w:val="009F1D85"/>
    <w:rsid w:val="009F3EFF"/>
    <w:rsid w:val="00A17938"/>
    <w:rsid w:val="00A52B47"/>
    <w:rsid w:val="00A624B1"/>
    <w:rsid w:val="00A84106"/>
    <w:rsid w:val="00A9359E"/>
    <w:rsid w:val="00B11CEE"/>
    <w:rsid w:val="00B37442"/>
    <w:rsid w:val="00B74FC1"/>
    <w:rsid w:val="00B80371"/>
    <w:rsid w:val="00BA753B"/>
    <w:rsid w:val="00BD6F4C"/>
    <w:rsid w:val="00CD2B27"/>
    <w:rsid w:val="00CF6F0A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00DD32-53D3-4E64-A048-BDF6420F7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23</TotalTime>
  <Pages>5</Pages>
  <Words>371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2410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13</cp:revision>
  <cp:lastPrinted>2007-11-14T03:04:00Z</cp:lastPrinted>
  <dcterms:created xsi:type="dcterms:W3CDTF">2021-09-24T00:51:00Z</dcterms:created>
  <dcterms:modified xsi:type="dcterms:W3CDTF">2021-09-28T22:30:00Z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