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11E17A9E" w14:textId="77777777" w:rsidR="0067607E" w:rsidRDefault="0067607E" w:rsidP="0067607E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F76D800" w:rsidR="00490541" w:rsidRDefault="00CF222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justificación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FC7BBDC" w14:textId="3C4E613F" w:rsidR="00F664AF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F664AF" w:rsidRPr="00EF75D0">
            <w:rPr>
              <w:rStyle w:val="Hipervnculo"/>
              <w:noProof/>
            </w:rPr>
            <w:fldChar w:fldCharType="begin"/>
          </w:r>
          <w:r w:rsidR="00F664AF" w:rsidRPr="00EF75D0">
            <w:rPr>
              <w:rStyle w:val="Hipervnculo"/>
              <w:noProof/>
            </w:rPr>
            <w:instrText xml:space="preserve"> </w:instrText>
          </w:r>
          <w:r w:rsidR="00F664AF">
            <w:rPr>
              <w:noProof/>
            </w:rPr>
            <w:instrText>HYPERLINK \l "_Toc83735366"</w:instrText>
          </w:r>
          <w:r w:rsidR="00F664AF" w:rsidRPr="00EF75D0">
            <w:rPr>
              <w:rStyle w:val="Hipervnculo"/>
              <w:noProof/>
            </w:rPr>
            <w:instrText xml:space="preserve"> </w:instrText>
          </w:r>
          <w:r w:rsidR="00F664AF" w:rsidRPr="00EF75D0">
            <w:rPr>
              <w:rStyle w:val="Hipervnculo"/>
              <w:noProof/>
            </w:rPr>
          </w:r>
          <w:r w:rsidR="00F664AF" w:rsidRPr="00EF75D0">
            <w:rPr>
              <w:rStyle w:val="Hipervnculo"/>
              <w:noProof/>
            </w:rPr>
            <w:fldChar w:fldCharType="separate"/>
          </w:r>
          <w:r w:rsidR="00F664AF" w:rsidRPr="00EF75D0">
            <w:rPr>
              <w:rStyle w:val="Hipervnculo"/>
              <w:rFonts w:cs="Arial"/>
              <w:noProof/>
            </w:rPr>
            <w:t>1.</w:t>
          </w:r>
          <w:r w:rsidR="00F664A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F664AF" w:rsidRPr="00EF75D0">
            <w:rPr>
              <w:rStyle w:val="Hipervnculo"/>
              <w:rFonts w:cs="Arial"/>
              <w:noProof/>
            </w:rPr>
            <w:t>Caso de Uso: Pestaña justificación.</w:t>
          </w:r>
          <w:r w:rsidR="00F664AF">
            <w:rPr>
              <w:noProof/>
              <w:webHidden/>
            </w:rPr>
            <w:tab/>
          </w:r>
          <w:r w:rsidR="00F664AF">
            <w:rPr>
              <w:noProof/>
              <w:webHidden/>
            </w:rPr>
            <w:fldChar w:fldCharType="begin"/>
          </w:r>
          <w:r w:rsidR="00F664AF">
            <w:rPr>
              <w:noProof/>
              <w:webHidden/>
            </w:rPr>
            <w:instrText xml:space="preserve"> PAGEREF _Toc83735366 \h </w:instrText>
          </w:r>
          <w:r w:rsidR="00F664AF">
            <w:rPr>
              <w:noProof/>
              <w:webHidden/>
            </w:rPr>
          </w:r>
          <w:r w:rsidR="00F664AF">
            <w:rPr>
              <w:noProof/>
              <w:webHidden/>
            </w:rPr>
            <w:fldChar w:fldCharType="separate"/>
          </w:r>
          <w:r w:rsidR="00F664AF">
            <w:rPr>
              <w:noProof/>
              <w:webHidden/>
            </w:rPr>
            <w:t>3</w:t>
          </w:r>
          <w:r w:rsidR="00F664AF">
            <w:rPr>
              <w:noProof/>
              <w:webHidden/>
            </w:rPr>
            <w:fldChar w:fldCharType="end"/>
          </w:r>
          <w:r w:rsidR="00F664AF" w:rsidRPr="00EF75D0">
            <w:rPr>
              <w:rStyle w:val="Hipervnculo"/>
              <w:noProof/>
            </w:rPr>
            <w:fldChar w:fldCharType="end"/>
          </w:r>
        </w:p>
        <w:p w14:paraId="0C7ECF86" w14:textId="0C1EF772" w:rsidR="00F664AF" w:rsidRDefault="00F664A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7" w:history="1">
            <w:r w:rsidRPr="00EF75D0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F75D0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1108" w14:textId="251BE8B2" w:rsidR="00F664AF" w:rsidRDefault="00F664A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8" w:history="1">
            <w:r w:rsidRPr="00EF75D0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F75D0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5971" w14:textId="14211DC9" w:rsidR="00F664AF" w:rsidRDefault="00F664A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9" w:history="1">
            <w:r w:rsidRPr="00EF75D0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F75D0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0F81" w14:textId="515684D0" w:rsidR="00F664AF" w:rsidRDefault="00F664A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70" w:history="1">
            <w:r w:rsidRPr="00EF75D0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F75D0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697F9D7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334FDE9D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66"/>
      <w:r w:rsidRPr="001F5E92">
        <w:rPr>
          <w:rFonts w:cs="Arial"/>
        </w:rPr>
        <w:lastRenderedPageBreak/>
        <w:t xml:space="preserve">Caso de Uso: </w:t>
      </w:r>
      <w:r w:rsidR="00CF2226">
        <w:rPr>
          <w:rFonts w:cs="Arial"/>
        </w:rPr>
        <w:t>Pestaña justificación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67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41EFB3D6" w14:textId="296587F8" w:rsidR="00215CA6" w:rsidRPr="00F73623" w:rsidRDefault="00215CA6" w:rsidP="00215CA6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</w:t>
      </w:r>
      <w:r w:rsidR="00714C11">
        <w:rPr>
          <w:bCs w:val="0"/>
        </w:rPr>
        <w:t>Justificación</w:t>
      </w:r>
      <w:r>
        <w:rPr>
          <w:bCs w:val="0"/>
        </w:rPr>
        <w:t>” dentro del módulo de “Adquisiciones”, así como los diferentes escenarios emergentes sobre el proceso.</w:t>
      </w:r>
    </w:p>
    <w:p w14:paraId="2134533F" w14:textId="2B0C9C24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1DCECA53" w14:textId="77777777" w:rsidR="00215CA6" w:rsidRPr="00215CA6" w:rsidRDefault="00215CA6" w:rsidP="00215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215CA6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215CA6">
        <w:tc>
          <w:tcPr>
            <w:tcW w:w="8729" w:type="dxa"/>
            <w:gridSpan w:val="2"/>
            <w:vAlign w:val="center"/>
          </w:tcPr>
          <w:p w14:paraId="5946C3B6" w14:textId="133A28D7" w:rsidR="00CD7EE7" w:rsidRPr="009B44E8" w:rsidRDefault="00601E38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12</w:t>
            </w:r>
          </w:p>
        </w:tc>
      </w:tr>
      <w:tr w:rsidR="00AD1204" w:rsidRPr="00AD1204" w14:paraId="761F26C0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710C5E07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601E38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601E38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66DDAB36" w:rsidR="00717985" w:rsidRPr="00297EFD" w:rsidRDefault="00215CA6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1729241C" w:rsidR="009B32ED" w:rsidRPr="00FF5CE7" w:rsidRDefault="00354369" w:rsidP="00354369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inserción de justificación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Requisición.</w:t>
            </w:r>
          </w:p>
        </w:tc>
      </w:tr>
      <w:tr w:rsidR="008759E2" w:rsidRPr="00211FC3" w14:paraId="2374E7D6" w14:textId="77777777" w:rsidTr="00215CA6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215CA6" w:rsidRPr="00AD1204" w14:paraId="1B7DACC3" w14:textId="77777777" w:rsidTr="00215CA6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215CA6" w:rsidRDefault="00215CA6" w:rsidP="00215CA6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42CF7A61" w:rsidR="00215CA6" w:rsidRPr="00E91C7F" w:rsidRDefault="00215CA6" w:rsidP="00215CA6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215CA6" w:rsidRPr="00AD1204" w14:paraId="11C7EFBF" w14:textId="77777777" w:rsidTr="00215CA6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215CA6" w:rsidRPr="00A570BC" w:rsidRDefault="00215CA6" w:rsidP="00215CA6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215CA6" w:rsidRPr="00AD1204" w14:paraId="41B62075" w14:textId="77777777" w:rsidTr="00215CA6">
        <w:tc>
          <w:tcPr>
            <w:tcW w:w="8729" w:type="dxa"/>
            <w:gridSpan w:val="2"/>
            <w:shd w:val="clear" w:color="auto" w:fill="auto"/>
          </w:tcPr>
          <w:p w14:paraId="6B62A08D" w14:textId="00829565" w:rsidR="00215CA6" w:rsidRPr="003A2325" w:rsidRDefault="00215CA6" w:rsidP="00215CA6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 w:rsidRPr="00601E38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Esta pestaña es un recuadro de texto libre.</w:t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68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54EA8DC" w14:textId="77777777" w:rsidR="00956DB3" w:rsidRDefault="00956DB3" w:rsidP="00956DB3">
      <w:pPr>
        <w:pStyle w:val="TtuloTDC"/>
        <w:ind w:left="405"/>
        <w:rPr>
          <w:lang w:val="es-MX"/>
        </w:rPr>
      </w:pPr>
    </w:p>
    <w:p w14:paraId="0CC15DF7" w14:textId="77777777" w:rsidR="00956DB3" w:rsidRDefault="00956DB3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25B0DAA9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17DFFFE4" w14:textId="03D1B603" w:rsidR="00644C3A" w:rsidRPr="00644C3A" w:rsidRDefault="00644C3A" w:rsidP="00644C3A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644C3A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</w:t>
      </w:r>
      <w:r w:rsidR="00E1445E">
        <w:rPr>
          <w:rFonts w:ascii="Calibri" w:hAnsi="Calibri" w:cs="Calibri"/>
          <w:color w:val="000000"/>
          <w:sz w:val="22"/>
          <w:szCs w:val="22"/>
          <w:lang w:val="es-MX" w:eastAsia="es-MX"/>
        </w:rPr>
        <w:t xml:space="preserve">os y estos no deben ser valores </w:t>
      </w:r>
      <w:r w:rsidRPr="00644C3A">
        <w:rPr>
          <w:rFonts w:ascii="Calibri" w:hAnsi="Calibri" w:cs="Calibri"/>
          <w:color w:val="000000"/>
          <w:sz w:val="22"/>
          <w:szCs w:val="22"/>
          <w:lang w:val="es-MX" w:eastAsia="es-MX"/>
        </w:rPr>
        <w:t>nulos.</w:t>
      </w:r>
    </w:p>
    <w:p w14:paraId="0DF23C4C" w14:textId="24478113" w:rsidR="00601E38" w:rsidRDefault="00601E38">
      <w:pPr>
        <w:rPr>
          <w:rFonts w:cs="Arial"/>
          <w:b/>
          <w:sz w:val="26"/>
          <w:szCs w:val="26"/>
        </w:rPr>
      </w:pPr>
    </w:p>
    <w:p w14:paraId="051BEC90" w14:textId="656FD2AE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69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9924FF" w:rsidR="00E94708" w:rsidRDefault="00601E38" w:rsidP="00490541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BB3FE85" wp14:editId="44120416">
            <wp:simplePos x="0" y="0"/>
            <wp:positionH relativeFrom="column">
              <wp:posOffset>383994</wp:posOffset>
            </wp:positionH>
            <wp:positionV relativeFrom="paragraph">
              <wp:posOffset>1232264</wp:posOffset>
            </wp:positionV>
            <wp:extent cx="5125085" cy="4272552"/>
            <wp:effectExtent l="0" t="0" r="0" b="0"/>
            <wp:wrapNone/>
            <wp:docPr id="2" name="Imagen 2" descr="C:\Users\acer\Desktop\Migob\2 FICHA DE TRABAJO No. 69 REQUISICIONES\formato caso de uso.drawio editar y agreg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acer\Desktop\Migob\2 FICHA DE TRABAJO No. 69 REQUISICIONES\formato caso de uso.drawio editar y agreg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7455" r="1916" b="12511"/>
                    <a:stretch/>
                  </pic:blipFill>
                  <pic:spPr bwMode="auto">
                    <a:xfrm>
                      <a:off x="0" y="0"/>
                      <a:ext cx="5125411" cy="42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06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70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816"/>
        <w:gridCol w:w="695"/>
        <w:gridCol w:w="1180"/>
        <w:gridCol w:w="1032"/>
        <w:gridCol w:w="695"/>
        <w:gridCol w:w="688"/>
        <w:gridCol w:w="2457"/>
      </w:tblGrid>
      <w:tr w:rsidR="00601E38" w:rsidRPr="00601E38" w14:paraId="0709DA98" w14:textId="77777777" w:rsidTr="00601E3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CFEDC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B2A0B8D" w14:textId="77777777" w:rsidR="00601E38" w:rsidRPr="00601E38" w:rsidRDefault="00601E38" w:rsidP="00601E38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601E38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601E38" w:rsidRPr="00601E38" w14:paraId="36B808C0" w14:textId="77777777" w:rsidTr="00601E3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3BFCE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B1F95C" w14:textId="0D4D0D47" w:rsidR="00601E38" w:rsidRPr="00601E38" w:rsidRDefault="00601E38" w:rsidP="00601E38">
            <w:pPr>
              <w:rPr>
                <w:rFonts w:cs="Arial"/>
                <w:color w:val="000000"/>
                <w:lang w:val="es-MX" w:eastAsia="es-MX"/>
              </w:rPr>
            </w:pPr>
            <w:r w:rsidRPr="00601E38">
              <w:rPr>
                <w:rFonts w:cs="Arial"/>
                <w:color w:val="000000"/>
                <w:lang w:val="es-MX" w:eastAsia="es-MX"/>
              </w:rPr>
              <w:t xml:space="preserve">Pestaña </w:t>
            </w:r>
            <w:r w:rsidR="00956DB3" w:rsidRPr="00601E38">
              <w:rPr>
                <w:rFonts w:cs="Arial"/>
                <w:color w:val="000000"/>
                <w:lang w:val="es-MX" w:eastAsia="es-MX"/>
              </w:rPr>
              <w:t>justificación</w:t>
            </w:r>
            <w:r w:rsidRPr="00601E38">
              <w:rPr>
                <w:rFonts w:cs="Arial"/>
                <w:color w:val="000000"/>
                <w:lang w:val="es-MX" w:eastAsia="es-MX"/>
              </w:rPr>
              <w:t xml:space="preserve"> en el </w:t>
            </w:r>
            <w:r w:rsidR="00956DB3" w:rsidRPr="00601E38">
              <w:rPr>
                <w:rFonts w:cs="Arial"/>
                <w:color w:val="000000"/>
                <w:lang w:val="es-MX" w:eastAsia="es-MX"/>
              </w:rPr>
              <w:t>módulo</w:t>
            </w:r>
            <w:r w:rsidRPr="00601E38">
              <w:rPr>
                <w:rFonts w:cs="Arial"/>
                <w:color w:val="000000"/>
                <w:lang w:val="es-MX" w:eastAsia="es-MX"/>
              </w:rPr>
              <w:t xml:space="preserve"> de </w:t>
            </w:r>
            <w:r w:rsidR="00956DB3" w:rsidRPr="00601E38">
              <w:rPr>
                <w:rFonts w:cs="Arial"/>
                <w:color w:val="000000"/>
                <w:lang w:val="es-MX" w:eastAsia="es-MX"/>
              </w:rPr>
              <w:t>requisiciones</w:t>
            </w:r>
            <w:r w:rsidRPr="00601E38">
              <w:rPr>
                <w:rFonts w:cs="Arial"/>
                <w:color w:val="000000"/>
                <w:lang w:val="es-MX" w:eastAsia="es-MX"/>
              </w:rPr>
              <w:t>.</w:t>
            </w:r>
          </w:p>
        </w:tc>
      </w:tr>
      <w:tr w:rsidR="00601E38" w:rsidRPr="00601E38" w14:paraId="263CA1A1" w14:textId="77777777" w:rsidTr="00601E38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8EC8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711C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32F0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7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ED16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6545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E0B4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5505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5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95EF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601E38" w:rsidRPr="00601E38" w14:paraId="764E9C69" w14:textId="77777777" w:rsidTr="00601E38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2FA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EAB0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442B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047C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BADF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F533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7D7E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5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E0E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601E38" w:rsidRPr="00601E38" w14:paraId="34B91BB1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535E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44B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3E3D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7E74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0F3D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94F6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A0AC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B157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601E38" w:rsidRPr="00601E38" w14:paraId="5D99C496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1AE9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texto_justificacion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2CAC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75A9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B08E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2CED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44F6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4211" w14:textId="77777777" w:rsidR="00601E38" w:rsidRPr="00601E38" w:rsidRDefault="00601E38" w:rsidP="00601E3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88EC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 pestaña es un recuadro de texto libre.</w:t>
            </w:r>
          </w:p>
        </w:tc>
      </w:tr>
      <w:tr w:rsidR="00601E38" w:rsidRPr="00601E38" w14:paraId="70594302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9C42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9426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5F87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A346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771D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86B3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61D6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1C4C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01E38" w:rsidRPr="00601E38" w14:paraId="492F06DE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94CC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0D54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4AB3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802F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45AB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8C9C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0E32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5F9E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01E38" w:rsidRPr="00601E38" w14:paraId="064CDDFA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3DA7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02AF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FDAB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59F8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588E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3B25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C213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1F41" w14:textId="77777777" w:rsidR="00601E38" w:rsidRPr="00601E38" w:rsidRDefault="00601E38" w:rsidP="00601E3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01E38" w:rsidRPr="00601E38" w14:paraId="06B069AA" w14:textId="77777777" w:rsidTr="00601E38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7FBC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26D1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D966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DDBE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AAFF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E4D5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44F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7E0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01E38" w:rsidRPr="00601E38" w14:paraId="7DD92936" w14:textId="77777777" w:rsidTr="00601E3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57B4" w14:textId="77777777" w:rsidR="00601E38" w:rsidRPr="00601E38" w:rsidRDefault="00601E38" w:rsidP="00601E3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01E3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7006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01E3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C01" w14:textId="77777777" w:rsidR="00601E38" w:rsidRPr="00601E38" w:rsidRDefault="00601E38" w:rsidP="00601E3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95B9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BF5D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0E82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3BC9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6E74" w14:textId="77777777" w:rsidR="00601E38" w:rsidRPr="00601E38" w:rsidRDefault="00601E38" w:rsidP="00601E3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4528A2D3" w14:textId="4EF431F2" w:rsidR="00AA0F4B" w:rsidRPr="00601E38" w:rsidRDefault="00AA0F4B" w:rsidP="00A80D7E">
      <w:pPr>
        <w:rPr>
          <w:rFonts w:cs="Arial"/>
          <w:b/>
          <w:sz w:val="26"/>
          <w:szCs w:val="26"/>
        </w:rPr>
      </w:pPr>
    </w:p>
    <w:sectPr w:rsidR="00AA0F4B" w:rsidRPr="00601E38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17A2A" w14:textId="77777777" w:rsidR="002235F5" w:rsidRDefault="002235F5">
      <w:r>
        <w:separator/>
      </w:r>
    </w:p>
  </w:endnote>
  <w:endnote w:type="continuationSeparator" w:id="0">
    <w:p w14:paraId="2402D935" w14:textId="77777777" w:rsidR="002235F5" w:rsidRDefault="0022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1542718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664AF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37D77" w14:textId="77777777" w:rsidR="002235F5" w:rsidRDefault="002235F5">
      <w:r>
        <w:separator/>
      </w:r>
    </w:p>
  </w:footnote>
  <w:footnote w:type="continuationSeparator" w:id="0">
    <w:p w14:paraId="20620112" w14:textId="77777777" w:rsidR="002235F5" w:rsidRDefault="0022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B8F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5CA6"/>
    <w:rsid w:val="002169EE"/>
    <w:rsid w:val="00217126"/>
    <w:rsid w:val="0021776E"/>
    <w:rsid w:val="002235F5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54369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1E38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C3A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07E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6F5599"/>
    <w:rsid w:val="007008B6"/>
    <w:rsid w:val="007017E4"/>
    <w:rsid w:val="0070437F"/>
    <w:rsid w:val="00704DB8"/>
    <w:rsid w:val="007059E7"/>
    <w:rsid w:val="00710BEC"/>
    <w:rsid w:val="0071193D"/>
    <w:rsid w:val="007137BD"/>
    <w:rsid w:val="00714C11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821A6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D5256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56DB3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E6AF2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226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445E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64AF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34A5C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91279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C4DAF"/>
    <w:rsid w:val="00BD6F4C"/>
    <w:rsid w:val="00C954B0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118DC"/>
    <w:rsid w:val="00F15080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4FDEDDF-83DF-4CF4-AC7A-5475655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33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2174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12</cp:revision>
  <cp:lastPrinted>2007-11-14T03:04:00Z</cp:lastPrinted>
  <dcterms:created xsi:type="dcterms:W3CDTF">2021-09-24T00:51:00Z</dcterms:created>
  <dcterms:modified xsi:type="dcterms:W3CDTF">2021-09-28T22:29:00Z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